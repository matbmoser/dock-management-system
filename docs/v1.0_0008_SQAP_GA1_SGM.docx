
<file path=[Content_Types].xml><?xml version="1.0" encoding="utf-8"?>
<Types xmlns="http://schemas.openxmlformats.org/package/2006/content-types">
  <Default Extension="bin" ContentType="application/vnd.openxmlformats-officedocument.oleObject"/>
  <Default Extension="emf" ContentType="image/x-emf"/>
  <Default Extension="jpg" ContentType="image/jpeg"/>
  <Default Extension="png" ContentType="image/png"/>
  <Default Extension="rels" ContentType="application/vnd.openxmlformats-package.relationships+xml"/>
  <Default Extension="wdp" ContentType="image/vnd.ms-photo"/>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7EBB78B9" w14:textId="77777777" w:rsidR="0019067A" w:rsidRPr="0084337D" w:rsidRDefault="0019067A" w:rsidP="005F5914">
      <w:pPr>
        <w:jc w:val="both"/>
      </w:pPr>
      <w:bookmarkStart w:id="0" w:name="_top"/>
      <w:bookmarkEnd w:id="0"/>
    </w:p>
    <w:p w14:paraId="7416792D" w14:textId="77777777" w:rsidR="0034135B" w:rsidRPr="0084337D" w:rsidRDefault="0034135B" w:rsidP="005F5914">
      <w:pPr>
        <w:jc w:val="both"/>
      </w:pPr>
    </w:p>
    <w:p w14:paraId="1D33A6AA" w14:textId="77777777" w:rsidR="0034135B" w:rsidRPr="0084337D" w:rsidRDefault="0034135B" w:rsidP="005F5914">
      <w:pPr>
        <w:jc w:val="both"/>
      </w:pPr>
    </w:p>
    <w:p w14:paraId="618D9036" w14:textId="77777777" w:rsidR="0034135B" w:rsidRPr="0084337D" w:rsidRDefault="0034135B" w:rsidP="005F5914">
      <w:pPr>
        <w:jc w:val="both"/>
      </w:pPr>
    </w:p>
    <w:p w14:paraId="0EE25A43" w14:textId="77777777" w:rsidR="0034135B" w:rsidRPr="0084337D" w:rsidRDefault="0034135B" w:rsidP="005F5914">
      <w:pPr>
        <w:jc w:val="both"/>
      </w:pPr>
    </w:p>
    <w:p w14:paraId="1CAD6C5F" w14:textId="77777777" w:rsidR="0034135B" w:rsidRPr="0084337D" w:rsidRDefault="0034135B" w:rsidP="005F5914">
      <w:pPr>
        <w:jc w:val="both"/>
      </w:pPr>
    </w:p>
    <w:p w14:paraId="44233C8C" w14:textId="77777777" w:rsidR="0034135B" w:rsidRPr="0084337D" w:rsidRDefault="0034135B" w:rsidP="005F5914">
      <w:pPr>
        <w:jc w:val="both"/>
      </w:pPr>
    </w:p>
    <w:p w14:paraId="16D69E01" w14:textId="77777777" w:rsidR="0034135B" w:rsidRPr="0084337D" w:rsidRDefault="0034135B" w:rsidP="005F5914">
      <w:pPr>
        <w:jc w:val="both"/>
      </w:pPr>
    </w:p>
    <w:p w14:paraId="4278495B" w14:textId="77777777" w:rsidR="0034135B" w:rsidRPr="0084337D" w:rsidRDefault="0034135B" w:rsidP="005F5914">
      <w:pPr>
        <w:jc w:val="both"/>
      </w:pPr>
    </w:p>
    <w:p w14:paraId="1BA2FC5B" w14:textId="77777777" w:rsidR="0034135B" w:rsidRPr="0084337D" w:rsidRDefault="0034135B" w:rsidP="005F5914">
      <w:pPr>
        <w:jc w:val="both"/>
      </w:pPr>
    </w:p>
    <w:p w14:paraId="56B7EFCC" w14:textId="77777777" w:rsidR="0034135B" w:rsidRPr="0084337D" w:rsidRDefault="0034135B" w:rsidP="005F5914">
      <w:pPr>
        <w:jc w:val="both"/>
      </w:pPr>
    </w:p>
    <w:p w14:paraId="69773C8C" w14:textId="77777777" w:rsidR="0034135B" w:rsidRPr="0084337D" w:rsidRDefault="0034135B" w:rsidP="005F5914">
      <w:pPr>
        <w:jc w:val="both"/>
      </w:pPr>
    </w:p>
    <w:tbl>
      <w:tblPr>
        <w:tblpPr w:leftFromText="141" w:rightFromText="141" w:vertAnchor="text" w:horzAnchor="margin" w:tblpXSpec="center" w:tblpY="229"/>
        <w:tblOverlap w:val="never"/>
        <w:tblW w:w="0" w:type="auto"/>
        <w:tblLook w:val="01E0" w:firstRow="1" w:lastRow="1" w:firstColumn="1" w:lastColumn="1" w:noHBand="0" w:noVBand="0"/>
      </w:tblPr>
      <w:tblGrid>
        <w:gridCol w:w="4831"/>
      </w:tblGrid>
      <w:tr w:rsidR="0034135B" w:rsidRPr="0084337D" w14:paraId="1B6E242B" w14:textId="77777777" w:rsidTr="00E103DD">
        <w:tc>
          <w:tcPr>
            <w:tcW w:w="0" w:type="auto"/>
            <w:shd w:val="clear" w:color="auto" w:fill="auto"/>
          </w:tcPr>
          <w:p w14:paraId="1E5AC617" w14:textId="77777777" w:rsidR="0034135B" w:rsidRPr="0084337D" w:rsidRDefault="0034135B" w:rsidP="005F5914">
            <w:pPr>
              <w:jc w:val="both"/>
              <w:rPr>
                <w:sz w:val="16"/>
                <w:szCs w:val="16"/>
              </w:rPr>
            </w:pPr>
            <w:r w:rsidRPr="0084337D">
              <w:rPr>
                <w:sz w:val="16"/>
                <w:szCs w:val="16"/>
              </w:rPr>
              <w:t>Asignatura:</w:t>
            </w:r>
          </w:p>
        </w:tc>
      </w:tr>
      <w:tr w:rsidR="0034135B" w:rsidRPr="0084337D" w14:paraId="025D530B" w14:textId="77777777" w:rsidTr="00E103DD">
        <w:tc>
          <w:tcPr>
            <w:tcW w:w="0" w:type="auto"/>
            <w:shd w:val="clear" w:color="auto" w:fill="auto"/>
          </w:tcPr>
          <w:p w14:paraId="6B6E47DB" w14:textId="77777777" w:rsidR="0034135B" w:rsidRPr="0084337D" w:rsidRDefault="0034135B" w:rsidP="005F5914">
            <w:pPr>
              <w:jc w:val="both"/>
              <w:rPr>
                <w:sz w:val="40"/>
                <w:szCs w:val="40"/>
              </w:rPr>
            </w:pPr>
            <w:r w:rsidRPr="0084337D">
              <w:rPr>
                <w:sz w:val="40"/>
                <w:szCs w:val="40"/>
              </w:rPr>
              <w:t>Planificación y Gestión</w:t>
            </w:r>
          </w:p>
          <w:p w14:paraId="00C78C48" w14:textId="77777777" w:rsidR="0034135B" w:rsidRPr="0084337D" w:rsidRDefault="0034135B" w:rsidP="005F5914">
            <w:pPr>
              <w:jc w:val="both"/>
              <w:rPr>
                <w:sz w:val="40"/>
                <w:szCs w:val="40"/>
              </w:rPr>
            </w:pPr>
            <w:r w:rsidRPr="0084337D">
              <w:rPr>
                <w:sz w:val="40"/>
                <w:szCs w:val="40"/>
              </w:rPr>
              <w:t xml:space="preserve">de Proyectos Informáticos </w:t>
            </w:r>
          </w:p>
        </w:tc>
      </w:tr>
    </w:tbl>
    <w:p w14:paraId="514778E8" w14:textId="77777777" w:rsidR="0034135B" w:rsidRPr="0084337D" w:rsidRDefault="0034135B" w:rsidP="005F5914">
      <w:pPr>
        <w:jc w:val="both"/>
      </w:pPr>
      <w:r w:rsidRPr="0084337D">
        <w:br w:type="textWrapping" w:clear="all"/>
      </w:r>
    </w:p>
    <w:p w14:paraId="3DF62C31" w14:textId="77777777" w:rsidR="0034135B" w:rsidRPr="0084337D" w:rsidRDefault="0034135B" w:rsidP="005F5914">
      <w:pPr>
        <w:jc w:val="both"/>
      </w:pPr>
    </w:p>
    <w:p w14:paraId="280A1F1B" w14:textId="77777777" w:rsidR="0034135B" w:rsidRPr="0084337D" w:rsidRDefault="0034135B" w:rsidP="005F5914">
      <w:pPr>
        <w:jc w:val="both"/>
      </w:pPr>
    </w:p>
    <w:p w14:paraId="27581757" w14:textId="77777777" w:rsidR="0034135B" w:rsidRPr="0084337D" w:rsidRDefault="0034135B" w:rsidP="005F5914">
      <w:pPr>
        <w:jc w:val="both"/>
      </w:pPr>
    </w:p>
    <w:p w14:paraId="798437D9" w14:textId="77777777" w:rsidR="0034135B" w:rsidRPr="0084337D" w:rsidRDefault="0034135B" w:rsidP="005F5914">
      <w:pPr>
        <w:jc w:val="both"/>
      </w:pPr>
    </w:p>
    <w:tbl>
      <w:tblPr>
        <w:tblW w:w="0" w:type="auto"/>
        <w:jc w:val="center"/>
        <w:tblLook w:val="01E0" w:firstRow="1" w:lastRow="1" w:firstColumn="1" w:lastColumn="1" w:noHBand="0" w:noVBand="0"/>
      </w:tblPr>
      <w:tblGrid>
        <w:gridCol w:w="9354"/>
      </w:tblGrid>
      <w:tr w:rsidR="0034135B" w:rsidRPr="0084337D" w14:paraId="499D5827" w14:textId="77777777" w:rsidTr="007D1288">
        <w:trPr>
          <w:jc w:val="center"/>
        </w:trPr>
        <w:tc>
          <w:tcPr>
            <w:tcW w:w="9640" w:type="dxa"/>
            <w:shd w:val="clear" w:color="auto" w:fill="auto"/>
          </w:tcPr>
          <w:p w14:paraId="605F7877" w14:textId="77777777" w:rsidR="0034135B" w:rsidRPr="0084337D" w:rsidRDefault="0034135B" w:rsidP="00D96212">
            <w:pPr>
              <w:jc w:val="center"/>
              <w:rPr>
                <w:sz w:val="16"/>
                <w:szCs w:val="16"/>
              </w:rPr>
            </w:pPr>
            <w:r w:rsidRPr="0084337D">
              <w:rPr>
                <w:sz w:val="16"/>
                <w:szCs w:val="16"/>
              </w:rPr>
              <w:t>Título del documento:</w:t>
            </w:r>
          </w:p>
        </w:tc>
      </w:tr>
      <w:tr w:rsidR="0034135B" w:rsidRPr="0084337D" w14:paraId="01931D30" w14:textId="77777777" w:rsidTr="007D1288">
        <w:trPr>
          <w:trHeight w:val="2070"/>
          <w:jc w:val="center"/>
        </w:trPr>
        <w:tc>
          <w:tcPr>
            <w:tcW w:w="9640" w:type="dxa"/>
            <w:shd w:val="clear" w:color="auto" w:fill="auto"/>
          </w:tcPr>
          <w:p w14:paraId="344BB1BA" w14:textId="394822B2" w:rsidR="0034135B" w:rsidRPr="0084337D" w:rsidRDefault="0034135B" w:rsidP="00D96212">
            <w:pPr>
              <w:jc w:val="center"/>
              <w:rPr>
                <w:b/>
                <w:bCs/>
                <w:sz w:val="44"/>
                <w:szCs w:val="44"/>
              </w:rPr>
            </w:pPr>
            <w:r w:rsidRPr="0084337D">
              <w:rPr>
                <w:b/>
                <w:bCs/>
                <w:sz w:val="44"/>
                <w:szCs w:val="44"/>
              </w:rPr>
              <w:t xml:space="preserve">Plan de </w:t>
            </w:r>
            <w:r w:rsidR="00B65A26" w:rsidRPr="0084337D">
              <w:rPr>
                <w:b/>
                <w:bCs/>
                <w:sz w:val="44"/>
                <w:szCs w:val="44"/>
              </w:rPr>
              <w:t>Aseguramento de la Calidad</w:t>
            </w:r>
            <w:r w:rsidRPr="0084337D">
              <w:rPr>
                <w:b/>
                <w:bCs/>
                <w:sz w:val="44"/>
                <w:szCs w:val="44"/>
              </w:rPr>
              <w:t xml:space="preserve"> de Sofware</w:t>
            </w:r>
          </w:p>
          <w:p w14:paraId="56EDF314" w14:textId="011B29EF" w:rsidR="0034135B" w:rsidRPr="0084337D" w:rsidRDefault="00B65A26" w:rsidP="00D96212">
            <w:pPr>
              <w:jc w:val="center"/>
              <w:rPr>
                <w:b/>
                <w:bCs/>
                <w:sz w:val="44"/>
                <w:szCs w:val="44"/>
              </w:rPr>
            </w:pPr>
            <w:r w:rsidRPr="0084337D">
              <w:rPr>
                <w:b/>
                <w:bCs/>
                <w:sz w:val="44"/>
                <w:szCs w:val="44"/>
              </w:rPr>
              <w:t>SQAP</w:t>
            </w:r>
          </w:p>
        </w:tc>
      </w:tr>
    </w:tbl>
    <w:p w14:paraId="03D36287" w14:textId="77777777" w:rsidR="0034135B" w:rsidRPr="0084337D" w:rsidRDefault="0034135B" w:rsidP="005F5914">
      <w:pPr>
        <w:jc w:val="both"/>
        <w:rPr>
          <w:b/>
          <w:bCs/>
          <w:sz w:val="40"/>
          <w:szCs w:val="40"/>
        </w:rPr>
      </w:pPr>
    </w:p>
    <w:p w14:paraId="5F778F56" w14:textId="77777777" w:rsidR="0034135B" w:rsidRPr="0084337D" w:rsidRDefault="0034135B" w:rsidP="005F5914">
      <w:pPr>
        <w:jc w:val="both"/>
        <w:rPr>
          <w:b/>
          <w:bCs/>
          <w:sz w:val="40"/>
          <w:szCs w:val="40"/>
        </w:rPr>
      </w:pPr>
    </w:p>
    <w:tbl>
      <w:tblPr>
        <w:tblW w:w="5499" w:type="dxa"/>
        <w:jc w:val="center"/>
        <w:tblLook w:val="01E0" w:firstRow="1" w:lastRow="1" w:firstColumn="1" w:lastColumn="1" w:noHBand="0" w:noVBand="0"/>
      </w:tblPr>
      <w:tblGrid>
        <w:gridCol w:w="1350"/>
        <w:gridCol w:w="234"/>
        <w:gridCol w:w="2393"/>
        <w:gridCol w:w="234"/>
        <w:gridCol w:w="1288"/>
      </w:tblGrid>
      <w:tr w:rsidR="0034135B" w:rsidRPr="0084337D" w14:paraId="4DC1B88C" w14:textId="77777777" w:rsidTr="00E103DD">
        <w:trPr>
          <w:trHeight w:val="158"/>
          <w:jc w:val="center"/>
        </w:trPr>
        <w:tc>
          <w:tcPr>
            <w:tcW w:w="0" w:type="auto"/>
            <w:shd w:val="clear" w:color="auto" w:fill="auto"/>
          </w:tcPr>
          <w:p w14:paraId="08C2C7B8" w14:textId="77777777" w:rsidR="0034135B" w:rsidRPr="0084337D" w:rsidRDefault="0034135B" w:rsidP="005F5914">
            <w:pPr>
              <w:jc w:val="both"/>
              <w:rPr>
                <w:sz w:val="16"/>
                <w:szCs w:val="16"/>
              </w:rPr>
            </w:pPr>
            <w:r w:rsidRPr="0084337D">
              <w:rPr>
                <w:sz w:val="16"/>
                <w:szCs w:val="16"/>
              </w:rPr>
              <w:t>Preparado por:</w:t>
            </w:r>
          </w:p>
        </w:tc>
        <w:tc>
          <w:tcPr>
            <w:tcW w:w="0" w:type="auto"/>
            <w:shd w:val="clear" w:color="auto" w:fill="auto"/>
          </w:tcPr>
          <w:p w14:paraId="3374A088" w14:textId="77777777" w:rsidR="0034135B" w:rsidRPr="0084337D" w:rsidRDefault="0034135B" w:rsidP="005F5914">
            <w:pPr>
              <w:jc w:val="both"/>
              <w:rPr>
                <w:sz w:val="16"/>
                <w:szCs w:val="16"/>
              </w:rPr>
            </w:pPr>
          </w:p>
        </w:tc>
        <w:tc>
          <w:tcPr>
            <w:tcW w:w="2393" w:type="dxa"/>
            <w:shd w:val="clear" w:color="auto" w:fill="auto"/>
          </w:tcPr>
          <w:p w14:paraId="1C3F4E36" w14:textId="77777777" w:rsidR="0034135B" w:rsidRPr="0084337D" w:rsidRDefault="0034135B" w:rsidP="005F5914">
            <w:pPr>
              <w:jc w:val="both"/>
              <w:rPr>
                <w:sz w:val="16"/>
                <w:szCs w:val="16"/>
              </w:rPr>
            </w:pPr>
          </w:p>
        </w:tc>
        <w:tc>
          <w:tcPr>
            <w:tcW w:w="0" w:type="auto"/>
            <w:shd w:val="clear" w:color="auto" w:fill="auto"/>
          </w:tcPr>
          <w:p w14:paraId="43A82810" w14:textId="77777777" w:rsidR="0034135B" w:rsidRPr="0084337D" w:rsidRDefault="0034135B" w:rsidP="005F5914">
            <w:pPr>
              <w:jc w:val="both"/>
              <w:rPr>
                <w:sz w:val="16"/>
                <w:szCs w:val="16"/>
              </w:rPr>
            </w:pPr>
          </w:p>
        </w:tc>
        <w:tc>
          <w:tcPr>
            <w:tcW w:w="0" w:type="auto"/>
            <w:shd w:val="clear" w:color="auto" w:fill="auto"/>
          </w:tcPr>
          <w:p w14:paraId="2515BB5E" w14:textId="77777777" w:rsidR="0034135B" w:rsidRPr="0084337D" w:rsidRDefault="0034135B" w:rsidP="005F5914">
            <w:pPr>
              <w:jc w:val="both"/>
              <w:rPr>
                <w:sz w:val="16"/>
                <w:szCs w:val="16"/>
              </w:rPr>
            </w:pPr>
          </w:p>
        </w:tc>
      </w:tr>
      <w:tr w:rsidR="0034135B" w:rsidRPr="0084337D" w14:paraId="7B248B74" w14:textId="77777777" w:rsidTr="00E103DD">
        <w:trPr>
          <w:trHeight w:val="391"/>
          <w:jc w:val="center"/>
        </w:trPr>
        <w:tc>
          <w:tcPr>
            <w:tcW w:w="0" w:type="auto"/>
            <w:shd w:val="clear" w:color="auto" w:fill="auto"/>
          </w:tcPr>
          <w:p w14:paraId="1BD1C3EE" w14:textId="77777777" w:rsidR="0034135B" w:rsidRPr="0084337D" w:rsidRDefault="0034135B" w:rsidP="005F5914">
            <w:pPr>
              <w:jc w:val="both"/>
              <w:rPr>
                <w:sz w:val="16"/>
                <w:szCs w:val="16"/>
              </w:rPr>
            </w:pPr>
          </w:p>
        </w:tc>
        <w:tc>
          <w:tcPr>
            <w:tcW w:w="0" w:type="auto"/>
            <w:shd w:val="clear" w:color="auto" w:fill="auto"/>
          </w:tcPr>
          <w:p w14:paraId="5956389B" w14:textId="77777777" w:rsidR="0034135B" w:rsidRPr="0084337D" w:rsidRDefault="0034135B" w:rsidP="005F5914">
            <w:pPr>
              <w:jc w:val="both"/>
            </w:pPr>
          </w:p>
        </w:tc>
        <w:tc>
          <w:tcPr>
            <w:tcW w:w="2393" w:type="dxa"/>
            <w:tcBorders>
              <w:bottom w:val="single" w:sz="4" w:space="0" w:color="auto"/>
            </w:tcBorders>
            <w:shd w:val="clear" w:color="auto" w:fill="auto"/>
          </w:tcPr>
          <w:p w14:paraId="5BC68685" w14:textId="77777777" w:rsidR="0034135B" w:rsidRPr="00B761C3" w:rsidRDefault="0034135B" w:rsidP="005F5914">
            <w:pPr>
              <w:jc w:val="both"/>
              <w:rPr>
                <w:sz w:val="20"/>
                <w:szCs w:val="20"/>
                <w:lang w:val="pt-BR"/>
              </w:rPr>
            </w:pPr>
            <w:r w:rsidRPr="00B761C3">
              <w:rPr>
                <w:sz w:val="20"/>
                <w:szCs w:val="20"/>
                <w:lang w:val="pt-BR"/>
              </w:rPr>
              <w:t>Carlos Company</w:t>
            </w:r>
          </w:p>
          <w:p w14:paraId="6A2391F4" w14:textId="77777777" w:rsidR="0034135B" w:rsidRPr="00B761C3" w:rsidRDefault="0034135B" w:rsidP="005F5914">
            <w:pPr>
              <w:jc w:val="both"/>
              <w:rPr>
                <w:sz w:val="20"/>
                <w:szCs w:val="22"/>
                <w:lang w:val="pt-BR"/>
              </w:rPr>
            </w:pPr>
            <w:r w:rsidRPr="00B761C3">
              <w:rPr>
                <w:sz w:val="20"/>
                <w:szCs w:val="22"/>
                <w:lang w:val="pt-BR"/>
              </w:rPr>
              <w:t>Javier Torres</w:t>
            </w:r>
          </w:p>
          <w:p w14:paraId="71A31E38" w14:textId="77777777" w:rsidR="0034135B" w:rsidRPr="00B761C3" w:rsidRDefault="0034135B" w:rsidP="005F5914">
            <w:pPr>
              <w:jc w:val="both"/>
              <w:rPr>
                <w:sz w:val="20"/>
                <w:szCs w:val="22"/>
                <w:lang w:val="pt-BR"/>
              </w:rPr>
            </w:pPr>
            <w:r w:rsidRPr="00B761C3">
              <w:rPr>
                <w:sz w:val="20"/>
                <w:szCs w:val="22"/>
                <w:lang w:val="pt-BR"/>
              </w:rPr>
              <w:t>Mathias Moser</w:t>
            </w:r>
          </w:p>
          <w:p w14:paraId="19CB4FB8" w14:textId="77777777" w:rsidR="0034135B" w:rsidRPr="00B761C3" w:rsidRDefault="0034135B" w:rsidP="005F5914">
            <w:pPr>
              <w:jc w:val="both"/>
              <w:rPr>
                <w:lang w:val="pt-BR"/>
              </w:rPr>
            </w:pPr>
            <w:r w:rsidRPr="00B761C3">
              <w:rPr>
                <w:sz w:val="20"/>
                <w:szCs w:val="20"/>
                <w:lang w:val="pt-BR"/>
              </w:rPr>
              <w:t xml:space="preserve">William Echeverry </w:t>
            </w:r>
          </w:p>
          <w:p w14:paraId="27BE059C" w14:textId="77777777" w:rsidR="0034135B" w:rsidRPr="00B761C3" w:rsidRDefault="0034135B" w:rsidP="005F5914">
            <w:pPr>
              <w:jc w:val="both"/>
              <w:rPr>
                <w:szCs w:val="22"/>
                <w:lang w:val="pt-BR"/>
              </w:rPr>
            </w:pPr>
            <w:r w:rsidRPr="00B761C3">
              <w:rPr>
                <w:sz w:val="20"/>
                <w:szCs w:val="20"/>
                <w:lang w:val="pt-BR"/>
              </w:rPr>
              <w:t>Álvaro Guisado</w:t>
            </w:r>
          </w:p>
        </w:tc>
        <w:tc>
          <w:tcPr>
            <w:tcW w:w="0" w:type="auto"/>
            <w:shd w:val="clear" w:color="auto" w:fill="auto"/>
          </w:tcPr>
          <w:p w14:paraId="3FE9FB40" w14:textId="77777777" w:rsidR="0034135B" w:rsidRPr="00B761C3" w:rsidRDefault="0034135B" w:rsidP="005F5914">
            <w:pPr>
              <w:jc w:val="both"/>
              <w:rPr>
                <w:lang w:val="pt-BR"/>
              </w:rPr>
            </w:pPr>
          </w:p>
        </w:tc>
        <w:tc>
          <w:tcPr>
            <w:tcW w:w="0" w:type="auto"/>
            <w:tcBorders>
              <w:bottom w:val="single" w:sz="4" w:space="0" w:color="auto"/>
            </w:tcBorders>
            <w:shd w:val="clear" w:color="auto" w:fill="auto"/>
            <w:vAlign w:val="center"/>
          </w:tcPr>
          <w:p w14:paraId="0E58AE54" w14:textId="47700CA5" w:rsidR="0034135B" w:rsidRPr="0084337D" w:rsidRDefault="00823435" w:rsidP="005F5914">
            <w:pPr>
              <w:jc w:val="both"/>
            </w:pPr>
            <w:r w:rsidRPr="0084337D">
              <w:rPr>
                <w:sz w:val="20"/>
                <w:szCs w:val="22"/>
              </w:rPr>
              <w:t>04</w:t>
            </w:r>
            <w:r w:rsidR="0034135B" w:rsidRPr="0084337D">
              <w:rPr>
                <w:sz w:val="20"/>
                <w:szCs w:val="22"/>
              </w:rPr>
              <w:t>/0</w:t>
            </w:r>
            <w:r w:rsidRPr="0084337D">
              <w:rPr>
                <w:sz w:val="20"/>
                <w:szCs w:val="22"/>
              </w:rPr>
              <w:t>4</w:t>
            </w:r>
            <w:r w:rsidR="0034135B" w:rsidRPr="0084337D">
              <w:rPr>
                <w:sz w:val="20"/>
                <w:szCs w:val="22"/>
              </w:rPr>
              <w:t>/2022</w:t>
            </w:r>
          </w:p>
        </w:tc>
      </w:tr>
      <w:tr w:rsidR="0034135B" w:rsidRPr="0084337D" w14:paraId="575F970D" w14:textId="77777777" w:rsidTr="00E103DD">
        <w:trPr>
          <w:trHeight w:val="368"/>
          <w:jc w:val="center"/>
        </w:trPr>
        <w:tc>
          <w:tcPr>
            <w:tcW w:w="0" w:type="auto"/>
            <w:shd w:val="clear" w:color="auto" w:fill="auto"/>
          </w:tcPr>
          <w:p w14:paraId="4406D129" w14:textId="77777777" w:rsidR="0034135B" w:rsidRPr="0084337D" w:rsidRDefault="0034135B" w:rsidP="005F5914">
            <w:pPr>
              <w:jc w:val="both"/>
            </w:pPr>
          </w:p>
        </w:tc>
        <w:tc>
          <w:tcPr>
            <w:tcW w:w="0" w:type="auto"/>
            <w:shd w:val="clear" w:color="auto" w:fill="auto"/>
          </w:tcPr>
          <w:p w14:paraId="5492DAA6" w14:textId="77777777" w:rsidR="0034135B" w:rsidRPr="0084337D" w:rsidRDefault="0034135B" w:rsidP="005F5914">
            <w:pPr>
              <w:jc w:val="both"/>
              <w:rPr>
                <w:sz w:val="20"/>
                <w:szCs w:val="20"/>
              </w:rPr>
            </w:pPr>
          </w:p>
        </w:tc>
        <w:tc>
          <w:tcPr>
            <w:tcW w:w="2393" w:type="dxa"/>
            <w:tcBorders>
              <w:top w:val="single" w:sz="4" w:space="0" w:color="auto"/>
            </w:tcBorders>
            <w:shd w:val="clear" w:color="auto" w:fill="auto"/>
          </w:tcPr>
          <w:p w14:paraId="20DAFA75" w14:textId="77777777" w:rsidR="0034135B" w:rsidRPr="0084337D" w:rsidRDefault="0034135B" w:rsidP="005F5914">
            <w:pPr>
              <w:tabs>
                <w:tab w:val="left" w:pos="708"/>
                <w:tab w:val="left" w:pos="1350"/>
              </w:tabs>
              <w:jc w:val="both"/>
              <w:rPr>
                <w:sz w:val="16"/>
                <w:szCs w:val="16"/>
              </w:rPr>
            </w:pPr>
            <w:r w:rsidRPr="0084337D">
              <w:rPr>
                <w:sz w:val="16"/>
                <w:szCs w:val="16"/>
              </w:rPr>
              <w:t>Nombre</w:t>
            </w:r>
          </w:p>
        </w:tc>
        <w:tc>
          <w:tcPr>
            <w:tcW w:w="0" w:type="auto"/>
            <w:shd w:val="clear" w:color="auto" w:fill="auto"/>
          </w:tcPr>
          <w:p w14:paraId="0BC7206A" w14:textId="77777777" w:rsidR="0034135B" w:rsidRPr="0084337D" w:rsidRDefault="0034135B" w:rsidP="005F5914">
            <w:pPr>
              <w:jc w:val="both"/>
              <w:rPr>
                <w:sz w:val="20"/>
                <w:szCs w:val="20"/>
              </w:rPr>
            </w:pPr>
          </w:p>
        </w:tc>
        <w:tc>
          <w:tcPr>
            <w:tcW w:w="0" w:type="auto"/>
            <w:tcBorders>
              <w:top w:val="single" w:sz="4" w:space="0" w:color="auto"/>
            </w:tcBorders>
            <w:shd w:val="clear" w:color="auto" w:fill="auto"/>
          </w:tcPr>
          <w:p w14:paraId="7133480A" w14:textId="77777777" w:rsidR="0034135B" w:rsidRPr="0084337D" w:rsidRDefault="0034135B" w:rsidP="005F5914">
            <w:pPr>
              <w:jc w:val="both"/>
              <w:rPr>
                <w:sz w:val="20"/>
                <w:szCs w:val="20"/>
              </w:rPr>
            </w:pPr>
            <w:r w:rsidRPr="0084337D">
              <w:rPr>
                <w:sz w:val="16"/>
                <w:szCs w:val="16"/>
              </w:rPr>
              <w:t>Fecha</w:t>
            </w:r>
          </w:p>
        </w:tc>
      </w:tr>
      <w:tr w:rsidR="0034135B" w:rsidRPr="0084337D" w14:paraId="5A9D5396" w14:textId="77777777" w:rsidTr="00E103DD">
        <w:trPr>
          <w:trHeight w:val="311"/>
          <w:jc w:val="center"/>
        </w:trPr>
        <w:tc>
          <w:tcPr>
            <w:tcW w:w="0" w:type="auto"/>
            <w:shd w:val="clear" w:color="auto" w:fill="auto"/>
          </w:tcPr>
          <w:p w14:paraId="0932AB76" w14:textId="77777777" w:rsidR="0034135B" w:rsidRPr="0084337D" w:rsidRDefault="0034135B" w:rsidP="005F5914">
            <w:pPr>
              <w:jc w:val="both"/>
              <w:rPr>
                <w:sz w:val="16"/>
                <w:szCs w:val="16"/>
              </w:rPr>
            </w:pPr>
          </w:p>
          <w:p w14:paraId="77E88A42" w14:textId="77777777" w:rsidR="0034135B" w:rsidRPr="0084337D" w:rsidRDefault="0034135B" w:rsidP="005F5914">
            <w:pPr>
              <w:jc w:val="both"/>
              <w:rPr>
                <w:sz w:val="16"/>
                <w:szCs w:val="16"/>
              </w:rPr>
            </w:pPr>
            <w:r w:rsidRPr="0084337D">
              <w:rPr>
                <w:sz w:val="16"/>
                <w:szCs w:val="16"/>
              </w:rPr>
              <w:t>Grado</w:t>
            </w:r>
          </w:p>
        </w:tc>
        <w:tc>
          <w:tcPr>
            <w:tcW w:w="0" w:type="auto"/>
            <w:shd w:val="clear" w:color="auto" w:fill="auto"/>
          </w:tcPr>
          <w:p w14:paraId="2F0CEF41" w14:textId="77777777" w:rsidR="0034135B" w:rsidRPr="0084337D" w:rsidRDefault="0034135B" w:rsidP="005F5914">
            <w:pPr>
              <w:jc w:val="both"/>
              <w:rPr>
                <w:sz w:val="16"/>
                <w:szCs w:val="16"/>
              </w:rPr>
            </w:pPr>
          </w:p>
        </w:tc>
        <w:tc>
          <w:tcPr>
            <w:tcW w:w="2393" w:type="dxa"/>
            <w:shd w:val="clear" w:color="auto" w:fill="auto"/>
          </w:tcPr>
          <w:p w14:paraId="1E434C09" w14:textId="77777777" w:rsidR="0034135B" w:rsidRPr="0084337D" w:rsidRDefault="0034135B" w:rsidP="005F5914">
            <w:pPr>
              <w:jc w:val="both"/>
              <w:rPr>
                <w:sz w:val="16"/>
                <w:szCs w:val="16"/>
              </w:rPr>
            </w:pPr>
          </w:p>
          <w:p w14:paraId="16C8AA52" w14:textId="77777777" w:rsidR="0034135B" w:rsidRPr="0084337D" w:rsidRDefault="0034135B" w:rsidP="005F5914">
            <w:pPr>
              <w:jc w:val="both"/>
              <w:rPr>
                <w:sz w:val="16"/>
                <w:szCs w:val="16"/>
              </w:rPr>
            </w:pPr>
            <w:r w:rsidRPr="0084337D">
              <w:rPr>
                <w:sz w:val="16"/>
                <w:szCs w:val="16"/>
              </w:rPr>
              <w:t>Ingeniería Informática</w:t>
            </w:r>
          </w:p>
        </w:tc>
        <w:tc>
          <w:tcPr>
            <w:tcW w:w="0" w:type="auto"/>
            <w:shd w:val="clear" w:color="auto" w:fill="auto"/>
          </w:tcPr>
          <w:p w14:paraId="2B3AD658" w14:textId="77777777" w:rsidR="0034135B" w:rsidRPr="0084337D" w:rsidRDefault="0034135B" w:rsidP="005F5914">
            <w:pPr>
              <w:jc w:val="both"/>
              <w:rPr>
                <w:sz w:val="20"/>
                <w:szCs w:val="20"/>
              </w:rPr>
            </w:pPr>
          </w:p>
        </w:tc>
        <w:tc>
          <w:tcPr>
            <w:tcW w:w="0" w:type="auto"/>
            <w:shd w:val="clear" w:color="auto" w:fill="auto"/>
          </w:tcPr>
          <w:p w14:paraId="0B3DBD8C" w14:textId="77777777" w:rsidR="0034135B" w:rsidRPr="0084337D" w:rsidRDefault="0034135B" w:rsidP="005F5914">
            <w:pPr>
              <w:jc w:val="both"/>
              <w:rPr>
                <w:sz w:val="16"/>
                <w:szCs w:val="16"/>
              </w:rPr>
            </w:pPr>
          </w:p>
        </w:tc>
      </w:tr>
      <w:tr w:rsidR="0034135B" w:rsidRPr="0084337D" w14:paraId="1653BBB5" w14:textId="77777777" w:rsidTr="00E103DD">
        <w:trPr>
          <w:trHeight w:val="311"/>
          <w:jc w:val="center"/>
        </w:trPr>
        <w:tc>
          <w:tcPr>
            <w:tcW w:w="0" w:type="auto"/>
            <w:shd w:val="clear" w:color="auto" w:fill="auto"/>
          </w:tcPr>
          <w:p w14:paraId="609C9661" w14:textId="77777777" w:rsidR="0034135B" w:rsidRPr="0084337D" w:rsidRDefault="0034135B" w:rsidP="005F5914">
            <w:pPr>
              <w:jc w:val="both"/>
              <w:rPr>
                <w:sz w:val="16"/>
                <w:szCs w:val="16"/>
              </w:rPr>
            </w:pPr>
            <w:r w:rsidRPr="0084337D">
              <w:rPr>
                <w:sz w:val="16"/>
                <w:szCs w:val="18"/>
              </w:rPr>
              <w:t>Curso</w:t>
            </w:r>
          </w:p>
        </w:tc>
        <w:tc>
          <w:tcPr>
            <w:tcW w:w="0" w:type="auto"/>
            <w:shd w:val="clear" w:color="auto" w:fill="auto"/>
          </w:tcPr>
          <w:p w14:paraId="7241EEDD" w14:textId="77777777" w:rsidR="0034135B" w:rsidRPr="0084337D" w:rsidRDefault="0034135B" w:rsidP="005F5914">
            <w:pPr>
              <w:jc w:val="both"/>
              <w:rPr>
                <w:sz w:val="16"/>
                <w:szCs w:val="16"/>
              </w:rPr>
            </w:pPr>
          </w:p>
        </w:tc>
        <w:tc>
          <w:tcPr>
            <w:tcW w:w="2393" w:type="dxa"/>
            <w:shd w:val="clear" w:color="auto" w:fill="auto"/>
          </w:tcPr>
          <w:p w14:paraId="66757624" w14:textId="77777777" w:rsidR="0034135B" w:rsidRPr="0084337D" w:rsidRDefault="0034135B" w:rsidP="005F5914">
            <w:pPr>
              <w:jc w:val="both"/>
              <w:rPr>
                <w:sz w:val="16"/>
                <w:szCs w:val="16"/>
              </w:rPr>
            </w:pPr>
            <w:r w:rsidRPr="0084337D">
              <w:rPr>
                <w:sz w:val="16"/>
                <w:szCs w:val="16"/>
              </w:rPr>
              <w:t>4º Grado, A</w:t>
            </w:r>
          </w:p>
        </w:tc>
        <w:tc>
          <w:tcPr>
            <w:tcW w:w="0" w:type="auto"/>
            <w:shd w:val="clear" w:color="auto" w:fill="auto"/>
          </w:tcPr>
          <w:p w14:paraId="4342259C" w14:textId="77777777" w:rsidR="0034135B" w:rsidRPr="0084337D" w:rsidRDefault="0034135B" w:rsidP="005F5914">
            <w:pPr>
              <w:jc w:val="both"/>
              <w:rPr>
                <w:sz w:val="20"/>
                <w:szCs w:val="20"/>
              </w:rPr>
            </w:pPr>
          </w:p>
        </w:tc>
        <w:tc>
          <w:tcPr>
            <w:tcW w:w="0" w:type="auto"/>
            <w:shd w:val="clear" w:color="auto" w:fill="auto"/>
          </w:tcPr>
          <w:p w14:paraId="5BA9A60A" w14:textId="77777777" w:rsidR="0034135B" w:rsidRPr="0084337D" w:rsidRDefault="0034135B" w:rsidP="005F5914">
            <w:pPr>
              <w:jc w:val="both"/>
              <w:rPr>
                <w:sz w:val="16"/>
                <w:szCs w:val="16"/>
              </w:rPr>
            </w:pPr>
          </w:p>
        </w:tc>
      </w:tr>
    </w:tbl>
    <w:p w14:paraId="2554BBB6" w14:textId="77777777" w:rsidR="0034135B" w:rsidRPr="0084337D" w:rsidRDefault="0034135B" w:rsidP="005F5914">
      <w:pPr>
        <w:jc w:val="both"/>
        <w:rPr>
          <w:b/>
          <w:bCs/>
          <w:sz w:val="40"/>
          <w:szCs w:val="40"/>
        </w:rPr>
      </w:pPr>
    </w:p>
    <w:p w14:paraId="3EB20E5B" w14:textId="77777777" w:rsidR="0034135B" w:rsidRPr="0084337D" w:rsidRDefault="0034135B" w:rsidP="005F5914">
      <w:pPr>
        <w:jc w:val="both"/>
        <w:rPr>
          <w:b/>
          <w:bCs/>
          <w:sz w:val="40"/>
          <w:szCs w:val="40"/>
        </w:rPr>
      </w:pPr>
    </w:p>
    <w:tbl>
      <w:tblPr>
        <w:tblW w:w="0" w:type="auto"/>
        <w:jc w:val="center"/>
        <w:tblLook w:val="01E0" w:firstRow="1" w:lastRow="1" w:firstColumn="1" w:lastColumn="1" w:noHBand="0" w:noVBand="0"/>
      </w:tblPr>
      <w:tblGrid>
        <w:gridCol w:w="3443"/>
        <w:gridCol w:w="222"/>
        <w:gridCol w:w="1338"/>
        <w:gridCol w:w="222"/>
        <w:gridCol w:w="777"/>
        <w:gridCol w:w="222"/>
        <w:gridCol w:w="771"/>
      </w:tblGrid>
      <w:tr w:rsidR="0034135B" w:rsidRPr="0084337D" w14:paraId="33EAB620" w14:textId="77777777" w:rsidTr="00E103DD">
        <w:trPr>
          <w:jc w:val="center"/>
        </w:trPr>
        <w:tc>
          <w:tcPr>
            <w:tcW w:w="0" w:type="auto"/>
            <w:shd w:val="clear" w:color="auto" w:fill="auto"/>
          </w:tcPr>
          <w:p w14:paraId="4FDD9FB6" w14:textId="77777777" w:rsidR="0034135B" w:rsidRPr="0084337D" w:rsidRDefault="0034135B" w:rsidP="005F5914">
            <w:pPr>
              <w:jc w:val="both"/>
              <w:rPr>
                <w:sz w:val="16"/>
                <w:szCs w:val="16"/>
              </w:rPr>
            </w:pPr>
            <w:r w:rsidRPr="0084337D">
              <w:rPr>
                <w:sz w:val="16"/>
                <w:szCs w:val="16"/>
              </w:rPr>
              <w:t xml:space="preserve">Nombre de fichero: </w:t>
            </w:r>
          </w:p>
        </w:tc>
        <w:tc>
          <w:tcPr>
            <w:tcW w:w="0" w:type="auto"/>
            <w:shd w:val="clear" w:color="auto" w:fill="auto"/>
          </w:tcPr>
          <w:p w14:paraId="0444DD1E" w14:textId="77777777" w:rsidR="0034135B" w:rsidRPr="0084337D" w:rsidRDefault="0034135B" w:rsidP="005F5914">
            <w:pPr>
              <w:jc w:val="both"/>
              <w:rPr>
                <w:sz w:val="16"/>
                <w:szCs w:val="16"/>
              </w:rPr>
            </w:pPr>
          </w:p>
        </w:tc>
        <w:tc>
          <w:tcPr>
            <w:tcW w:w="0" w:type="auto"/>
            <w:shd w:val="clear" w:color="auto" w:fill="auto"/>
          </w:tcPr>
          <w:p w14:paraId="60E36CC3" w14:textId="77777777" w:rsidR="0034135B" w:rsidRPr="0084337D" w:rsidRDefault="0034135B" w:rsidP="005F5914">
            <w:pPr>
              <w:jc w:val="both"/>
              <w:rPr>
                <w:sz w:val="16"/>
                <w:szCs w:val="16"/>
              </w:rPr>
            </w:pPr>
            <w:r w:rsidRPr="0084337D">
              <w:rPr>
                <w:sz w:val="16"/>
                <w:szCs w:val="16"/>
              </w:rPr>
              <w:t>Fecha:</w:t>
            </w:r>
          </w:p>
        </w:tc>
        <w:tc>
          <w:tcPr>
            <w:tcW w:w="0" w:type="auto"/>
            <w:shd w:val="clear" w:color="auto" w:fill="auto"/>
          </w:tcPr>
          <w:p w14:paraId="0FD05CC5" w14:textId="77777777" w:rsidR="0034135B" w:rsidRPr="0084337D" w:rsidRDefault="0034135B" w:rsidP="005F5914">
            <w:pPr>
              <w:jc w:val="both"/>
              <w:rPr>
                <w:sz w:val="16"/>
                <w:szCs w:val="16"/>
              </w:rPr>
            </w:pPr>
          </w:p>
        </w:tc>
        <w:tc>
          <w:tcPr>
            <w:tcW w:w="0" w:type="auto"/>
            <w:shd w:val="clear" w:color="auto" w:fill="auto"/>
          </w:tcPr>
          <w:p w14:paraId="4783A292" w14:textId="77777777" w:rsidR="0034135B" w:rsidRPr="0084337D" w:rsidRDefault="0034135B" w:rsidP="005F5914">
            <w:pPr>
              <w:jc w:val="both"/>
              <w:rPr>
                <w:sz w:val="16"/>
                <w:szCs w:val="16"/>
              </w:rPr>
            </w:pPr>
            <w:r w:rsidRPr="0084337D">
              <w:rPr>
                <w:sz w:val="16"/>
                <w:szCs w:val="16"/>
              </w:rPr>
              <w:t>Edición:</w:t>
            </w:r>
          </w:p>
        </w:tc>
        <w:tc>
          <w:tcPr>
            <w:tcW w:w="0" w:type="auto"/>
            <w:shd w:val="clear" w:color="auto" w:fill="auto"/>
          </w:tcPr>
          <w:p w14:paraId="20008CF0" w14:textId="77777777" w:rsidR="0034135B" w:rsidRPr="0084337D" w:rsidRDefault="0034135B" w:rsidP="005F5914">
            <w:pPr>
              <w:jc w:val="both"/>
              <w:rPr>
                <w:sz w:val="16"/>
                <w:szCs w:val="16"/>
              </w:rPr>
            </w:pPr>
          </w:p>
        </w:tc>
        <w:tc>
          <w:tcPr>
            <w:tcW w:w="0" w:type="auto"/>
            <w:shd w:val="clear" w:color="auto" w:fill="auto"/>
          </w:tcPr>
          <w:p w14:paraId="502B9B1E" w14:textId="77777777" w:rsidR="0034135B" w:rsidRPr="0084337D" w:rsidRDefault="0034135B" w:rsidP="005F5914">
            <w:pPr>
              <w:jc w:val="both"/>
              <w:rPr>
                <w:sz w:val="16"/>
                <w:szCs w:val="16"/>
              </w:rPr>
            </w:pPr>
            <w:r w:rsidRPr="0084337D">
              <w:rPr>
                <w:sz w:val="16"/>
                <w:szCs w:val="16"/>
              </w:rPr>
              <w:t>Página:</w:t>
            </w:r>
          </w:p>
        </w:tc>
      </w:tr>
      <w:tr w:rsidR="0034135B" w:rsidRPr="0084337D" w14:paraId="6813E766" w14:textId="77777777" w:rsidTr="00E103DD">
        <w:trPr>
          <w:jc w:val="center"/>
        </w:trPr>
        <w:tc>
          <w:tcPr>
            <w:tcW w:w="0" w:type="auto"/>
            <w:shd w:val="clear" w:color="auto" w:fill="auto"/>
            <w:vAlign w:val="center"/>
          </w:tcPr>
          <w:p w14:paraId="4E59B680" w14:textId="187C546E" w:rsidR="0034135B" w:rsidRPr="0084337D" w:rsidRDefault="003A7112" w:rsidP="005F5914">
            <w:pPr>
              <w:jc w:val="both"/>
            </w:pPr>
            <w:r w:rsidRPr="0084337D">
              <w:t>v1.0_000</w:t>
            </w:r>
            <w:r w:rsidR="00B65A26" w:rsidRPr="0084337D">
              <w:t>8</w:t>
            </w:r>
            <w:r w:rsidRPr="0084337D">
              <w:t>_S</w:t>
            </w:r>
            <w:r w:rsidR="00B65A26" w:rsidRPr="0084337D">
              <w:t>QAP</w:t>
            </w:r>
            <w:r w:rsidRPr="0084337D">
              <w:t>_GA1_SGM.pdf</w:t>
            </w:r>
          </w:p>
        </w:tc>
        <w:tc>
          <w:tcPr>
            <w:tcW w:w="0" w:type="auto"/>
            <w:shd w:val="clear" w:color="auto" w:fill="auto"/>
            <w:vAlign w:val="center"/>
          </w:tcPr>
          <w:p w14:paraId="62BB3446" w14:textId="77777777" w:rsidR="0034135B" w:rsidRPr="0084337D" w:rsidRDefault="0034135B" w:rsidP="005F5914">
            <w:pPr>
              <w:jc w:val="both"/>
              <w:rPr>
                <w:b/>
                <w:sz w:val="28"/>
                <w:szCs w:val="28"/>
              </w:rPr>
            </w:pPr>
          </w:p>
        </w:tc>
        <w:tc>
          <w:tcPr>
            <w:tcW w:w="0" w:type="auto"/>
            <w:shd w:val="clear" w:color="auto" w:fill="auto"/>
            <w:vAlign w:val="center"/>
          </w:tcPr>
          <w:p w14:paraId="42D15139" w14:textId="4D4811AF" w:rsidR="0034135B" w:rsidRPr="0084337D" w:rsidRDefault="00B65A26" w:rsidP="005F5914">
            <w:pPr>
              <w:jc w:val="both"/>
              <w:rPr>
                <w:b/>
                <w:bCs/>
                <w:sz w:val="28"/>
                <w:szCs w:val="28"/>
                <w:u w:val="single"/>
              </w:rPr>
            </w:pPr>
            <w:r w:rsidRPr="0084337D">
              <w:rPr>
                <w:b/>
                <w:bCs/>
              </w:rPr>
              <w:t>04/</w:t>
            </w:r>
            <w:r w:rsidR="0034135B" w:rsidRPr="0084337D">
              <w:rPr>
                <w:b/>
                <w:bCs/>
              </w:rPr>
              <w:t>0</w:t>
            </w:r>
            <w:r w:rsidRPr="0084337D">
              <w:rPr>
                <w:b/>
                <w:bCs/>
              </w:rPr>
              <w:t>4</w:t>
            </w:r>
            <w:r w:rsidR="0034135B" w:rsidRPr="0084337D">
              <w:rPr>
                <w:b/>
                <w:bCs/>
              </w:rPr>
              <w:t>/2022</w:t>
            </w:r>
          </w:p>
        </w:tc>
        <w:tc>
          <w:tcPr>
            <w:tcW w:w="0" w:type="auto"/>
            <w:shd w:val="clear" w:color="auto" w:fill="auto"/>
            <w:vAlign w:val="center"/>
          </w:tcPr>
          <w:p w14:paraId="7325D1D8" w14:textId="77777777" w:rsidR="0034135B" w:rsidRPr="0084337D" w:rsidRDefault="0034135B" w:rsidP="005F5914">
            <w:pPr>
              <w:jc w:val="both"/>
              <w:rPr>
                <w:b/>
                <w:bCs/>
                <w:sz w:val="28"/>
                <w:szCs w:val="28"/>
              </w:rPr>
            </w:pPr>
          </w:p>
        </w:tc>
        <w:tc>
          <w:tcPr>
            <w:tcW w:w="0" w:type="auto"/>
            <w:shd w:val="clear" w:color="auto" w:fill="auto"/>
            <w:vAlign w:val="center"/>
          </w:tcPr>
          <w:p w14:paraId="0CF03904" w14:textId="77777777" w:rsidR="0034135B" w:rsidRPr="0084337D" w:rsidRDefault="0034135B" w:rsidP="005F5914">
            <w:pPr>
              <w:jc w:val="both"/>
              <w:rPr>
                <w:b/>
                <w:bCs/>
                <w:sz w:val="28"/>
                <w:szCs w:val="28"/>
              </w:rPr>
            </w:pPr>
            <w:r w:rsidRPr="0084337D">
              <w:rPr>
                <w:b/>
                <w:bCs/>
                <w:sz w:val="28"/>
                <w:szCs w:val="28"/>
              </w:rPr>
              <w:t>1.0</w:t>
            </w:r>
          </w:p>
        </w:tc>
        <w:tc>
          <w:tcPr>
            <w:tcW w:w="0" w:type="auto"/>
            <w:shd w:val="clear" w:color="auto" w:fill="auto"/>
            <w:vAlign w:val="center"/>
          </w:tcPr>
          <w:p w14:paraId="76C81781" w14:textId="77777777" w:rsidR="0034135B" w:rsidRPr="0084337D" w:rsidRDefault="0034135B" w:rsidP="005F5914">
            <w:pPr>
              <w:jc w:val="both"/>
              <w:rPr>
                <w:b/>
                <w:bCs/>
                <w:sz w:val="28"/>
                <w:szCs w:val="28"/>
              </w:rPr>
            </w:pPr>
          </w:p>
        </w:tc>
        <w:tc>
          <w:tcPr>
            <w:tcW w:w="0" w:type="auto"/>
            <w:shd w:val="clear" w:color="auto" w:fill="auto"/>
            <w:vAlign w:val="center"/>
          </w:tcPr>
          <w:p w14:paraId="753AB3E2" w14:textId="77777777" w:rsidR="0034135B" w:rsidRPr="0084337D" w:rsidRDefault="0034135B" w:rsidP="005F5914">
            <w:pPr>
              <w:jc w:val="both"/>
              <w:rPr>
                <w:b/>
                <w:bCs/>
                <w:sz w:val="28"/>
                <w:szCs w:val="28"/>
              </w:rPr>
            </w:pPr>
            <w:r w:rsidRPr="0084337D">
              <w:rPr>
                <w:b/>
                <w:bCs/>
                <w:sz w:val="28"/>
                <w:szCs w:val="28"/>
              </w:rPr>
              <w:fldChar w:fldCharType="begin"/>
            </w:r>
            <w:r w:rsidRPr="0084337D">
              <w:rPr>
                <w:b/>
                <w:bCs/>
                <w:sz w:val="28"/>
                <w:szCs w:val="28"/>
              </w:rPr>
              <w:instrText xml:space="preserve"> PAGE   \* MERGEFORMAT </w:instrText>
            </w:r>
            <w:r w:rsidRPr="0084337D">
              <w:rPr>
                <w:b/>
                <w:bCs/>
                <w:sz w:val="28"/>
                <w:szCs w:val="28"/>
              </w:rPr>
              <w:fldChar w:fldCharType="separate"/>
            </w:r>
            <w:r w:rsidR="00070F3E">
              <w:rPr>
                <w:b/>
                <w:bCs/>
                <w:noProof/>
                <w:sz w:val="28"/>
                <w:szCs w:val="28"/>
              </w:rPr>
              <w:t>1</w:t>
            </w:r>
            <w:r w:rsidRPr="0084337D">
              <w:rPr>
                <w:b/>
                <w:bCs/>
                <w:sz w:val="28"/>
                <w:szCs w:val="28"/>
              </w:rPr>
              <w:fldChar w:fldCharType="end"/>
            </w:r>
            <w:r w:rsidRPr="0084337D">
              <w:rPr>
                <w:b/>
                <w:bCs/>
                <w:sz w:val="28"/>
                <w:szCs w:val="28"/>
              </w:rPr>
              <w:t>/51</w:t>
            </w:r>
          </w:p>
        </w:tc>
      </w:tr>
    </w:tbl>
    <w:p w14:paraId="5EA12F76" w14:textId="77777777" w:rsidR="0034135B" w:rsidRPr="0084337D" w:rsidRDefault="0034135B" w:rsidP="005F5914">
      <w:pPr>
        <w:jc w:val="both"/>
        <w:sectPr w:rsidR="0034135B" w:rsidRPr="0084337D" w:rsidSect="00261581">
          <w:headerReference w:type="default" r:id="rId11"/>
          <w:footerReference w:type="default" r:id="rId12"/>
          <w:pgSz w:w="11906" w:h="16838" w:code="9"/>
          <w:pgMar w:top="1418" w:right="1418" w:bottom="1418" w:left="1134" w:header="708" w:footer="708" w:gutter="0"/>
          <w:cols w:space="708"/>
          <w:docGrid w:linePitch="360"/>
        </w:sectPr>
      </w:pPr>
    </w:p>
    <w:p w14:paraId="68A6A1EC" w14:textId="77777777" w:rsidR="0034135B" w:rsidRPr="0084337D" w:rsidRDefault="0034135B" w:rsidP="005F5914">
      <w:pPr>
        <w:pStyle w:val="Estilo2"/>
        <w:jc w:val="both"/>
      </w:pPr>
      <w:bookmarkStart w:id="1" w:name="_Toc191206917"/>
      <w:bookmarkStart w:id="2" w:name="_Toc191207311"/>
      <w:r w:rsidRPr="0084337D">
        <w:lastRenderedPageBreak/>
        <w:t>Registro de cambios</w:t>
      </w:r>
      <w:bookmarkEnd w:id="1"/>
      <w:bookmarkEnd w:id="2"/>
    </w:p>
    <w:tbl>
      <w:tblPr>
        <w:tblW w:w="4731" w:type="pct"/>
        <w:tblInd w:w="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193"/>
        <w:gridCol w:w="1540"/>
        <w:gridCol w:w="1385"/>
        <w:gridCol w:w="4723"/>
      </w:tblGrid>
      <w:tr w:rsidR="0034135B" w:rsidRPr="0084337D" w14:paraId="7778C3E9" w14:textId="77777777" w:rsidTr="00E103DD">
        <w:trPr>
          <w:trHeight w:val="461"/>
        </w:trPr>
        <w:tc>
          <w:tcPr>
            <w:tcW w:w="5000" w:type="pct"/>
            <w:gridSpan w:val="4"/>
            <w:shd w:val="clear" w:color="auto" w:fill="6C00C0"/>
            <w:vAlign w:val="center"/>
          </w:tcPr>
          <w:p w14:paraId="5B9ED5B1" w14:textId="2B5BEBDF" w:rsidR="0034135B" w:rsidRPr="0084337D" w:rsidRDefault="0034135B" w:rsidP="005F5914">
            <w:pPr>
              <w:pStyle w:val="TextoTablaPequeo"/>
              <w:jc w:val="both"/>
              <w:rPr>
                <w:bCs/>
                <w:lang w:val="es-ES"/>
              </w:rPr>
            </w:pPr>
            <w:r w:rsidRPr="0084337D">
              <w:rPr>
                <w:b/>
                <w:lang w:val="es-ES"/>
              </w:rPr>
              <w:t xml:space="preserve">1. TITULO DEL DOCUMENTO: </w:t>
            </w:r>
            <w:r w:rsidR="007D1288" w:rsidRPr="0084337D">
              <w:rPr>
                <w:bCs/>
                <w:lang w:val="es-ES"/>
              </w:rPr>
              <w:t xml:space="preserve">Plan de </w:t>
            </w:r>
            <w:r w:rsidR="00B65A26" w:rsidRPr="0084337D">
              <w:rPr>
                <w:bCs/>
                <w:lang w:val="es-ES"/>
              </w:rPr>
              <w:t>Aseguramento de la Calidad de Software (SQAP)</w:t>
            </w:r>
          </w:p>
        </w:tc>
      </w:tr>
      <w:tr w:rsidR="0034135B" w:rsidRPr="0084337D" w14:paraId="0845142C" w14:textId="77777777" w:rsidTr="00E103DD">
        <w:trPr>
          <w:trHeight w:val="384"/>
        </w:trPr>
        <w:tc>
          <w:tcPr>
            <w:tcW w:w="5000" w:type="pct"/>
            <w:gridSpan w:val="4"/>
            <w:shd w:val="clear" w:color="auto" w:fill="6C00C0"/>
            <w:vAlign w:val="center"/>
          </w:tcPr>
          <w:p w14:paraId="6F00AEF6" w14:textId="7D3ED439" w:rsidR="0034135B" w:rsidRPr="0084337D" w:rsidRDefault="0034135B" w:rsidP="005F5914">
            <w:pPr>
              <w:pStyle w:val="TextoTablaPequeo"/>
              <w:jc w:val="both"/>
              <w:rPr>
                <w:b/>
                <w:lang w:val="es-ES"/>
              </w:rPr>
            </w:pPr>
            <w:r w:rsidRPr="0084337D">
              <w:rPr>
                <w:b/>
                <w:lang w:val="es-ES"/>
              </w:rPr>
              <w:t xml:space="preserve">2. NÚMERO DE REFERENCIA DEL DOCUMENTO: </w:t>
            </w:r>
            <w:r w:rsidRPr="0084337D">
              <w:rPr>
                <w:bCs/>
                <w:lang w:val="es-ES"/>
              </w:rPr>
              <w:t>000</w:t>
            </w:r>
            <w:r w:rsidR="00B65A26" w:rsidRPr="0084337D">
              <w:rPr>
                <w:bCs/>
                <w:lang w:val="es-ES"/>
              </w:rPr>
              <w:t>8</w:t>
            </w:r>
          </w:p>
        </w:tc>
      </w:tr>
      <w:tr w:rsidR="0034135B" w:rsidRPr="0084337D" w14:paraId="68BD39C9" w14:textId="77777777" w:rsidTr="00E103DD">
        <w:trPr>
          <w:trHeight w:val="492"/>
        </w:trPr>
        <w:tc>
          <w:tcPr>
            <w:tcW w:w="675" w:type="pct"/>
            <w:shd w:val="clear" w:color="auto" w:fill="6C00C0"/>
            <w:vAlign w:val="center"/>
          </w:tcPr>
          <w:p w14:paraId="5D2398C0" w14:textId="77777777" w:rsidR="0034135B" w:rsidRPr="0084337D" w:rsidRDefault="0034135B" w:rsidP="005F5914">
            <w:pPr>
              <w:pStyle w:val="TextoTablaPequeo"/>
              <w:jc w:val="both"/>
              <w:rPr>
                <w:b/>
                <w:lang w:val="es-ES"/>
              </w:rPr>
            </w:pPr>
            <w:r w:rsidRPr="0084337D">
              <w:rPr>
                <w:b/>
                <w:lang w:val="es-ES"/>
              </w:rPr>
              <w:t>3. ISSUE</w:t>
            </w:r>
          </w:p>
        </w:tc>
        <w:tc>
          <w:tcPr>
            <w:tcW w:w="871" w:type="pct"/>
            <w:shd w:val="clear" w:color="auto" w:fill="6C00C0"/>
            <w:vAlign w:val="center"/>
          </w:tcPr>
          <w:p w14:paraId="39A7E381" w14:textId="77777777" w:rsidR="0034135B" w:rsidRPr="0084337D" w:rsidRDefault="0034135B" w:rsidP="005F5914">
            <w:pPr>
              <w:pStyle w:val="TextoTablaPequeo"/>
              <w:jc w:val="both"/>
              <w:rPr>
                <w:b/>
                <w:lang w:val="es-ES"/>
              </w:rPr>
            </w:pPr>
            <w:r w:rsidRPr="0084337D">
              <w:rPr>
                <w:b/>
                <w:lang w:val="es-ES"/>
              </w:rPr>
              <w:t>4. REVISIÓN</w:t>
            </w:r>
          </w:p>
        </w:tc>
        <w:tc>
          <w:tcPr>
            <w:tcW w:w="783" w:type="pct"/>
            <w:shd w:val="clear" w:color="auto" w:fill="6C00C0"/>
            <w:vAlign w:val="center"/>
          </w:tcPr>
          <w:p w14:paraId="78CF98F6" w14:textId="77777777" w:rsidR="0034135B" w:rsidRPr="0084337D" w:rsidRDefault="0034135B" w:rsidP="005F5914">
            <w:pPr>
              <w:pStyle w:val="TextoTablaPequeo"/>
              <w:jc w:val="both"/>
              <w:rPr>
                <w:b/>
                <w:lang w:val="es-ES"/>
              </w:rPr>
            </w:pPr>
            <w:r w:rsidRPr="0084337D">
              <w:rPr>
                <w:b/>
                <w:lang w:val="es-ES"/>
              </w:rPr>
              <w:t>5. FECHA</w:t>
            </w:r>
          </w:p>
        </w:tc>
        <w:tc>
          <w:tcPr>
            <w:tcW w:w="2671" w:type="pct"/>
            <w:shd w:val="clear" w:color="auto" w:fill="6C00C0"/>
            <w:vAlign w:val="center"/>
          </w:tcPr>
          <w:p w14:paraId="4F2C120C" w14:textId="77777777" w:rsidR="0034135B" w:rsidRPr="0084337D" w:rsidRDefault="0034135B" w:rsidP="005F5914">
            <w:pPr>
              <w:pStyle w:val="TextoTablaPequeo"/>
              <w:jc w:val="both"/>
              <w:rPr>
                <w:b/>
                <w:lang w:val="es-ES"/>
              </w:rPr>
            </w:pPr>
            <w:r w:rsidRPr="0084337D">
              <w:rPr>
                <w:b/>
                <w:lang w:val="es-ES"/>
              </w:rPr>
              <w:t>6. RAZÓN DEL CAMBIO</w:t>
            </w:r>
          </w:p>
        </w:tc>
      </w:tr>
      <w:tr w:rsidR="0034135B" w:rsidRPr="0084337D" w14:paraId="2CB27C52" w14:textId="77777777" w:rsidTr="00E103DD">
        <w:trPr>
          <w:trHeight w:val="276"/>
        </w:trPr>
        <w:tc>
          <w:tcPr>
            <w:tcW w:w="675" w:type="pct"/>
            <w:shd w:val="clear" w:color="auto" w:fill="auto"/>
            <w:vAlign w:val="center"/>
          </w:tcPr>
          <w:p w14:paraId="3E5ED5A5" w14:textId="77777777" w:rsidR="0034135B" w:rsidRPr="0084337D" w:rsidRDefault="0034135B" w:rsidP="005F5914">
            <w:pPr>
              <w:pStyle w:val="TextoTablaPequeo"/>
              <w:jc w:val="both"/>
              <w:rPr>
                <w:lang w:val="es-ES"/>
              </w:rPr>
            </w:pPr>
            <w:r w:rsidRPr="0084337D">
              <w:rPr>
                <w:lang w:val="es-ES"/>
              </w:rPr>
              <w:t>0</w:t>
            </w:r>
          </w:p>
        </w:tc>
        <w:tc>
          <w:tcPr>
            <w:tcW w:w="871" w:type="pct"/>
            <w:shd w:val="clear" w:color="auto" w:fill="auto"/>
            <w:vAlign w:val="center"/>
          </w:tcPr>
          <w:p w14:paraId="5736FDEC" w14:textId="77777777" w:rsidR="0034135B" w:rsidRPr="0084337D" w:rsidRDefault="0034135B" w:rsidP="005F5914">
            <w:pPr>
              <w:pStyle w:val="TextoTablaPequeo"/>
              <w:jc w:val="both"/>
              <w:rPr>
                <w:lang w:val="es-ES"/>
              </w:rPr>
            </w:pPr>
            <w:r w:rsidRPr="0084337D">
              <w:rPr>
                <w:lang w:val="es-ES"/>
              </w:rPr>
              <w:t>1</w:t>
            </w:r>
          </w:p>
        </w:tc>
        <w:tc>
          <w:tcPr>
            <w:tcW w:w="783" w:type="pct"/>
            <w:shd w:val="clear" w:color="auto" w:fill="auto"/>
            <w:vAlign w:val="center"/>
          </w:tcPr>
          <w:p w14:paraId="73B81E8C" w14:textId="629C9616" w:rsidR="0034135B" w:rsidRPr="0084337D" w:rsidRDefault="003416B6" w:rsidP="005F5914">
            <w:pPr>
              <w:pStyle w:val="TextoTablaPequeo"/>
              <w:jc w:val="both"/>
              <w:rPr>
                <w:lang w:val="es-ES"/>
              </w:rPr>
            </w:pPr>
            <w:r w:rsidRPr="0084337D">
              <w:rPr>
                <w:lang w:val="es-ES"/>
              </w:rPr>
              <w:t>2</w:t>
            </w:r>
            <w:r w:rsidR="00025513">
              <w:rPr>
                <w:lang w:val="es-ES"/>
              </w:rPr>
              <w:t>5</w:t>
            </w:r>
            <w:r w:rsidR="0034135B" w:rsidRPr="0084337D">
              <w:rPr>
                <w:lang w:val="es-ES"/>
              </w:rPr>
              <w:t>/0</w:t>
            </w:r>
            <w:r w:rsidR="00025513">
              <w:rPr>
                <w:lang w:val="es-ES"/>
              </w:rPr>
              <w:t>3</w:t>
            </w:r>
            <w:r w:rsidR="0034135B" w:rsidRPr="0084337D">
              <w:rPr>
                <w:lang w:val="es-ES"/>
              </w:rPr>
              <w:t>/2022</w:t>
            </w:r>
          </w:p>
        </w:tc>
        <w:tc>
          <w:tcPr>
            <w:tcW w:w="2671" w:type="pct"/>
            <w:shd w:val="clear" w:color="auto" w:fill="auto"/>
            <w:vAlign w:val="center"/>
          </w:tcPr>
          <w:p w14:paraId="7978DC90" w14:textId="77777777" w:rsidR="0034135B" w:rsidRPr="0084337D" w:rsidRDefault="0034135B" w:rsidP="005F5914">
            <w:pPr>
              <w:pStyle w:val="TextoTablaPequeo"/>
              <w:jc w:val="both"/>
              <w:rPr>
                <w:lang w:val="es-ES"/>
              </w:rPr>
            </w:pPr>
            <w:r w:rsidRPr="0084337D">
              <w:rPr>
                <w:lang w:val="es-ES"/>
              </w:rPr>
              <w:t>Primera versión del documento.</w:t>
            </w:r>
          </w:p>
        </w:tc>
      </w:tr>
      <w:tr w:rsidR="0034135B" w:rsidRPr="0084337D" w14:paraId="62F813D0" w14:textId="77777777" w:rsidTr="00E103DD">
        <w:trPr>
          <w:trHeight w:val="258"/>
        </w:trPr>
        <w:tc>
          <w:tcPr>
            <w:tcW w:w="675" w:type="pct"/>
            <w:shd w:val="clear" w:color="auto" w:fill="auto"/>
            <w:vAlign w:val="center"/>
          </w:tcPr>
          <w:p w14:paraId="565820F1" w14:textId="77777777" w:rsidR="0034135B" w:rsidRPr="0084337D" w:rsidRDefault="0034135B" w:rsidP="005F5914">
            <w:pPr>
              <w:pStyle w:val="TextoTablaPequeo"/>
              <w:jc w:val="both"/>
              <w:rPr>
                <w:lang w:val="es-ES"/>
              </w:rPr>
            </w:pPr>
            <w:r w:rsidRPr="0084337D">
              <w:rPr>
                <w:lang w:val="es-ES"/>
              </w:rPr>
              <w:t>1</w:t>
            </w:r>
          </w:p>
        </w:tc>
        <w:tc>
          <w:tcPr>
            <w:tcW w:w="871" w:type="pct"/>
            <w:shd w:val="clear" w:color="auto" w:fill="auto"/>
            <w:vAlign w:val="center"/>
          </w:tcPr>
          <w:p w14:paraId="0DF49E83" w14:textId="77777777" w:rsidR="0034135B" w:rsidRPr="0084337D" w:rsidRDefault="0034135B" w:rsidP="005F5914">
            <w:pPr>
              <w:pStyle w:val="TextoTablaPequeo"/>
              <w:jc w:val="both"/>
              <w:rPr>
                <w:lang w:val="es-ES"/>
              </w:rPr>
            </w:pPr>
            <w:r w:rsidRPr="0084337D">
              <w:rPr>
                <w:lang w:val="es-ES"/>
              </w:rPr>
              <w:t>0</w:t>
            </w:r>
          </w:p>
        </w:tc>
        <w:tc>
          <w:tcPr>
            <w:tcW w:w="783" w:type="pct"/>
            <w:shd w:val="clear" w:color="auto" w:fill="auto"/>
            <w:vAlign w:val="center"/>
          </w:tcPr>
          <w:p w14:paraId="7C71BCB6" w14:textId="3A3BD40E" w:rsidR="0034135B" w:rsidRPr="0084337D" w:rsidRDefault="00815CCF" w:rsidP="005F5914">
            <w:pPr>
              <w:pStyle w:val="TextoTablaPequeo"/>
              <w:jc w:val="both"/>
              <w:rPr>
                <w:lang w:val="es-ES"/>
              </w:rPr>
            </w:pPr>
            <w:r w:rsidRPr="0084337D">
              <w:rPr>
                <w:lang w:val="es-ES"/>
              </w:rPr>
              <w:t>04</w:t>
            </w:r>
            <w:r w:rsidR="0034135B" w:rsidRPr="0084337D">
              <w:rPr>
                <w:lang w:val="es-ES"/>
              </w:rPr>
              <w:t>/0</w:t>
            </w:r>
            <w:r w:rsidRPr="0084337D">
              <w:rPr>
                <w:lang w:val="es-ES"/>
              </w:rPr>
              <w:t>4</w:t>
            </w:r>
            <w:r w:rsidR="0034135B" w:rsidRPr="0084337D">
              <w:rPr>
                <w:lang w:val="es-ES"/>
              </w:rPr>
              <w:t>/2022</w:t>
            </w:r>
          </w:p>
        </w:tc>
        <w:tc>
          <w:tcPr>
            <w:tcW w:w="2671" w:type="pct"/>
            <w:shd w:val="clear" w:color="auto" w:fill="auto"/>
            <w:vAlign w:val="center"/>
          </w:tcPr>
          <w:p w14:paraId="32618A01" w14:textId="77777777" w:rsidR="0034135B" w:rsidRPr="0084337D" w:rsidRDefault="0034135B" w:rsidP="005F5914">
            <w:pPr>
              <w:pStyle w:val="TextoTablaPequeo"/>
              <w:jc w:val="both"/>
              <w:rPr>
                <w:lang w:val="es-ES"/>
              </w:rPr>
            </w:pPr>
            <w:r w:rsidRPr="0084337D">
              <w:rPr>
                <w:lang w:val="es-ES"/>
              </w:rPr>
              <w:t>Última revisión del documento, entrega a cliente.</w:t>
            </w:r>
          </w:p>
        </w:tc>
      </w:tr>
    </w:tbl>
    <w:p w14:paraId="621D0F64" w14:textId="77777777" w:rsidR="0034135B" w:rsidRPr="0084337D" w:rsidRDefault="0034135B" w:rsidP="005F5914">
      <w:pPr>
        <w:jc w:val="both"/>
        <w:rPr>
          <w:szCs w:val="22"/>
        </w:rPr>
      </w:pPr>
    </w:p>
    <w:p w14:paraId="0FE460B3" w14:textId="77777777" w:rsidR="0034135B" w:rsidRPr="0084337D" w:rsidRDefault="0034135B" w:rsidP="0034135B">
      <w:pPr>
        <w:pStyle w:val="Texto"/>
        <w:rPr>
          <w:lang w:val="es-ES"/>
        </w:rPr>
      </w:pPr>
      <w:r w:rsidRPr="0084337D">
        <w:rPr>
          <w:lang w:val="es-ES"/>
        </w:rPr>
        <w:t>* N/A = No aplica</w:t>
      </w:r>
    </w:p>
    <w:p w14:paraId="475E5FAF" w14:textId="77777777" w:rsidR="0034135B" w:rsidRPr="0084337D" w:rsidRDefault="0034135B" w:rsidP="005F5914">
      <w:pPr>
        <w:jc w:val="both"/>
      </w:pPr>
    </w:p>
    <w:p w14:paraId="0A89A04F" w14:textId="77777777" w:rsidR="0034135B" w:rsidRPr="0084337D" w:rsidRDefault="0034135B" w:rsidP="005F5914">
      <w:pPr>
        <w:jc w:val="both"/>
      </w:pPr>
    </w:p>
    <w:p w14:paraId="5CD7A11B" w14:textId="77777777" w:rsidR="0034135B" w:rsidRPr="0084337D" w:rsidRDefault="0034135B" w:rsidP="005F5914">
      <w:pPr>
        <w:jc w:val="both"/>
      </w:pPr>
    </w:p>
    <w:p w14:paraId="574C81AB" w14:textId="77777777" w:rsidR="0034135B" w:rsidRPr="0084337D" w:rsidRDefault="0034135B" w:rsidP="005F5914">
      <w:pPr>
        <w:jc w:val="both"/>
      </w:pPr>
    </w:p>
    <w:p w14:paraId="2D175670" w14:textId="77777777" w:rsidR="0034135B" w:rsidRPr="0084337D" w:rsidRDefault="0034135B" w:rsidP="005F5914">
      <w:pPr>
        <w:jc w:val="both"/>
      </w:pPr>
    </w:p>
    <w:p w14:paraId="735BCDF1" w14:textId="77777777" w:rsidR="0034135B" w:rsidRPr="0084337D" w:rsidRDefault="0034135B" w:rsidP="005F5914">
      <w:pPr>
        <w:pStyle w:val="Estilo2"/>
        <w:jc w:val="both"/>
      </w:pPr>
      <w:r w:rsidRPr="0084337D">
        <w:lastRenderedPageBreak/>
        <w:t>Registro de revisión de documento</w:t>
      </w:r>
    </w:p>
    <w:p w14:paraId="23F88CCA" w14:textId="77777777" w:rsidR="0034135B" w:rsidRPr="0084337D" w:rsidRDefault="0034135B" w:rsidP="005F5914">
      <w:pPr>
        <w:jc w:val="both"/>
      </w:pPr>
    </w:p>
    <w:tbl>
      <w:tblPr>
        <w:tblW w:w="4796" w:type="pct"/>
        <w:tblInd w:w="45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Look w:val="01E0" w:firstRow="1" w:lastRow="1" w:firstColumn="1" w:lastColumn="1" w:noHBand="0" w:noVBand="0"/>
      </w:tblPr>
      <w:tblGrid>
        <w:gridCol w:w="1251"/>
        <w:gridCol w:w="2011"/>
        <w:gridCol w:w="4480"/>
        <w:gridCol w:w="1221"/>
      </w:tblGrid>
      <w:tr w:rsidR="007A63B4" w:rsidRPr="0084337D" w14:paraId="2AC1AC91" w14:textId="77777777" w:rsidTr="00025513">
        <w:trPr>
          <w:trHeight w:val="322"/>
        </w:trPr>
        <w:tc>
          <w:tcPr>
            <w:tcW w:w="697" w:type="pct"/>
            <w:shd w:val="clear" w:color="auto" w:fill="6C00C0"/>
            <w:vAlign w:val="center"/>
          </w:tcPr>
          <w:p w14:paraId="632B20B8" w14:textId="77777777" w:rsidR="007A63B4" w:rsidRPr="0084337D" w:rsidRDefault="007A63B4" w:rsidP="00413B88">
            <w:pPr>
              <w:pStyle w:val="TextoTablaPequeo"/>
              <w:jc w:val="center"/>
              <w:rPr>
                <w:b/>
                <w:lang w:val="es-ES"/>
              </w:rPr>
            </w:pPr>
            <w:r w:rsidRPr="0084337D">
              <w:rPr>
                <w:b/>
                <w:lang w:val="es-ES"/>
              </w:rPr>
              <w:t>Acción</w:t>
            </w:r>
          </w:p>
        </w:tc>
        <w:tc>
          <w:tcPr>
            <w:tcW w:w="1122" w:type="pct"/>
            <w:shd w:val="clear" w:color="auto" w:fill="6C00C0"/>
            <w:vAlign w:val="center"/>
          </w:tcPr>
          <w:p w14:paraId="08931621" w14:textId="77777777" w:rsidR="007A63B4" w:rsidRPr="0084337D" w:rsidRDefault="007A63B4" w:rsidP="00413B88">
            <w:pPr>
              <w:pStyle w:val="TextoTablaPequeo"/>
              <w:jc w:val="center"/>
              <w:rPr>
                <w:b/>
                <w:lang w:val="es-ES"/>
              </w:rPr>
            </w:pPr>
            <w:r w:rsidRPr="0084337D">
              <w:rPr>
                <w:b/>
                <w:lang w:val="es-ES"/>
              </w:rPr>
              <w:t>Responsable</w:t>
            </w:r>
          </w:p>
        </w:tc>
        <w:tc>
          <w:tcPr>
            <w:tcW w:w="2499" w:type="pct"/>
            <w:shd w:val="clear" w:color="auto" w:fill="6C00C0"/>
            <w:vAlign w:val="center"/>
          </w:tcPr>
          <w:p w14:paraId="0DC496F4" w14:textId="77777777" w:rsidR="007A63B4" w:rsidRPr="0084337D" w:rsidRDefault="007A63B4" w:rsidP="00413B88">
            <w:pPr>
              <w:pStyle w:val="TextoTablaPequeo"/>
              <w:jc w:val="center"/>
              <w:rPr>
                <w:b/>
                <w:lang w:val="es-ES"/>
              </w:rPr>
            </w:pPr>
            <w:r w:rsidRPr="0084337D">
              <w:rPr>
                <w:b/>
                <w:lang w:val="es-ES"/>
              </w:rPr>
              <w:t>Firma</w:t>
            </w:r>
          </w:p>
        </w:tc>
        <w:tc>
          <w:tcPr>
            <w:tcW w:w="681" w:type="pct"/>
            <w:shd w:val="clear" w:color="auto" w:fill="6C00C0"/>
          </w:tcPr>
          <w:p w14:paraId="49DFD380" w14:textId="77777777" w:rsidR="007A63B4" w:rsidRPr="0084337D" w:rsidRDefault="007A63B4" w:rsidP="00413B88">
            <w:pPr>
              <w:pStyle w:val="TextoTablaPequeo"/>
              <w:jc w:val="center"/>
              <w:rPr>
                <w:b/>
                <w:lang w:val="es-ES"/>
              </w:rPr>
            </w:pPr>
            <w:r w:rsidRPr="0084337D">
              <w:rPr>
                <w:b/>
                <w:lang w:val="es-ES"/>
              </w:rPr>
              <w:t>Fecha</w:t>
            </w:r>
          </w:p>
        </w:tc>
      </w:tr>
      <w:tr w:rsidR="007A63B4" w:rsidRPr="0084337D" w14:paraId="47AD7BEB" w14:textId="77777777" w:rsidTr="00025513">
        <w:trPr>
          <w:trHeight w:val="1725"/>
        </w:trPr>
        <w:tc>
          <w:tcPr>
            <w:tcW w:w="697" w:type="pct"/>
            <w:shd w:val="clear" w:color="auto" w:fill="auto"/>
            <w:vAlign w:val="center"/>
          </w:tcPr>
          <w:p w14:paraId="63061310" w14:textId="77777777" w:rsidR="007A63B4" w:rsidRPr="0084337D" w:rsidRDefault="007A63B4" w:rsidP="00413B88">
            <w:pPr>
              <w:pStyle w:val="TextoTablaPequeo"/>
              <w:jc w:val="center"/>
              <w:rPr>
                <w:b/>
                <w:bCs/>
                <w:sz w:val="22"/>
                <w:szCs w:val="28"/>
                <w:lang w:val="es-ES"/>
              </w:rPr>
            </w:pPr>
            <w:r w:rsidRPr="0084337D">
              <w:rPr>
                <w:b/>
                <w:bCs/>
                <w:sz w:val="22"/>
                <w:szCs w:val="28"/>
                <w:lang w:val="es-ES"/>
              </w:rPr>
              <w:t>Creado por:</w:t>
            </w:r>
          </w:p>
        </w:tc>
        <w:tc>
          <w:tcPr>
            <w:tcW w:w="1122" w:type="pct"/>
            <w:shd w:val="clear" w:color="auto" w:fill="auto"/>
            <w:vAlign w:val="center"/>
          </w:tcPr>
          <w:p w14:paraId="7B162539" w14:textId="77777777" w:rsidR="007A63B4" w:rsidRPr="0084337D" w:rsidRDefault="007A63B4" w:rsidP="00413B88">
            <w:pPr>
              <w:pStyle w:val="TextoTablaPequeo"/>
              <w:jc w:val="center"/>
              <w:rPr>
                <w:lang w:val="es-ES"/>
              </w:rPr>
            </w:pPr>
            <w:r w:rsidRPr="0084337D">
              <w:rPr>
                <w:lang w:val="es-ES"/>
              </w:rPr>
              <w:t>William Echeverry</w:t>
            </w:r>
          </w:p>
          <w:p w14:paraId="1B9F08CD" w14:textId="77777777" w:rsidR="007A63B4" w:rsidRPr="0084337D" w:rsidRDefault="007A63B4" w:rsidP="00413B88">
            <w:pPr>
              <w:pStyle w:val="TextoTablaPequeo"/>
              <w:jc w:val="center"/>
              <w:rPr>
                <w:i/>
                <w:iCs/>
                <w:lang w:val="es-ES"/>
              </w:rPr>
            </w:pPr>
            <w:r w:rsidRPr="0084337D">
              <w:rPr>
                <w:i/>
                <w:iCs/>
                <w:lang w:val="es-ES"/>
              </w:rPr>
              <w:t>Arquitecto de la Solución</w:t>
            </w:r>
          </w:p>
        </w:tc>
        <w:tc>
          <w:tcPr>
            <w:tcW w:w="2499" w:type="pct"/>
            <w:shd w:val="clear" w:color="auto" w:fill="auto"/>
            <w:vAlign w:val="center"/>
          </w:tcPr>
          <w:p w14:paraId="3F215526" w14:textId="77777777" w:rsidR="007A63B4" w:rsidRPr="0084337D" w:rsidRDefault="007A63B4" w:rsidP="00413B88">
            <w:pPr>
              <w:pStyle w:val="TextoTablaPequeo"/>
              <w:rPr>
                <w:lang w:val="es-ES"/>
              </w:rPr>
            </w:pPr>
            <w:r w:rsidRPr="0084337D">
              <w:rPr>
                <w:lang w:val="es-ES"/>
              </w:rPr>
              <w:object w:dxaOrig="13320" w:dyaOrig="4740" w14:anchorId="2E6B3DB5">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213.1pt;height:75.85pt" o:ole="">
                  <v:imagedata r:id="rId13" o:title=""/>
                </v:shape>
                <o:OLEObject Type="Embed" ProgID="PBrush" ShapeID="_x0000_i1025" DrawAspect="Content" ObjectID="_1710620157" r:id="rId14"/>
              </w:object>
            </w:r>
          </w:p>
        </w:tc>
        <w:tc>
          <w:tcPr>
            <w:tcW w:w="681" w:type="pct"/>
            <w:vAlign w:val="center"/>
          </w:tcPr>
          <w:p w14:paraId="7CCC60E0" w14:textId="0D3648B5" w:rsidR="007A63B4" w:rsidRPr="0084337D" w:rsidRDefault="00025513" w:rsidP="00413B88">
            <w:pPr>
              <w:pStyle w:val="TextoTablaPequeo"/>
              <w:jc w:val="center"/>
              <w:rPr>
                <w:lang w:val="es-ES"/>
              </w:rPr>
            </w:pPr>
            <w:r>
              <w:rPr>
                <w:lang w:val="es-ES"/>
              </w:rPr>
              <w:t>25</w:t>
            </w:r>
            <w:r w:rsidR="007A63B4" w:rsidRPr="0084337D">
              <w:rPr>
                <w:lang w:val="es-ES"/>
              </w:rPr>
              <w:t>/0</w:t>
            </w:r>
            <w:r>
              <w:rPr>
                <w:lang w:val="es-ES"/>
              </w:rPr>
              <w:t>3</w:t>
            </w:r>
            <w:r w:rsidR="007A63B4" w:rsidRPr="0084337D">
              <w:rPr>
                <w:lang w:val="es-ES"/>
              </w:rPr>
              <w:t>/2022</w:t>
            </w:r>
          </w:p>
        </w:tc>
      </w:tr>
      <w:tr w:rsidR="007A63B4" w:rsidRPr="0084337D" w14:paraId="0FEE0082" w14:textId="77777777" w:rsidTr="00025513">
        <w:trPr>
          <w:trHeight w:val="1725"/>
        </w:trPr>
        <w:tc>
          <w:tcPr>
            <w:tcW w:w="697" w:type="pct"/>
            <w:shd w:val="clear" w:color="auto" w:fill="auto"/>
            <w:vAlign w:val="center"/>
          </w:tcPr>
          <w:p w14:paraId="795F7211" w14:textId="77777777" w:rsidR="007A63B4" w:rsidRPr="0084337D" w:rsidRDefault="007A63B4" w:rsidP="00413B88">
            <w:pPr>
              <w:pStyle w:val="TextoTablaPequeo"/>
              <w:jc w:val="center"/>
              <w:rPr>
                <w:b/>
                <w:bCs/>
                <w:sz w:val="22"/>
                <w:szCs w:val="28"/>
                <w:lang w:val="es-ES"/>
              </w:rPr>
            </w:pPr>
            <w:r w:rsidRPr="0084337D">
              <w:rPr>
                <w:b/>
                <w:bCs/>
                <w:sz w:val="22"/>
                <w:szCs w:val="28"/>
                <w:lang w:val="es-ES"/>
              </w:rPr>
              <w:t>Validado por:</w:t>
            </w:r>
          </w:p>
        </w:tc>
        <w:tc>
          <w:tcPr>
            <w:tcW w:w="1122" w:type="pct"/>
            <w:shd w:val="clear" w:color="auto" w:fill="auto"/>
            <w:vAlign w:val="center"/>
          </w:tcPr>
          <w:p w14:paraId="5DA7ED29" w14:textId="77777777" w:rsidR="007A63B4" w:rsidRPr="0084337D" w:rsidRDefault="007A63B4" w:rsidP="00413B88">
            <w:pPr>
              <w:pStyle w:val="TextoTablaPequeo"/>
              <w:jc w:val="center"/>
              <w:rPr>
                <w:lang w:val="es-ES"/>
              </w:rPr>
            </w:pPr>
            <w:r w:rsidRPr="0084337D">
              <w:rPr>
                <w:lang w:val="es-ES"/>
              </w:rPr>
              <w:t>Carlos Company Torres</w:t>
            </w:r>
          </w:p>
          <w:p w14:paraId="0E4228D2" w14:textId="77777777" w:rsidR="007A63B4" w:rsidRPr="0084337D" w:rsidRDefault="007A63B4" w:rsidP="00413B88">
            <w:pPr>
              <w:pStyle w:val="TextoTablaPequeo"/>
              <w:jc w:val="center"/>
              <w:rPr>
                <w:lang w:val="es-ES"/>
              </w:rPr>
            </w:pPr>
            <w:r w:rsidRPr="0084337D">
              <w:rPr>
                <w:i/>
                <w:iCs/>
                <w:lang w:val="es-ES"/>
              </w:rPr>
              <w:t>Gestor de la Calidad</w:t>
            </w:r>
          </w:p>
        </w:tc>
        <w:tc>
          <w:tcPr>
            <w:tcW w:w="2499" w:type="pct"/>
            <w:shd w:val="clear" w:color="auto" w:fill="auto"/>
            <w:vAlign w:val="center"/>
          </w:tcPr>
          <w:p w14:paraId="1B24BB7C" w14:textId="77777777" w:rsidR="007A63B4" w:rsidRPr="0084337D" w:rsidRDefault="007A63B4" w:rsidP="00413B88">
            <w:pPr>
              <w:pStyle w:val="TextoTablaPequeo"/>
              <w:jc w:val="center"/>
              <w:rPr>
                <w:lang w:val="es-ES"/>
              </w:rPr>
            </w:pPr>
            <w:r w:rsidRPr="0084337D">
              <w:rPr>
                <w:noProof/>
                <w:lang w:val="es-ES"/>
              </w:rPr>
              <w:drawing>
                <wp:inline distT="0" distB="0" distL="0" distR="0" wp14:anchorId="12A282CE" wp14:editId="7F80CF75">
                  <wp:extent cx="1057275" cy="698243"/>
                  <wp:effectExtent l="0" t="0" r="0" b="6985"/>
                  <wp:docPr id="4" name="Imagen 4" descr="Dibujo en blanco y negr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Dibujo en blanco y negro&#10;&#10;Descripción generada automáticamente con confianza baja"/>
                          <pic:cNvPicPr>
                            <a:picLocks noChangeAspect="1" noChangeArrowheads="1"/>
                          </pic:cNvPicPr>
                        </pic:nvPicPr>
                        <pic:blipFill>
                          <a:blip r:embed="rId15">
                            <a:extLst>
                              <a:ext uri="{BEBA8EAE-BF5A-486C-A8C5-ECC9F3942E4B}">
                                <a14:imgProps xmlns:a14="http://schemas.microsoft.com/office/drawing/2010/main">
                                  <a14:imgLayer r:embed="rId16">
                                    <a14:imgEffect>
                                      <a14:sharpenSoften amount="25000"/>
                                    </a14:imgEffect>
                                  </a14:imgLayer>
                                </a14:imgProps>
                              </a:ext>
                              <a:ext uri="{28A0092B-C50C-407E-A947-70E740481C1C}">
                                <a14:useLocalDpi xmlns:a14="http://schemas.microsoft.com/office/drawing/2010/main" val="0"/>
                              </a:ext>
                            </a:extLst>
                          </a:blip>
                          <a:srcRect/>
                          <a:stretch>
                            <a:fillRect/>
                          </a:stretch>
                        </pic:blipFill>
                        <pic:spPr bwMode="auto">
                          <a:xfrm>
                            <a:off x="0" y="0"/>
                            <a:ext cx="1067124" cy="704748"/>
                          </a:xfrm>
                          <a:prstGeom prst="rect">
                            <a:avLst/>
                          </a:prstGeom>
                          <a:noFill/>
                          <a:ln>
                            <a:noFill/>
                          </a:ln>
                        </pic:spPr>
                      </pic:pic>
                    </a:graphicData>
                  </a:graphic>
                </wp:inline>
              </w:drawing>
            </w:r>
          </w:p>
        </w:tc>
        <w:tc>
          <w:tcPr>
            <w:tcW w:w="681" w:type="pct"/>
            <w:vAlign w:val="center"/>
          </w:tcPr>
          <w:p w14:paraId="6B394A8D" w14:textId="6D8B4B34" w:rsidR="007A63B4" w:rsidRPr="0084337D" w:rsidRDefault="00025513" w:rsidP="00413B88">
            <w:pPr>
              <w:pStyle w:val="TextoTablaPequeo"/>
              <w:jc w:val="center"/>
              <w:rPr>
                <w:lang w:val="es-ES"/>
              </w:rPr>
            </w:pPr>
            <w:r>
              <w:rPr>
                <w:lang w:val="es-ES"/>
              </w:rPr>
              <w:t>03</w:t>
            </w:r>
            <w:r w:rsidR="007A63B4" w:rsidRPr="0084337D">
              <w:rPr>
                <w:lang w:val="es-ES"/>
              </w:rPr>
              <w:t>/0</w:t>
            </w:r>
            <w:r>
              <w:rPr>
                <w:lang w:val="es-ES"/>
              </w:rPr>
              <w:t>4</w:t>
            </w:r>
            <w:r w:rsidR="007A63B4" w:rsidRPr="0084337D">
              <w:rPr>
                <w:lang w:val="es-ES"/>
              </w:rPr>
              <w:t>/2022</w:t>
            </w:r>
          </w:p>
        </w:tc>
      </w:tr>
      <w:tr w:rsidR="007A63B4" w:rsidRPr="0084337D" w14:paraId="6E9811C1" w14:textId="77777777" w:rsidTr="00025513">
        <w:trPr>
          <w:trHeight w:val="1725"/>
        </w:trPr>
        <w:tc>
          <w:tcPr>
            <w:tcW w:w="697" w:type="pct"/>
            <w:shd w:val="clear" w:color="auto" w:fill="auto"/>
            <w:vAlign w:val="center"/>
          </w:tcPr>
          <w:p w14:paraId="38962350" w14:textId="77777777" w:rsidR="007A63B4" w:rsidRPr="0084337D" w:rsidRDefault="007A63B4" w:rsidP="00413B88">
            <w:pPr>
              <w:pStyle w:val="TextoTablaPequeo"/>
              <w:jc w:val="center"/>
              <w:rPr>
                <w:b/>
                <w:bCs/>
                <w:sz w:val="22"/>
                <w:szCs w:val="28"/>
                <w:lang w:val="es-ES"/>
              </w:rPr>
            </w:pPr>
            <w:r w:rsidRPr="0084337D">
              <w:rPr>
                <w:b/>
                <w:bCs/>
                <w:sz w:val="22"/>
                <w:szCs w:val="28"/>
                <w:lang w:val="es-ES"/>
              </w:rPr>
              <w:t>Aprobado por:</w:t>
            </w:r>
          </w:p>
        </w:tc>
        <w:tc>
          <w:tcPr>
            <w:tcW w:w="1122" w:type="pct"/>
            <w:shd w:val="clear" w:color="auto" w:fill="auto"/>
            <w:vAlign w:val="center"/>
          </w:tcPr>
          <w:p w14:paraId="72D594B8" w14:textId="77777777" w:rsidR="007A63B4" w:rsidRPr="0084337D" w:rsidRDefault="007A63B4" w:rsidP="00413B88">
            <w:pPr>
              <w:pStyle w:val="TextoTablaPequeo"/>
              <w:jc w:val="center"/>
              <w:rPr>
                <w:lang w:val="es-ES"/>
              </w:rPr>
            </w:pPr>
            <w:r w:rsidRPr="0084337D">
              <w:rPr>
                <w:lang w:val="es-ES"/>
              </w:rPr>
              <w:t>Mathias Brunkow Moser</w:t>
            </w:r>
          </w:p>
          <w:p w14:paraId="06B73CD3" w14:textId="77777777" w:rsidR="007A63B4" w:rsidRPr="0084337D" w:rsidRDefault="007A63B4" w:rsidP="00413B88">
            <w:pPr>
              <w:pStyle w:val="TextoTablaPequeo"/>
              <w:jc w:val="center"/>
              <w:rPr>
                <w:i/>
                <w:iCs/>
                <w:lang w:val="es-ES"/>
              </w:rPr>
            </w:pPr>
            <w:r w:rsidRPr="0084337D">
              <w:rPr>
                <w:i/>
                <w:iCs/>
                <w:lang w:val="es-ES"/>
              </w:rPr>
              <w:t>Jefe del Projecto</w:t>
            </w:r>
          </w:p>
        </w:tc>
        <w:tc>
          <w:tcPr>
            <w:tcW w:w="2499" w:type="pct"/>
            <w:shd w:val="clear" w:color="auto" w:fill="auto"/>
            <w:vAlign w:val="center"/>
          </w:tcPr>
          <w:p w14:paraId="3EA5265F" w14:textId="77777777" w:rsidR="007A63B4" w:rsidRPr="0084337D" w:rsidRDefault="007A63B4" w:rsidP="00413B88">
            <w:pPr>
              <w:pStyle w:val="TextoTablaPequeo"/>
              <w:jc w:val="center"/>
              <w:rPr>
                <w:lang w:val="es-ES"/>
              </w:rPr>
            </w:pPr>
            <w:r w:rsidRPr="0084337D">
              <w:rPr>
                <w:noProof/>
                <w:lang w:val="es-ES"/>
              </w:rPr>
              <w:drawing>
                <wp:inline distT="0" distB="0" distL="0" distR="0" wp14:anchorId="0BA3A54E" wp14:editId="20096719">
                  <wp:extent cx="1854679" cy="1294355"/>
                  <wp:effectExtent l="0" t="0" r="0" b="1270"/>
                  <wp:docPr id="1" name="Imagen 1" descr="Dibujo en blanco y negro&#10;&#10;Descripción generada automáticamente con confianza 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Dibujo en blanco y negro&#10;&#10;Descripción generada automáticamente con confianza media"/>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860117" cy="1298150"/>
                          </a:xfrm>
                          <a:prstGeom prst="rect">
                            <a:avLst/>
                          </a:prstGeom>
                          <a:noFill/>
                          <a:ln>
                            <a:noFill/>
                          </a:ln>
                        </pic:spPr>
                      </pic:pic>
                    </a:graphicData>
                  </a:graphic>
                </wp:inline>
              </w:drawing>
            </w:r>
          </w:p>
        </w:tc>
        <w:tc>
          <w:tcPr>
            <w:tcW w:w="681" w:type="pct"/>
            <w:vAlign w:val="center"/>
          </w:tcPr>
          <w:p w14:paraId="60BDDB6F" w14:textId="61DCD8E8" w:rsidR="007A63B4" w:rsidRPr="0084337D" w:rsidRDefault="00025513" w:rsidP="00413B88">
            <w:pPr>
              <w:pStyle w:val="TextoTablaPequeo"/>
              <w:jc w:val="center"/>
              <w:rPr>
                <w:lang w:val="es-ES"/>
              </w:rPr>
            </w:pPr>
            <w:r>
              <w:rPr>
                <w:lang w:val="es-ES"/>
              </w:rPr>
              <w:t>04</w:t>
            </w:r>
            <w:r w:rsidR="007A63B4" w:rsidRPr="0084337D">
              <w:rPr>
                <w:lang w:val="es-ES"/>
              </w:rPr>
              <w:t>/0</w:t>
            </w:r>
            <w:r>
              <w:rPr>
                <w:lang w:val="es-ES"/>
              </w:rPr>
              <w:t>4</w:t>
            </w:r>
            <w:r w:rsidR="007A63B4" w:rsidRPr="0084337D">
              <w:rPr>
                <w:lang w:val="es-ES"/>
              </w:rPr>
              <w:t>/2022</w:t>
            </w:r>
          </w:p>
        </w:tc>
      </w:tr>
    </w:tbl>
    <w:p w14:paraId="0EA780B0" w14:textId="77777777" w:rsidR="0034135B" w:rsidRPr="0084337D" w:rsidRDefault="0034135B" w:rsidP="005F5914">
      <w:pPr>
        <w:jc w:val="both"/>
      </w:pPr>
    </w:p>
    <w:p w14:paraId="4B009882" w14:textId="77777777" w:rsidR="0034135B" w:rsidRPr="0084337D" w:rsidRDefault="0034135B" w:rsidP="005F5914">
      <w:pPr>
        <w:jc w:val="both"/>
      </w:pPr>
    </w:p>
    <w:p w14:paraId="7EE7ADA9" w14:textId="77777777" w:rsidR="0034135B" w:rsidRPr="0084337D" w:rsidRDefault="0034135B" w:rsidP="005F5914">
      <w:pPr>
        <w:jc w:val="both"/>
      </w:pPr>
    </w:p>
    <w:p w14:paraId="18FE3A89" w14:textId="75D6A8E2" w:rsidR="0034135B" w:rsidRPr="0084337D" w:rsidRDefault="0034135B" w:rsidP="005F5914">
      <w:pPr>
        <w:jc w:val="both"/>
        <w:rPr>
          <w:b/>
          <w:bCs/>
          <w:sz w:val="24"/>
          <w:szCs w:val="28"/>
        </w:rPr>
      </w:pPr>
    </w:p>
    <w:p w14:paraId="6C186346" w14:textId="77777777" w:rsidR="0034135B" w:rsidRPr="0084337D" w:rsidRDefault="0034135B" w:rsidP="005F5914">
      <w:pPr>
        <w:jc w:val="both"/>
      </w:pPr>
    </w:p>
    <w:p w14:paraId="7EA55589" w14:textId="77777777" w:rsidR="0034135B" w:rsidRPr="0084337D" w:rsidRDefault="0034135B" w:rsidP="005F5914">
      <w:pPr>
        <w:jc w:val="both"/>
      </w:pPr>
    </w:p>
    <w:p w14:paraId="57911185" w14:textId="77777777" w:rsidR="0034135B" w:rsidRPr="0084337D" w:rsidRDefault="0034135B" w:rsidP="005F5914">
      <w:pPr>
        <w:jc w:val="both"/>
      </w:pPr>
    </w:p>
    <w:p w14:paraId="7359EE7C" w14:textId="3CD05F20" w:rsidR="0034135B" w:rsidRPr="0084337D" w:rsidRDefault="00852940" w:rsidP="005F5914">
      <w:pPr>
        <w:pStyle w:val="Estilo2"/>
        <w:jc w:val="both"/>
      </w:pPr>
      <w:r w:rsidRPr="0084337D">
        <w:lastRenderedPageBreak/>
        <w:t>Resumen</w:t>
      </w:r>
    </w:p>
    <w:p w14:paraId="28E94335" w14:textId="7D057855" w:rsidR="0034135B" w:rsidRPr="004339AB" w:rsidRDefault="00754DF7" w:rsidP="005F5914">
      <w:pPr>
        <w:jc w:val="both"/>
        <w:rPr>
          <w:rFonts w:ascii="Arial" w:hAnsi="Arial" w:cs="Arial"/>
        </w:rPr>
      </w:pPr>
      <w:r w:rsidRPr="004339AB">
        <w:rPr>
          <w:rFonts w:ascii="Arial" w:hAnsi="Arial" w:cs="Arial"/>
        </w:rPr>
        <w:t xml:space="preserve">En este documento se definirán las pautas y políticas para poder asegurar la calidad a lo largo del proyecto del sistema de gestión de muelles. Para ello se </w:t>
      </w:r>
      <w:r w:rsidR="00753701" w:rsidRPr="004339AB">
        <w:rPr>
          <w:rFonts w:ascii="Arial" w:hAnsi="Arial" w:cs="Arial"/>
        </w:rPr>
        <w:t>revisarán todos los puntos que afectan a la calidad del proyecto con el objetivo de asegurarla a lo largo del mismo.</w:t>
      </w:r>
    </w:p>
    <w:p w14:paraId="17C41668" w14:textId="77777777" w:rsidR="0034135B" w:rsidRPr="0084337D" w:rsidRDefault="0034135B" w:rsidP="005F5914">
      <w:pPr>
        <w:jc w:val="both"/>
      </w:pPr>
    </w:p>
    <w:p w14:paraId="589C5890" w14:textId="77777777" w:rsidR="0034135B" w:rsidRPr="0084337D" w:rsidRDefault="0034135B" w:rsidP="005F5914">
      <w:pPr>
        <w:jc w:val="both"/>
      </w:pPr>
    </w:p>
    <w:p w14:paraId="00FE82C7" w14:textId="77777777" w:rsidR="0034135B" w:rsidRPr="0084337D" w:rsidRDefault="0034135B" w:rsidP="005F5914">
      <w:pPr>
        <w:jc w:val="both"/>
      </w:pPr>
    </w:p>
    <w:p w14:paraId="3EEBC670" w14:textId="77777777" w:rsidR="0034135B" w:rsidRPr="0084337D" w:rsidRDefault="0034135B" w:rsidP="005F5914">
      <w:pPr>
        <w:jc w:val="both"/>
      </w:pPr>
    </w:p>
    <w:p w14:paraId="76288EBA" w14:textId="77777777" w:rsidR="0034135B" w:rsidRPr="0084337D" w:rsidRDefault="0034135B" w:rsidP="005F5914">
      <w:pPr>
        <w:jc w:val="both"/>
      </w:pPr>
    </w:p>
    <w:p w14:paraId="0CF86B49" w14:textId="77777777" w:rsidR="0034135B" w:rsidRPr="0084337D" w:rsidRDefault="0034135B" w:rsidP="005F5914">
      <w:pPr>
        <w:jc w:val="both"/>
      </w:pPr>
    </w:p>
    <w:p w14:paraId="313890C9" w14:textId="77777777" w:rsidR="0034135B" w:rsidRPr="0084337D" w:rsidRDefault="0034135B" w:rsidP="005F5914">
      <w:pPr>
        <w:jc w:val="both"/>
      </w:pPr>
    </w:p>
    <w:p w14:paraId="62172A83" w14:textId="77777777" w:rsidR="0034135B" w:rsidRPr="0084337D" w:rsidRDefault="0034135B" w:rsidP="005F5914">
      <w:pPr>
        <w:jc w:val="both"/>
      </w:pPr>
    </w:p>
    <w:p w14:paraId="2CBB32F3" w14:textId="7DECA68D" w:rsidR="002B18E4" w:rsidRPr="0084337D" w:rsidRDefault="002B18E4" w:rsidP="005F5914">
      <w:pPr>
        <w:tabs>
          <w:tab w:val="left" w:pos="6192"/>
        </w:tabs>
        <w:jc w:val="both"/>
      </w:pPr>
    </w:p>
    <w:p w14:paraId="1C10B4A2" w14:textId="77777777" w:rsidR="00180FF7" w:rsidRPr="0084337D" w:rsidRDefault="00610941" w:rsidP="005F5914">
      <w:pPr>
        <w:pStyle w:val="Ttulo1sinnumeracin"/>
        <w:jc w:val="both"/>
      </w:pPr>
      <w:r w:rsidRPr="0084337D">
        <w:lastRenderedPageBreak/>
        <w:t>Índice</w:t>
      </w:r>
    </w:p>
    <w:p w14:paraId="1BC58A4D" w14:textId="3704ACF4" w:rsidR="00CA0DE2" w:rsidRDefault="00A61DD1">
      <w:pPr>
        <w:pStyle w:val="TDC1"/>
        <w:rPr>
          <w:rFonts w:asciiTheme="minorHAnsi" w:eastAsiaTheme="minorEastAsia" w:hAnsiTheme="minorHAnsi" w:cstheme="minorBidi"/>
          <w:b w:val="0"/>
          <w:noProof/>
          <w:sz w:val="22"/>
          <w:szCs w:val="22"/>
        </w:rPr>
      </w:pPr>
      <w:r w:rsidRPr="0084337D">
        <w:fldChar w:fldCharType="begin"/>
      </w:r>
      <w:r w:rsidRPr="0084337D">
        <w:instrText xml:space="preserve"> </w:instrText>
      </w:r>
      <w:r w:rsidR="00DF432A" w:rsidRPr="0084337D">
        <w:instrText>TOC</w:instrText>
      </w:r>
      <w:r w:rsidRPr="0084337D">
        <w:instrText xml:space="preserve"> \o "1-5" \h \z \t "Anexo Título 1;1;Anexo Título 2;2;Anexo Título 3;3" </w:instrText>
      </w:r>
      <w:r w:rsidRPr="0084337D">
        <w:fldChar w:fldCharType="separate"/>
      </w:r>
      <w:hyperlink w:anchor="_Toc100006625" w:history="1">
        <w:r w:rsidR="00CA0DE2" w:rsidRPr="00656B06">
          <w:rPr>
            <w:rStyle w:val="Hipervnculo"/>
            <w:noProof/>
          </w:rPr>
          <w:t>1</w:t>
        </w:r>
        <w:r w:rsidR="00CA0DE2">
          <w:rPr>
            <w:rFonts w:asciiTheme="minorHAnsi" w:eastAsiaTheme="minorEastAsia" w:hAnsiTheme="minorHAnsi" w:cstheme="minorBidi"/>
            <w:b w:val="0"/>
            <w:noProof/>
            <w:sz w:val="22"/>
            <w:szCs w:val="22"/>
          </w:rPr>
          <w:tab/>
        </w:r>
        <w:r w:rsidR="00CA0DE2" w:rsidRPr="00656B06">
          <w:rPr>
            <w:rStyle w:val="Hipervnculo"/>
            <w:noProof/>
          </w:rPr>
          <w:t>Proposito</w:t>
        </w:r>
        <w:r w:rsidR="00CA0DE2">
          <w:rPr>
            <w:noProof/>
            <w:webHidden/>
          </w:rPr>
          <w:tab/>
        </w:r>
        <w:r w:rsidR="00CA0DE2">
          <w:rPr>
            <w:noProof/>
            <w:webHidden/>
          </w:rPr>
          <w:fldChar w:fldCharType="begin"/>
        </w:r>
        <w:r w:rsidR="00CA0DE2">
          <w:rPr>
            <w:noProof/>
            <w:webHidden/>
          </w:rPr>
          <w:instrText xml:space="preserve"> PAGEREF _Toc100006625 \h </w:instrText>
        </w:r>
        <w:r w:rsidR="00CA0DE2">
          <w:rPr>
            <w:noProof/>
            <w:webHidden/>
          </w:rPr>
        </w:r>
        <w:r w:rsidR="00CA0DE2">
          <w:rPr>
            <w:noProof/>
            <w:webHidden/>
          </w:rPr>
          <w:fldChar w:fldCharType="separate"/>
        </w:r>
        <w:r w:rsidR="00070F3E">
          <w:rPr>
            <w:noProof/>
            <w:webHidden/>
          </w:rPr>
          <w:t>8</w:t>
        </w:r>
        <w:r w:rsidR="00CA0DE2">
          <w:rPr>
            <w:noProof/>
            <w:webHidden/>
          </w:rPr>
          <w:fldChar w:fldCharType="end"/>
        </w:r>
      </w:hyperlink>
    </w:p>
    <w:p w14:paraId="04577BED" w14:textId="02C54762" w:rsidR="00CA0DE2" w:rsidRDefault="00CA0DE2">
      <w:pPr>
        <w:pStyle w:val="TDC1"/>
        <w:rPr>
          <w:rFonts w:asciiTheme="minorHAnsi" w:eastAsiaTheme="minorEastAsia" w:hAnsiTheme="minorHAnsi" w:cstheme="minorBidi"/>
          <w:b w:val="0"/>
          <w:noProof/>
          <w:sz w:val="22"/>
          <w:szCs w:val="22"/>
        </w:rPr>
      </w:pPr>
      <w:hyperlink w:anchor="_Toc100006626" w:history="1">
        <w:r w:rsidRPr="00656B06">
          <w:rPr>
            <w:rStyle w:val="Hipervnculo"/>
            <w:noProof/>
          </w:rPr>
          <w:t>2</w:t>
        </w:r>
        <w:r>
          <w:rPr>
            <w:rFonts w:asciiTheme="minorHAnsi" w:eastAsiaTheme="minorEastAsia" w:hAnsiTheme="minorHAnsi" w:cstheme="minorBidi"/>
            <w:b w:val="0"/>
            <w:noProof/>
            <w:sz w:val="22"/>
            <w:szCs w:val="22"/>
          </w:rPr>
          <w:tab/>
        </w:r>
        <w:r w:rsidRPr="00656B06">
          <w:rPr>
            <w:rStyle w:val="Hipervnculo"/>
            <w:noProof/>
          </w:rPr>
          <w:t>Documentos de referencia</w:t>
        </w:r>
        <w:r>
          <w:rPr>
            <w:noProof/>
            <w:webHidden/>
          </w:rPr>
          <w:tab/>
        </w:r>
        <w:r>
          <w:rPr>
            <w:noProof/>
            <w:webHidden/>
          </w:rPr>
          <w:fldChar w:fldCharType="begin"/>
        </w:r>
        <w:r>
          <w:rPr>
            <w:noProof/>
            <w:webHidden/>
          </w:rPr>
          <w:instrText xml:space="preserve"> PAGEREF _Toc100006626 \h </w:instrText>
        </w:r>
        <w:r>
          <w:rPr>
            <w:noProof/>
            <w:webHidden/>
          </w:rPr>
        </w:r>
        <w:r>
          <w:rPr>
            <w:noProof/>
            <w:webHidden/>
          </w:rPr>
          <w:fldChar w:fldCharType="separate"/>
        </w:r>
        <w:r w:rsidR="00070F3E">
          <w:rPr>
            <w:noProof/>
            <w:webHidden/>
          </w:rPr>
          <w:t>9</w:t>
        </w:r>
        <w:r>
          <w:rPr>
            <w:noProof/>
            <w:webHidden/>
          </w:rPr>
          <w:fldChar w:fldCharType="end"/>
        </w:r>
      </w:hyperlink>
    </w:p>
    <w:p w14:paraId="2B39DF4F" w14:textId="35E94A38" w:rsidR="00CA0DE2" w:rsidRDefault="00CA0DE2">
      <w:pPr>
        <w:pStyle w:val="TDC1"/>
        <w:rPr>
          <w:rFonts w:asciiTheme="minorHAnsi" w:eastAsiaTheme="minorEastAsia" w:hAnsiTheme="minorHAnsi" w:cstheme="minorBidi"/>
          <w:b w:val="0"/>
          <w:noProof/>
          <w:sz w:val="22"/>
          <w:szCs w:val="22"/>
        </w:rPr>
      </w:pPr>
      <w:hyperlink w:anchor="_Toc100006627" w:history="1">
        <w:r w:rsidRPr="00656B06">
          <w:rPr>
            <w:rStyle w:val="Hipervnculo"/>
            <w:noProof/>
          </w:rPr>
          <w:t>3</w:t>
        </w:r>
        <w:r>
          <w:rPr>
            <w:rFonts w:asciiTheme="minorHAnsi" w:eastAsiaTheme="minorEastAsia" w:hAnsiTheme="minorHAnsi" w:cstheme="minorBidi"/>
            <w:b w:val="0"/>
            <w:noProof/>
            <w:sz w:val="22"/>
            <w:szCs w:val="22"/>
          </w:rPr>
          <w:tab/>
        </w:r>
        <w:r w:rsidRPr="00656B06">
          <w:rPr>
            <w:rStyle w:val="Hipervnculo"/>
            <w:noProof/>
          </w:rPr>
          <w:t>Gestión</w:t>
        </w:r>
        <w:r>
          <w:rPr>
            <w:noProof/>
            <w:webHidden/>
          </w:rPr>
          <w:tab/>
        </w:r>
        <w:r>
          <w:rPr>
            <w:noProof/>
            <w:webHidden/>
          </w:rPr>
          <w:fldChar w:fldCharType="begin"/>
        </w:r>
        <w:r>
          <w:rPr>
            <w:noProof/>
            <w:webHidden/>
          </w:rPr>
          <w:instrText xml:space="preserve"> PAGEREF _Toc100006627 \h </w:instrText>
        </w:r>
        <w:r>
          <w:rPr>
            <w:noProof/>
            <w:webHidden/>
          </w:rPr>
        </w:r>
        <w:r>
          <w:rPr>
            <w:noProof/>
            <w:webHidden/>
          </w:rPr>
          <w:fldChar w:fldCharType="separate"/>
        </w:r>
        <w:r w:rsidR="00070F3E">
          <w:rPr>
            <w:noProof/>
            <w:webHidden/>
          </w:rPr>
          <w:t>10</w:t>
        </w:r>
        <w:r>
          <w:rPr>
            <w:noProof/>
            <w:webHidden/>
          </w:rPr>
          <w:fldChar w:fldCharType="end"/>
        </w:r>
      </w:hyperlink>
    </w:p>
    <w:p w14:paraId="6638939E" w14:textId="32B38152" w:rsidR="00CA0DE2" w:rsidRDefault="00CA0DE2">
      <w:pPr>
        <w:pStyle w:val="TDC2"/>
        <w:rPr>
          <w:rFonts w:asciiTheme="minorHAnsi" w:eastAsiaTheme="minorEastAsia" w:hAnsiTheme="minorHAnsi" w:cstheme="minorBidi"/>
          <w:noProof/>
          <w:sz w:val="22"/>
          <w:szCs w:val="22"/>
        </w:rPr>
      </w:pPr>
      <w:hyperlink w:anchor="_Toc100006628" w:history="1">
        <w:r w:rsidRPr="00656B06">
          <w:rPr>
            <w:rStyle w:val="Hipervnculo"/>
            <w:noProof/>
          </w:rPr>
          <w:t>3.1</w:t>
        </w:r>
        <w:r>
          <w:rPr>
            <w:rFonts w:asciiTheme="minorHAnsi" w:eastAsiaTheme="minorEastAsia" w:hAnsiTheme="minorHAnsi" w:cstheme="minorBidi"/>
            <w:noProof/>
            <w:sz w:val="22"/>
            <w:szCs w:val="22"/>
          </w:rPr>
          <w:tab/>
        </w:r>
        <w:r w:rsidRPr="00656B06">
          <w:rPr>
            <w:rStyle w:val="Hipervnculo"/>
            <w:noProof/>
          </w:rPr>
          <w:t>Organización</w:t>
        </w:r>
        <w:r>
          <w:rPr>
            <w:noProof/>
            <w:webHidden/>
          </w:rPr>
          <w:tab/>
        </w:r>
        <w:r>
          <w:rPr>
            <w:noProof/>
            <w:webHidden/>
          </w:rPr>
          <w:fldChar w:fldCharType="begin"/>
        </w:r>
        <w:r>
          <w:rPr>
            <w:noProof/>
            <w:webHidden/>
          </w:rPr>
          <w:instrText xml:space="preserve"> PAGEREF _Toc100006628 \h </w:instrText>
        </w:r>
        <w:r>
          <w:rPr>
            <w:noProof/>
            <w:webHidden/>
          </w:rPr>
        </w:r>
        <w:r>
          <w:rPr>
            <w:noProof/>
            <w:webHidden/>
          </w:rPr>
          <w:fldChar w:fldCharType="separate"/>
        </w:r>
        <w:r w:rsidR="00070F3E">
          <w:rPr>
            <w:noProof/>
            <w:webHidden/>
          </w:rPr>
          <w:t>10</w:t>
        </w:r>
        <w:r>
          <w:rPr>
            <w:noProof/>
            <w:webHidden/>
          </w:rPr>
          <w:fldChar w:fldCharType="end"/>
        </w:r>
      </w:hyperlink>
    </w:p>
    <w:p w14:paraId="2383FDE6" w14:textId="2605D0BE" w:rsidR="00CA0DE2" w:rsidRDefault="00CA0DE2">
      <w:pPr>
        <w:pStyle w:val="TDC2"/>
        <w:rPr>
          <w:rFonts w:asciiTheme="minorHAnsi" w:eastAsiaTheme="minorEastAsia" w:hAnsiTheme="minorHAnsi" w:cstheme="minorBidi"/>
          <w:noProof/>
          <w:sz w:val="22"/>
          <w:szCs w:val="22"/>
        </w:rPr>
      </w:pPr>
      <w:hyperlink w:anchor="_Toc100006629" w:history="1">
        <w:r w:rsidRPr="00656B06">
          <w:rPr>
            <w:rStyle w:val="Hipervnculo"/>
            <w:noProof/>
          </w:rPr>
          <w:t>3.2</w:t>
        </w:r>
        <w:r>
          <w:rPr>
            <w:rFonts w:asciiTheme="minorHAnsi" w:eastAsiaTheme="minorEastAsia" w:hAnsiTheme="minorHAnsi" w:cstheme="minorBidi"/>
            <w:noProof/>
            <w:sz w:val="22"/>
            <w:szCs w:val="22"/>
          </w:rPr>
          <w:tab/>
        </w:r>
        <w:r w:rsidRPr="00656B06">
          <w:rPr>
            <w:rStyle w:val="Hipervnculo"/>
            <w:noProof/>
          </w:rPr>
          <w:t>Tareas</w:t>
        </w:r>
        <w:r>
          <w:rPr>
            <w:noProof/>
            <w:webHidden/>
          </w:rPr>
          <w:tab/>
        </w:r>
        <w:r>
          <w:rPr>
            <w:noProof/>
            <w:webHidden/>
          </w:rPr>
          <w:fldChar w:fldCharType="begin"/>
        </w:r>
        <w:r>
          <w:rPr>
            <w:noProof/>
            <w:webHidden/>
          </w:rPr>
          <w:instrText xml:space="preserve"> PAGEREF _Toc100006629 \h </w:instrText>
        </w:r>
        <w:r>
          <w:rPr>
            <w:noProof/>
            <w:webHidden/>
          </w:rPr>
        </w:r>
        <w:r>
          <w:rPr>
            <w:noProof/>
            <w:webHidden/>
          </w:rPr>
          <w:fldChar w:fldCharType="separate"/>
        </w:r>
        <w:r w:rsidR="00070F3E">
          <w:rPr>
            <w:noProof/>
            <w:webHidden/>
          </w:rPr>
          <w:t>10</w:t>
        </w:r>
        <w:r>
          <w:rPr>
            <w:noProof/>
            <w:webHidden/>
          </w:rPr>
          <w:fldChar w:fldCharType="end"/>
        </w:r>
      </w:hyperlink>
    </w:p>
    <w:p w14:paraId="19B030CE" w14:textId="2F15017D" w:rsidR="00CA0DE2" w:rsidRDefault="00CA0DE2">
      <w:pPr>
        <w:pStyle w:val="TDC2"/>
        <w:rPr>
          <w:rFonts w:asciiTheme="minorHAnsi" w:eastAsiaTheme="minorEastAsia" w:hAnsiTheme="minorHAnsi" w:cstheme="minorBidi"/>
          <w:noProof/>
          <w:sz w:val="22"/>
          <w:szCs w:val="22"/>
        </w:rPr>
      </w:pPr>
      <w:hyperlink w:anchor="_Toc100006630" w:history="1">
        <w:r w:rsidRPr="00656B06">
          <w:rPr>
            <w:rStyle w:val="Hipervnculo"/>
            <w:noProof/>
          </w:rPr>
          <w:t>3.3</w:t>
        </w:r>
        <w:r>
          <w:rPr>
            <w:rFonts w:asciiTheme="minorHAnsi" w:eastAsiaTheme="minorEastAsia" w:hAnsiTheme="minorHAnsi" w:cstheme="minorBidi"/>
            <w:noProof/>
            <w:sz w:val="22"/>
            <w:szCs w:val="22"/>
          </w:rPr>
          <w:tab/>
        </w:r>
        <w:r w:rsidRPr="00656B06">
          <w:rPr>
            <w:rStyle w:val="Hipervnculo"/>
            <w:noProof/>
          </w:rPr>
          <w:t>Responsabilidades</w:t>
        </w:r>
        <w:r>
          <w:rPr>
            <w:noProof/>
            <w:webHidden/>
          </w:rPr>
          <w:tab/>
        </w:r>
        <w:r>
          <w:rPr>
            <w:noProof/>
            <w:webHidden/>
          </w:rPr>
          <w:fldChar w:fldCharType="begin"/>
        </w:r>
        <w:r>
          <w:rPr>
            <w:noProof/>
            <w:webHidden/>
          </w:rPr>
          <w:instrText xml:space="preserve"> PAGEREF _Toc100006630 \h </w:instrText>
        </w:r>
        <w:r>
          <w:rPr>
            <w:noProof/>
            <w:webHidden/>
          </w:rPr>
        </w:r>
        <w:r>
          <w:rPr>
            <w:noProof/>
            <w:webHidden/>
          </w:rPr>
          <w:fldChar w:fldCharType="separate"/>
        </w:r>
        <w:r w:rsidR="00070F3E">
          <w:rPr>
            <w:noProof/>
            <w:webHidden/>
          </w:rPr>
          <w:t>11</w:t>
        </w:r>
        <w:r>
          <w:rPr>
            <w:noProof/>
            <w:webHidden/>
          </w:rPr>
          <w:fldChar w:fldCharType="end"/>
        </w:r>
      </w:hyperlink>
    </w:p>
    <w:p w14:paraId="174D16EB" w14:textId="7B97E4E7" w:rsidR="00CA0DE2" w:rsidRDefault="00CA0DE2">
      <w:pPr>
        <w:pStyle w:val="TDC1"/>
        <w:rPr>
          <w:rFonts w:asciiTheme="minorHAnsi" w:eastAsiaTheme="minorEastAsia" w:hAnsiTheme="minorHAnsi" w:cstheme="minorBidi"/>
          <w:b w:val="0"/>
          <w:noProof/>
          <w:sz w:val="22"/>
          <w:szCs w:val="22"/>
        </w:rPr>
      </w:pPr>
      <w:hyperlink w:anchor="_Toc100006631" w:history="1">
        <w:r w:rsidRPr="00656B06">
          <w:rPr>
            <w:rStyle w:val="Hipervnculo"/>
            <w:noProof/>
          </w:rPr>
          <w:t>4</w:t>
        </w:r>
        <w:r>
          <w:rPr>
            <w:rFonts w:asciiTheme="minorHAnsi" w:eastAsiaTheme="minorEastAsia" w:hAnsiTheme="minorHAnsi" w:cstheme="minorBidi"/>
            <w:b w:val="0"/>
            <w:noProof/>
            <w:sz w:val="22"/>
            <w:szCs w:val="22"/>
          </w:rPr>
          <w:tab/>
        </w:r>
        <w:r w:rsidRPr="00656B06">
          <w:rPr>
            <w:rStyle w:val="Hipervnculo"/>
            <w:noProof/>
          </w:rPr>
          <w:t>Documentación</w:t>
        </w:r>
        <w:r>
          <w:rPr>
            <w:noProof/>
            <w:webHidden/>
          </w:rPr>
          <w:tab/>
        </w:r>
        <w:r>
          <w:rPr>
            <w:noProof/>
            <w:webHidden/>
          </w:rPr>
          <w:fldChar w:fldCharType="begin"/>
        </w:r>
        <w:r>
          <w:rPr>
            <w:noProof/>
            <w:webHidden/>
          </w:rPr>
          <w:instrText xml:space="preserve"> PAGEREF _Toc100006631 \h </w:instrText>
        </w:r>
        <w:r>
          <w:rPr>
            <w:noProof/>
            <w:webHidden/>
          </w:rPr>
        </w:r>
        <w:r>
          <w:rPr>
            <w:noProof/>
            <w:webHidden/>
          </w:rPr>
          <w:fldChar w:fldCharType="separate"/>
        </w:r>
        <w:r w:rsidR="00070F3E">
          <w:rPr>
            <w:noProof/>
            <w:webHidden/>
          </w:rPr>
          <w:t>13</w:t>
        </w:r>
        <w:r>
          <w:rPr>
            <w:noProof/>
            <w:webHidden/>
          </w:rPr>
          <w:fldChar w:fldCharType="end"/>
        </w:r>
      </w:hyperlink>
    </w:p>
    <w:p w14:paraId="0375052C" w14:textId="7FD08A32" w:rsidR="00CA0DE2" w:rsidRDefault="00CA0DE2">
      <w:pPr>
        <w:pStyle w:val="TDC1"/>
        <w:rPr>
          <w:rFonts w:asciiTheme="minorHAnsi" w:eastAsiaTheme="minorEastAsia" w:hAnsiTheme="minorHAnsi" w:cstheme="minorBidi"/>
          <w:b w:val="0"/>
          <w:noProof/>
          <w:sz w:val="22"/>
          <w:szCs w:val="22"/>
        </w:rPr>
      </w:pPr>
      <w:hyperlink w:anchor="_Toc100006632" w:history="1">
        <w:r w:rsidRPr="00656B06">
          <w:rPr>
            <w:rStyle w:val="Hipervnculo"/>
            <w:noProof/>
          </w:rPr>
          <w:t>5</w:t>
        </w:r>
        <w:r>
          <w:rPr>
            <w:rFonts w:asciiTheme="minorHAnsi" w:eastAsiaTheme="minorEastAsia" w:hAnsiTheme="minorHAnsi" w:cstheme="minorBidi"/>
            <w:b w:val="0"/>
            <w:noProof/>
            <w:sz w:val="22"/>
            <w:szCs w:val="22"/>
          </w:rPr>
          <w:tab/>
        </w:r>
        <w:r w:rsidRPr="00656B06">
          <w:rPr>
            <w:rStyle w:val="Hipervnculo"/>
            <w:noProof/>
          </w:rPr>
          <w:t>Normas, prácticas, convenciones y métricas</w:t>
        </w:r>
        <w:r>
          <w:rPr>
            <w:noProof/>
            <w:webHidden/>
          </w:rPr>
          <w:tab/>
        </w:r>
        <w:r>
          <w:rPr>
            <w:noProof/>
            <w:webHidden/>
          </w:rPr>
          <w:fldChar w:fldCharType="begin"/>
        </w:r>
        <w:r>
          <w:rPr>
            <w:noProof/>
            <w:webHidden/>
          </w:rPr>
          <w:instrText xml:space="preserve"> PAGEREF _Toc100006632 \h </w:instrText>
        </w:r>
        <w:r>
          <w:rPr>
            <w:noProof/>
            <w:webHidden/>
          </w:rPr>
        </w:r>
        <w:r>
          <w:rPr>
            <w:noProof/>
            <w:webHidden/>
          </w:rPr>
          <w:fldChar w:fldCharType="separate"/>
        </w:r>
        <w:r w:rsidR="00070F3E">
          <w:rPr>
            <w:noProof/>
            <w:webHidden/>
          </w:rPr>
          <w:t>14</w:t>
        </w:r>
        <w:r>
          <w:rPr>
            <w:noProof/>
            <w:webHidden/>
          </w:rPr>
          <w:fldChar w:fldCharType="end"/>
        </w:r>
      </w:hyperlink>
    </w:p>
    <w:p w14:paraId="3B542D9F" w14:textId="1806BBD1" w:rsidR="00CA0DE2" w:rsidRDefault="00CA0DE2">
      <w:pPr>
        <w:pStyle w:val="TDC2"/>
        <w:rPr>
          <w:rFonts w:asciiTheme="minorHAnsi" w:eastAsiaTheme="minorEastAsia" w:hAnsiTheme="minorHAnsi" w:cstheme="minorBidi"/>
          <w:noProof/>
          <w:sz w:val="22"/>
          <w:szCs w:val="22"/>
        </w:rPr>
      </w:pPr>
      <w:hyperlink w:anchor="_Toc100006633" w:history="1">
        <w:r w:rsidRPr="00656B06">
          <w:rPr>
            <w:rStyle w:val="Hipervnculo"/>
            <w:noProof/>
          </w:rPr>
          <w:t>5.1</w:t>
        </w:r>
        <w:r>
          <w:rPr>
            <w:rFonts w:asciiTheme="minorHAnsi" w:eastAsiaTheme="minorEastAsia" w:hAnsiTheme="minorHAnsi" w:cstheme="minorBidi"/>
            <w:noProof/>
            <w:sz w:val="22"/>
            <w:szCs w:val="22"/>
          </w:rPr>
          <w:tab/>
        </w:r>
        <w:r w:rsidRPr="00656B06">
          <w:rPr>
            <w:rStyle w:val="Hipervnculo"/>
            <w:noProof/>
          </w:rPr>
          <w:t>Normas de documentación</w:t>
        </w:r>
        <w:r>
          <w:rPr>
            <w:noProof/>
            <w:webHidden/>
          </w:rPr>
          <w:tab/>
        </w:r>
        <w:r>
          <w:rPr>
            <w:noProof/>
            <w:webHidden/>
          </w:rPr>
          <w:fldChar w:fldCharType="begin"/>
        </w:r>
        <w:r>
          <w:rPr>
            <w:noProof/>
            <w:webHidden/>
          </w:rPr>
          <w:instrText xml:space="preserve"> PAGEREF _Toc100006633 \h </w:instrText>
        </w:r>
        <w:r>
          <w:rPr>
            <w:noProof/>
            <w:webHidden/>
          </w:rPr>
        </w:r>
        <w:r>
          <w:rPr>
            <w:noProof/>
            <w:webHidden/>
          </w:rPr>
          <w:fldChar w:fldCharType="separate"/>
        </w:r>
        <w:r w:rsidR="00070F3E">
          <w:rPr>
            <w:noProof/>
            <w:webHidden/>
          </w:rPr>
          <w:t>14</w:t>
        </w:r>
        <w:r>
          <w:rPr>
            <w:noProof/>
            <w:webHidden/>
          </w:rPr>
          <w:fldChar w:fldCharType="end"/>
        </w:r>
      </w:hyperlink>
    </w:p>
    <w:p w14:paraId="2766EEED" w14:textId="36ACDE58" w:rsidR="00CA0DE2" w:rsidRDefault="00CA0DE2">
      <w:pPr>
        <w:pStyle w:val="TDC2"/>
        <w:rPr>
          <w:rFonts w:asciiTheme="minorHAnsi" w:eastAsiaTheme="minorEastAsia" w:hAnsiTheme="minorHAnsi" w:cstheme="minorBidi"/>
          <w:noProof/>
          <w:sz w:val="22"/>
          <w:szCs w:val="22"/>
        </w:rPr>
      </w:pPr>
      <w:hyperlink w:anchor="_Toc100006634" w:history="1">
        <w:r w:rsidRPr="00656B06">
          <w:rPr>
            <w:rStyle w:val="Hipervnculo"/>
            <w:noProof/>
          </w:rPr>
          <w:t>5.2</w:t>
        </w:r>
        <w:r>
          <w:rPr>
            <w:rFonts w:asciiTheme="minorHAnsi" w:eastAsiaTheme="minorEastAsia" w:hAnsiTheme="minorHAnsi" w:cstheme="minorBidi"/>
            <w:noProof/>
            <w:sz w:val="22"/>
            <w:szCs w:val="22"/>
          </w:rPr>
          <w:tab/>
        </w:r>
        <w:r w:rsidRPr="00656B06">
          <w:rPr>
            <w:rStyle w:val="Hipervnculo"/>
            <w:noProof/>
          </w:rPr>
          <w:t>Normas de diseño</w:t>
        </w:r>
        <w:r>
          <w:rPr>
            <w:noProof/>
            <w:webHidden/>
          </w:rPr>
          <w:tab/>
        </w:r>
        <w:r>
          <w:rPr>
            <w:noProof/>
            <w:webHidden/>
          </w:rPr>
          <w:fldChar w:fldCharType="begin"/>
        </w:r>
        <w:r>
          <w:rPr>
            <w:noProof/>
            <w:webHidden/>
          </w:rPr>
          <w:instrText xml:space="preserve"> PAGEREF _Toc100006634 \h </w:instrText>
        </w:r>
        <w:r>
          <w:rPr>
            <w:noProof/>
            <w:webHidden/>
          </w:rPr>
        </w:r>
        <w:r>
          <w:rPr>
            <w:noProof/>
            <w:webHidden/>
          </w:rPr>
          <w:fldChar w:fldCharType="separate"/>
        </w:r>
        <w:r w:rsidR="00070F3E">
          <w:rPr>
            <w:noProof/>
            <w:webHidden/>
          </w:rPr>
          <w:t>14</w:t>
        </w:r>
        <w:r>
          <w:rPr>
            <w:noProof/>
            <w:webHidden/>
          </w:rPr>
          <w:fldChar w:fldCharType="end"/>
        </w:r>
      </w:hyperlink>
    </w:p>
    <w:p w14:paraId="32E8BC7C" w14:textId="004433AC" w:rsidR="00CA0DE2" w:rsidRDefault="00CA0DE2">
      <w:pPr>
        <w:pStyle w:val="TDC2"/>
        <w:rPr>
          <w:rFonts w:asciiTheme="minorHAnsi" w:eastAsiaTheme="minorEastAsia" w:hAnsiTheme="minorHAnsi" w:cstheme="minorBidi"/>
          <w:noProof/>
          <w:sz w:val="22"/>
          <w:szCs w:val="22"/>
        </w:rPr>
      </w:pPr>
      <w:hyperlink w:anchor="_Toc100006635" w:history="1">
        <w:r w:rsidRPr="00656B06">
          <w:rPr>
            <w:rStyle w:val="Hipervnculo"/>
            <w:noProof/>
          </w:rPr>
          <w:t>5.3</w:t>
        </w:r>
        <w:r>
          <w:rPr>
            <w:rFonts w:asciiTheme="minorHAnsi" w:eastAsiaTheme="minorEastAsia" w:hAnsiTheme="minorHAnsi" w:cstheme="minorBidi"/>
            <w:noProof/>
            <w:sz w:val="22"/>
            <w:szCs w:val="22"/>
          </w:rPr>
          <w:tab/>
        </w:r>
        <w:r w:rsidRPr="00656B06">
          <w:rPr>
            <w:rStyle w:val="Hipervnculo"/>
            <w:noProof/>
          </w:rPr>
          <w:t>Estándares de codificación</w:t>
        </w:r>
        <w:r>
          <w:rPr>
            <w:noProof/>
            <w:webHidden/>
          </w:rPr>
          <w:tab/>
        </w:r>
        <w:r>
          <w:rPr>
            <w:noProof/>
            <w:webHidden/>
          </w:rPr>
          <w:fldChar w:fldCharType="begin"/>
        </w:r>
        <w:r>
          <w:rPr>
            <w:noProof/>
            <w:webHidden/>
          </w:rPr>
          <w:instrText xml:space="preserve"> PAGEREF _Toc100006635 \h </w:instrText>
        </w:r>
        <w:r>
          <w:rPr>
            <w:noProof/>
            <w:webHidden/>
          </w:rPr>
        </w:r>
        <w:r>
          <w:rPr>
            <w:noProof/>
            <w:webHidden/>
          </w:rPr>
          <w:fldChar w:fldCharType="separate"/>
        </w:r>
        <w:r w:rsidR="00070F3E">
          <w:rPr>
            <w:noProof/>
            <w:webHidden/>
          </w:rPr>
          <w:t>15</w:t>
        </w:r>
        <w:r>
          <w:rPr>
            <w:noProof/>
            <w:webHidden/>
          </w:rPr>
          <w:fldChar w:fldCharType="end"/>
        </w:r>
      </w:hyperlink>
    </w:p>
    <w:p w14:paraId="2593B857" w14:textId="4BF9B2C9" w:rsidR="00CA0DE2" w:rsidRDefault="00CA0DE2">
      <w:pPr>
        <w:pStyle w:val="TDC2"/>
        <w:rPr>
          <w:rFonts w:asciiTheme="minorHAnsi" w:eastAsiaTheme="minorEastAsia" w:hAnsiTheme="minorHAnsi" w:cstheme="minorBidi"/>
          <w:noProof/>
          <w:sz w:val="22"/>
          <w:szCs w:val="22"/>
        </w:rPr>
      </w:pPr>
      <w:hyperlink w:anchor="_Toc100006636" w:history="1">
        <w:r w:rsidRPr="00656B06">
          <w:rPr>
            <w:rStyle w:val="Hipervnculo"/>
            <w:noProof/>
          </w:rPr>
          <w:t>5.4</w:t>
        </w:r>
        <w:r>
          <w:rPr>
            <w:rFonts w:asciiTheme="minorHAnsi" w:eastAsiaTheme="minorEastAsia" w:hAnsiTheme="minorHAnsi" w:cstheme="minorBidi"/>
            <w:noProof/>
            <w:sz w:val="22"/>
            <w:szCs w:val="22"/>
          </w:rPr>
          <w:tab/>
        </w:r>
        <w:r w:rsidRPr="00656B06">
          <w:rPr>
            <w:rStyle w:val="Hipervnculo"/>
            <w:noProof/>
          </w:rPr>
          <w:t>Normas de comentario</w:t>
        </w:r>
        <w:r>
          <w:rPr>
            <w:noProof/>
            <w:webHidden/>
          </w:rPr>
          <w:tab/>
        </w:r>
        <w:r>
          <w:rPr>
            <w:noProof/>
            <w:webHidden/>
          </w:rPr>
          <w:fldChar w:fldCharType="begin"/>
        </w:r>
        <w:r>
          <w:rPr>
            <w:noProof/>
            <w:webHidden/>
          </w:rPr>
          <w:instrText xml:space="preserve"> PAGEREF _Toc100006636 \h </w:instrText>
        </w:r>
        <w:r>
          <w:rPr>
            <w:noProof/>
            <w:webHidden/>
          </w:rPr>
        </w:r>
        <w:r>
          <w:rPr>
            <w:noProof/>
            <w:webHidden/>
          </w:rPr>
          <w:fldChar w:fldCharType="separate"/>
        </w:r>
        <w:r w:rsidR="00070F3E">
          <w:rPr>
            <w:noProof/>
            <w:webHidden/>
          </w:rPr>
          <w:t>15</w:t>
        </w:r>
        <w:r>
          <w:rPr>
            <w:noProof/>
            <w:webHidden/>
          </w:rPr>
          <w:fldChar w:fldCharType="end"/>
        </w:r>
      </w:hyperlink>
    </w:p>
    <w:p w14:paraId="2F13AC89" w14:textId="76BEF9E6" w:rsidR="00CA0DE2" w:rsidRDefault="00CA0DE2">
      <w:pPr>
        <w:pStyle w:val="TDC2"/>
        <w:rPr>
          <w:rFonts w:asciiTheme="minorHAnsi" w:eastAsiaTheme="minorEastAsia" w:hAnsiTheme="minorHAnsi" w:cstheme="minorBidi"/>
          <w:noProof/>
          <w:sz w:val="22"/>
          <w:szCs w:val="22"/>
        </w:rPr>
      </w:pPr>
      <w:hyperlink w:anchor="_Toc100006637" w:history="1">
        <w:r w:rsidRPr="00656B06">
          <w:rPr>
            <w:rStyle w:val="Hipervnculo"/>
            <w:noProof/>
          </w:rPr>
          <w:t>5.5</w:t>
        </w:r>
        <w:r>
          <w:rPr>
            <w:rFonts w:asciiTheme="minorHAnsi" w:eastAsiaTheme="minorEastAsia" w:hAnsiTheme="minorHAnsi" w:cstheme="minorBidi"/>
            <w:noProof/>
            <w:sz w:val="22"/>
            <w:szCs w:val="22"/>
          </w:rPr>
          <w:tab/>
        </w:r>
        <w:r w:rsidRPr="00656B06">
          <w:rPr>
            <w:rStyle w:val="Hipervnculo"/>
            <w:noProof/>
          </w:rPr>
          <w:t>Normas y prácticas de prueba</w:t>
        </w:r>
        <w:r>
          <w:rPr>
            <w:noProof/>
            <w:webHidden/>
          </w:rPr>
          <w:tab/>
        </w:r>
        <w:r>
          <w:rPr>
            <w:noProof/>
            <w:webHidden/>
          </w:rPr>
          <w:fldChar w:fldCharType="begin"/>
        </w:r>
        <w:r>
          <w:rPr>
            <w:noProof/>
            <w:webHidden/>
          </w:rPr>
          <w:instrText xml:space="preserve"> PAGEREF _Toc100006637 \h </w:instrText>
        </w:r>
        <w:r>
          <w:rPr>
            <w:noProof/>
            <w:webHidden/>
          </w:rPr>
        </w:r>
        <w:r>
          <w:rPr>
            <w:noProof/>
            <w:webHidden/>
          </w:rPr>
          <w:fldChar w:fldCharType="separate"/>
        </w:r>
        <w:r w:rsidR="00070F3E">
          <w:rPr>
            <w:noProof/>
            <w:webHidden/>
          </w:rPr>
          <w:t>16</w:t>
        </w:r>
        <w:r>
          <w:rPr>
            <w:noProof/>
            <w:webHidden/>
          </w:rPr>
          <w:fldChar w:fldCharType="end"/>
        </w:r>
      </w:hyperlink>
    </w:p>
    <w:p w14:paraId="20CECFD3" w14:textId="7EDDEB8F" w:rsidR="00CA0DE2" w:rsidRDefault="00CA0DE2">
      <w:pPr>
        <w:pStyle w:val="TDC2"/>
        <w:rPr>
          <w:rFonts w:asciiTheme="minorHAnsi" w:eastAsiaTheme="minorEastAsia" w:hAnsiTheme="minorHAnsi" w:cstheme="minorBidi"/>
          <w:noProof/>
          <w:sz w:val="22"/>
          <w:szCs w:val="22"/>
        </w:rPr>
      </w:pPr>
      <w:hyperlink w:anchor="_Toc100006638" w:history="1">
        <w:r w:rsidRPr="00656B06">
          <w:rPr>
            <w:rStyle w:val="Hipervnculo"/>
            <w:noProof/>
          </w:rPr>
          <w:t>5.6</w:t>
        </w:r>
        <w:r>
          <w:rPr>
            <w:rFonts w:asciiTheme="minorHAnsi" w:eastAsiaTheme="minorEastAsia" w:hAnsiTheme="minorHAnsi" w:cstheme="minorBidi"/>
            <w:noProof/>
            <w:sz w:val="22"/>
            <w:szCs w:val="22"/>
          </w:rPr>
          <w:tab/>
        </w:r>
        <w:r w:rsidRPr="00656B06">
          <w:rPr>
            <w:rStyle w:val="Hipervnculo"/>
            <w:noProof/>
          </w:rPr>
          <w:t>Métricas de aseguramiento de la calidad del software seleccionadas</w:t>
        </w:r>
        <w:r>
          <w:rPr>
            <w:noProof/>
            <w:webHidden/>
          </w:rPr>
          <w:tab/>
        </w:r>
        <w:r>
          <w:rPr>
            <w:noProof/>
            <w:webHidden/>
          </w:rPr>
          <w:fldChar w:fldCharType="begin"/>
        </w:r>
        <w:r>
          <w:rPr>
            <w:noProof/>
            <w:webHidden/>
          </w:rPr>
          <w:instrText xml:space="preserve"> PAGEREF _Toc100006638 \h </w:instrText>
        </w:r>
        <w:r>
          <w:rPr>
            <w:noProof/>
            <w:webHidden/>
          </w:rPr>
        </w:r>
        <w:r>
          <w:rPr>
            <w:noProof/>
            <w:webHidden/>
          </w:rPr>
          <w:fldChar w:fldCharType="separate"/>
        </w:r>
        <w:r w:rsidR="00070F3E">
          <w:rPr>
            <w:noProof/>
            <w:webHidden/>
          </w:rPr>
          <w:t>16</w:t>
        </w:r>
        <w:r>
          <w:rPr>
            <w:noProof/>
            <w:webHidden/>
          </w:rPr>
          <w:fldChar w:fldCharType="end"/>
        </w:r>
      </w:hyperlink>
    </w:p>
    <w:p w14:paraId="39079324" w14:textId="099D2E75" w:rsidR="00CA0DE2" w:rsidRDefault="00CA0DE2">
      <w:pPr>
        <w:pStyle w:val="TDC2"/>
        <w:rPr>
          <w:rFonts w:asciiTheme="minorHAnsi" w:eastAsiaTheme="minorEastAsia" w:hAnsiTheme="minorHAnsi" w:cstheme="minorBidi"/>
          <w:noProof/>
          <w:sz w:val="22"/>
          <w:szCs w:val="22"/>
        </w:rPr>
      </w:pPr>
      <w:hyperlink w:anchor="_Toc100006639" w:history="1">
        <w:r w:rsidRPr="00656B06">
          <w:rPr>
            <w:rStyle w:val="Hipervnculo"/>
            <w:noProof/>
          </w:rPr>
          <w:t>5.7</w:t>
        </w:r>
        <w:r>
          <w:rPr>
            <w:rFonts w:asciiTheme="minorHAnsi" w:eastAsiaTheme="minorEastAsia" w:hAnsiTheme="minorHAnsi" w:cstheme="minorBidi"/>
            <w:noProof/>
            <w:sz w:val="22"/>
            <w:szCs w:val="22"/>
          </w:rPr>
          <w:tab/>
        </w:r>
        <w:r w:rsidRPr="00656B06">
          <w:rPr>
            <w:rStyle w:val="Hipervnculo"/>
            <w:noProof/>
          </w:rPr>
          <w:t>Declaración de cómo se va a controlar el cumplimiento</w:t>
        </w:r>
        <w:r>
          <w:rPr>
            <w:noProof/>
            <w:webHidden/>
          </w:rPr>
          <w:tab/>
        </w:r>
        <w:r>
          <w:rPr>
            <w:noProof/>
            <w:webHidden/>
          </w:rPr>
          <w:fldChar w:fldCharType="begin"/>
        </w:r>
        <w:r>
          <w:rPr>
            <w:noProof/>
            <w:webHidden/>
          </w:rPr>
          <w:instrText xml:space="preserve"> PAGEREF _Toc100006639 \h </w:instrText>
        </w:r>
        <w:r>
          <w:rPr>
            <w:noProof/>
            <w:webHidden/>
          </w:rPr>
        </w:r>
        <w:r>
          <w:rPr>
            <w:noProof/>
            <w:webHidden/>
          </w:rPr>
          <w:fldChar w:fldCharType="separate"/>
        </w:r>
        <w:r w:rsidR="00070F3E">
          <w:rPr>
            <w:noProof/>
            <w:webHidden/>
          </w:rPr>
          <w:t>16</w:t>
        </w:r>
        <w:r>
          <w:rPr>
            <w:noProof/>
            <w:webHidden/>
          </w:rPr>
          <w:fldChar w:fldCharType="end"/>
        </w:r>
      </w:hyperlink>
    </w:p>
    <w:p w14:paraId="72A49C79" w14:textId="4C78B91E" w:rsidR="00CA0DE2" w:rsidRDefault="00CA0DE2">
      <w:pPr>
        <w:pStyle w:val="TDC1"/>
        <w:rPr>
          <w:rFonts w:asciiTheme="minorHAnsi" w:eastAsiaTheme="minorEastAsia" w:hAnsiTheme="minorHAnsi" w:cstheme="minorBidi"/>
          <w:b w:val="0"/>
          <w:noProof/>
          <w:sz w:val="22"/>
          <w:szCs w:val="22"/>
        </w:rPr>
      </w:pPr>
      <w:hyperlink w:anchor="_Toc100006640" w:history="1">
        <w:r w:rsidRPr="00656B06">
          <w:rPr>
            <w:rStyle w:val="Hipervnculo"/>
            <w:noProof/>
          </w:rPr>
          <w:t>6</w:t>
        </w:r>
        <w:r>
          <w:rPr>
            <w:rFonts w:asciiTheme="minorHAnsi" w:eastAsiaTheme="minorEastAsia" w:hAnsiTheme="minorHAnsi" w:cstheme="minorBidi"/>
            <w:b w:val="0"/>
            <w:noProof/>
            <w:sz w:val="22"/>
            <w:szCs w:val="22"/>
          </w:rPr>
          <w:tab/>
        </w:r>
        <w:r w:rsidRPr="00656B06">
          <w:rPr>
            <w:rStyle w:val="Hipervnculo"/>
            <w:noProof/>
          </w:rPr>
          <w:t>Revisión y auditorías</w:t>
        </w:r>
        <w:r>
          <w:rPr>
            <w:noProof/>
            <w:webHidden/>
          </w:rPr>
          <w:tab/>
        </w:r>
        <w:r>
          <w:rPr>
            <w:noProof/>
            <w:webHidden/>
          </w:rPr>
          <w:fldChar w:fldCharType="begin"/>
        </w:r>
        <w:r>
          <w:rPr>
            <w:noProof/>
            <w:webHidden/>
          </w:rPr>
          <w:instrText xml:space="preserve"> PAGEREF _Toc100006640 \h </w:instrText>
        </w:r>
        <w:r>
          <w:rPr>
            <w:noProof/>
            <w:webHidden/>
          </w:rPr>
        </w:r>
        <w:r>
          <w:rPr>
            <w:noProof/>
            <w:webHidden/>
          </w:rPr>
          <w:fldChar w:fldCharType="separate"/>
        </w:r>
        <w:r w:rsidR="00070F3E">
          <w:rPr>
            <w:noProof/>
            <w:webHidden/>
          </w:rPr>
          <w:t>17</w:t>
        </w:r>
        <w:r>
          <w:rPr>
            <w:noProof/>
            <w:webHidden/>
          </w:rPr>
          <w:fldChar w:fldCharType="end"/>
        </w:r>
      </w:hyperlink>
    </w:p>
    <w:p w14:paraId="3013CA57" w14:textId="1461DC67" w:rsidR="00CA0DE2" w:rsidRDefault="00CA0DE2">
      <w:pPr>
        <w:pStyle w:val="TDC2"/>
        <w:rPr>
          <w:rFonts w:asciiTheme="minorHAnsi" w:eastAsiaTheme="minorEastAsia" w:hAnsiTheme="minorHAnsi" w:cstheme="minorBidi"/>
          <w:noProof/>
          <w:sz w:val="22"/>
          <w:szCs w:val="22"/>
        </w:rPr>
      </w:pPr>
      <w:hyperlink w:anchor="_Toc100006641" w:history="1">
        <w:r w:rsidRPr="00656B06">
          <w:rPr>
            <w:rStyle w:val="Hipervnculo"/>
            <w:noProof/>
          </w:rPr>
          <w:t>6.1</w:t>
        </w:r>
        <w:r>
          <w:rPr>
            <w:rFonts w:asciiTheme="minorHAnsi" w:eastAsiaTheme="minorEastAsia" w:hAnsiTheme="minorHAnsi" w:cstheme="minorBidi"/>
            <w:noProof/>
            <w:sz w:val="22"/>
            <w:szCs w:val="22"/>
          </w:rPr>
          <w:tab/>
        </w:r>
        <w:r w:rsidRPr="00656B06">
          <w:rPr>
            <w:rStyle w:val="Hipervnculo"/>
            <w:noProof/>
          </w:rPr>
          <w:t>Notificacion y resolución de anomalías</w:t>
        </w:r>
        <w:r>
          <w:rPr>
            <w:noProof/>
            <w:webHidden/>
          </w:rPr>
          <w:tab/>
        </w:r>
        <w:r>
          <w:rPr>
            <w:noProof/>
            <w:webHidden/>
          </w:rPr>
          <w:fldChar w:fldCharType="begin"/>
        </w:r>
        <w:r>
          <w:rPr>
            <w:noProof/>
            <w:webHidden/>
          </w:rPr>
          <w:instrText xml:space="preserve"> PAGEREF _Toc100006641 \h </w:instrText>
        </w:r>
        <w:r>
          <w:rPr>
            <w:noProof/>
            <w:webHidden/>
          </w:rPr>
        </w:r>
        <w:r>
          <w:rPr>
            <w:noProof/>
            <w:webHidden/>
          </w:rPr>
          <w:fldChar w:fldCharType="separate"/>
        </w:r>
        <w:r w:rsidR="00070F3E">
          <w:rPr>
            <w:noProof/>
            <w:webHidden/>
          </w:rPr>
          <w:t>17</w:t>
        </w:r>
        <w:r>
          <w:rPr>
            <w:noProof/>
            <w:webHidden/>
          </w:rPr>
          <w:fldChar w:fldCharType="end"/>
        </w:r>
      </w:hyperlink>
    </w:p>
    <w:p w14:paraId="0246332B" w14:textId="1211158A" w:rsidR="00CA0DE2" w:rsidRDefault="00CA0DE2">
      <w:pPr>
        <w:pStyle w:val="TDC2"/>
        <w:rPr>
          <w:rFonts w:asciiTheme="minorHAnsi" w:eastAsiaTheme="minorEastAsia" w:hAnsiTheme="minorHAnsi" w:cstheme="minorBidi"/>
          <w:noProof/>
          <w:sz w:val="22"/>
          <w:szCs w:val="22"/>
        </w:rPr>
      </w:pPr>
      <w:hyperlink w:anchor="_Toc100006642" w:history="1">
        <w:r w:rsidRPr="00656B06">
          <w:rPr>
            <w:rStyle w:val="Hipervnculo"/>
            <w:noProof/>
          </w:rPr>
          <w:t>6.2</w:t>
        </w:r>
        <w:r>
          <w:rPr>
            <w:rFonts w:asciiTheme="minorHAnsi" w:eastAsiaTheme="minorEastAsia" w:hAnsiTheme="minorHAnsi" w:cstheme="minorBidi"/>
            <w:noProof/>
            <w:sz w:val="22"/>
            <w:szCs w:val="22"/>
          </w:rPr>
          <w:tab/>
        </w:r>
        <w:r w:rsidRPr="00656B06">
          <w:rPr>
            <w:rStyle w:val="Hipervnculo"/>
            <w:noProof/>
          </w:rPr>
          <w:t>Reportes para la evaluación</w:t>
        </w:r>
        <w:r>
          <w:rPr>
            <w:noProof/>
            <w:webHidden/>
          </w:rPr>
          <w:tab/>
        </w:r>
        <w:r>
          <w:rPr>
            <w:noProof/>
            <w:webHidden/>
          </w:rPr>
          <w:fldChar w:fldCharType="begin"/>
        </w:r>
        <w:r>
          <w:rPr>
            <w:noProof/>
            <w:webHidden/>
          </w:rPr>
          <w:instrText xml:space="preserve"> PAGEREF _Toc100006642 \h </w:instrText>
        </w:r>
        <w:r>
          <w:rPr>
            <w:noProof/>
            <w:webHidden/>
          </w:rPr>
        </w:r>
        <w:r>
          <w:rPr>
            <w:noProof/>
            <w:webHidden/>
          </w:rPr>
          <w:fldChar w:fldCharType="separate"/>
        </w:r>
        <w:r w:rsidR="00070F3E">
          <w:rPr>
            <w:noProof/>
            <w:webHidden/>
          </w:rPr>
          <w:t>17</w:t>
        </w:r>
        <w:r>
          <w:rPr>
            <w:noProof/>
            <w:webHidden/>
          </w:rPr>
          <w:fldChar w:fldCharType="end"/>
        </w:r>
      </w:hyperlink>
    </w:p>
    <w:p w14:paraId="5A2597A4" w14:textId="08EB74E0" w:rsidR="00CA0DE2" w:rsidRDefault="00CA0DE2">
      <w:pPr>
        <w:pStyle w:val="TDC1"/>
        <w:rPr>
          <w:rFonts w:asciiTheme="minorHAnsi" w:eastAsiaTheme="minorEastAsia" w:hAnsiTheme="minorHAnsi" w:cstheme="minorBidi"/>
          <w:b w:val="0"/>
          <w:noProof/>
          <w:sz w:val="22"/>
          <w:szCs w:val="22"/>
        </w:rPr>
      </w:pPr>
      <w:hyperlink w:anchor="_Toc100006643" w:history="1">
        <w:r w:rsidRPr="00656B06">
          <w:rPr>
            <w:rStyle w:val="Hipervnculo"/>
            <w:rFonts w:ascii="Arial" w:hAnsi="Arial"/>
            <w:noProof/>
          </w:rPr>
          <w:t>7</w:t>
        </w:r>
        <w:r>
          <w:rPr>
            <w:rFonts w:asciiTheme="minorHAnsi" w:eastAsiaTheme="minorEastAsia" w:hAnsiTheme="minorHAnsi" w:cstheme="minorBidi"/>
            <w:b w:val="0"/>
            <w:noProof/>
            <w:sz w:val="22"/>
            <w:szCs w:val="22"/>
          </w:rPr>
          <w:tab/>
        </w:r>
        <w:r w:rsidRPr="00656B06">
          <w:rPr>
            <w:rStyle w:val="Hipervnculo"/>
            <w:noProof/>
          </w:rPr>
          <w:t>Pruebas</w:t>
        </w:r>
        <w:r>
          <w:rPr>
            <w:noProof/>
            <w:webHidden/>
          </w:rPr>
          <w:tab/>
        </w:r>
        <w:r>
          <w:rPr>
            <w:noProof/>
            <w:webHidden/>
          </w:rPr>
          <w:fldChar w:fldCharType="begin"/>
        </w:r>
        <w:r>
          <w:rPr>
            <w:noProof/>
            <w:webHidden/>
          </w:rPr>
          <w:instrText xml:space="preserve"> PAGEREF _Toc100006643 \h </w:instrText>
        </w:r>
        <w:r>
          <w:rPr>
            <w:noProof/>
            <w:webHidden/>
          </w:rPr>
        </w:r>
        <w:r>
          <w:rPr>
            <w:noProof/>
            <w:webHidden/>
          </w:rPr>
          <w:fldChar w:fldCharType="separate"/>
        </w:r>
        <w:r w:rsidR="00070F3E">
          <w:rPr>
            <w:noProof/>
            <w:webHidden/>
          </w:rPr>
          <w:t>18</w:t>
        </w:r>
        <w:r>
          <w:rPr>
            <w:noProof/>
            <w:webHidden/>
          </w:rPr>
          <w:fldChar w:fldCharType="end"/>
        </w:r>
      </w:hyperlink>
    </w:p>
    <w:p w14:paraId="6F37500F" w14:textId="315EB234" w:rsidR="00CA0DE2" w:rsidRDefault="00CA0DE2">
      <w:pPr>
        <w:pStyle w:val="TDC1"/>
        <w:rPr>
          <w:rFonts w:asciiTheme="minorHAnsi" w:eastAsiaTheme="minorEastAsia" w:hAnsiTheme="minorHAnsi" w:cstheme="minorBidi"/>
          <w:b w:val="0"/>
          <w:noProof/>
          <w:sz w:val="22"/>
          <w:szCs w:val="22"/>
        </w:rPr>
      </w:pPr>
      <w:hyperlink w:anchor="_Toc100006644" w:history="1">
        <w:r w:rsidRPr="00656B06">
          <w:rPr>
            <w:rStyle w:val="Hipervnculo"/>
            <w:noProof/>
          </w:rPr>
          <w:t>8</w:t>
        </w:r>
        <w:r>
          <w:rPr>
            <w:rFonts w:asciiTheme="minorHAnsi" w:eastAsiaTheme="minorEastAsia" w:hAnsiTheme="minorHAnsi" w:cstheme="minorBidi"/>
            <w:b w:val="0"/>
            <w:noProof/>
            <w:sz w:val="22"/>
            <w:szCs w:val="22"/>
          </w:rPr>
          <w:tab/>
        </w:r>
        <w:r w:rsidRPr="00656B06">
          <w:rPr>
            <w:rStyle w:val="Hipervnculo"/>
            <w:noProof/>
          </w:rPr>
          <w:t>Notificación de problemas y acciones correctoras</w:t>
        </w:r>
        <w:r>
          <w:rPr>
            <w:noProof/>
            <w:webHidden/>
          </w:rPr>
          <w:tab/>
        </w:r>
        <w:r>
          <w:rPr>
            <w:noProof/>
            <w:webHidden/>
          </w:rPr>
          <w:fldChar w:fldCharType="begin"/>
        </w:r>
        <w:r>
          <w:rPr>
            <w:noProof/>
            <w:webHidden/>
          </w:rPr>
          <w:instrText xml:space="preserve"> PAGEREF _Toc100006644 \h </w:instrText>
        </w:r>
        <w:r>
          <w:rPr>
            <w:noProof/>
            <w:webHidden/>
          </w:rPr>
        </w:r>
        <w:r>
          <w:rPr>
            <w:noProof/>
            <w:webHidden/>
          </w:rPr>
          <w:fldChar w:fldCharType="separate"/>
        </w:r>
        <w:r w:rsidR="00070F3E">
          <w:rPr>
            <w:noProof/>
            <w:webHidden/>
          </w:rPr>
          <w:t>19</w:t>
        </w:r>
        <w:r>
          <w:rPr>
            <w:noProof/>
            <w:webHidden/>
          </w:rPr>
          <w:fldChar w:fldCharType="end"/>
        </w:r>
      </w:hyperlink>
    </w:p>
    <w:p w14:paraId="38074C5B" w14:textId="6ACAB4F6" w:rsidR="00CA0DE2" w:rsidRDefault="00CA0DE2">
      <w:pPr>
        <w:pStyle w:val="TDC2"/>
        <w:rPr>
          <w:rFonts w:asciiTheme="minorHAnsi" w:eastAsiaTheme="minorEastAsia" w:hAnsiTheme="minorHAnsi" w:cstheme="minorBidi"/>
          <w:noProof/>
          <w:sz w:val="22"/>
          <w:szCs w:val="22"/>
        </w:rPr>
      </w:pPr>
      <w:hyperlink w:anchor="_Toc100006645" w:history="1">
        <w:r w:rsidRPr="00656B06">
          <w:rPr>
            <w:rStyle w:val="Hipervnculo"/>
            <w:noProof/>
          </w:rPr>
          <w:t>8.1</w:t>
        </w:r>
        <w:r>
          <w:rPr>
            <w:rFonts w:asciiTheme="minorHAnsi" w:eastAsiaTheme="minorEastAsia" w:hAnsiTheme="minorHAnsi" w:cstheme="minorBidi"/>
            <w:noProof/>
            <w:sz w:val="22"/>
            <w:szCs w:val="22"/>
          </w:rPr>
          <w:tab/>
        </w:r>
        <w:r w:rsidRPr="00656B06">
          <w:rPr>
            <w:rStyle w:val="Hipervnculo"/>
            <w:noProof/>
          </w:rPr>
          <w:t>Procedimiento de Código:</w:t>
        </w:r>
        <w:r>
          <w:rPr>
            <w:noProof/>
            <w:webHidden/>
          </w:rPr>
          <w:tab/>
        </w:r>
        <w:r>
          <w:rPr>
            <w:noProof/>
            <w:webHidden/>
          </w:rPr>
          <w:fldChar w:fldCharType="begin"/>
        </w:r>
        <w:r>
          <w:rPr>
            <w:noProof/>
            <w:webHidden/>
          </w:rPr>
          <w:instrText xml:space="preserve"> PAGEREF _Toc100006645 \h </w:instrText>
        </w:r>
        <w:r>
          <w:rPr>
            <w:noProof/>
            <w:webHidden/>
          </w:rPr>
        </w:r>
        <w:r>
          <w:rPr>
            <w:noProof/>
            <w:webHidden/>
          </w:rPr>
          <w:fldChar w:fldCharType="separate"/>
        </w:r>
        <w:r w:rsidR="00070F3E">
          <w:rPr>
            <w:noProof/>
            <w:webHidden/>
          </w:rPr>
          <w:t>19</w:t>
        </w:r>
        <w:r>
          <w:rPr>
            <w:noProof/>
            <w:webHidden/>
          </w:rPr>
          <w:fldChar w:fldCharType="end"/>
        </w:r>
      </w:hyperlink>
    </w:p>
    <w:p w14:paraId="0B09111C" w14:textId="5F4FD79A" w:rsidR="00CA0DE2" w:rsidRDefault="00CA0DE2">
      <w:pPr>
        <w:pStyle w:val="TDC2"/>
        <w:rPr>
          <w:rFonts w:asciiTheme="minorHAnsi" w:eastAsiaTheme="minorEastAsia" w:hAnsiTheme="minorHAnsi" w:cstheme="minorBidi"/>
          <w:noProof/>
          <w:sz w:val="22"/>
          <w:szCs w:val="22"/>
        </w:rPr>
      </w:pPr>
      <w:hyperlink w:anchor="_Toc100006646" w:history="1">
        <w:r w:rsidRPr="00656B06">
          <w:rPr>
            <w:rStyle w:val="Hipervnculo"/>
            <w:noProof/>
          </w:rPr>
          <w:t>8.2</w:t>
        </w:r>
        <w:r>
          <w:rPr>
            <w:rFonts w:asciiTheme="minorHAnsi" w:eastAsiaTheme="minorEastAsia" w:hAnsiTheme="minorHAnsi" w:cstheme="minorBidi"/>
            <w:noProof/>
            <w:sz w:val="22"/>
            <w:szCs w:val="22"/>
          </w:rPr>
          <w:tab/>
        </w:r>
        <w:r w:rsidRPr="00656B06">
          <w:rPr>
            <w:rStyle w:val="Hipervnculo"/>
            <w:noProof/>
          </w:rPr>
          <w:t>Procedimiento de Documentos:</w:t>
        </w:r>
        <w:r>
          <w:rPr>
            <w:noProof/>
            <w:webHidden/>
          </w:rPr>
          <w:tab/>
        </w:r>
        <w:r>
          <w:rPr>
            <w:noProof/>
            <w:webHidden/>
          </w:rPr>
          <w:fldChar w:fldCharType="begin"/>
        </w:r>
        <w:r>
          <w:rPr>
            <w:noProof/>
            <w:webHidden/>
          </w:rPr>
          <w:instrText xml:space="preserve"> PAGEREF _Toc100006646 \h </w:instrText>
        </w:r>
        <w:r>
          <w:rPr>
            <w:noProof/>
            <w:webHidden/>
          </w:rPr>
        </w:r>
        <w:r>
          <w:rPr>
            <w:noProof/>
            <w:webHidden/>
          </w:rPr>
          <w:fldChar w:fldCharType="separate"/>
        </w:r>
        <w:r w:rsidR="00070F3E">
          <w:rPr>
            <w:noProof/>
            <w:webHidden/>
          </w:rPr>
          <w:t>19</w:t>
        </w:r>
        <w:r>
          <w:rPr>
            <w:noProof/>
            <w:webHidden/>
          </w:rPr>
          <w:fldChar w:fldCharType="end"/>
        </w:r>
      </w:hyperlink>
    </w:p>
    <w:p w14:paraId="75E20EAC" w14:textId="0EEFE861" w:rsidR="00CA0DE2" w:rsidRDefault="00CA0DE2">
      <w:pPr>
        <w:pStyle w:val="TDC2"/>
        <w:rPr>
          <w:rFonts w:asciiTheme="minorHAnsi" w:eastAsiaTheme="minorEastAsia" w:hAnsiTheme="minorHAnsi" w:cstheme="minorBidi"/>
          <w:noProof/>
          <w:sz w:val="22"/>
          <w:szCs w:val="22"/>
        </w:rPr>
      </w:pPr>
      <w:hyperlink w:anchor="_Toc100006647" w:history="1">
        <w:r w:rsidRPr="00656B06">
          <w:rPr>
            <w:rStyle w:val="Hipervnculo"/>
            <w:noProof/>
          </w:rPr>
          <w:t>8.3</w:t>
        </w:r>
        <w:r>
          <w:rPr>
            <w:rFonts w:asciiTheme="minorHAnsi" w:eastAsiaTheme="minorEastAsia" w:hAnsiTheme="minorHAnsi" w:cstheme="minorBidi"/>
            <w:noProof/>
            <w:sz w:val="22"/>
            <w:szCs w:val="22"/>
          </w:rPr>
          <w:tab/>
        </w:r>
        <w:r w:rsidRPr="00656B06">
          <w:rPr>
            <w:rStyle w:val="Hipervnculo"/>
            <w:noProof/>
          </w:rPr>
          <w:t>Acciones Correctoras</w:t>
        </w:r>
        <w:r>
          <w:rPr>
            <w:noProof/>
            <w:webHidden/>
          </w:rPr>
          <w:tab/>
        </w:r>
        <w:r>
          <w:rPr>
            <w:noProof/>
            <w:webHidden/>
          </w:rPr>
          <w:fldChar w:fldCharType="begin"/>
        </w:r>
        <w:r>
          <w:rPr>
            <w:noProof/>
            <w:webHidden/>
          </w:rPr>
          <w:instrText xml:space="preserve"> PAGEREF _Toc100006647 \h </w:instrText>
        </w:r>
        <w:r>
          <w:rPr>
            <w:noProof/>
            <w:webHidden/>
          </w:rPr>
        </w:r>
        <w:r>
          <w:rPr>
            <w:noProof/>
            <w:webHidden/>
          </w:rPr>
          <w:fldChar w:fldCharType="separate"/>
        </w:r>
        <w:r w:rsidR="00070F3E">
          <w:rPr>
            <w:noProof/>
            <w:webHidden/>
          </w:rPr>
          <w:t>19</w:t>
        </w:r>
        <w:r>
          <w:rPr>
            <w:noProof/>
            <w:webHidden/>
          </w:rPr>
          <w:fldChar w:fldCharType="end"/>
        </w:r>
      </w:hyperlink>
    </w:p>
    <w:p w14:paraId="7C59E2D4" w14:textId="5B348607" w:rsidR="00CA0DE2" w:rsidRDefault="00CA0DE2">
      <w:pPr>
        <w:pStyle w:val="TDC1"/>
        <w:rPr>
          <w:rFonts w:asciiTheme="minorHAnsi" w:eastAsiaTheme="minorEastAsia" w:hAnsiTheme="minorHAnsi" w:cstheme="minorBidi"/>
          <w:b w:val="0"/>
          <w:noProof/>
          <w:sz w:val="22"/>
          <w:szCs w:val="22"/>
        </w:rPr>
      </w:pPr>
      <w:hyperlink w:anchor="_Toc100006648" w:history="1">
        <w:r w:rsidRPr="00656B06">
          <w:rPr>
            <w:rStyle w:val="Hipervnculo"/>
            <w:noProof/>
          </w:rPr>
          <w:t>9</w:t>
        </w:r>
        <w:r>
          <w:rPr>
            <w:rFonts w:asciiTheme="minorHAnsi" w:eastAsiaTheme="minorEastAsia" w:hAnsiTheme="minorHAnsi" w:cstheme="minorBidi"/>
            <w:b w:val="0"/>
            <w:noProof/>
            <w:sz w:val="22"/>
            <w:szCs w:val="22"/>
          </w:rPr>
          <w:tab/>
        </w:r>
        <w:r w:rsidRPr="00656B06">
          <w:rPr>
            <w:rStyle w:val="Hipervnculo"/>
            <w:noProof/>
          </w:rPr>
          <w:t>Herramientas, técnicas y métodos</w:t>
        </w:r>
        <w:r>
          <w:rPr>
            <w:noProof/>
            <w:webHidden/>
          </w:rPr>
          <w:tab/>
        </w:r>
        <w:r>
          <w:rPr>
            <w:noProof/>
            <w:webHidden/>
          </w:rPr>
          <w:fldChar w:fldCharType="begin"/>
        </w:r>
        <w:r>
          <w:rPr>
            <w:noProof/>
            <w:webHidden/>
          </w:rPr>
          <w:instrText xml:space="preserve"> PAGEREF _Toc100006648 \h </w:instrText>
        </w:r>
        <w:r>
          <w:rPr>
            <w:noProof/>
            <w:webHidden/>
          </w:rPr>
        </w:r>
        <w:r>
          <w:rPr>
            <w:noProof/>
            <w:webHidden/>
          </w:rPr>
          <w:fldChar w:fldCharType="separate"/>
        </w:r>
        <w:r w:rsidR="00070F3E">
          <w:rPr>
            <w:noProof/>
            <w:webHidden/>
          </w:rPr>
          <w:t>20</w:t>
        </w:r>
        <w:r>
          <w:rPr>
            <w:noProof/>
            <w:webHidden/>
          </w:rPr>
          <w:fldChar w:fldCharType="end"/>
        </w:r>
      </w:hyperlink>
    </w:p>
    <w:p w14:paraId="1F5FD315" w14:textId="40EE5B18" w:rsidR="00CA0DE2" w:rsidRDefault="00CA0DE2">
      <w:pPr>
        <w:pStyle w:val="TDC2"/>
        <w:rPr>
          <w:rFonts w:asciiTheme="minorHAnsi" w:eastAsiaTheme="minorEastAsia" w:hAnsiTheme="minorHAnsi" w:cstheme="minorBidi"/>
          <w:noProof/>
          <w:sz w:val="22"/>
          <w:szCs w:val="22"/>
        </w:rPr>
      </w:pPr>
      <w:hyperlink w:anchor="_Toc100006649" w:history="1">
        <w:r w:rsidRPr="00656B06">
          <w:rPr>
            <w:rStyle w:val="Hipervnculo"/>
            <w:noProof/>
          </w:rPr>
          <w:t>9.1</w:t>
        </w:r>
        <w:r>
          <w:rPr>
            <w:rFonts w:asciiTheme="minorHAnsi" w:eastAsiaTheme="minorEastAsia" w:hAnsiTheme="minorHAnsi" w:cstheme="minorBidi"/>
            <w:noProof/>
            <w:sz w:val="22"/>
            <w:szCs w:val="22"/>
          </w:rPr>
          <w:tab/>
        </w:r>
        <w:r w:rsidRPr="00656B06">
          <w:rPr>
            <w:rStyle w:val="Hipervnculo"/>
            <w:noProof/>
          </w:rPr>
          <w:t>Documentos</w:t>
        </w:r>
        <w:r>
          <w:rPr>
            <w:noProof/>
            <w:webHidden/>
          </w:rPr>
          <w:tab/>
        </w:r>
        <w:r>
          <w:rPr>
            <w:noProof/>
            <w:webHidden/>
          </w:rPr>
          <w:fldChar w:fldCharType="begin"/>
        </w:r>
        <w:r>
          <w:rPr>
            <w:noProof/>
            <w:webHidden/>
          </w:rPr>
          <w:instrText xml:space="preserve"> PAGEREF _Toc100006649 \h </w:instrText>
        </w:r>
        <w:r>
          <w:rPr>
            <w:noProof/>
            <w:webHidden/>
          </w:rPr>
        </w:r>
        <w:r>
          <w:rPr>
            <w:noProof/>
            <w:webHidden/>
          </w:rPr>
          <w:fldChar w:fldCharType="separate"/>
        </w:r>
        <w:r w:rsidR="00070F3E">
          <w:rPr>
            <w:noProof/>
            <w:webHidden/>
          </w:rPr>
          <w:t>20</w:t>
        </w:r>
        <w:r>
          <w:rPr>
            <w:noProof/>
            <w:webHidden/>
          </w:rPr>
          <w:fldChar w:fldCharType="end"/>
        </w:r>
      </w:hyperlink>
    </w:p>
    <w:p w14:paraId="3A318E0B" w14:textId="34C03701" w:rsidR="00CA0DE2" w:rsidRDefault="00CA0DE2">
      <w:pPr>
        <w:pStyle w:val="TDC2"/>
        <w:rPr>
          <w:rFonts w:asciiTheme="minorHAnsi" w:eastAsiaTheme="minorEastAsia" w:hAnsiTheme="minorHAnsi" w:cstheme="minorBidi"/>
          <w:noProof/>
          <w:sz w:val="22"/>
          <w:szCs w:val="22"/>
        </w:rPr>
      </w:pPr>
      <w:hyperlink w:anchor="_Toc100006650" w:history="1">
        <w:r w:rsidRPr="00656B06">
          <w:rPr>
            <w:rStyle w:val="Hipervnculo"/>
            <w:noProof/>
          </w:rPr>
          <w:t>9.2</w:t>
        </w:r>
        <w:r>
          <w:rPr>
            <w:rFonts w:asciiTheme="minorHAnsi" w:eastAsiaTheme="minorEastAsia" w:hAnsiTheme="minorHAnsi" w:cstheme="minorBidi"/>
            <w:noProof/>
            <w:sz w:val="22"/>
            <w:szCs w:val="22"/>
          </w:rPr>
          <w:tab/>
        </w:r>
        <w:r w:rsidRPr="00656B06">
          <w:rPr>
            <w:rStyle w:val="Hipervnculo"/>
            <w:noProof/>
          </w:rPr>
          <w:t>Requisitos</w:t>
        </w:r>
        <w:r>
          <w:rPr>
            <w:noProof/>
            <w:webHidden/>
          </w:rPr>
          <w:tab/>
        </w:r>
        <w:r>
          <w:rPr>
            <w:noProof/>
            <w:webHidden/>
          </w:rPr>
          <w:fldChar w:fldCharType="begin"/>
        </w:r>
        <w:r>
          <w:rPr>
            <w:noProof/>
            <w:webHidden/>
          </w:rPr>
          <w:instrText xml:space="preserve"> PAGEREF _Toc100006650 \h </w:instrText>
        </w:r>
        <w:r>
          <w:rPr>
            <w:noProof/>
            <w:webHidden/>
          </w:rPr>
        </w:r>
        <w:r>
          <w:rPr>
            <w:noProof/>
            <w:webHidden/>
          </w:rPr>
          <w:fldChar w:fldCharType="separate"/>
        </w:r>
        <w:r w:rsidR="00070F3E">
          <w:rPr>
            <w:noProof/>
            <w:webHidden/>
          </w:rPr>
          <w:t>20</w:t>
        </w:r>
        <w:r>
          <w:rPr>
            <w:noProof/>
            <w:webHidden/>
          </w:rPr>
          <w:fldChar w:fldCharType="end"/>
        </w:r>
      </w:hyperlink>
    </w:p>
    <w:p w14:paraId="1A23056E" w14:textId="38885FF0" w:rsidR="00CA0DE2" w:rsidRDefault="00CA0DE2">
      <w:pPr>
        <w:pStyle w:val="TDC2"/>
        <w:rPr>
          <w:rFonts w:asciiTheme="minorHAnsi" w:eastAsiaTheme="minorEastAsia" w:hAnsiTheme="minorHAnsi" w:cstheme="minorBidi"/>
          <w:noProof/>
          <w:sz w:val="22"/>
          <w:szCs w:val="22"/>
        </w:rPr>
      </w:pPr>
      <w:hyperlink w:anchor="_Toc100006651" w:history="1">
        <w:r w:rsidRPr="00656B06">
          <w:rPr>
            <w:rStyle w:val="Hipervnculo"/>
            <w:noProof/>
          </w:rPr>
          <w:t>9.3</w:t>
        </w:r>
        <w:r>
          <w:rPr>
            <w:rFonts w:asciiTheme="minorHAnsi" w:eastAsiaTheme="minorEastAsia" w:hAnsiTheme="minorHAnsi" w:cstheme="minorBidi"/>
            <w:noProof/>
            <w:sz w:val="22"/>
            <w:szCs w:val="22"/>
          </w:rPr>
          <w:tab/>
        </w:r>
        <w:r w:rsidRPr="00656B06">
          <w:rPr>
            <w:rStyle w:val="Hipervnculo"/>
            <w:noProof/>
          </w:rPr>
          <w:t>GAN</w:t>
        </w:r>
        <w:r>
          <w:rPr>
            <w:noProof/>
            <w:webHidden/>
          </w:rPr>
          <w:tab/>
        </w:r>
        <w:r>
          <w:rPr>
            <w:noProof/>
            <w:webHidden/>
          </w:rPr>
          <w:fldChar w:fldCharType="begin"/>
        </w:r>
        <w:r>
          <w:rPr>
            <w:noProof/>
            <w:webHidden/>
          </w:rPr>
          <w:instrText xml:space="preserve"> PAGEREF _Toc100006651 \h </w:instrText>
        </w:r>
        <w:r>
          <w:rPr>
            <w:noProof/>
            <w:webHidden/>
          </w:rPr>
        </w:r>
        <w:r>
          <w:rPr>
            <w:noProof/>
            <w:webHidden/>
          </w:rPr>
          <w:fldChar w:fldCharType="separate"/>
        </w:r>
        <w:r w:rsidR="00070F3E">
          <w:rPr>
            <w:noProof/>
            <w:webHidden/>
          </w:rPr>
          <w:t>20</w:t>
        </w:r>
        <w:r>
          <w:rPr>
            <w:noProof/>
            <w:webHidden/>
          </w:rPr>
          <w:fldChar w:fldCharType="end"/>
        </w:r>
      </w:hyperlink>
    </w:p>
    <w:p w14:paraId="4C9400BC" w14:textId="67EC19E4" w:rsidR="00CA0DE2" w:rsidRDefault="00CA0DE2">
      <w:pPr>
        <w:pStyle w:val="TDC2"/>
        <w:rPr>
          <w:rFonts w:asciiTheme="minorHAnsi" w:eastAsiaTheme="minorEastAsia" w:hAnsiTheme="minorHAnsi" w:cstheme="minorBidi"/>
          <w:noProof/>
          <w:sz w:val="22"/>
          <w:szCs w:val="22"/>
        </w:rPr>
      </w:pPr>
      <w:hyperlink w:anchor="_Toc100006652" w:history="1">
        <w:r w:rsidRPr="00656B06">
          <w:rPr>
            <w:rStyle w:val="Hipervnculo"/>
            <w:noProof/>
          </w:rPr>
          <w:t>9.4</w:t>
        </w:r>
        <w:r>
          <w:rPr>
            <w:rFonts w:asciiTheme="minorHAnsi" w:eastAsiaTheme="minorEastAsia" w:hAnsiTheme="minorHAnsi" w:cstheme="minorBidi"/>
            <w:noProof/>
            <w:sz w:val="22"/>
            <w:szCs w:val="22"/>
          </w:rPr>
          <w:tab/>
        </w:r>
        <w:r w:rsidRPr="00656B06">
          <w:rPr>
            <w:rStyle w:val="Hipervnculo"/>
            <w:noProof/>
          </w:rPr>
          <w:t>Modulo de Requisito</w:t>
        </w:r>
        <w:r>
          <w:rPr>
            <w:noProof/>
            <w:webHidden/>
          </w:rPr>
          <w:tab/>
        </w:r>
        <w:r>
          <w:rPr>
            <w:noProof/>
            <w:webHidden/>
          </w:rPr>
          <w:fldChar w:fldCharType="begin"/>
        </w:r>
        <w:r>
          <w:rPr>
            <w:noProof/>
            <w:webHidden/>
          </w:rPr>
          <w:instrText xml:space="preserve"> PAGEREF _Toc100006652 \h </w:instrText>
        </w:r>
        <w:r>
          <w:rPr>
            <w:noProof/>
            <w:webHidden/>
          </w:rPr>
        </w:r>
        <w:r>
          <w:rPr>
            <w:noProof/>
            <w:webHidden/>
          </w:rPr>
          <w:fldChar w:fldCharType="separate"/>
        </w:r>
        <w:r w:rsidR="00070F3E">
          <w:rPr>
            <w:noProof/>
            <w:webHidden/>
          </w:rPr>
          <w:t>21</w:t>
        </w:r>
        <w:r>
          <w:rPr>
            <w:noProof/>
            <w:webHidden/>
          </w:rPr>
          <w:fldChar w:fldCharType="end"/>
        </w:r>
      </w:hyperlink>
    </w:p>
    <w:p w14:paraId="64ED19D7" w14:textId="647B4128" w:rsidR="00CA0DE2" w:rsidRDefault="00CA0DE2">
      <w:pPr>
        <w:pStyle w:val="TDC2"/>
        <w:rPr>
          <w:rFonts w:asciiTheme="minorHAnsi" w:eastAsiaTheme="minorEastAsia" w:hAnsiTheme="minorHAnsi" w:cstheme="minorBidi"/>
          <w:noProof/>
          <w:sz w:val="22"/>
          <w:szCs w:val="22"/>
        </w:rPr>
      </w:pPr>
      <w:hyperlink w:anchor="_Toc100006653" w:history="1">
        <w:r w:rsidRPr="00656B06">
          <w:rPr>
            <w:rStyle w:val="Hipervnculo"/>
            <w:noProof/>
          </w:rPr>
          <w:t>9.5</w:t>
        </w:r>
        <w:r>
          <w:rPr>
            <w:rFonts w:asciiTheme="minorHAnsi" w:eastAsiaTheme="minorEastAsia" w:hAnsiTheme="minorHAnsi" w:cstheme="minorBidi"/>
            <w:noProof/>
            <w:sz w:val="22"/>
            <w:szCs w:val="22"/>
          </w:rPr>
          <w:tab/>
        </w:r>
        <w:r w:rsidRPr="00656B06">
          <w:rPr>
            <w:rStyle w:val="Hipervnculo"/>
            <w:noProof/>
          </w:rPr>
          <w:t>Repositorio</w:t>
        </w:r>
        <w:r>
          <w:rPr>
            <w:noProof/>
            <w:webHidden/>
          </w:rPr>
          <w:tab/>
        </w:r>
        <w:r>
          <w:rPr>
            <w:noProof/>
            <w:webHidden/>
          </w:rPr>
          <w:fldChar w:fldCharType="begin"/>
        </w:r>
        <w:r>
          <w:rPr>
            <w:noProof/>
            <w:webHidden/>
          </w:rPr>
          <w:instrText xml:space="preserve"> PAGEREF _Toc100006653 \h </w:instrText>
        </w:r>
        <w:r>
          <w:rPr>
            <w:noProof/>
            <w:webHidden/>
          </w:rPr>
        </w:r>
        <w:r>
          <w:rPr>
            <w:noProof/>
            <w:webHidden/>
          </w:rPr>
          <w:fldChar w:fldCharType="separate"/>
        </w:r>
        <w:r w:rsidR="00070F3E">
          <w:rPr>
            <w:noProof/>
            <w:webHidden/>
          </w:rPr>
          <w:t>21</w:t>
        </w:r>
        <w:r>
          <w:rPr>
            <w:noProof/>
            <w:webHidden/>
          </w:rPr>
          <w:fldChar w:fldCharType="end"/>
        </w:r>
      </w:hyperlink>
    </w:p>
    <w:p w14:paraId="77053C5F" w14:textId="159E9096" w:rsidR="00CA0DE2" w:rsidRDefault="00CA0DE2">
      <w:pPr>
        <w:pStyle w:val="TDC2"/>
        <w:rPr>
          <w:rFonts w:asciiTheme="minorHAnsi" w:eastAsiaTheme="minorEastAsia" w:hAnsiTheme="minorHAnsi" w:cstheme="minorBidi"/>
          <w:noProof/>
          <w:sz w:val="22"/>
          <w:szCs w:val="22"/>
        </w:rPr>
      </w:pPr>
      <w:hyperlink w:anchor="_Toc100006654" w:history="1">
        <w:r w:rsidRPr="00656B06">
          <w:rPr>
            <w:rStyle w:val="Hipervnculo"/>
            <w:noProof/>
          </w:rPr>
          <w:t>9.6</w:t>
        </w:r>
        <w:r>
          <w:rPr>
            <w:rFonts w:asciiTheme="minorHAnsi" w:eastAsiaTheme="minorEastAsia" w:hAnsiTheme="minorHAnsi" w:cstheme="minorBidi"/>
            <w:noProof/>
            <w:sz w:val="22"/>
            <w:szCs w:val="22"/>
          </w:rPr>
          <w:tab/>
        </w:r>
        <w:r w:rsidRPr="00656B06">
          <w:rPr>
            <w:rStyle w:val="Hipervnculo"/>
            <w:noProof/>
          </w:rPr>
          <w:t>Código Fuente</w:t>
        </w:r>
        <w:r>
          <w:rPr>
            <w:noProof/>
            <w:webHidden/>
          </w:rPr>
          <w:tab/>
        </w:r>
        <w:r>
          <w:rPr>
            <w:noProof/>
            <w:webHidden/>
          </w:rPr>
          <w:fldChar w:fldCharType="begin"/>
        </w:r>
        <w:r>
          <w:rPr>
            <w:noProof/>
            <w:webHidden/>
          </w:rPr>
          <w:instrText xml:space="preserve"> PAGEREF _Toc100006654 \h </w:instrText>
        </w:r>
        <w:r>
          <w:rPr>
            <w:noProof/>
            <w:webHidden/>
          </w:rPr>
        </w:r>
        <w:r>
          <w:rPr>
            <w:noProof/>
            <w:webHidden/>
          </w:rPr>
          <w:fldChar w:fldCharType="separate"/>
        </w:r>
        <w:r w:rsidR="00070F3E">
          <w:rPr>
            <w:noProof/>
            <w:webHidden/>
          </w:rPr>
          <w:t>21</w:t>
        </w:r>
        <w:r>
          <w:rPr>
            <w:noProof/>
            <w:webHidden/>
          </w:rPr>
          <w:fldChar w:fldCharType="end"/>
        </w:r>
      </w:hyperlink>
    </w:p>
    <w:p w14:paraId="1EE9FE9A" w14:textId="4436F625" w:rsidR="00CA0DE2" w:rsidRDefault="00CA0DE2">
      <w:pPr>
        <w:pStyle w:val="TDC1"/>
        <w:rPr>
          <w:rFonts w:asciiTheme="minorHAnsi" w:eastAsiaTheme="minorEastAsia" w:hAnsiTheme="minorHAnsi" w:cstheme="minorBidi"/>
          <w:b w:val="0"/>
          <w:noProof/>
          <w:sz w:val="22"/>
          <w:szCs w:val="22"/>
        </w:rPr>
      </w:pPr>
      <w:hyperlink w:anchor="_Toc100006655" w:history="1">
        <w:r w:rsidRPr="00656B06">
          <w:rPr>
            <w:rStyle w:val="Hipervnculo"/>
            <w:noProof/>
          </w:rPr>
          <w:t>10</w:t>
        </w:r>
        <w:r>
          <w:rPr>
            <w:rFonts w:asciiTheme="minorHAnsi" w:eastAsiaTheme="minorEastAsia" w:hAnsiTheme="minorHAnsi" w:cstheme="minorBidi"/>
            <w:b w:val="0"/>
            <w:noProof/>
            <w:sz w:val="22"/>
            <w:szCs w:val="22"/>
          </w:rPr>
          <w:tab/>
        </w:r>
        <w:r w:rsidRPr="00656B06">
          <w:rPr>
            <w:rStyle w:val="Hipervnculo"/>
            <w:noProof/>
          </w:rPr>
          <w:t>Control del código (y de los documentos)</w:t>
        </w:r>
        <w:r>
          <w:rPr>
            <w:noProof/>
            <w:webHidden/>
          </w:rPr>
          <w:tab/>
        </w:r>
        <w:r>
          <w:rPr>
            <w:noProof/>
            <w:webHidden/>
          </w:rPr>
          <w:fldChar w:fldCharType="begin"/>
        </w:r>
        <w:r>
          <w:rPr>
            <w:noProof/>
            <w:webHidden/>
          </w:rPr>
          <w:instrText xml:space="preserve"> PAGEREF _Toc100006655 \h </w:instrText>
        </w:r>
        <w:r>
          <w:rPr>
            <w:noProof/>
            <w:webHidden/>
          </w:rPr>
        </w:r>
        <w:r>
          <w:rPr>
            <w:noProof/>
            <w:webHidden/>
          </w:rPr>
          <w:fldChar w:fldCharType="separate"/>
        </w:r>
        <w:r w:rsidR="00070F3E">
          <w:rPr>
            <w:noProof/>
            <w:webHidden/>
          </w:rPr>
          <w:t>22</w:t>
        </w:r>
        <w:r>
          <w:rPr>
            <w:noProof/>
            <w:webHidden/>
          </w:rPr>
          <w:fldChar w:fldCharType="end"/>
        </w:r>
      </w:hyperlink>
    </w:p>
    <w:p w14:paraId="11D9179D" w14:textId="0B57BCC8" w:rsidR="00CA0DE2" w:rsidRDefault="00CA0DE2">
      <w:pPr>
        <w:pStyle w:val="TDC1"/>
        <w:rPr>
          <w:rFonts w:asciiTheme="minorHAnsi" w:eastAsiaTheme="minorEastAsia" w:hAnsiTheme="minorHAnsi" w:cstheme="minorBidi"/>
          <w:b w:val="0"/>
          <w:noProof/>
          <w:sz w:val="22"/>
          <w:szCs w:val="22"/>
        </w:rPr>
      </w:pPr>
      <w:hyperlink w:anchor="_Toc100006656" w:history="1">
        <w:r w:rsidRPr="00656B06">
          <w:rPr>
            <w:rStyle w:val="Hipervnculo"/>
            <w:noProof/>
          </w:rPr>
          <w:t>11</w:t>
        </w:r>
        <w:r>
          <w:rPr>
            <w:rFonts w:asciiTheme="minorHAnsi" w:eastAsiaTheme="minorEastAsia" w:hAnsiTheme="minorHAnsi" w:cstheme="minorBidi"/>
            <w:b w:val="0"/>
            <w:noProof/>
            <w:sz w:val="22"/>
            <w:szCs w:val="22"/>
          </w:rPr>
          <w:tab/>
        </w:r>
        <w:r w:rsidRPr="00656B06">
          <w:rPr>
            <w:rStyle w:val="Hipervnculo"/>
            <w:noProof/>
          </w:rPr>
          <w:t>Control de los soportes</w:t>
        </w:r>
        <w:r>
          <w:rPr>
            <w:noProof/>
            <w:webHidden/>
          </w:rPr>
          <w:tab/>
        </w:r>
        <w:r>
          <w:rPr>
            <w:noProof/>
            <w:webHidden/>
          </w:rPr>
          <w:fldChar w:fldCharType="begin"/>
        </w:r>
        <w:r>
          <w:rPr>
            <w:noProof/>
            <w:webHidden/>
          </w:rPr>
          <w:instrText xml:space="preserve"> PAGEREF _Toc100006656 \h </w:instrText>
        </w:r>
        <w:r>
          <w:rPr>
            <w:noProof/>
            <w:webHidden/>
          </w:rPr>
        </w:r>
        <w:r>
          <w:rPr>
            <w:noProof/>
            <w:webHidden/>
          </w:rPr>
          <w:fldChar w:fldCharType="separate"/>
        </w:r>
        <w:r w:rsidR="00070F3E">
          <w:rPr>
            <w:noProof/>
            <w:webHidden/>
          </w:rPr>
          <w:t>24</w:t>
        </w:r>
        <w:r>
          <w:rPr>
            <w:noProof/>
            <w:webHidden/>
          </w:rPr>
          <w:fldChar w:fldCharType="end"/>
        </w:r>
      </w:hyperlink>
    </w:p>
    <w:p w14:paraId="506BA851" w14:textId="2FDF8125" w:rsidR="00CA0DE2" w:rsidRDefault="00CA0DE2">
      <w:pPr>
        <w:pStyle w:val="TDC1"/>
        <w:rPr>
          <w:rFonts w:asciiTheme="minorHAnsi" w:eastAsiaTheme="minorEastAsia" w:hAnsiTheme="minorHAnsi" w:cstheme="minorBidi"/>
          <w:b w:val="0"/>
          <w:noProof/>
          <w:sz w:val="22"/>
          <w:szCs w:val="22"/>
        </w:rPr>
      </w:pPr>
      <w:hyperlink w:anchor="_Toc100006657" w:history="1">
        <w:r w:rsidRPr="00656B06">
          <w:rPr>
            <w:rStyle w:val="Hipervnculo"/>
            <w:noProof/>
          </w:rPr>
          <w:t>12</w:t>
        </w:r>
        <w:r>
          <w:rPr>
            <w:rFonts w:asciiTheme="minorHAnsi" w:eastAsiaTheme="minorEastAsia" w:hAnsiTheme="minorHAnsi" w:cstheme="minorBidi"/>
            <w:b w:val="0"/>
            <w:noProof/>
            <w:sz w:val="22"/>
            <w:szCs w:val="22"/>
          </w:rPr>
          <w:tab/>
        </w:r>
        <w:r w:rsidRPr="00656B06">
          <w:rPr>
            <w:rStyle w:val="Hipervnculo"/>
            <w:noProof/>
          </w:rPr>
          <w:t>Control de los proveedores</w:t>
        </w:r>
        <w:r>
          <w:rPr>
            <w:noProof/>
            <w:webHidden/>
          </w:rPr>
          <w:tab/>
        </w:r>
        <w:r>
          <w:rPr>
            <w:noProof/>
            <w:webHidden/>
          </w:rPr>
          <w:fldChar w:fldCharType="begin"/>
        </w:r>
        <w:r>
          <w:rPr>
            <w:noProof/>
            <w:webHidden/>
          </w:rPr>
          <w:instrText xml:space="preserve"> PAGEREF _Toc100006657 \h </w:instrText>
        </w:r>
        <w:r>
          <w:rPr>
            <w:noProof/>
            <w:webHidden/>
          </w:rPr>
        </w:r>
        <w:r>
          <w:rPr>
            <w:noProof/>
            <w:webHidden/>
          </w:rPr>
          <w:fldChar w:fldCharType="separate"/>
        </w:r>
        <w:r w:rsidR="00070F3E">
          <w:rPr>
            <w:noProof/>
            <w:webHidden/>
          </w:rPr>
          <w:t>25</w:t>
        </w:r>
        <w:r>
          <w:rPr>
            <w:noProof/>
            <w:webHidden/>
          </w:rPr>
          <w:fldChar w:fldCharType="end"/>
        </w:r>
      </w:hyperlink>
    </w:p>
    <w:p w14:paraId="4D2513CD" w14:textId="43CA96A0" w:rsidR="00CA0DE2" w:rsidRDefault="00CA0DE2">
      <w:pPr>
        <w:pStyle w:val="TDC1"/>
        <w:rPr>
          <w:rFonts w:asciiTheme="minorHAnsi" w:eastAsiaTheme="minorEastAsia" w:hAnsiTheme="minorHAnsi" w:cstheme="minorBidi"/>
          <w:b w:val="0"/>
          <w:noProof/>
          <w:sz w:val="22"/>
          <w:szCs w:val="22"/>
        </w:rPr>
      </w:pPr>
      <w:hyperlink w:anchor="_Toc100006658" w:history="1">
        <w:r w:rsidRPr="00656B06">
          <w:rPr>
            <w:rStyle w:val="Hipervnculo"/>
            <w:noProof/>
          </w:rPr>
          <w:t>13</w:t>
        </w:r>
        <w:r>
          <w:rPr>
            <w:rFonts w:asciiTheme="minorHAnsi" w:eastAsiaTheme="minorEastAsia" w:hAnsiTheme="minorHAnsi" w:cstheme="minorBidi"/>
            <w:b w:val="0"/>
            <w:noProof/>
            <w:sz w:val="22"/>
            <w:szCs w:val="22"/>
          </w:rPr>
          <w:tab/>
        </w:r>
        <w:r w:rsidRPr="00656B06">
          <w:rPr>
            <w:rStyle w:val="Hipervnculo"/>
            <w:noProof/>
          </w:rPr>
          <w:t>Recogida, mantenimiento y conservación de registros</w:t>
        </w:r>
        <w:r>
          <w:rPr>
            <w:noProof/>
            <w:webHidden/>
          </w:rPr>
          <w:tab/>
        </w:r>
        <w:r>
          <w:rPr>
            <w:noProof/>
            <w:webHidden/>
          </w:rPr>
          <w:fldChar w:fldCharType="begin"/>
        </w:r>
        <w:r>
          <w:rPr>
            <w:noProof/>
            <w:webHidden/>
          </w:rPr>
          <w:instrText xml:space="preserve"> PAGEREF _Toc100006658 \h </w:instrText>
        </w:r>
        <w:r>
          <w:rPr>
            <w:noProof/>
            <w:webHidden/>
          </w:rPr>
        </w:r>
        <w:r>
          <w:rPr>
            <w:noProof/>
            <w:webHidden/>
          </w:rPr>
          <w:fldChar w:fldCharType="separate"/>
        </w:r>
        <w:r w:rsidR="00070F3E">
          <w:rPr>
            <w:noProof/>
            <w:webHidden/>
          </w:rPr>
          <w:t>26</w:t>
        </w:r>
        <w:r>
          <w:rPr>
            <w:noProof/>
            <w:webHidden/>
          </w:rPr>
          <w:fldChar w:fldCharType="end"/>
        </w:r>
      </w:hyperlink>
    </w:p>
    <w:p w14:paraId="22757A4A" w14:textId="08DBE761" w:rsidR="00CA0DE2" w:rsidRDefault="00CA0DE2">
      <w:pPr>
        <w:pStyle w:val="TDC1"/>
        <w:rPr>
          <w:rFonts w:asciiTheme="minorHAnsi" w:eastAsiaTheme="minorEastAsia" w:hAnsiTheme="minorHAnsi" w:cstheme="minorBidi"/>
          <w:b w:val="0"/>
          <w:noProof/>
          <w:sz w:val="22"/>
          <w:szCs w:val="22"/>
        </w:rPr>
      </w:pPr>
      <w:hyperlink w:anchor="_Toc100006659" w:history="1">
        <w:r w:rsidRPr="00656B06">
          <w:rPr>
            <w:rStyle w:val="Hipervnculo"/>
            <w:noProof/>
          </w:rPr>
          <w:t>14</w:t>
        </w:r>
        <w:r>
          <w:rPr>
            <w:rFonts w:asciiTheme="minorHAnsi" w:eastAsiaTheme="minorEastAsia" w:hAnsiTheme="minorHAnsi" w:cstheme="minorBidi"/>
            <w:b w:val="0"/>
            <w:noProof/>
            <w:sz w:val="22"/>
            <w:szCs w:val="22"/>
          </w:rPr>
          <w:tab/>
        </w:r>
        <w:r w:rsidRPr="00656B06">
          <w:rPr>
            <w:rStyle w:val="Hipervnculo"/>
            <w:noProof/>
          </w:rPr>
          <w:t>Formación</w:t>
        </w:r>
        <w:r>
          <w:rPr>
            <w:noProof/>
            <w:webHidden/>
          </w:rPr>
          <w:tab/>
        </w:r>
        <w:r>
          <w:rPr>
            <w:noProof/>
            <w:webHidden/>
          </w:rPr>
          <w:fldChar w:fldCharType="begin"/>
        </w:r>
        <w:r>
          <w:rPr>
            <w:noProof/>
            <w:webHidden/>
          </w:rPr>
          <w:instrText xml:space="preserve"> PAGEREF _Toc100006659 \h </w:instrText>
        </w:r>
        <w:r>
          <w:rPr>
            <w:noProof/>
            <w:webHidden/>
          </w:rPr>
        </w:r>
        <w:r>
          <w:rPr>
            <w:noProof/>
            <w:webHidden/>
          </w:rPr>
          <w:fldChar w:fldCharType="separate"/>
        </w:r>
        <w:r w:rsidR="00070F3E">
          <w:rPr>
            <w:noProof/>
            <w:webHidden/>
          </w:rPr>
          <w:t>27</w:t>
        </w:r>
        <w:r>
          <w:rPr>
            <w:noProof/>
            <w:webHidden/>
          </w:rPr>
          <w:fldChar w:fldCharType="end"/>
        </w:r>
      </w:hyperlink>
    </w:p>
    <w:p w14:paraId="0FE1220E" w14:textId="206D1BC9" w:rsidR="00CA0DE2" w:rsidRDefault="00CA0DE2">
      <w:pPr>
        <w:pStyle w:val="TDC1"/>
        <w:rPr>
          <w:rFonts w:asciiTheme="minorHAnsi" w:eastAsiaTheme="minorEastAsia" w:hAnsiTheme="minorHAnsi" w:cstheme="minorBidi"/>
          <w:b w:val="0"/>
          <w:noProof/>
          <w:sz w:val="22"/>
          <w:szCs w:val="22"/>
        </w:rPr>
      </w:pPr>
      <w:hyperlink w:anchor="_Toc100006660" w:history="1">
        <w:r w:rsidRPr="00656B06">
          <w:rPr>
            <w:rStyle w:val="Hipervnculo"/>
            <w:noProof/>
          </w:rPr>
          <w:t>15</w:t>
        </w:r>
        <w:r>
          <w:rPr>
            <w:rFonts w:asciiTheme="minorHAnsi" w:eastAsiaTheme="minorEastAsia" w:hAnsiTheme="minorHAnsi" w:cstheme="minorBidi"/>
            <w:b w:val="0"/>
            <w:noProof/>
            <w:sz w:val="22"/>
            <w:szCs w:val="22"/>
          </w:rPr>
          <w:tab/>
        </w:r>
        <w:r w:rsidRPr="00656B06">
          <w:rPr>
            <w:rStyle w:val="Hipervnculo"/>
            <w:noProof/>
          </w:rPr>
          <w:t>Gestión de riesgos</w:t>
        </w:r>
        <w:r>
          <w:rPr>
            <w:noProof/>
            <w:webHidden/>
          </w:rPr>
          <w:tab/>
        </w:r>
        <w:r>
          <w:rPr>
            <w:noProof/>
            <w:webHidden/>
          </w:rPr>
          <w:fldChar w:fldCharType="begin"/>
        </w:r>
        <w:r>
          <w:rPr>
            <w:noProof/>
            <w:webHidden/>
          </w:rPr>
          <w:instrText xml:space="preserve"> PAGEREF _Toc100006660 \h </w:instrText>
        </w:r>
        <w:r>
          <w:rPr>
            <w:noProof/>
            <w:webHidden/>
          </w:rPr>
        </w:r>
        <w:r>
          <w:rPr>
            <w:noProof/>
            <w:webHidden/>
          </w:rPr>
          <w:fldChar w:fldCharType="separate"/>
        </w:r>
        <w:r w:rsidR="00070F3E">
          <w:rPr>
            <w:noProof/>
            <w:webHidden/>
          </w:rPr>
          <w:t>28</w:t>
        </w:r>
        <w:r>
          <w:rPr>
            <w:noProof/>
            <w:webHidden/>
          </w:rPr>
          <w:fldChar w:fldCharType="end"/>
        </w:r>
      </w:hyperlink>
    </w:p>
    <w:p w14:paraId="4AE43D44" w14:textId="6FE54D65" w:rsidR="00CA0DE2" w:rsidRDefault="00CA0DE2">
      <w:pPr>
        <w:pStyle w:val="TDC2"/>
        <w:rPr>
          <w:rFonts w:asciiTheme="minorHAnsi" w:eastAsiaTheme="minorEastAsia" w:hAnsiTheme="minorHAnsi" w:cstheme="minorBidi"/>
          <w:noProof/>
          <w:sz w:val="22"/>
          <w:szCs w:val="22"/>
        </w:rPr>
      </w:pPr>
      <w:hyperlink w:anchor="_Toc100006661" w:history="1">
        <w:r w:rsidRPr="00656B06">
          <w:rPr>
            <w:rStyle w:val="Hipervnculo"/>
            <w:noProof/>
          </w:rPr>
          <w:t>15.1</w:t>
        </w:r>
        <w:r>
          <w:rPr>
            <w:rFonts w:asciiTheme="minorHAnsi" w:eastAsiaTheme="minorEastAsia" w:hAnsiTheme="minorHAnsi" w:cstheme="minorBidi"/>
            <w:noProof/>
            <w:sz w:val="22"/>
            <w:szCs w:val="22"/>
          </w:rPr>
          <w:tab/>
        </w:r>
        <w:r w:rsidRPr="00656B06">
          <w:rPr>
            <w:rStyle w:val="Hipervnculo"/>
            <w:noProof/>
          </w:rPr>
          <w:t>Tabla de riesgos</w:t>
        </w:r>
        <w:r>
          <w:rPr>
            <w:noProof/>
            <w:webHidden/>
          </w:rPr>
          <w:tab/>
        </w:r>
        <w:r>
          <w:rPr>
            <w:noProof/>
            <w:webHidden/>
          </w:rPr>
          <w:fldChar w:fldCharType="begin"/>
        </w:r>
        <w:r>
          <w:rPr>
            <w:noProof/>
            <w:webHidden/>
          </w:rPr>
          <w:instrText xml:space="preserve"> PAGEREF _Toc100006661 \h </w:instrText>
        </w:r>
        <w:r>
          <w:rPr>
            <w:noProof/>
            <w:webHidden/>
          </w:rPr>
        </w:r>
        <w:r>
          <w:rPr>
            <w:noProof/>
            <w:webHidden/>
          </w:rPr>
          <w:fldChar w:fldCharType="separate"/>
        </w:r>
        <w:r w:rsidR="00070F3E">
          <w:rPr>
            <w:noProof/>
            <w:webHidden/>
          </w:rPr>
          <w:t>29</w:t>
        </w:r>
        <w:r>
          <w:rPr>
            <w:noProof/>
            <w:webHidden/>
          </w:rPr>
          <w:fldChar w:fldCharType="end"/>
        </w:r>
      </w:hyperlink>
    </w:p>
    <w:p w14:paraId="310F2CCD" w14:textId="4A27D7C7" w:rsidR="00CA0DE2" w:rsidRDefault="00CA0DE2">
      <w:pPr>
        <w:pStyle w:val="TDC2"/>
        <w:rPr>
          <w:rFonts w:asciiTheme="minorHAnsi" w:eastAsiaTheme="minorEastAsia" w:hAnsiTheme="minorHAnsi" w:cstheme="minorBidi"/>
          <w:noProof/>
          <w:sz w:val="22"/>
          <w:szCs w:val="22"/>
        </w:rPr>
      </w:pPr>
      <w:hyperlink w:anchor="_Toc100006662" w:history="1">
        <w:r w:rsidRPr="00656B06">
          <w:rPr>
            <w:rStyle w:val="Hipervnculo"/>
            <w:noProof/>
          </w:rPr>
          <w:t>15.2</w:t>
        </w:r>
        <w:r>
          <w:rPr>
            <w:rFonts w:asciiTheme="minorHAnsi" w:eastAsiaTheme="minorEastAsia" w:hAnsiTheme="minorHAnsi" w:cstheme="minorBidi"/>
            <w:noProof/>
            <w:sz w:val="22"/>
            <w:szCs w:val="22"/>
          </w:rPr>
          <w:tab/>
        </w:r>
        <w:r w:rsidRPr="00656B06">
          <w:rPr>
            <w:rStyle w:val="Hipervnculo"/>
            <w:noProof/>
          </w:rPr>
          <w:t>Matriz de riesgos</w:t>
        </w:r>
        <w:r>
          <w:rPr>
            <w:noProof/>
            <w:webHidden/>
          </w:rPr>
          <w:tab/>
        </w:r>
        <w:r>
          <w:rPr>
            <w:noProof/>
            <w:webHidden/>
          </w:rPr>
          <w:fldChar w:fldCharType="begin"/>
        </w:r>
        <w:r>
          <w:rPr>
            <w:noProof/>
            <w:webHidden/>
          </w:rPr>
          <w:instrText xml:space="preserve"> PAGEREF _Toc100006662 \h </w:instrText>
        </w:r>
        <w:r>
          <w:rPr>
            <w:noProof/>
            <w:webHidden/>
          </w:rPr>
        </w:r>
        <w:r>
          <w:rPr>
            <w:noProof/>
            <w:webHidden/>
          </w:rPr>
          <w:fldChar w:fldCharType="separate"/>
        </w:r>
        <w:r>
          <w:rPr>
            <w:noProof/>
            <w:webHidden/>
          </w:rPr>
          <w:fldChar w:fldCharType="end"/>
        </w:r>
      </w:hyperlink>
    </w:p>
    <w:p w14:paraId="2E3678CF" w14:textId="758DD1B2" w:rsidR="00CA0DE2" w:rsidRDefault="00CA0DE2">
      <w:pPr>
        <w:pStyle w:val="TDC1"/>
        <w:rPr>
          <w:rFonts w:asciiTheme="minorHAnsi" w:eastAsiaTheme="minorEastAsia" w:hAnsiTheme="minorHAnsi" w:cstheme="minorBidi"/>
          <w:b w:val="0"/>
          <w:noProof/>
          <w:sz w:val="22"/>
          <w:szCs w:val="22"/>
        </w:rPr>
      </w:pPr>
      <w:hyperlink w:anchor="_Toc100006663" w:history="1">
        <w:r w:rsidRPr="00656B06">
          <w:rPr>
            <w:rStyle w:val="Hipervnculo"/>
            <w:noProof/>
          </w:rPr>
          <w:t>16</w:t>
        </w:r>
        <w:r>
          <w:rPr>
            <w:rFonts w:asciiTheme="minorHAnsi" w:eastAsiaTheme="minorEastAsia" w:hAnsiTheme="minorHAnsi" w:cstheme="minorBidi"/>
            <w:b w:val="0"/>
            <w:noProof/>
            <w:sz w:val="22"/>
            <w:szCs w:val="22"/>
          </w:rPr>
          <w:tab/>
        </w:r>
        <w:r w:rsidRPr="00656B06">
          <w:rPr>
            <w:rStyle w:val="Hipervnculo"/>
            <w:noProof/>
          </w:rPr>
          <w:t>Resumen del resto del proyecto</w:t>
        </w:r>
        <w:r>
          <w:rPr>
            <w:noProof/>
            <w:webHidden/>
          </w:rPr>
          <w:tab/>
        </w:r>
        <w:r>
          <w:rPr>
            <w:noProof/>
            <w:webHidden/>
          </w:rPr>
          <w:fldChar w:fldCharType="begin"/>
        </w:r>
        <w:r>
          <w:rPr>
            <w:noProof/>
            <w:webHidden/>
          </w:rPr>
          <w:instrText xml:space="preserve"> PAGEREF _Toc100006663 \h </w:instrText>
        </w:r>
        <w:r>
          <w:rPr>
            <w:noProof/>
            <w:webHidden/>
          </w:rPr>
        </w:r>
        <w:r>
          <w:rPr>
            <w:noProof/>
            <w:webHidden/>
          </w:rPr>
          <w:fldChar w:fldCharType="separate"/>
        </w:r>
        <w:r>
          <w:rPr>
            <w:noProof/>
            <w:webHidden/>
          </w:rPr>
          <w:fldChar w:fldCharType="end"/>
        </w:r>
      </w:hyperlink>
    </w:p>
    <w:p w14:paraId="7AC569D9" w14:textId="5CB282C9" w:rsidR="00CA0DE2" w:rsidRDefault="00CA0DE2">
      <w:pPr>
        <w:pStyle w:val="TDC1"/>
        <w:rPr>
          <w:rFonts w:asciiTheme="minorHAnsi" w:eastAsiaTheme="minorEastAsia" w:hAnsiTheme="minorHAnsi" w:cstheme="minorBidi"/>
          <w:b w:val="0"/>
          <w:noProof/>
          <w:sz w:val="22"/>
          <w:szCs w:val="22"/>
        </w:rPr>
      </w:pPr>
      <w:hyperlink w:anchor="_Toc100006664" w:history="1">
        <w:r w:rsidRPr="00656B06">
          <w:rPr>
            <w:rStyle w:val="Hipervnculo"/>
            <w:noProof/>
          </w:rPr>
          <w:t>17</w:t>
        </w:r>
        <w:r>
          <w:rPr>
            <w:rFonts w:asciiTheme="minorHAnsi" w:eastAsiaTheme="minorEastAsia" w:hAnsiTheme="minorHAnsi" w:cstheme="minorBidi"/>
            <w:b w:val="0"/>
            <w:noProof/>
            <w:sz w:val="22"/>
            <w:szCs w:val="22"/>
          </w:rPr>
          <w:tab/>
        </w:r>
        <w:r w:rsidRPr="00656B06">
          <w:rPr>
            <w:rStyle w:val="Hipervnculo"/>
            <w:noProof/>
          </w:rPr>
          <w:t>Glosario</w:t>
        </w:r>
        <w:r>
          <w:rPr>
            <w:noProof/>
            <w:webHidden/>
          </w:rPr>
          <w:tab/>
        </w:r>
        <w:r>
          <w:rPr>
            <w:noProof/>
            <w:webHidden/>
          </w:rPr>
          <w:fldChar w:fldCharType="begin"/>
        </w:r>
        <w:r>
          <w:rPr>
            <w:noProof/>
            <w:webHidden/>
          </w:rPr>
          <w:instrText xml:space="preserve"> PAGEREF _Toc100006664 \h </w:instrText>
        </w:r>
        <w:r>
          <w:rPr>
            <w:noProof/>
            <w:webHidden/>
          </w:rPr>
        </w:r>
        <w:r>
          <w:rPr>
            <w:noProof/>
            <w:webHidden/>
          </w:rPr>
          <w:fldChar w:fldCharType="separate"/>
        </w:r>
        <w:r>
          <w:rPr>
            <w:noProof/>
            <w:webHidden/>
          </w:rPr>
          <w:fldChar w:fldCharType="end"/>
        </w:r>
      </w:hyperlink>
    </w:p>
    <w:p w14:paraId="027AA312" w14:textId="4750533A" w:rsidR="00CA0DE2" w:rsidRDefault="00CA0DE2">
      <w:pPr>
        <w:pStyle w:val="TDC1"/>
        <w:rPr>
          <w:rFonts w:asciiTheme="minorHAnsi" w:eastAsiaTheme="minorEastAsia" w:hAnsiTheme="minorHAnsi" w:cstheme="minorBidi"/>
          <w:b w:val="0"/>
          <w:noProof/>
          <w:sz w:val="22"/>
          <w:szCs w:val="22"/>
        </w:rPr>
      </w:pPr>
      <w:hyperlink w:anchor="_Toc100006665" w:history="1">
        <w:r w:rsidRPr="00656B06">
          <w:rPr>
            <w:rStyle w:val="Hipervnculo"/>
            <w:noProof/>
          </w:rPr>
          <w:t>18</w:t>
        </w:r>
        <w:r>
          <w:rPr>
            <w:rFonts w:asciiTheme="minorHAnsi" w:eastAsiaTheme="minorEastAsia" w:hAnsiTheme="minorHAnsi" w:cstheme="minorBidi"/>
            <w:b w:val="0"/>
            <w:noProof/>
            <w:sz w:val="22"/>
            <w:szCs w:val="22"/>
          </w:rPr>
          <w:tab/>
        </w:r>
        <w:r w:rsidRPr="00656B06">
          <w:rPr>
            <w:rStyle w:val="Hipervnculo"/>
            <w:noProof/>
          </w:rPr>
          <w:t>Evolución</w:t>
        </w:r>
        <w:r>
          <w:rPr>
            <w:noProof/>
            <w:webHidden/>
          </w:rPr>
          <w:tab/>
        </w:r>
        <w:r>
          <w:rPr>
            <w:noProof/>
            <w:webHidden/>
          </w:rPr>
          <w:fldChar w:fldCharType="begin"/>
        </w:r>
        <w:r>
          <w:rPr>
            <w:noProof/>
            <w:webHidden/>
          </w:rPr>
          <w:instrText xml:space="preserve"> PAGEREF _Toc100006665 \h </w:instrText>
        </w:r>
        <w:r>
          <w:rPr>
            <w:noProof/>
            <w:webHidden/>
          </w:rPr>
        </w:r>
        <w:r>
          <w:rPr>
            <w:noProof/>
            <w:webHidden/>
          </w:rPr>
          <w:fldChar w:fldCharType="separate"/>
        </w:r>
        <w:r>
          <w:rPr>
            <w:noProof/>
            <w:webHidden/>
          </w:rPr>
          <w:fldChar w:fldCharType="end"/>
        </w:r>
      </w:hyperlink>
    </w:p>
    <w:p w14:paraId="42186AF4" w14:textId="35CE991F" w:rsidR="00443EC7" w:rsidRPr="0084337D" w:rsidRDefault="00A61DD1" w:rsidP="005F5914">
      <w:pPr>
        <w:pStyle w:val="Estilo2"/>
        <w:jc w:val="both"/>
      </w:pPr>
      <w:r w:rsidRPr="0084337D">
        <w:lastRenderedPageBreak/>
        <w:fldChar w:fldCharType="end"/>
      </w:r>
      <w:r w:rsidR="00443EC7" w:rsidRPr="0084337D">
        <w:t>Índice de Tablas</w:t>
      </w:r>
    </w:p>
    <w:p w14:paraId="03B2B316" w14:textId="6F95BBB9" w:rsidR="001871DF" w:rsidRDefault="00443EC7">
      <w:pPr>
        <w:pStyle w:val="Tabladeilustraciones"/>
        <w:tabs>
          <w:tab w:val="right" w:leader="dot" w:pos="9344"/>
        </w:tabs>
        <w:rPr>
          <w:rFonts w:asciiTheme="minorHAnsi" w:eastAsiaTheme="minorEastAsia" w:hAnsiTheme="minorHAnsi" w:cstheme="minorBidi"/>
          <w:noProof/>
          <w:sz w:val="22"/>
          <w:szCs w:val="22"/>
        </w:rPr>
      </w:pPr>
      <w:r w:rsidRPr="0084337D">
        <w:fldChar w:fldCharType="begin"/>
      </w:r>
      <w:r w:rsidRPr="0084337D">
        <w:instrText xml:space="preserve"> TOC \h \z \c "Tabla" </w:instrText>
      </w:r>
      <w:r w:rsidRPr="0084337D">
        <w:fldChar w:fldCharType="separate"/>
      </w:r>
      <w:hyperlink w:anchor="_Toc100005320" w:history="1">
        <w:r w:rsidR="001871DF" w:rsidRPr="00236291">
          <w:rPr>
            <w:rStyle w:val="Hipervnculo"/>
            <w:noProof/>
          </w:rPr>
          <w:t>Tabla 1: Convenciones</w:t>
        </w:r>
        <w:r w:rsidR="001871DF">
          <w:rPr>
            <w:noProof/>
            <w:webHidden/>
          </w:rPr>
          <w:tab/>
        </w:r>
        <w:r w:rsidR="001871DF">
          <w:rPr>
            <w:noProof/>
            <w:webHidden/>
          </w:rPr>
          <w:fldChar w:fldCharType="begin"/>
        </w:r>
        <w:r w:rsidR="001871DF">
          <w:rPr>
            <w:noProof/>
            <w:webHidden/>
          </w:rPr>
          <w:instrText xml:space="preserve"> PAGEREF _Toc100005320 \h </w:instrText>
        </w:r>
        <w:r w:rsidR="001871DF">
          <w:rPr>
            <w:noProof/>
            <w:webHidden/>
          </w:rPr>
        </w:r>
        <w:r w:rsidR="001871DF">
          <w:rPr>
            <w:noProof/>
            <w:webHidden/>
          </w:rPr>
          <w:fldChar w:fldCharType="separate"/>
        </w:r>
        <w:r w:rsidR="001871DF">
          <w:rPr>
            <w:noProof/>
            <w:webHidden/>
          </w:rPr>
          <w:fldChar w:fldCharType="end"/>
        </w:r>
      </w:hyperlink>
    </w:p>
    <w:p w14:paraId="798CF827" w14:textId="5E4F9860" w:rsidR="001871DF" w:rsidRDefault="001871DF">
      <w:pPr>
        <w:pStyle w:val="Tabladeilustraciones"/>
        <w:tabs>
          <w:tab w:val="right" w:leader="dot" w:pos="9344"/>
        </w:tabs>
        <w:rPr>
          <w:rFonts w:asciiTheme="minorHAnsi" w:eastAsiaTheme="minorEastAsia" w:hAnsiTheme="minorHAnsi" w:cstheme="minorBidi"/>
          <w:noProof/>
          <w:sz w:val="22"/>
          <w:szCs w:val="22"/>
        </w:rPr>
      </w:pPr>
      <w:hyperlink w:anchor="_Toc100005321" w:history="1">
        <w:r w:rsidRPr="00236291">
          <w:rPr>
            <w:rStyle w:val="Hipervnculo"/>
            <w:noProof/>
          </w:rPr>
          <w:t>Tabla 2: Configuración de nombres</w:t>
        </w:r>
        <w:r>
          <w:rPr>
            <w:noProof/>
            <w:webHidden/>
          </w:rPr>
          <w:tab/>
        </w:r>
        <w:r>
          <w:rPr>
            <w:noProof/>
            <w:webHidden/>
          </w:rPr>
          <w:fldChar w:fldCharType="begin"/>
        </w:r>
        <w:r>
          <w:rPr>
            <w:noProof/>
            <w:webHidden/>
          </w:rPr>
          <w:instrText xml:space="preserve"> PAGEREF _Toc100005321 \h </w:instrText>
        </w:r>
        <w:r>
          <w:rPr>
            <w:noProof/>
            <w:webHidden/>
          </w:rPr>
        </w:r>
        <w:r>
          <w:rPr>
            <w:noProof/>
            <w:webHidden/>
          </w:rPr>
          <w:fldChar w:fldCharType="separate"/>
        </w:r>
        <w:r>
          <w:rPr>
            <w:noProof/>
            <w:webHidden/>
          </w:rPr>
          <w:fldChar w:fldCharType="end"/>
        </w:r>
      </w:hyperlink>
    </w:p>
    <w:p w14:paraId="3018F3F8" w14:textId="60AC1FE9" w:rsidR="001871DF" w:rsidRDefault="001871DF">
      <w:pPr>
        <w:pStyle w:val="Tabladeilustraciones"/>
        <w:tabs>
          <w:tab w:val="right" w:leader="dot" w:pos="9344"/>
        </w:tabs>
        <w:rPr>
          <w:rFonts w:asciiTheme="minorHAnsi" w:eastAsiaTheme="minorEastAsia" w:hAnsiTheme="minorHAnsi" w:cstheme="minorBidi"/>
          <w:noProof/>
          <w:sz w:val="22"/>
          <w:szCs w:val="22"/>
        </w:rPr>
      </w:pPr>
      <w:hyperlink w:anchor="_Toc100005322" w:history="1">
        <w:r w:rsidRPr="00236291">
          <w:rPr>
            <w:rStyle w:val="Hipervnculo"/>
            <w:noProof/>
          </w:rPr>
          <w:t>Tabla 3: Permisos de Repositorio</w:t>
        </w:r>
        <w:r>
          <w:rPr>
            <w:noProof/>
            <w:webHidden/>
          </w:rPr>
          <w:tab/>
        </w:r>
        <w:r>
          <w:rPr>
            <w:noProof/>
            <w:webHidden/>
          </w:rPr>
          <w:fldChar w:fldCharType="begin"/>
        </w:r>
        <w:r>
          <w:rPr>
            <w:noProof/>
            <w:webHidden/>
          </w:rPr>
          <w:instrText xml:space="preserve"> PAGEREF _Toc100005322 \h </w:instrText>
        </w:r>
        <w:r>
          <w:rPr>
            <w:noProof/>
            <w:webHidden/>
          </w:rPr>
        </w:r>
        <w:r>
          <w:rPr>
            <w:noProof/>
            <w:webHidden/>
          </w:rPr>
          <w:fldChar w:fldCharType="separate"/>
        </w:r>
        <w:r w:rsidR="00070F3E">
          <w:rPr>
            <w:noProof/>
            <w:webHidden/>
          </w:rPr>
          <w:t>22</w:t>
        </w:r>
        <w:r>
          <w:rPr>
            <w:noProof/>
            <w:webHidden/>
          </w:rPr>
          <w:fldChar w:fldCharType="end"/>
        </w:r>
      </w:hyperlink>
    </w:p>
    <w:p w14:paraId="4854380D" w14:textId="57AEEA77" w:rsidR="001871DF" w:rsidRDefault="001871DF">
      <w:pPr>
        <w:pStyle w:val="Tabladeilustraciones"/>
        <w:tabs>
          <w:tab w:val="right" w:leader="dot" w:pos="9344"/>
        </w:tabs>
        <w:rPr>
          <w:rFonts w:asciiTheme="minorHAnsi" w:eastAsiaTheme="minorEastAsia" w:hAnsiTheme="minorHAnsi" w:cstheme="minorBidi"/>
          <w:noProof/>
          <w:sz w:val="22"/>
          <w:szCs w:val="22"/>
        </w:rPr>
      </w:pPr>
      <w:hyperlink w:anchor="_Toc100005323" w:history="1">
        <w:r w:rsidRPr="00236291">
          <w:rPr>
            <w:rStyle w:val="Hipervnculo"/>
            <w:noProof/>
          </w:rPr>
          <w:t>Tabla 4: Ramas repositorio</w:t>
        </w:r>
        <w:r>
          <w:rPr>
            <w:noProof/>
            <w:webHidden/>
          </w:rPr>
          <w:tab/>
        </w:r>
        <w:r>
          <w:rPr>
            <w:noProof/>
            <w:webHidden/>
          </w:rPr>
          <w:fldChar w:fldCharType="begin"/>
        </w:r>
        <w:r>
          <w:rPr>
            <w:noProof/>
            <w:webHidden/>
          </w:rPr>
          <w:instrText xml:space="preserve"> PAGEREF _Toc100005323 \h </w:instrText>
        </w:r>
        <w:r>
          <w:rPr>
            <w:noProof/>
            <w:webHidden/>
          </w:rPr>
        </w:r>
        <w:r>
          <w:rPr>
            <w:noProof/>
            <w:webHidden/>
          </w:rPr>
          <w:fldChar w:fldCharType="separate"/>
        </w:r>
        <w:r w:rsidR="00070F3E">
          <w:rPr>
            <w:noProof/>
            <w:webHidden/>
          </w:rPr>
          <w:t>23</w:t>
        </w:r>
        <w:r>
          <w:rPr>
            <w:noProof/>
            <w:webHidden/>
          </w:rPr>
          <w:fldChar w:fldCharType="end"/>
        </w:r>
      </w:hyperlink>
    </w:p>
    <w:p w14:paraId="61F72516" w14:textId="2E957192" w:rsidR="001871DF" w:rsidRDefault="001871DF">
      <w:pPr>
        <w:pStyle w:val="Tabladeilustraciones"/>
        <w:tabs>
          <w:tab w:val="right" w:leader="dot" w:pos="9344"/>
        </w:tabs>
        <w:rPr>
          <w:rFonts w:asciiTheme="minorHAnsi" w:eastAsiaTheme="minorEastAsia" w:hAnsiTheme="minorHAnsi" w:cstheme="minorBidi"/>
          <w:noProof/>
          <w:sz w:val="22"/>
          <w:szCs w:val="22"/>
        </w:rPr>
      </w:pPr>
      <w:hyperlink w:anchor="_Toc100005324" w:history="1">
        <w:r w:rsidRPr="00236291">
          <w:rPr>
            <w:rStyle w:val="Hipervnculo"/>
            <w:noProof/>
          </w:rPr>
          <w:t>Tabla 5: Configuración de nombres</w:t>
        </w:r>
        <w:r>
          <w:rPr>
            <w:noProof/>
            <w:webHidden/>
          </w:rPr>
          <w:tab/>
        </w:r>
        <w:r>
          <w:rPr>
            <w:noProof/>
            <w:webHidden/>
          </w:rPr>
          <w:fldChar w:fldCharType="begin"/>
        </w:r>
        <w:r>
          <w:rPr>
            <w:noProof/>
            <w:webHidden/>
          </w:rPr>
          <w:instrText xml:space="preserve"> PAGEREF _Toc100005324 \h </w:instrText>
        </w:r>
        <w:r>
          <w:rPr>
            <w:noProof/>
            <w:webHidden/>
          </w:rPr>
        </w:r>
        <w:r>
          <w:rPr>
            <w:noProof/>
            <w:webHidden/>
          </w:rPr>
          <w:fldChar w:fldCharType="separate"/>
        </w:r>
        <w:r>
          <w:rPr>
            <w:noProof/>
            <w:webHidden/>
          </w:rPr>
          <w:fldChar w:fldCharType="end"/>
        </w:r>
      </w:hyperlink>
    </w:p>
    <w:p w14:paraId="61569914" w14:textId="3632A796" w:rsidR="001871DF" w:rsidRDefault="001871DF">
      <w:pPr>
        <w:pStyle w:val="Tabladeilustraciones"/>
        <w:tabs>
          <w:tab w:val="right" w:leader="dot" w:pos="9344"/>
        </w:tabs>
        <w:rPr>
          <w:rFonts w:asciiTheme="minorHAnsi" w:eastAsiaTheme="minorEastAsia" w:hAnsiTheme="minorHAnsi" w:cstheme="minorBidi"/>
          <w:noProof/>
          <w:sz w:val="22"/>
          <w:szCs w:val="22"/>
        </w:rPr>
      </w:pPr>
      <w:hyperlink w:anchor="_Toc100005325" w:history="1">
        <w:r w:rsidRPr="00236291">
          <w:rPr>
            <w:rStyle w:val="Hipervnculo"/>
            <w:noProof/>
          </w:rPr>
          <w:t>Tabla 6: Comité de Revisión</w:t>
        </w:r>
        <w:r>
          <w:rPr>
            <w:noProof/>
            <w:webHidden/>
          </w:rPr>
          <w:tab/>
        </w:r>
        <w:r>
          <w:rPr>
            <w:noProof/>
            <w:webHidden/>
          </w:rPr>
          <w:fldChar w:fldCharType="begin"/>
        </w:r>
        <w:r>
          <w:rPr>
            <w:noProof/>
            <w:webHidden/>
          </w:rPr>
          <w:instrText xml:space="preserve"> PAGEREF _Toc100005325 \h </w:instrText>
        </w:r>
        <w:r>
          <w:rPr>
            <w:noProof/>
            <w:webHidden/>
          </w:rPr>
        </w:r>
        <w:r>
          <w:rPr>
            <w:noProof/>
            <w:webHidden/>
          </w:rPr>
          <w:fldChar w:fldCharType="separate"/>
        </w:r>
        <w:r>
          <w:rPr>
            <w:noProof/>
            <w:webHidden/>
          </w:rPr>
          <w:fldChar w:fldCharType="end"/>
        </w:r>
      </w:hyperlink>
    </w:p>
    <w:p w14:paraId="3CA64502" w14:textId="07C1CFFD" w:rsidR="00443EC7" w:rsidRPr="0084337D" w:rsidRDefault="00443EC7" w:rsidP="00443EC7">
      <w:pPr>
        <w:pStyle w:val="Texto"/>
        <w:rPr>
          <w:lang w:val="es-ES"/>
        </w:rPr>
      </w:pPr>
      <w:r w:rsidRPr="0084337D">
        <w:rPr>
          <w:lang w:val="es-ES"/>
        </w:rPr>
        <w:fldChar w:fldCharType="end"/>
      </w:r>
    </w:p>
    <w:p w14:paraId="6D95B3DA" w14:textId="42083405" w:rsidR="00402BEA" w:rsidRPr="00BD328F" w:rsidRDefault="00402BEA" w:rsidP="00BD328F">
      <w:pPr>
        <w:pStyle w:val="Ttulo1"/>
      </w:pPr>
      <w:bookmarkStart w:id="3" w:name="_Toc100006625"/>
      <w:r w:rsidRPr="00BD328F">
        <w:lastRenderedPageBreak/>
        <w:t>Proposito</w:t>
      </w:r>
      <w:bookmarkEnd w:id="3"/>
      <w:r w:rsidRPr="00BD328F">
        <w:t xml:space="preserve"> </w:t>
      </w:r>
    </w:p>
    <w:p w14:paraId="5A008212" w14:textId="0C3F72DC" w:rsidR="00036581" w:rsidRPr="004339AB" w:rsidRDefault="002A7DB6" w:rsidP="005F5914">
      <w:pPr>
        <w:jc w:val="both"/>
        <w:rPr>
          <w:rFonts w:ascii="Arial" w:hAnsi="Arial" w:cs="Arial"/>
          <w:color w:val="333333"/>
          <w:szCs w:val="22"/>
          <w:shd w:val="clear" w:color="auto" w:fill="FFFFFF"/>
        </w:rPr>
      </w:pPr>
      <w:r w:rsidRPr="004339AB">
        <w:rPr>
          <w:rFonts w:ascii="Arial" w:hAnsi="Arial" w:cs="Arial"/>
          <w:color w:val="000000"/>
          <w:szCs w:val="22"/>
        </w:rPr>
        <w:t>El propósito de</w:t>
      </w:r>
      <w:r w:rsidR="008010AF" w:rsidRPr="004339AB">
        <w:rPr>
          <w:rFonts w:ascii="Arial" w:hAnsi="Arial" w:cs="Arial"/>
          <w:color w:val="000000"/>
          <w:szCs w:val="22"/>
        </w:rPr>
        <w:t>l documento</w:t>
      </w:r>
      <w:r w:rsidR="003449E7" w:rsidRPr="004339AB">
        <w:rPr>
          <w:rFonts w:ascii="Arial" w:hAnsi="Arial" w:cs="Arial"/>
          <w:color w:val="000000"/>
          <w:szCs w:val="22"/>
        </w:rPr>
        <w:t xml:space="preserve"> </w:t>
      </w:r>
      <w:r w:rsidR="004E0356" w:rsidRPr="004339AB">
        <w:rPr>
          <w:rFonts w:ascii="Arial" w:hAnsi="Arial" w:cs="Arial"/>
          <w:color w:val="000000"/>
          <w:szCs w:val="22"/>
        </w:rPr>
        <w:t xml:space="preserve">Software Quality Assurance Plan </w:t>
      </w:r>
      <w:r w:rsidR="00E608AA" w:rsidRPr="004339AB">
        <w:rPr>
          <w:rFonts w:ascii="Arial" w:hAnsi="Arial" w:cs="Arial"/>
          <w:color w:val="000000"/>
          <w:szCs w:val="22"/>
        </w:rPr>
        <w:t xml:space="preserve">o </w:t>
      </w:r>
      <w:r w:rsidR="00906354" w:rsidRPr="004339AB">
        <w:rPr>
          <w:rFonts w:ascii="Arial" w:hAnsi="Arial" w:cs="Arial"/>
          <w:color w:val="000000"/>
          <w:szCs w:val="22"/>
        </w:rPr>
        <w:t>P</w:t>
      </w:r>
      <w:r w:rsidR="00906354" w:rsidRPr="004339AB">
        <w:rPr>
          <w:rFonts w:ascii="Arial" w:hAnsi="Arial" w:cs="Arial"/>
          <w:color w:val="333333"/>
          <w:szCs w:val="22"/>
          <w:shd w:val="clear" w:color="auto" w:fill="FFFFFF"/>
        </w:rPr>
        <w:t>lan</w:t>
      </w:r>
      <w:r w:rsidR="00E608AA" w:rsidRPr="004339AB">
        <w:rPr>
          <w:rFonts w:ascii="Arial" w:hAnsi="Arial" w:cs="Arial"/>
          <w:color w:val="333333"/>
          <w:szCs w:val="22"/>
          <w:shd w:val="clear" w:color="auto" w:fill="FFFFFF"/>
        </w:rPr>
        <w:t xml:space="preserve"> de </w:t>
      </w:r>
      <w:r w:rsidR="00906354" w:rsidRPr="004339AB">
        <w:rPr>
          <w:rFonts w:ascii="Arial" w:hAnsi="Arial" w:cs="Arial"/>
          <w:color w:val="333333"/>
          <w:szCs w:val="22"/>
          <w:shd w:val="clear" w:color="auto" w:fill="FFFFFF"/>
        </w:rPr>
        <w:t>Garantía</w:t>
      </w:r>
      <w:r w:rsidR="00E608AA" w:rsidRPr="004339AB">
        <w:rPr>
          <w:rFonts w:ascii="Arial" w:hAnsi="Arial" w:cs="Arial"/>
          <w:color w:val="333333"/>
          <w:szCs w:val="22"/>
          <w:shd w:val="clear" w:color="auto" w:fill="FFFFFF"/>
        </w:rPr>
        <w:t xml:space="preserve"> de </w:t>
      </w:r>
      <w:r w:rsidR="00906354" w:rsidRPr="004339AB">
        <w:rPr>
          <w:rFonts w:ascii="Arial" w:hAnsi="Arial" w:cs="Arial"/>
          <w:color w:val="333333"/>
          <w:szCs w:val="22"/>
          <w:shd w:val="clear" w:color="auto" w:fill="FFFFFF"/>
        </w:rPr>
        <w:t>Calidad</w:t>
      </w:r>
      <w:r w:rsidR="00E608AA" w:rsidRPr="004339AB">
        <w:rPr>
          <w:rFonts w:ascii="Arial" w:hAnsi="Arial" w:cs="Arial"/>
          <w:color w:val="333333"/>
          <w:szCs w:val="22"/>
          <w:shd w:val="clear" w:color="auto" w:fill="FFFFFF"/>
        </w:rPr>
        <w:t xml:space="preserve"> de </w:t>
      </w:r>
      <w:r w:rsidR="00906354" w:rsidRPr="004339AB">
        <w:rPr>
          <w:rFonts w:ascii="Arial" w:hAnsi="Arial" w:cs="Arial"/>
          <w:color w:val="333333"/>
          <w:szCs w:val="22"/>
          <w:shd w:val="clear" w:color="auto" w:fill="FFFFFF"/>
        </w:rPr>
        <w:t>Software</w:t>
      </w:r>
      <w:r w:rsidR="00E608AA" w:rsidRPr="004339AB">
        <w:rPr>
          <w:rFonts w:ascii="Arial" w:hAnsi="Arial" w:cs="Arial"/>
          <w:color w:val="333333"/>
          <w:szCs w:val="22"/>
          <w:shd w:val="clear" w:color="auto" w:fill="FFFFFF"/>
        </w:rPr>
        <w:t xml:space="preserve"> (SQAP)</w:t>
      </w:r>
      <w:r w:rsidR="003C0ED3" w:rsidRPr="004339AB">
        <w:rPr>
          <w:rFonts w:ascii="Arial" w:hAnsi="Arial" w:cs="Arial"/>
          <w:color w:val="333333"/>
          <w:szCs w:val="22"/>
          <w:shd w:val="clear" w:color="auto" w:fill="FFFFFF"/>
        </w:rPr>
        <w:t xml:space="preserve"> tiene como </w:t>
      </w:r>
      <w:r w:rsidR="00906354" w:rsidRPr="004339AB">
        <w:rPr>
          <w:rFonts w:ascii="Arial" w:hAnsi="Arial" w:cs="Arial"/>
          <w:color w:val="333333"/>
          <w:szCs w:val="22"/>
          <w:shd w:val="clear" w:color="auto" w:fill="FFFFFF"/>
        </w:rPr>
        <w:t xml:space="preserve">proposito </w:t>
      </w:r>
      <w:r w:rsidR="00D73B3D" w:rsidRPr="004339AB">
        <w:rPr>
          <w:rFonts w:ascii="Arial" w:hAnsi="Arial" w:cs="Arial"/>
          <w:color w:val="333333"/>
          <w:szCs w:val="22"/>
          <w:shd w:val="clear" w:color="auto" w:fill="FFFFFF"/>
        </w:rPr>
        <w:t>dar orden al</w:t>
      </w:r>
      <w:r w:rsidR="002C2BF6" w:rsidRPr="004339AB">
        <w:rPr>
          <w:rFonts w:ascii="Arial" w:hAnsi="Arial" w:cs="Arial"/>
          <w:color w:val="333333"/>
          <w:szCs w:val="22"/>
          <w:shd w:val="clear" w:color="auto" w:fill="FFFFFF"/>
        </w:rPr>
        <w:t xml:space="preserve"> </w:t>
      </w:r>
      <w:r w:rsidR="00906354" w:rsidRPr="004339AB">
        <w:rPr>
          <w:rFonts w:ascii="Arial" w:hAnsi="Arial" w:cs="Arial"/>
          <w:color w:val="333333"/>
          <w:szCs w:val="22"/>
          <w:shd w:val="clear" w:color="auto" w:fill="FFFFFF"/>
        </w:rPr>
        <w:t xml:space="preserve">desarrollo </w:t>
      </w:r>
      <w:r w:rsidR="00D73B3D" w:rsidRPr="004339AB">
        <w:rPr>
          <w:rFonts w:ascii="Arial" w:hAnsi="Arial" w:cs="Arial"/>
          <w:color w:val="333333"/>
          <w:szCs w:val="22"/>
          <w:shd w:val="clear" w:color="auto" w:fill="FFFFFF"/>
        </w:rPr>
        <w:t>del proyecto para</w:t>
      </w:r>
      <w:r w:rsidR="00906354" w:rsidRPr="004339AB">
        <w:rPr>
          <w:rFonts w:ascii="Arial" w:hAnsi="Arial" w:cs="Arial"/>
          <w:color w:val="333333"/>
          <w:szCs w:val="22"/>
          <w:shd w:val="clear" w:color="auto" w:fill="FFFFFF"/>
        </w:rPr>
        <w:t xml:space="preserve"> que </w:t>
      </w:r>
      <w:r w:rsidR="00D73B3D" w:rsidRPr="004339AB">
        <w:rPr>
          <w:rFonts w:ascii="Arial" w:hAnsi="Arial" w:cs="Arial"/>
          <w:color w:val="333333"/>
          <w:szCs w:val="22"/>
          <w:shd w:val="clear" w:color="auto" w:fill="FFFFFF"/>
        </w:rPr>
        <w:t xml:space="preserve">se sigan </w:t>
      </w:r>
      <w:r w:rsidR="009B7D4A" w:rsidRPr="004339AB">
        <w:rPr>
          <w:rFonts w:ascii="Arial" w:hAnsi="Arial" w:cs="Arial"/>
          <w:color w:val="333333"/>
          <w:szCs w:val="22"/>
          <w:shd w:val="clear" w:color="auto" w:fill="FFFFFF"/>
        </w:rPr>
        <w:t xml:space="preserve">unas normas comunes establecidas con el fin de garantiar </w:t>
      </w:r>
      <w:r w:rsidR="00F75843" w:rsidRPr="004339AB">
        <w:rPr>
          <w:rFonts w:ascii="Arial" w:hAnsi="Arial" w:cs="Arial"/>
          <w:color w:val="333333"/>
          <w:szCs w:val="22"/>
          <w:shd w:val="clear" w:color="auto" w:fill="FFFFFF"/>
        </w:rPr>
        <w:t>su correspondencia con lo esperado con el cliente. Además</w:t>
      </w:r>
      <w:r w:rsidR="00036581" w:rsidRPr="004339AB">
        <w:rPr>
          <w:rFonts w:ascii="Arial" w:hAnsi="Arial" w:cs="Arial"/>
          <w:color w:val="333333"/>
          <w:szCs w:val="22"/>
          <w:shd w:val="clear" w:color="auto" w:fill="FFFFFF"/>
        </w:rPr>
        <w:t xml:space="preserve"> </w:t>
      </w:r>
      <w:r w:rsidR="003C17E3" w:rsidRPr="004339AB">
        <w:rPr>
          <w:rFonts w:ascii="Arial" w:hAnsi="Arial" w:cs="Arial"/>
          <w:color w:val="333333"/>
          <w:szCs w:val="22"/>
          <w:shd w:val="clear" w:color="auto" w:fill="FFFFFF"/>
        </w:rPr>
        <w:t>de las normas de</w:t>
      </w:r>
      <w:r w:rsidR="00036581" w:rsidRPr="004339AB">
        <w:rPr>
          <w:rFonts w:ascii="Arial" w:hAnsi="Arial" w:cs="Arial"/>
          <w:color w:val="333333"/>
          <w:szCs w:val="22"/>
          <w:shd w:val="clear" w:color="auto" w:fill="FFFFFF"/>
        </w:rPr>
        <w:t xml:space="preserve"> desarrollo de software</w:t>
      </w:r>
      <w:r w:rsidR="00F75843" w:rsidRPr="004339AB">
        <w:rPr>
          <w:rFonts w:ascii="Arial" w:hAnsi="Arial" w:cs="Arial"/>
          <w:color w:val="333333"/>
          <w:szCs w:val="22"/>
          <w:shd w:val="clear" w:color="auto" w:fill="FFFFFF"/>
        </w:rPr>
        <w:t xml:space="preserve">, se </w:t>
      </w:r>
      <w:r w:rsidR="00B62874" w:rsidRPr="004339AB">
        <w:rPr>
          <w:rFonts w:ascii="Arial" w:hAnsi="Arial" w:cs="Arial"/>
          <w:color w:val="333333"/>
          <w:szCs w:val="22"/>
          <w:shd w:val="clear" w:color="auto" w:fill="FFFFFF"/>
        </w:rPr>
        <w:t>organizan</w:t>
      </w:r>
      <w:r w:rsidR="00036581" w:rsidRPr="004339AB">
        <w:rPr>
          <w:rFonts w:ascii="Arial" w:hAnsi="Arial" w:cs="Arial"/>
          <w:color w:val="333333"/>
          <w:szCs w:val="22"/>
          <w:shd w:val="clear" w:color="auto" w:fill="FFFFFF"/>
        </w:rPr>
        <w:t>:</w:t>
      </w:r>
    </w:p>
    <w:p w14:paraId="6113ED1F" w14:textId="77777777" w:rsidR="00036581" w:rsidRPr="004339AB" w:rsidRDefault="00036581" w:rsidP="005F5914">
      <w:pPr>
        <w:jc w:val="both"/>
        <w:rPr>
          <w:rFonts w:ascii="Arial" w:hAnsi="Arial" w:cs="Arial"/>
          <w:color w:val="333333"/>
          <w:szCs w:val="22"/>
          <w:shd w:val="clear" w:color="auto" w:fill="FFFFFF"/>
        </w:rPr>
      </w:pPr>
    </w:p>
    <w:p w14:paraId="3DB71339" w14:textId="62006C90" w:rsidR="002A7DB6" w:rsidRPr="004339AB" w:rsidRDefault="00036581" w:rsidP="00070F3E">
      <w:pPr>
        <w:pStyle w:val="Prrafodelista"/>
        <w:numPr>
          <w:ilvl w:val="0"/>
          <w:numId w:val="23"/>
        </w:numPr>
        <w:jc w:val="both"/>
        <w:rPr>
          <w:rFonts w:ascii="Arial" w:hAnsi="Arial" w:cs="Arial"/>
          <w:color w:val="000000"/>
          <w:szCs w:val="22"/>
        </w:rPr>
      </w:pPr>
      <w:r w:rsidRPr="004339AB">
        <w:rPr>
          <w:rFonts w:ascii="Arial" w:hAnsi="Arial" w:cs="Arial"/>
          <w:color w:val="333333"/>
          <w:szCs w:val="22"/>
          <w:shd w:val="clear" w:color="auto" w:fill="FFFFFF"/>
        </w:rPr>
        <w:t>L</w:t>
      </w:r>
      <w:r w:rsidR="00B62874" w:rsidRPr="004339AB">
        <w:rPr>
          <w:rFonts w:ascii="Arial" w:hAnsi="Arial" w:cs="Arial"/>
          <w:color w:val="333333"/>
          <w:szCs w:val="22"/>
          <w:shd w:val="clear" w:color="auto" w:fill="FFFFFF"/>
        </w:rPr>
        <w:t xml:space="preserve">os recursos </w:t>
      </w:r>
      <w:r w:rsidRPr="004339AB">
        <w:rPr>
          <w:rFonts w:ascii="Arial" w:hAnsi="Arial" w:cs="Arial"/>
          <w:color w:val="333333"/>
          <w:szCs w:val="22"/>
          <w:shd w:val="clear" w:color="auto" w:fill="FFFFFF"/>
        </w:rPr>
        <w:t>referentes a</w:t>
      </w:r>
      <w:r w:rsidR="00BB205B" w:rsidRPr="004339AB">
        <w:rPr>
          <w:rFonts w:ascii="Arial" w:hAnsi="Arial" w:cs="Arial"/>
          <w:color w:val="333333"/>
          <w:szCs w:val="22"/>
          <w:shd w:val="clear" w:color="auto" w:fill="FFFFFF"/>
        </w:rPr>
        <w:t>l equipo o</w:t>
      </w:r>
      <w:r w:rsidR="00B62874" w:rsidRPr="004339AB">
        <w:rPr>
          <w:rFonts w:ascii="Arial" w:hAnsi="Arial" w:cs="Arial"/>
          <w:color w:val="333333"/>
          <w:szCs w:val="22"/>
          <w:shd w:val="clear" w:color="auto" w:fill="FFFFFF"/>
        </w:rPr>
        <w:t xml:space="preserve"> equipo/s de desarroll</w:t>
      </w:r>
      <w:r w:rsidR="00BB205B" w:rsidRPr="004339AB">
        <w:rPr>
          <w:rFonts w:ascii="Arial" w:hAnsi="Arial" w:cs="Arial"/>
          <w:color w:val="333333"/>
          <w:szCs w:val="22"/>
          <w:shd w:val="clear" w:color="auto" w:fill="FFFFFF"/>
        </w:rPr>
        <w:t>o</w:t>
      </w:r>
      <w:r w:rsidR="00B62874" w:rsidRPr="004339AB">
        <w:rPr>
          <w:rFonts w:ascii="Arial" w:hAnsi="Arial" w:cs="Arial"/>
          <w:color w:val="333333"/>
          <w:szCs w:val="22"/>
          <w:shd w:val="clear" w:color="auto" w:fill="FFFFFF"/>
        </w:rPr>
        <w:t xml:space="preserve"> del proyecto</w:t>
      </w:r>
      <w:r w:rsidR="00BB205B" w:rsidRPr="004339AB">
        <w:rPr>
          <w:rFonts w:ascii="Arial" w:hAnsi="Arial" w:cs="Arial"/>
          <w:color w:val="333333"/>
          <w:szCs w:val="22"/>
          <w:shd w:val="clear" w:color="auto" w:fill="FFFFFF"/>
        </w:rPr>
        <w:t>.</w:t>
      </w:r>
      <w:r w:rsidR="006812D5" w:rsidRPr="004339AB">
        <w:rPr>
          <w:rFonts w:ascii="Arial" w:hAnsi="Arial" w:cs="Arial"/>
          <w:color w:val="333333"/>
          <w:szCs w:val="22"/>
          <w:shd w:val="clear" w:color="auto" w:fill="FFFFFF"/>
        </w:rPr>
        <w:t xml:space="preserve"> En este ámbito se incluyen los </w:t>
      </w:r>
      <w:r w:rsidR="008075CC" w:rsidRPr="004339AB">
        <w:rPr>
          <w:rFonts w:ascii="Arial" w:hAnsi="Arial" w:cs="Arial"/>
          <w:color w:val="333333"/>
          <w:szCs w:val="22"/>
          <w:shd w:val="clear" w:color="auto" w:fill="FFFFFF"/>
        </w:rPr>
        <w:t>soportes y proveedores externos de la organización FeedEx.</w:t>
      </w:r>
    </w:p>
    <w:p w14:paraId="5C36C3D7" w14:textId="6789D100" w:rsidR="00BB205B" w:rsidRPr="004339AB" w:rsidRDefault="00BB205B" w:rsidP="00BB205B">
      <w:pPr>
        <w:pStyle w:val="Prrafodelista"/>
        <w:jc w:val="both"/>
        <w:rPr>
          <w:rFonts w:ascii="Arial" w:hAnsi="Arial" w:cs="Arial"/>
          <w:color w:val="000000"/>
          <w:szCs w:val="22"/>
        </w:rPr>
      </w:pPr>
    </w:p>
    <w:p w14:paraId="3AD9F9F0" w14:textId="35B090CC" w:rsidR="00BB205B" w:rsidRPr="004339AB" w:rsidRDefault="002C3E05"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El ciclo de vida del proyecto.</w:t>
      </w:r>
    </w:p>
    <w:p w14:paraId="31CB4C67" w14:textId="77777777" w:rsidR="00DF3E3B" w:rsidRPr="004339AB" w:rsidRDefault="00DF3E3B" w:rsidP="00DF3E3B">
      <w:pPr>
        <w:pStyle w:val="Prrafodelista"/>
        <w:rPr>
          <w:rFonts w:ascii="Arial" w:hAnsi="Arial" w:cs="Arial"/>
          <w:color w:val="000000"/>
          <w:szCs w:val="22"/>
        </w:rPr>
      </w:pPr>
    </w:p>
    <w:p w14:paraId="3F2CB93E" w14:textId="2A8FA3EE" w:rsidR="00DF3E3B" w:rsidRPr="004339AB" w:rsidRDefault="00DF3E3B"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Criterios de calidad aplicarbles a los requisitos.</w:t>
      </w:r>
    </w:p>
    <w:p w14:paraId="731C16CA" w14:textId="77777777" w:rsidR="002C3E05" w:rsidRPr="004339AB" w:rsidRDefault="002C3E05" w:rsidP="002C3E05">
      <w:pPr>
        <w:pStyle w:val="Prrafodelista"/>
        <w:rPr>
          <w:rFonts w:ascii="Arial" w:hAnsi="Arial" w:cs="Arial"/>
          <w:color w:val="000000"/>
          <w:szCs w:val="22"/>
        </w:rPr>
      </w:pPr>
    </w:p>
    <w:p w14:paraId="08DBCB8A" w14:textId="5079EDAA" w:rsidR="002C3E05" w:rsidRPr="004339AB" w:rsidRDefault="001B31C2"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 xml:space="preserve">Los documentos requeridos para </w:t>
      </w:r>
      <w:r w:rsidR="00E53737" w:rsidRPr="004339AB">
        <w:rPr>
          <w:rFonts w:ascii="Arial" w:hAnsi="Arial" w:cs="Arial"/>
          <w:color w:val="000000"/>
          <w:szCs w:val="22"/>
        </w:rPr>
        <w:t>el desarrollo del software.</w:t>
      </w:r>
    </w:p>
    <w:p w14:paraId="24E7B062" w14:textId="77777777" w:rsidR="00E53737" w:rsidRPr="004339AB" w:rsidRDefault="00E53737" w:rsidP="00E53737">
      <w:pPr>
        <w:pStyle w:val="Prrafodelista"/>
        <w:rPr>
          <w:rFonts w:ascii="Arial" w:hAnsi="Arial" w:cs="Arial"/>
          <w:color w:val="000000"/>
          <w:szCs w:val="22"/>
        </w:rPr>
      </w:pPr>
    </w:p>
    <w:p w14:paraId="6E574464" w14:textId="13726A65" w:rsidR="00E53737" w:rsidRPr="004339AB" w:rsidRDefault="003C17E3"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Las pruebas a realizar sobre el software.</w:t>
      </w:r>
    </w:p>
    <w:p w14:paraId="4AE7CF25" w14:textId="77777777" w:rsidR="003C17E3" w:rsidRPr="004339AB" w:rsidRDefault="003C17E3" w:rsidP="003C17E3">
      <w:pPr>
        <w:pStyle w:val="Prrafodelista"/>
        <w:rPr>
          <w:rFonts w:ascii="Arial" w:hAnsi="Arial" w:cs="Arial"/>
          <w:color w:val="000000"/>
          <w:szCs w:val="22"/>
        </w:rPr>
      </w:pPr>
    </w:p>
    <w:p w14:paraId="6778CD65" w14:textId="384F30FF" w:rsidR="003C17E3" w:rsidRPr="004339AB" w:rsidRDefault="003C17E3"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El mantenimiento y posibles actualizaciones del soft</w:t>
      </w:r>
      <w:r w:rsidR="004302B9" w:rsidRPr="004339AB">
        <w:rPr>
          <w:rFonts w:ascii="Arial" w:hAnsi="Arial" w:cs="Arial"/>
          <w:color w:val="000000"/>
          <w:szCs w:val="22"/>
        </w:rPr>
        <w:t>w</w:t>
      </w:r>
      <w:r w:rsidRPr="004339AB">
        <w:rPr>
          <w:rFonts w:ascii="Arial" w:hAnsi="Arial" w:cs="Arial"/>
          <w:color w:val="000000"/>
          <w:szCs w:val="22"/>
        </w:rPr>
        <w:t>are</w:t>
      </w:r>
      <w:r w:rsidR="004302B9" w:rsidRPr="004339AB">
        <w:rPr>
          <w:rFonts w:ascii="Arial" w:hAnsi="Arial" w:cs="Arial"/>
          <w:color w:val="000000"/>
          <w:szCs w:val="22"/>
        </w:rPr>
        <w:t>.</w:t>
      </w:r>
    </w:p>
    <w:p w14:paraId="3B2323A4" w14:textId="77777777" w:rsidR="00AA236A" w:rsidRPr="004339AB" w:rsidRDefault="00AA236A" w:rsidP="00AA236A">
      <w:pPr>
        <w:pStyle w:val="Prrafodelista"/>
        <w:rPr>
          <w:rFonts w:ascii="Arial" w:hAnsi="Arial" w:cs="Arial"/>
          <w:color w:val="000000"/>
          <w:szCs w:val="22"/>
        </w:rPr>
      </w:pPr>
    </w:p>
    <w:p w14:paraId="6BEB40D5" w14:textId="22439FFA" w:rsidR="00AA236A" w:rsidRPr="004339AB" w:rsidRDefault="00AA236A"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Otros procesos relacionados con la propia documentación del SQAP.</w:t>
      </w:r>
    </w:p>
    <w:p w14:paraId="444DB84F" w14:textId="77777777" w:rsidR="00AA236A" w:rsidRPr="004339AB" w:rsidRDefault="00AA236A" w:rsidP="00AA236A">
      <w:pPr>
        <w:pStyle w:val="Prrafodelista"/>
        <w:rPr>
          <w:rFonts w:ascii="Arial" w:hAnsi="Arial" w:cs="Arial"/>
          <w:color w:val="000000"/>
          <w:szCs w:val="22"/>
        </w:rPr>
      </w:pPr>
    </w:p>
    <w:p w14:paraId="667226F7" w14:textId="003BF3ED" w:rsidR="00AA236A" w:rsidRPr="004339AB" w:rsidRDefault="00AA236A" w:rsidP="00070F3E">
      <w:pPr>
        <w:pStyle w:val="Prrafodelista"/>
        <w:numPr>
          <w:ilvl w:val="0"/>
          <w:numId w:val="23"/>
        </w:numPr>
        <w:jc w:val="both"/>
        <w:rPr>
          <w:rFonts w:ascii="Arial" w:hAnsi="Arial" w:cs="Arial"/>
          <w:color w:val="000000"/>
          <w:szCs w:val="22"/>
        </w:rPr>
      </w:pPr>
      <w:r w:rsidRPr="004339AB">
        <w:rPr>
          <w:rFonts w:ascii="Arial" w:hAnsi="Arial" w:cs="Arial"/>
          <w:color w:val="000000"/>
          <w:szCs w:val="22"/>
        </w:rPr>
        <w:t>Expectativas de</w:t>
      </w:r>
      <w:r w:rsidR="00835148" w:rsidRPr="004339AB">
        <w:rPr>
          <w:rFonts w:ascii="Arial" w:hAnsi="Arial" w:cs="Arial"/>
          <w:color w:val="000000"/>
          <w:szCs w:val="22"/>
        </w:rPr>
        <w:t xml:space="preserve"> las diferentes secciones del SQAP.</w:t>
      </w:r>
    </w:p>
    <w:p w14:paraId="5D576B05" w14:textId="77777777" w:rsidR="004302B9" w:rsidRPr="004339AB" w:rsidRDefault="004302B9" w:rsidP="004302B9">
      <w:pPr>
        <w:pStyle w:val="Prrafodelista"/>
        <w:rPr>
          <w:rFonts w:ascii="Arial" w:hAnsi="Arial" w:cs="Arial"/>
          <w:color w:val="000000"/>
          <w:szCs w:val="22"/>
        </w:rPr>
      </w:pPr>
    </w:p>
    <w:p w14:paraId="405328AF" w14:textId="7980BD71" w:rsidR="003E33FD" w:rsidRPr="004339AB" w:rsidRDefault="004302B9" w:rsidP="004302B9">
      <w:pPr>
        <w:jc w:val="both"/>
        <w:rPr>
          <w:rFonts w:ascii="Arial" w:hAnsi="Arial" w:cs="Arial"/>
          <w:color w:val="000000"/>
          <w:szCs w:val="22"/>
        </w:rPr>
      </w:pPr>
      <w:r w:rsidRPr="004339AB">
        <w:rPr>
          <w:rFonts w:ascii="Arial" w:hAnsi="Arial" w:cs="Arial"/>
          <w:color w:val="000000"/>
          <w:szCs w:val="22"/>
        </w:rPr>
        <w:t>L</w:t>
      </w:r>
      <w:r w:rsidR="007D712B" w:rsidRPr="004339AB">
        <w:rPr>
          <w:rFonts w:ascii="Arial" w:hAnsi="Arial" w:cs="Arial"/>
          <w:color w:val="000000"/>
          <w:szCs w:val="22"/>
        </w:rPr>
        <w:t>os stakeholders requerirán de un software para la gestión de</w:t>
      </w:r>
      <w:r w:rsidR="00A53F3A" w:rsidRPr="004339AB">
        <w:rPr>
          <w:rFonts w:ascii="Arial" w:hAnsi="Arial" w:cs="Arial"/>
          <w:color w:val="000000"/>
          <w:szCs w:val="22"/>
        </w:rPr>
        <w:t>l muelle según las especificaciones acordadas</w:t>
      </w:r>
      <w:r w:rsidR="00031B38" w:rsidRPr="004339AB">
        <w:rPr>
          <w:rFonts w:ascii="Arial" w:hAnsi="Arial" w:cs="Arial"/>
          <w:color w:val="000000"/>
          <w:szCs w:val="22"/>
        </w:rPr>
        <w:t xml:space="preserve"> incluyendo aquellas referentes a la </w:t>
      </w:r>
      <w:r w:rsidR="00574BB7" w:rsidRPr="004339AB">
        <w:rPr>
          <w:rFonts w:ascii="Arial" w:hAnsi="Arial" w:cs="Arial"/>
          <w:color w:val="000000"/>
          <w:szCs w:val="22"/>
        </w:rPr>
        <w:t>calidad final del desarrollo software que se trataran de forma detallada en este documento</w:t>
      </w:r>
      <w:r w:rsidR="00344DBF" w:rsidRPr="004339AB">
        <w:rPr>
          <w:rFonts w:ascii="Arial" w:hAnsi="Arial" w:cs="Arial"/>
          <w:color w:val="000000"/>
          <w:szCs w:val="22"/>
        </w:rPr>
        <w:t xml:space="preserve"> para asegurar su cumplimiento.</w:t>
      </w:r>
    </w:p>
    <w:p w14:paraId="0E1CD620" w14:textId="77777777" w:rsidR="00344DBF" w:rsidRPr="004339AB" w:rsidRDefault="00344DBF" w:rsidP="004302B9">
      <w:pPr>
        <w:jc w:val="both"/>
        <w:rPr>
          <w:rFonts w:ascii="Arial" w:hAnsi="Arial" w:cs="Arial"/>
          <w:color w:val="000000"/>
          <w:szCs w:val="22"/>
        </w:rPr>
      </w:pPr>
    </w:p>
    <w:p w14:paraId="794FDAD4" w14:textId="06C6B08C" w:rsidR="003E33FD" w:rsidRPr="004339AB" w:rsidRDefault="003E33FD" w:rsidP="004302B9">
      <w:pPr>
        <w:jc w:val="both"/>
        <w:rPr>
          <w:rFonts w:ascii="Arial" w:hAnsi="Arial" w:cs="Arial"/>
          <w:color w:val="000000"/>
          <w:szCs w:val="22"/>
        </w:rPr>
      </w:pPr>
      <w:r w:rsidRPr="004339AB">
        <w:rPr>
          <w:rFonts w:ascii="Arial" w:hAnsi="Arial" w:cs="Arial"/>
          <w:color w:val="000000"/>
          <w:szCs w:val="22"/>
        </w:rPr>
        <w:t>Este plan de garantías definirá como se debe</w:t>
      </w:r>
      <w:r w:rsidR="00344DBF" w:rsidRPr="004339AB">
        <w:rPr>
          <w:rFonts w:ascii="Arial" w:hAnsi="Arial" w:cs="Arial"/>
          <w:color w:val="000000"/>
          <w:szCs w:val="22"/>
        </w:rPr>
        <w:t xml:space="preserve">n de gestionar las tareas de garantía referentes al software principalmente durante el desarrollo del mismo, pero no de forma única al incluir aspectos previos al comienzo del desarrollo como la gestión del equipo o </w:t>
      </w:r>
      <w:r w:rsidR="004C2031" w:rsidRPr="004339AB">
        <w:rPr>
          <w:rFonts w:ascii="Arial" w:hAnsi="Arial" w:cs="Arial"/>
          <w:color w:val="000000"/>
          <w:szCs w:val="22"/>
        </w:rPr>
        <w:t>el ciclo de vida.</w:t>
      </w:r>
    </w:p>
    <w:p w14:paraId="0ADB0455" w14:textId="77777777" w:rsidR="00C16849" w:rsidRPr="004339AB" w:rsidRDefault="00C16849" w:rsidP="004302B9">
      <w:pPr>
        <w:jc w:val="both"/>
        <w:rPr>
          <w:rFonts w:ascii="Arial" w:hAnsi="Arial" w:cs="Arial"/>
          <w:color w:val="000000"/>
          <w:szCs w:val="22"/>
        </w:rPr>
      </w:pPr>
    </w:p>
    <w:p w14:paraId="6F0D3B47" w14:textId="3198EE01" w:rsidR="00C16849" w:rsidRPr="004339AB" w:rsidRDefault="00C16849" w:rsidP="004302B9">
      <w:pPr>
        <w:jc w:val="both"/>
        <w:rPr>
          <w:rFonts w:ascii="Arial" w:hAnsi="Arial" w:cs="Arial"/>
          <w:color w:val="000000"/>
          <w:szCs w:val="22"/>
        </w:rPr>
      </w:pPr>
      <w:r w:rsidRPr="004339AB">
        <w:rPr>
          <w:rFonts w:ascii="Arial" w:hAnsi="Arial" w:cs="Arial"/>
          <w:color w:val="000000"/>
          <w:szCs w:val="22"/>
        </w:rPr>
        <w:t xml:space="preserve">La desviación en cualquier aspecto de este documento </w:t>
      </w:r>
      <w:r w:rsidR="00253B97" w:rsidRPr="004339AB">
        <w:rPr>
          <w:rFonts w:ascii="Arial" w:hAnsi="Arial" w:cs="Arial"/>
          <w:color w:val="000000"/>
          <w:szCs w:val="22"/>
        </w:rPr>
        <w:t xml:space="preserve">con respecto al concepto general descrito o de fora específica deberá ser siempre </w:t>
      </w:r>
      <w:r w:rsidR="00706729" w:rsidRPr="004339AB">
        <w:rPr>
          <w:rFonts w:ascii="Arial" w:hAnsi="Arial" w:cs="Arial"/>
          <w:color w:val="000000"/>
          <w:szCs w:val="22"/>
        </w:rPr>
        <w:t>aceptado por los responsables del mismo.</w:t>
      </w:r>
    </w:p>
    <w:p w14:paraId="08126882" w14:textId="2570B56A" w:rsidR="00F170C7" w:rsidRPr="0084337D" w:rsidRDefault="00402BEA" w:rsidP="00BD328F">
      <w:pPr>
        <w:pStyle w:val="Ttulo1"/>
      </w:pPr>
      <w:bookmarkStart w:id="4" w:name="_Toc100006626"/>
      <w:r w:rsidRPr="0084337D">
        <w:lastRenderedPageBreak/>
        <w:t>Documentos de referencia</w:t>
      </w:r>
      <w:bookmarkEnd w:id="4"/>
      <w:r w:rsidRPr="0084337D">
        <w:t xml:space="preserve"> </w:t>
      </w:r>
    </w:p>
    <w:p w14:paraId="07D34E40" w14:textId="77777777" w:rsidR="00841A1B" w:rsidRPr="00841A1B" w:rsidRDefault="00841A1B" w:rsidP="00841A1B">
      <w:pPr>
        <w:jc w:val="center"/>
        <w:textAlignment w:val="baseline"/>
        <w:rPr>
          <w:rFonts w:ascii="Segoe UI" w:hAnsi="Segoe UI" w:cs="Segoe UI"/>
          <w:b/>
          <w:bCs/>
          <w:sz w:val="18"/>
          <w:szCs w:val="18"/>
        </w:rPr>
      </w:pPr>
      <w:r w:rsidRPr="00841A1B">
        <w:rPr>
          <w:rFonts w:cs="Segoe UI"/>
          <w:b/>
          <w:bCs/>
          <w:sz w:val="20"/>
          <w:szCs w:val="20"/>
        </w:rPr>
        <w:t xml:space="preserve">Tabla </w:t>
      </w:r>
      <w:r w:rsidRPr="00841A1B">
        <w:rPr>
          <w:rFonts w:cs="Segoe UI"/>
          <w:b/>
          <w:bCs/>
          <w:color w:val="000000"/>
          <w:sz w:val="20"/>
          <w:szCs w:val="20"/>
          <w:shd w:val="clear" w:color="auto" w:fill="E1E3E6"/>
        </w:rPr>
        <w:t>2</w:t>
      </w:r>
      <w:r w:rsidRPr="00841A1B">
        <w:rPr>
          <w:rFonts w:cs="Segoe UI"/>
          <w:b/>
          <w:bCs/>
          <w:sz w:val="20"/>
          <w:szCs w:val="20"/>
        </w:rPr>
        <w:t>: Referencias </w:t>
      </w:r>
    </w:p>
    <w:tbl>
      <w:tblPr>
        <w:tblW w:w="9338"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866"/>
        <w:gridCol w:w="1368"/>
        <w:gridCol w:w="3032"/>
        <w:gridCol w:w="4072"/>
      </w:tblGrid>
      <w:tr w:rsidR="00841A1B" w:rsidRPr="00841A1B" w14:paraId="1F2CAA91" w14:textId="77777777" w:rsidTr="00D418D8">
        <w:trPr>
          <w:trHeight w:val="375"/>
        </w:trPr>
        <w:tc>
          <w:tcPr>
            <w:tcW w:w="866" w:type="dxa"/>
            <w:tcBorders>
              <w:top w:val="single" w:sz="6" w:space="0" w:color="auto"/>
              <w:left w:val="single" w:sz="6" w:space="0" w:color="auto"/>
              <w:bottom w:val="single" w:sz="6" w:space="0" w:color="auto"/>
              <w:right w:val="single" w:sz="6" w:space="0" w:color="auto"/>
            </w:tcBorders>
            <w:shd w:val="clear" w:color="auto" w:fill="6C00C0"/>
            <w:vAlign w:val="center"/>
            <w:hideMark/>
          </w:tcPr>
          <w:p w14:paraId="506DB029"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b/>
                <w:bCs/>
                <w:color w:val="FFFFFF"/>
                <w:szCs w:val="22"/>
                <w:lang w:val="en-US"/>
              </w:rPr>
              <w:t>Id</w:t>
            </w:r>
            <w:r w:rsidRPr="00841A1B">
              <w:rPr>
                <w:rFonts w:ascii="Calibri" w:hAnsi="Calibri" w:cs="Calibri"/>
                <w:color w:val="FFFFFF"/>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6C00C0"/>
            <w:vAlign w:val="center"/>
            <w:hideMark/>
          </w:tcPr>
          <w:p w14:paraId="1B0BF69B"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b/>
                <w:bCs/>
                <w:color w:val="FFFFFF"/>
                <w:szCs w:val="22"/>
                <w:lang w:val="en-US"/>
              </w:rPr>
              <w:t>Tipo</w:t>
            </w:r>
            <w:r w:rsidRPr="00841A1B">
              <w:rPr>
                <w:rFonts w:ascii="Calibri" w:hAnsi="Calibri" w:cs="Calibri"/>
                <w:color w:val="FFFFFF"/>
                <w:szCs w:val="22"/>
              </w:rPr>
              <w:t> </w:t>
            </w:r>
          </w:p>
        </w:tc>
        <w:tc>
          <w:tcPr>
            <w:tcW w:w="3032" w:type="dxa"/>
            <w:tcBorders>
              <w:top w:val="single" w:sz="6" w:space="0" w:color="auto"/>
              <w:left w:val="single" w:sz="6" w:space="0" w:color="auto"/>
              <w:bottom w:val="single" w:sz="6" w:space="0" w:color="auto"/>
              <w:right w:val="single" w:sz="6" w:space="0" w:color="auto"/>
            </w:tcBorders>
            <w:shd w:val="clear" w:color="auto" w:fill="6C00C0"/>
            <w:vAlign w:val="center"/>
            <w:hideMark/>
          </w:tcPr>
          <w:p w14:paraId="35004664"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b/>
                <w:bCs/>
                <w:color w:val="FFFFFF"/>
                <w:szCs w:val="22"/>
                <w:lang w:val="en-US"/>
              </w:rPr>
              <w:t>Nombre</w:t>
            </w:r>
            <w:r w:rsidRPr="00841A1B">
              <w:rPr>
                <w:rFonts w:ascii="Calibri" w:hAnsi="Calibri" w:cs="Calibri"/>
                <w:color w:val="FFFFFF"/>
                <w:szCs w:val="22"/>
              </w:rPr>
              <w:t> </w:t>
            </w:r>
          </w:p>
        </w:tc>
        <w:tc>
          <w:tcPr>
            <w:tcW w:w="4072" w:type="dxa"/>
            <w:tcBorders>
              <w:top w:val="single" w:sz="6" w:space="0" w:color="auto"/>
              <w:left w:val="single" w:sz="6" w:space="0" w:color="auto"/>
              <w:bottom w:val="single" w:sz="6" w:space="0" w:color="auto"/>
              <w:right w:val="single" w:sz="6" w:space="0" w:color="auto"/>
            </w:tcBorders>
            <w:shd w:val="clear" w:color="auto" w:fill="6C00C0"/>
            <w:vAlign w:val="center"/>
            <w:hideMark/>
          </w:tcPr>
          <w:p w14:paraId="66993900"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b/>
                <w:bCs/>
                <w:color w:val="FFFFFF"/>
                <w:szCs w:val="22"/>
                <w:lang w:val="en-US"/>
              </w:rPr>
              <w:t>Enlace</w:t>
            </w:r>
            <w:r w:rsidRPr="00841A1B">
              <w:rPr>
                <w:rFonts w:ascii="Calibri" w:hAnsi="Calibri" w:cs="Calibri"/>
                <w:color w:val="FFFFFF"/>
                <w:szCs w:val="22"/>
              </w:rPr>
              <w:t> </w:t>
            </w:r>
          </w:p>
        </w:tc>
      </w:tr>
      <w:tr w:rsidR="00841A1B" w:rsidRPr="00841A1B" w14:paraId="4370C96E"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F982FEE"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REF-01</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C737A3A"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color w:val="000000"/>
                <w:szCs w:val="22"/>
              </w:rPr>
              <w:t>Especificación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524E8D2"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2021-22 Sistema Gestión Muelles.pdf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404B3C2" w14:textId="70363F5C" w:rsidR="00841A1B" w:rsidRPr="00841A1B" w:rsidRDefault="00841A1B" w:rsidP="00841A1B">
            <w:pPr>
              <w:jc w:val="center"/>
              <w:textAlignment w:val="baseline"/>
              <w:rPr>
                <w:rFonts w:ascii="Times New Roman" w:hAnsi="Times New Roman"/>
                <w:sz w:val="24"/>
              </w:rPr>
            </w:pPr>
            <w:r w:rsidRPr="00841A1B">
              <w:rPr>
                <w:b/>
                <w:bCs/>
                <w:noProof/>
                <w:sz w:val="20"/>
                <w:szCs w:val="20"/>
              </w:rPr>
              <w:drawing>
                <wp:inline distT="0" distB="0" distL="0" distR="0" wp14:anchorId="22AF1BD5" wp14:editId="53B56025">
                  <wp:extent cx="971550" cy="638175"/>
                  <wp:effectExtent l="0" t="0" r="0" b="0"/>
                  <wp:docPr id="18" name="Imagen 18"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n 18" descr="Interfaz de usuario gráfica, Texto&#10;&#10;Descripción generada automáticamente"/>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841A1B">
              <w:rPr>
                <w:rFonts w:ascii="Calibri" w:hAnsi="Calibri" w:cs="Calibri"/>
                <w:szCs w:val="22"/>
              </w:rPr>
              <w:t> </w:t>
            </w:r>
          </w:p>
        </w:tc>
      </w:tr>
      <w:tr w:rsidR="00841A1B" w:rsidRPr="00841A1B" w14:paraId="1A617A2A"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8EC6464"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REF-02</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FD42B96"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color w:val="000000"/>
                <w:szCs w:val="22"/>
              </w:rPr>
              <w:t>Estándar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99922D7" w14:textId="77777777" w:rsidR="00841A1B" w:rsidRPr="00841A1B" w:rsidRDefault="00841A1B" w:rsidP="00841A1B">
            <w:pPr>
              <w:jc w:val="center"/>
              <w:textAlignment w:val="baseline"/>
              <w:rPr>
                <w:rFonts w:ascii="Times New Roman" w:hAnsi="Times New Roman"/>
                <w:sz w:val="24"/>
                <w:lang w:val="en-US"/>
              </w:rPr>
            </w:pPr>
            <w:r w:rsidRPr="00841A1B">
              <w:rPr>
                <w:rFonts w:ascii="Calibri" w:hAnsi="Calibri" w:cs="Calibri"/>
                <w:szCs w:val="22"/>
                <w:lang w:val="en-US"/>
              </w:rPr>
              <w:t>PSS050.pdf – ESA sofware engineering standards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2DA43A2" w14:textId="7C7B27B1" w:rsidR="00841A1B" w:rsidRPr="00841A1B" w:rsidRDefault="00841A1B" w:rsidP="00841A1B">
            <w:pPr>
              <w:jc w:val="center"/>
              <w:textAlignment w:val="baseline"/>
              <w:rPr>
                <w:rFonts w:ascii="Times New Roman" w:hAnsi="Times New Roman"/>
                <w:sz w:val="24"/>
              </w:rPr>
            </w:pPr>
            <w:r w:rsidRPr="00841A1B">
              <w:rPr>
                <w:b/>
                <w:bCs/>
                <w:noProof/>
                <w:sz w:val="20"/>
                <w:szCs w:val="20"/>
              </w:rPr>
              <w:drawing>
                <wp:inline distT="0" distB="0" distL="0" distR="0" wp14:anchorId="32CB6CA8" wp14:editId="132E90F1">
                  <wp:extent cx="971550" cy="638175"/>
                  <wp:effectExtent l="0" t="0" r="0" b="0"/>
                  <wp:docPr id="17" name="Imagen 17"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Interfaz de usuario gráfica, Texto&#10;&#10;Descripción generada automáticamente"/>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841A1B">
              <w:rPr>
                <w:rFonts w:ascii="Calibri" w:hAnsi="Calibri" w:cs="Calibri"/>
                <w:szCs w:val="22"/>
              </w:rPr>
              <w:t> </w:t>
            </w:r>
          </w:p>
        </w:tc>
      </w:tr>
      <w:tr w:rsidR="00841A1B" w:rsidRPr="00841A1B" w14:paraId="7DFD3FA6"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986EB5"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REF-03</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ADBDA3C"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Estándar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5F5030BF"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ESA ECSS-M-ST-10-01C.047918: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26B0075" w14:textId="02E0DA5A" w:rsidR="00841A1B" w:rsidRPr="00841A1B" w:rsidRDefault="00841A1B" w:rsidP="00841A1B">
            <w:pPr>
              <w:jc w:val="center"/>
              <w:textAlignment w:val="baseline"/>
              <w:rPr>
                <w:rFonts w:ascii="Times New Roman" w:hAnsi="Times New Roman"/>
                <w:sz w:val="24"/>
              </w:rPr>
            </w:pPr>
            <w:r w:rsidRPr="00841A1B">
              <w:rPr>
                <w:b/>
                <w:bCs/>
                <w:noProof/>
                <w:sz w:val="20"/>
                <w:szCs w:val="20"/>
              </w:rPr>
              <w:drawing>
                <wp:inline distT="0" distB="0" distL="0" distR="0" wp14:anchorId="41143E4D" wp14:editId="6DC03C94">
                  <wp:extent cx="971550" cy="638175"/>
                  <wp:effectExtent l="0" t="0" r="0" b="0"/>
                  <wp:docPr id="16" name="Imagen 16"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n 16" descr="Interfaz de usuario gráfica, Sitio web&#10;&#10;Descripción generada automáticamente"/>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841A1B">
              <w:rPr>
                <w:rFonts w:ascii="Calibri" w:hAnsi="Calibri" w:cs="Calibri"/>
                <w:szCs w:val="22"/>
              </w:rPr>
              <w:t> </w:t>
            </w:r>
          </w:p>
        </w:tc>
      </w:tr>
      <w:tr w:rsidR="00841A1B" w:rsidRPr="00841A1B" w14:paraId="459B38D5"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7FB784"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REF-04</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9B038AA"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Estándar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87AB961" w14:textId="4C274F63" w:rsidR="00841A1B" w:rsidRPr="00841A1B" w:rsidRDefault="00266444" w:rsidP="00841A1B">
            <w:pPr>
              <w:jc w:val="center"/>
              <w:textAlignment w:val="baseline"/>
              <w:rPr>
                <w:rFonts w:ascii="Times New Roman" w:hAnsi="Times New Roman"/>
                <w:sz w:val="24"/>
                <w:lang w:val="en-US"/>
              </w:rPr>
            </w:pPr>
            <w:r w:rsidRPr="00266444">
              <w:rPr>
                <w:rFonts w:ascii="Calibri" w:hAnsi="Calibri" w:cs="Calibri"/>
                <w:szCs w:val="22"/>
                <w:lang w:val="en-US"/>
              </w:rPr>
              <w:t>PSS0511.pdf - Guide to software quality assurance</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726C689" w14:textId="6FA92052" w:rsidR="00841A1B" w:rsidRPr="00841A1B" w:rsidRDefault="00BD1302" w:rsidP="00841A1B">
            <w:pPr>
              <w:jc w:val="center"/>
              <w:textAlignment w:val="baseline"/>
              <w:rPr>
                <w:rFonts w:ascii="Times New Roman" w:hAnsi="Times New Roman"/>
                <w:sz w:val="24"/>
              </w:rPr>
            </w:pPr>
            <w:r>
              <w:rPr>
                <w:rFonts w:ascii="Times New Roman" w:hAnsi="Times New Roman"/>
                <w:sz w:val="24"/>
              </w:rPr>
              <w:object w:dxaOrig="1512" w:dyaOrig="992" w14:anchorId="4649CB45">
                <v:shape id="_x0000_i1026" type="#_x0000_t75" style="width:75.6pt;height:49.6pt" o:ole="">
                  <v:imagedata r:id="rId21" o:title=""/>
                </v:shape>
                <o:OLEObject Type="Embed" ProgID="Package" ShapeID="_x0000_i1026" DrawAspect="Icon" ObjectID="_1710620158" r:id="rId22"/>
              </w:object>
            </w:r>
          </w:p>
        </w:tc>
      </w:tr>
      <w:tr w:rsidR="00841A1B" w:rsidRPr="00841A1B" w14:paraId="097A2EC3"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6EE00CA8"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REF-05</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4527B99"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Documento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0B5C6C16" w14:textId="77777777" w:rsidR="00841A1B" w:rsidRPr="00841A1B" w:rsidRDefault="00841A1B" w:rsidP="00841A1B">
            <w:pPr>
              <w:jc w:val="center"/>
              <w:textAlignment w:val="baseline"/>
              <w:rPr>
                <w:rFonts w:ascii="Times New Roman" w:hAnsi="Times New Roman"/>
                <w:sz w:val="24"/>
                <w:lang w:val="de-DE"/>
              </w:rPr>
            </w:pPr>
            <w:r w:rsidRPr="00841A1B">
              <w:rPr>
                <w:rFonts w:ascii="Calibri" w:hAnsi="Calibri" w:cs="Calibri"/>
                <w:szCs w:val="22"/>
                <w:lang w:val="de-DE"/>
              </w:rPr>
              <w:t>v1.0_0001_URD_GA1_SGM.pdf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3AB30C0" w14:textId="14529DF6" w:rsidR="00841A1B" w:rsidRPr="00841A1B" w:rsidRDefault="00841A1B" w:rsidP="00841A1B">
            <w:pPr>
              <w:jc w:val="center"/>
              <w:textAlignment w:val="baseline"/>
              <w:rPr>
                <w:rFonts w:ascii="Times New Roman" w:hAnsi="Times New Roman"/>
                <w:sz w:val="24"/>
              </w:rPr>
            </w:pPr>
            <w:r w:rsidRPr="00841A1B">
              <w:rPr>
                <w:b/>
                <w:bCs/>
                <w:noProof/>
                <w:sz w:val="20"/>
                <w:szCs w:val="20"/>
              </w:rPr>
              <w:drawing>
                <wp:inline distT="0" distB="0" distL="0" distR="0" wp14:anchorId="5CB575A2" wp14:editId="14F84A99">
                  <wp:extent cx="971550" cy="638175"/>
                  <wp:effectExtent l="0" t="0" r="0" b="0"/>
                  <wp:docPr id="13" name="Imagen 13"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n 13" descr="Interfaz de usuario gráfica, Texto&#10;&#10;Descripción generada automáticamente"/>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841A1B">
              <w:rPr>
                <w:rFonts w:ascii="Calibri" w:hAnsi="Calibri" w:cs="Calibri"/>
                <w:szCs w:val="22"/>
              </w:rPr>
              <w:t> </w:t>
            </w:r>
          </w:p>
        </w:tc>
      </w:tr>
      <w:tr w:rsidR="00841A1B" w:rsidRPr="00841A1B" w14:paraId="633ED83E"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F60AFCE"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REF-06</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B4537D2"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Documento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197B3FCB"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v1.0_0003_SPMP_GA1_SGM.pdf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284B13AF" w14:textId="7CAF4129" w:rsidR="00841A1B" w:rsidRPr="00841A1B" w:rsidRDefault="00841A1B" w:rsidP="00841A1B">
            <w:pPr>
              <w:jc w:val="center"/>
              <w:textAlignment w:val="baseline"/>
              <w:rPr>
                <w:rFonts w:ascii="Times New Roman" w:hAnsi="Times New Roman"/>
                <w:sz w:val="24"/>
              </w:rPr>
            </w:pPr>
            <w:r w:rsidRPr="00841A1B">
              <w:rPr>
                <w:b/>
                <w:bCs/>
                <w:noProof/>
                <w:sz w:val="20"/>
                <w:szCs w:val="20"/>
              </w:rPr>
              <w:drawing>
                <wp:inline distT="0" distB="0" distL="0" distR="0" wp14:anchorId="386EA596" wp14:editId="449E0193">
                  <wp:extent cx="971550" cy="638175"/>
                  <wp:effectExtent l="0" t="0" r="0" b="0"/>
                  <wp:docPr id="12" name="Imagen 12" descr="Interfaz de usuario gráfica,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n 12" descr="Interfaz de usuario gráfica, Texto&#10;&#10;Descripción generada automáticamente"/>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971550" cy="638175"/>
                          </a:xfrm>
                          <a:prstGeom prst="rect">
                            <a:avLst/>
                          </a:prstGeom>
                          <a:noFill/>
                          <a:ln>
                            <a:noFill/>
                          </a:ln>
                        </pic:spPr>
                      </pic:pic>
                    </a:graphicData>
                  </a:graphic>
                </wp:inline>
              </w:drawing>
            </w:r>
            <w:r w:rsidRPr="00841A1B">
              <w:rPr>
                <w:rFonts w:ascii="Calibri" w:hAnsi="Calibri" w:cs="Calibri"/>
                <w:szCs w:val="22"/>
              </w:rPr>
              <w:t> </w:t>
            </w:r>
          </w:p>
        </w:tc>
      </w:tr>
      <w:tr w:rsidR="00841A1B" w:rsidRPr="00841A1B" w14:paraId="14BADDB2"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CFAC126"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lang w:val="en-US"/>
              </w:rPr>
              <w:t>REF-07</w:t>
            </w:r>
            <w:r w:rsidRPr="00841A1B">
              <w:rPr>
                <w:rFonts w:ascii="Calibri" w:hAnsi="Calibri" w:cs="Calibri"/>
                <w:szCs w:val="22"/>
              </w:rPr>
              <w:t> </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3AD0CDF5"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Documento </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hideMark/>
          </w:tcPr>
          <w:p w14:paraId="777A1348" w14:textId="77777777" w:rsidR="00841A1B" w:rsidRPr="00841A1B" w:rsidRDefault="00841A1B" w:rsidP="00841A1B">
            <w:pPr>
              <w:jc w:val="center"/>
              <w:textAlignment w:val="baseline"/>
              <w:rPr>
                <w:rFonts w:ascii="Times New Roman" w:hAnsi="Times New Roman"/>
                <w:sz w:val="24"/>
              </w:rPr>
            </w:pPr>
            <w:r w:rsidRPr="00841A1B">
              <w:rPr>
                <w:rFonts w:ascii="Calibri" w:hAnsi="Calibri" w:cs="Calibri"/>
                <w:szCs w:val="22"/>
              </w:rPr>
              <w:t>V1.0_0006_SVVP_GA1_SGM.pdf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tcPr>
          <w:p w14:paraId="2142A4D9" w14:textId="6AE23C3F" w:rsidR="00841A1B" w:rsidRPr="00841A1B" w:rsidRDefault="00484078" w:rsidP="00841A1B">
            <w:pPr>
              <w:jc w:val="center"/>
              <w:textAlignment w:val="baseline"/>
              <w:rPr>
                <w:rFonts w:ascii="Times New Roman" w:hAnsi="Times New Roman"/>
                <w:sz w:val="24"/>
              </w:rPr>
            </w:pPr>
            <w:r>
              <w:rPr>
                <w:rFonts w:ascii="Times New Roman" w:hAnsi="Times New Roman"/>
                <w:sz w:val="24"/>
              </w:rPr>
              <w:object w:dxaOrig="1512" w:dyaOrig="992" w14:anchorId="042E393C">
                <v:shape id="_x0000_i1027" type="#_x0000_t75" style="width:75.6pt;height:49.6pt" o:ole="">
                  <v:imagedata r:id="rId25" o:title=""/>
                </v:shape>
                <o:OLEObject Type="Embed" ProgID="Package" ShapeID="_x0000_i1027" DrawAspect="Icon" ObjectID="_1710620159" r:id="rId26"/>
              </w:object>
            </w:r>
          </w:p>
        </w:tc>
      </w:tr>
      <w:tr w:rsidR="008101DD" w:rsidRPr="00841A1B" w14:paraId="600DB6FB"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tcPr>
          <w:p w14:paraId="211E78D5" w14:textId="71FF495C" w:rsidR="008101DD" w:rsidRPr="00841A1B" w:rsidRDefault="008101DD" w:rsidP="008101DD">
            <w:pPr>
              <w:jc w:val="center"/>
              <w:textAlignment w:val="baseline"/>
              <w:rPr>
                <w:rFonts w:ascii="Calibri" w:hAnsi="Calibri" w:cs="Calibri"/>
                <w:szCs w:val="22"/>
                <w:lang w:val="en-US"/>
              </w:rPr>
            </w:pPr>
            <w:r>
              <w:rPr>
                <w:rFonts w:ascii="Calibri" w:hAnsi="Calibri" w:cs="Calibri"/>
                <w:szCs w:val="22"/>
                <w:lang w:val="en-US"/>
              </w:rPr>
              <w:t>REF-08</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tcPr>
          <w:p w14:paraId="290E54D4" w14:textId="0C0BC52C" w:rsidR="008101DD" w:rsidRPr="00841A1B" w:rsidRDefault="008101DD" w:rsidP="008101DD">
            <w:pPr>
              <w:jc w:val="center"/>
              <w:textAlignment w:val="baseline"/>
              <w:rPr>
                <w:rFonts w:ascii="Calibri" w:hAnsi="Calibri" w:cs="Calibri"/>
                <w:szCs w:val="22"/>
              </w:rPr>
            </w:pPr>
            <w:r>
              <w:rPr>
                <w:rFonts w:ascii="Calibri" w:hAnsi="Calibri" w:cs="Calibri"/>
                <w:szCs w:val="22"/>
              </w:rPr>
              <w:t>Documento</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tcPr>
          <w:p w14:paraId="25D90D81" w14:textId="084F5DB7" w:rsidR="008101DD" w:rsidRPr="00841A1B" w:rsidRDefault="008101DD" w:rsidP="008101DD">
            <w:pPr>
              <w:jc w:val="center"/>
              <w:textAlignment w:val="baseline"/>
              <w:rPr>
                <w:rFonts w:ascii="Calibri" w:hAnsi="Calibri" w:cs="Calibri"/>
                <w:szCs w:val="22"/>
              </w:rPr>
            </w:pPr>
            <w:r w:rsidRPr="00841A1B">
              <w:rPr>
                <w:rFonts w:ascii="Calibri" w:hAnsi="Calibri" w:cs="Calibri"/>
                <w:szCs w:val="22"/>
              </w:rPr>
              <w:t>V1.0_000</w:t>
            </w:r>
            <w:r>
              <w:rPr>
                <w:rFonts w:ascii="Calibri" w:hAnsi="Calibri" w:cs="Calibri"/>
                <w:szCs w:val="22"/>
              </w:rPr>
              <w:t>7</w:t>
            </w:r>
            <w:r w:rsidRPr="00841A1B">
              <w:rPr>
                <w:rFonts w:ascii="Calibri" w:hAnsi="Calibri" w:cs="Calibri"/>
                <w:szCs w:val="22"/>
              </w:rPr>
              <w:t>_S</w:t>
            </w:r>
            <w:r>
              <w:rPr>
                <w:rFonts w:ascii="Calibri" w:hAnsi="Calibri" w:cs="Calibri"/>
                <w:szCs w:val="22"/>
              </w:rPr>
              <w:t>CMP</w:t>
            </w:r>
            <w:r w:rsidRPr="00841A1B">
              <w:rPr>
                <w:rFonts w:ascii="Calibri" w:hAnsi="Calibri" w:cs="Calibri"/>
                <w:szCs w:val="22"/>
              </w:rPr>
              <w:t>_GA1_SGM.pdf </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tcPr>
          <w:p w14:paraId="12E7C217" w14:textId="5FED7FC5" w:rsidR="008101DD" w:rsidRDefault="0067118E" w:rsidP="008101DD">
            <w:pPr>
              <w:jc w:val="center"/>
              <w:textAlignment w:val="baseline"/>
              <w:rPr>
                <w:rFonts w:ascii="Calibri" w:hAnsi="Calibri" w:cs="Calibri"/>
                <w:szCs w:val="22"/>
              </w:rPr>
            </w:pPr>
            <w:r>
              <w:rPr>
                <w:rFonts w:ascii="Calibri" w:hAnsi="Calibri" w:cs="Calibri"/>
                <w:szCs w:val="22"/>
              </w:rPr>
              <w:object w:dxaOrig="1512" w:dyaOrig="992" w14:anchorId="354B9404">
                <v:shape id="_x0000_i1028" type="#_x0000_t75" style="width:75.6pt;height:49.6pt" o:ole="">
                  <v:imagedata r:id="rId27" o:title=""/>
                </v:shape>
                <o:OLEObject Type="Embed" ProgID="Package" ShapeID="_x0000_i1028" DrawAspect="Icon" ObjectID="_1710620160" r:id="rId28"/>
              </w:object>
            </w:r>
          </w:p>
        </w:tc>
      </w:tr>
      <w:tr w:rsidR="007A7AA7" w:rsidRPr="00841A1B" w14:paraId="5BB8C2B0"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tcPr>
          <w:p w14:paraId="3267EFA8" w14:textId="53196F7B" w:rsidR="007A7AA7" w:rsidRDefault="007A7AA7" w:rsidP="008101DD">
            <w:pPr>
              <w:jc w:val="center"/>
              <w:textAlignment w:val="baseline"/>
              <w:rPr>
                <w:rFonts w:ascii="Calibri" w:hAnsi="Calibri" w:cs="Calibri"/>
                <w:szCs w:val="22"/>
                <w:lang w:val="en-US"/>
              </w:rPr>
            </w:pPr>
            <w:r>
              <w:rPr>
                <w:rFonts w:ascii="Calibri" w:hAnsi="Calibri" w:cs="Calibri"/>
                <w:szCs w:val="22"/>
                <w:lang w:val="en-US"/>
              </w:rPr>
              <w:t>REF-09</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tcPr>
          <w:p w14:paraId="5861CD35" w14:textId="0DAECA2A" w:rsidR="007A7AA7" w:rsidRDefault="007A7AA7" w:rsidP="008101DD">
            <w:pPr>
              <w:jc w:val="center"/>
              <w:textAlignment w:val="baseline"/>
              <w:rPr>
                <w:rFonts w:ascii="Calibri" w:hAnsi="Calibri" w:cs="Calibri"/>
                <w:szCs w:val="22"/>
              </w:rPr>
            </w:pPr>
            <w:r>
              <w:rPr>
                <w:rFonts w:ascii="Calibri" w:hAnsi="Calibri" w:cs="Calibri"/>
                <w:szCs w:val="22"/>
              </w:rPr>
              <w:t>Estándar</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tcPr>
          <w:p w14:paraId="3B0A478A" w14:textId="743D2FDB" w:rsidR="007A7AA7" w:rsidRPr="00841A1B" w:rsidRDefault="007A7AA7" w:rsidP="008101DD">
            <w:pPr>
              <w:jc w:val="center"/>
              <w:textAlignment w:val="baseline"/>
              <w:rPr>
                <w:rFonts w:ascii="Calibri" w:hAnsi="Calibri" w:cs="Calibri"/>
                <w:szCs w:val="22"/>
              </w:rPr>
            </w:pPr>
            <w:r>
              <w:rPr>
                <w:rFonts w:ascii="Calibri" w:hAnsi="Calibri" w:cs="Calibri"/>
                <w:szCs w:val="22"/>
              </w:rPr>
              <w:t>ISO_9001.pdf</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tcPr>
          <w:p w14:paraId="14675872" w14:textId="2AC395D0" w:rsidR="007A7AA7" w:rsidRDefault="00566238" w:rsidP="008101DD">
            <w:pPr>
              <w:jc w:val="center"/>
              <w:textAlignment w:val="baseline"/>
              <w:rPr>
                <w:rFonts w:ascii="Calibri" w:hAnsi="Calibri" w:cs="Calibri"/>
                <w:szCs w:val="22"/>
              </w:rPr>
            </w:pPr>
            <w:r>
              <w:rPr>
                <w:rFonts w:ascii="Calibri" w:hAnsi="Calibri" w:cs="Calibri"/>
                <w:szCs w:val="22"/>
              </w:rPr>
              <w:object w:dxaOrig="1512" w:dyaOrig="992" w14:anchorId="2C5709A1">
                <v:shape id="_x0000_i1029" type="#_x0000_t75" style="width:75.6pt;height:49.6pt" o:ole="">
                  <v:imagedata r:id="rId29" o:title=""/>
                </v:shape>
                <o:OLEObject Type="Embed" ProgID="Package" ShapeID="_x0000_i1029" DrawAspect="Icon" ObjectID="_1710620161" r:id="rId30"/>
              </w:object>
            </w:r>
          </w:p>
        </w:tc>
      </w:tr>
      <w:tr w:rsidR="001D14ED" w:rsidRPr="00841A1B" w14:paraId="2B95E88D" w14:textId="77777777" w:rsidTr="00D418D8">
        <w:trPr>
          <w:trHeight w:val="345"/>
        </w:trPr>
        <w:tc>
          <w:tcPr>
            <w:tcW w:w="866" w:type="dxa"/>
            <w:tcBorders>
              <w:top w:val="single" w:sz="6" w:space="0" w:color="auto"/>
              <w:left w:val="single" w:sz="6" w:space="0" w:color="auto"/>
              <w:bottom w:val="single" w:sz="6" w:space="0" w:color="auto"/>
              <w:right w:val="single" w:sz="6" w:space="0" w:color="auto"/>
            </w:tcBorders>
            <w:shd w:val="clear" w:color="auto" w:fill="auto"/>
            <w:vAlign w:val="center"/>
          </w:tcPr>
          <w:p w14:paraId="719EA38B" w14:textId="0F02FA6F" w:rsidR="001D14ED" w:rsidRDefault="00D418D8" w:rsidP="008101DD">
            <w:pPr>
              <w:jc w:val="center"/>
              <w:textAlignment w:val="baseline"/>
              <w:rPr>
                <w:rFonts w:ascii="Calibri" w:hAnsi="Calibri" w:cs="Calibri"/>
                <w:szCs w:val="22"/>
                <w:lang w:val="en-US"/>
              </w:rPr>
            </w:pPr>
            <w:r>
              <w:rPr>
                <w:rFonts w:ascii="Calibri" w:hAnsi="Calibri" w:cs="Calibri"/>
                <w:szCs w:val="22"/>
                <w:lang w:val="en-US"/>
              </w:rPr>
              <w:t>REF-09</w:t>
            </w:r>
          </w:p>
        </w:tc>
        <w:tc>
          <w:tcPr>
            <w:tcW w:w="1368" w:type="dxa"/>
            <w:tcBorders>
              <w:top w:val="single" w:sz="6" w:space="0" w:color="auto"/>
              <w:left w:val="single" w:sz="6" w:space="0" w:color="auto"/>
              <w:bottom w:val="single" w:sz="6" w:space="0" w:color="auto"/>
              <w:right w:val="single" w:sz="6" w:space="0" w:color="auto"/>
            </w:tcBorders>
            <w:shd w:val="clear" w:color="auto" w:fill="auto"/>
            <w:vAlign w:val="center"/>
          </w:tcPr>
          <w:p w14:paraId="6DF4F0A6" w14:textId="004E3764" w:rsidR="001D14ED" w:rsidRDefault="00D418D8" w:rsidP="008101DD">
            <w:pPr>
              <w:jc w:val="center"/>
              <w:textAlignment w:val="baseline"/>
              <w:rPr>
                <w:rFonts w:ascii="Calibri" w:hAnsi="Calibri" w:cs="Calibri"/>
                <w:szCs w:val="22"/>
              </w:rPr>
            </w:pPr>
            <w:r>
              <w:rPr>
                <w:rFonts w:ascii="Calibri" w:hAnsi="Calibri" w:cs="Calibri"/>
                <w:szCs w:val="22"/>
              </w:rPr>
              <w:t>Estándar</w:t>
            </w:r>
          </w:p>
        </w:tc>
        <w:tc>
          <w:tcPr>
            <w:tcW w:w="3032" w:type="dxa"/>
            <w:tcBorders>
              <w:top w:val="single" w:sz="6" w:space="0" w:color="auto"/>
              <w:left w:val="single" w:sz="6" w:space="0" w:color="auto"/>
              <w:bottom w:val="single" w:sz="6" w:space="0" w:color="auto"/>
              <w:right w:val="single" w:sz="6" w:space="0" w:color="auto"/>
            </w:tcBorders>
            <w:shd w:val="clear" w:color="auto" w:fill="auto"/>
            <w:vAlign w:val="center"/>
          </w:tcPr>
          <w:p w14:paraId="68C0F289" w14:textId="613C09B5" w:rsidR="001D14ED" w:rsidRDefault="00D418D8" w:rsidP="008101DD">
            <w:pPr>
              <w:jc w:val="center"/>
              <w:textAlignment w:val="baseline"/>
              <w:rPr>
                <w:rFonts w:ascii="Calibri" w:hAnsi="Calibri" w:cs="Calibri"/>
                <w:szCs w:val="22"/>
              </w:rPr>
            </w:pPr>
            <w:r>
              <w:rPr>
                <w:rFonts w:ascii="Calibri" w:hAnsi="Calibri" w:cs="Calibri"/>
                <w:szCs w:val="22"/>
              </w:rPr>
              <w:t>ISO_33000.pdf</w:t>
            </w:r>
          </w:p>
        </w:tc>
        <w:tc>
          <w:tcPr>
            <w:tcW w:w="4072" w:type="dxa"/>
            <w:tcBorders>
              <w:top w:val="single" w:sz="6" w:space="0" w:color="auto"/>
              <w:left w:val="single" w:sz="6" w:space="0" w:color="auto"/>
              <w:bottom w:val="single" w:sz="6" w:space="0" w:color="auto"/>
              <w:right w:val="single" w:sz="6" w:space="0" w:color="auto"/>
            </w:tcBorders>
            <w:shd w:val="clear" w:color="auto" w:fill="auto"/>
            <w:vAlign w:val="center"/>
          </w:tcPr>
          <w:p w14:paraId="4D2550B4" w14:textId="7EC4632A" w:rsidR="001D14ED" w:rsidRDefault="00D418D8" w:rsidP="008101DD">
            <w:pPr>
              <w:jc w:val="center"/>
              <w:textAlignment w:val="baseline"/>
              <w:rPr>
                <w:rFonts w:ascii="Calibri" w:hAnsi="Calibri" w:cs="Calibri"/>
                <w:szCs w:val="22"/>
              </w:rPr>
            </w:pPr>
            <w:r>
              <w:rPr>
                <w:rFonts w:ascii="Calibri" w:hAnsi="Calibri" w:cs="Calibri"/>
                <w:szCs w:val="22"/>
              </w:rPr>
              <w:object w:dxaOrig="1512" w:dyaOrig="992" w14:anchorId="12BD2F18">
                <v:shape id="_x0000_i1030" type="#_x0000_t75" style="width:75.6pt;height:49.6pt" o:ole="">
                  <v:imagedata r:id="rId29" o:title=""/>
                </v:shape>
                <o:OLEObject Type="Embed" ProgID="Package" ShapeID="_x0000_i1030" DrawAspect="Icon" ObjectID="_1710620162" r:id="rId31"/>
              </w:object>
            </w:r>
          </w:p>
        </w:tc>
      </w:tr>
    </w:tbl>
    <w:p w14:paraId="22FE4A73" w14:textId="136011AD" w:rsidR="00F170C7" w:rsidRPr="0084337D" w:rsidRDefault="00F170C7" w:rsidP="00BD328F">
      <w:pPr>
        <w:pStyle w:val="Ttulo1"/>
      </w:pPr>
      <w:bookmarkStart w:id="5" w:name="_Toc100006627"/>
      <w:r w:rsidRPr="0084337D">
        <w:lastRenderedPageBreak/>
        <w:t>Gestión</w:t>
      </w:r>
      <w:bookmarkEnd w:id="5"/>
      <w:r w:rsidRPr="0084337D">
        <w:t xml:space="preserve"> </w:t>
      </w:r>
    </w:p>
    <w:p w14:paraId="4267BA92" w14:textId="19BE3FE8" w:rsidR="005665BE" w:rsidRPr="00BD328F" w:rsidRDefault="005665BE" w:rsidP="00BD328F">
      <w:pPr>
        <w:pStyle w:val="Ttulo2"/>
      </w:pPr>
      <w:bookmarkStart w:id="6" w:name="_Toc100006628"/>
      <w:r w:rsidRPr="00BD328F">
        <w:t>Organización</w:t>
      </w:r>
      <w:bookmarkEnd w:id="6"/>
      <w:r w:rsidRPr="00BD328F">
        <w:t xml:space="preserve"> </w:t>
      </w:r>
    </w:p>
    <w:p w14:paraId="692E2114" w14:textId="548621B6" w:rsidR="00393485" w:rsidRPr="004339AB" w:rsidRDefault="00393485" w:rsidP="00393485">
      <w:pPr>
        <w:pStyle w:val="Texto"/>
        <w:rPr>
          <w:rFonts w:ascii="Arial" w:hAnsi="Arial" w:cs="Arial"/>
          <w:lang w:val="es-ES"/>
        </w:rPr>
      </w:pPr>
      <w:r w:rsidRPr="004339AB">
        <w:rPr>
          <w:rFonts w:ascii="Arial" w:hAnsi="Arial" w:cs="Arial"/>
          <w:lang w:val="es-ES"/>
        </w:rPr>
        <w:t xml:space="preserve">Como definido en el documento del SPMP [REF-06] </w:t>
      </w:r>
      <w:r w:rsidR="006C1D81" w:rsidRPr="004339AB">
        <w:rPr>
          <w:rFonts w:ascii="Arial" w:hAnsi="Arial" w:cs="Arial"/>
          <w:lang w:val="es-ES"/>
        </w:rPr>
        <w:t>Apartado 2.2, la estructura organizativa y sus relaciones vienen dada por el siguiente organigrama.</w:t>
      </w:r>
    </w:p>
    <w:p w14:paraId="29267570" w14:textId="0B5CF2C3" w:rsidR="006A279C" w:rsidRPr="004339AB" w:rsidRDefault="00393485" w:rsidP="006A279C">
      <w:pPr>
        <w:pStyle w:val="Texto"/>
        <w:rPr>
          <w:rFonts w:ascii="Arial" w:hAnsi="Arial" w:cs="Arial"/>
          <w:lang w:val="es-ES"/>
        </w:rPr>
      </w:pPr>
      <w:r w:rsidRPr="004339AB">
        <w:rPr>
          <w:rFonts w:ascii="Arial" w:hAnsi="Arial" w:cs="Arial"/>
          <w:lang w:val="es-ES"/>
        </w:rPr>
        <mc:AlternateContent>
          <mc:Choice Requires="wps">
            <w:drawing>
              <wp:anchor distT="0" distB="0" distL="114300" distR="114300" simplePos="0" relativeHeight="251658241" behindDoc="0" locked="0" layoutInCell="1" allowOverlap="1" wp14:anchorId="07D9CA55" wp14:editId="148042CA">
                <wp:simplePos x="0" y="0"/>
                <wp:positionH relativeFrom="column">
                  <wp:posOffset>3175</wp:posOffset>
                </wp:positionH>
                <wp:positionV relativeFrom="paragraph">
                  <wp:posOffset>2901315</wp:posOffset>
                </wp:positionV>
                <wp:extent cx="6128385" cy="635"/>
                <wp:effectExtent l="0" t="0" r="0" b="0"/>
                <wp:wrapSquare wrapText="bothSides"/>
                <wp:docPr id="2" name="Cuadro de texto 2"/>
                <wp:cNvGraphicFramePr/>
                <a:graphic xmlns:a="http://schemas.openxmlformats.org/drawingml/2006/main">
                  <a:graphicData uri="http://schemas.microsoft.com/office/word/2010/wordprocessingShape">
                    <wps:wsp>
                      <wps:cNvSpPr txBox="1"/>
                      <wps:spPr>
                        <a:xfrm>
                          <a:off x="0" y="0"/>
                          <a:ext cx="6128385" cy="635"/>
                        </a:xfrm>
                        <a:prstGeom prst="rect">
                          <a:avLst/>
                        </a:prstGeom>
                        <a:solidFill>
                          <a:prstClr val="white"/>
                        </a:solidFill>
                        <a:ln>
                          <a:noFill/>
                        </a:ln>
                      </wps:spPr>
                      <wps:txbx>
                        <w:txbxContent>
                          <w:p w14:paraId="1866BC83" w14:textId="1E04EA66" w:rsidR="00393485" w:rsidRPr="000F16BF" w:rsidRDefault="00393485" w:rsidP="00393485">
                            <w:pPr>
                              <w:pStyle w:val="Descripcin"/>
                              <w:rPr>
                                <w:noProof/>
                                <w:szCs w:val="24"/>
                                <w:lang w:val="fr-FR"/>
                              </w:rPr>
                            </w:pPr>
                            <w:r>
                              <w:t xml:space="preserve">Figura </w:t>
                            </w:r>
                            <w:fldSimple w:instr=" STYLEREF 1 \s " w:fldLock="1">
                              <w:r>
                                <w:rPr>
                                  <w:noProof/>
                                </w:rPr>
                                <w:t>3</w:t>
                              </w:r>
                            </w:fldSimple>
                            <w:r>
                              <w:t>.</w:t>
                            </w:r>
                            <w:fldSimple w:instr=" SEQ Figura \* ARABIC \s 1 ">
                              <w:r w:rsidR="00070F3E">
                                <w:rPr>
                                  <w:noProof/>
                                </w:rPr>
                                <w:t>1</w:t>
                              </w:r>
                            </w:fldSimple>
                            <w:r>
                              <w:t>: Estructura Organizativa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7D9CA55" id="_x0000_t202" coordsize="21600,21600" o:spt="202" path="m,l,21600r21600,l21600,xe">
                <v:stroke joinstyle="miter"/>
                <v:path gradientshapeok="t" o:connecttype="rect"/>
              </v:shapetype>
              <v:shape id="Cuadro de texto 2" o:spid="_x0000_s1026" type="#_x0000_t202" style="position:absolute;left:0;text-align:left;margin-left:.25pt;margin-top:228.45pt;width:482.55pt;height:.05pt;z-index:25165824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" stroked="f">
                <v:textbox style="mso-fit-shape-to-text:t" inset="0,0,0,0">
                  <w:txbxContent>
                    <w:p w14:paraId="1866BC83" w14:textId="1E04EA66" w:rsidR="00393485" w:rsidRPr="000F16BF" w:rsidRDefault="00393485" w:rsidP="00393485">
                      <w:pPr>
                        <w:pStyle w:val="Descripcin"/>
                        <w:rPr>
                          <w:noProof/>
                          <w:szCs w:val="24"/>
                          <w:lang w:val="fr-FR"/>
                        </w:rPr>
                      </w:pPr>
                      <w:r>
                        <w:t xml:space="preserve">Figura </w:t>
                      </w:r>
                      <w:fldSimple w:instr=" STYLEREF 1 \s " w:fldLock="1">
                        <w:r>
                          <w:rPr>
                            <w:noProof/>
                          </w:rPr>
                          <w:t>3</w:t>
                        </w:r>
                      </w:fldSimple>
                      <w:r>
                        <w:t>.</w:t>
                      </w:r>
                      <w:fldSimple w:instr=" SEQ Figura \* ARABIC \s 1 ">
                        <w:r w:rsidR="00070F3E">
                          <w:rPr>
                            <w:noProof/>
                          </w:rPr>
                          <w:t>1</w:t>
                        </w:r>
                      </w:fldSimple>
                      <w:r>
                        <w:t>: Estructura Organizativa</w:t>
                      </w:r>
                    </w:p>
                  </w:txbxContent>
                </v:textbox>
                <w10:wrap type="square"/>
              </v:shape>
            </w:pict>
          </mc:Fallback>
        </mc:AlternateContent>
      </w:r>
      <w:r w:rsidR="001E528F" w:rsidRPr="004339AB">
        <w:rPr>
          <w:rFonts w:ascii="Arial" w:hAnsi="Arial" w:cs="Arial"/>
          <w:lang w:val="es-ES"/>
        </w:rPr>
        <w:drawing>
          <wp:anchor distT="0" distB="0" distL="114300" distR="114300" simplePos="0" relativeHeight="251658240" behindDoc="1" locked="0" layoutInCell="1" allowOverlap="1" wp14:anchorId="6792613B" wp14:editId="2685A9E4">
            <wp:simplePos x="0" y="0"/>
            <wp:positionH relativeFrom="column">
              <wp:posOffset>3175</wp:posOffset>
            </wp:positionH>
            <wp:positionV relativeFrom="paragraph">
              <wp:posOffset>323850</wp:posOffset>
            </wp:positionV>
            <wp:extent cx="6128385" cy="2520315"/>
            <wp:effectExtent l="0" t="0" r="5715" b="0"/>
            <wp:wrapSquare wrapText="bothSides"/>
            <wp:docPr id="6" name="Imagen 6" descr="Interfaz de usuario gráfica, 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n 6" descr="Interfaz de usuario gráfica, Diagrama&#10;&#10;Descripción generada automáticamente"/>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128385" cy="252031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E7CEAB6" w14:textId="6CBED813" w:rsidR="006C1D81" w:rsidRPr="004339AB" w:rsidRDefault="006C1D81" w:rsidP="006C1D81">
      <w:pPr>
        <w:rPr>
          <w:rFonts w:ascii="Arial" w:hAnsi="Arial" w:cs="Arial"/>
        </w:rPr>
      </w:pPr>
      <w:r w:rsidRPr="004339AB">
        <w:rPr>
          <w:rFonts w:ascii="Arial" w:hAnsi="Arial" w:cs="Arial"/>
        </w:rPr>
        <w:t xml:space="preserve">Cada miembro del proyecto deberá </w:t>
      </w:r>
      <w:r w:rsidR="007B3D3E" w:rsidRPr="004339AB">
        <w:rPr>
          <w:rFonts w:ascii="Arial" w:hAnsi="Arial" w:cs="Arial"/>
        </w:rPr>
        <w:t>ejercer su responsabilidad de acorde con lo establecido. Para que todos tengan constancia de</w:t>
      </w:r>
      <w:r w:rsidR="00A10A2C" w:rsidRPr="004339AB">
        <w:rPr>
          <w:rFonts w:ascii="Arial" w:hAnsi="Arial" w:cs="Arial"/>
        </w:rPr>
        <w:t xml:space="preserve"> </w:t>
      </w:r>
      <w:r w:rsidR="00713049" w:rsidRPr="004339AB">
        <w:rPr>
          <w:rFonts w:ascii="Arial" w:hAnsi="Arial" w:cs="Arial"/>
        </w:rPr>
        <w:t>su rol en el proyecto, se indicará al principio del proyecto por parte del Jefe de Proyecto lo que se espera del recurso indicado.</w:t>
      </w:r>
    </w:p>
    <w:p w14:paraId="140192EA" w14:textId="0317649A" w:rsidR="00FC3611" w:rsidRPr="0084337D" w:rsidRDefault="00D73341" w:rsidP="00BD328F">
      <w:pPr>
        <w:pStyle w:val="Ttulo2"/>
      </w:pPr>
      <w:bookmarkStart w:id="7" w:name="_Toc100006629"/>
      <w:r w:rsidRPr="0084337D">
        <w:t>Tareas</w:t>
      </w:r>
      <w:bookmarkEnd w:id="7"/>
      <w:r w:rsidRPr="0084337D">
        <w:t xml:space="preserve"> </w:t>
      </w:r>
    </w:p>
    <w:p w14:paraId="6D79805F" w14:textId="563461A6" w:rsidR="00FC3611" w:rsidRPr="004339AB" w:rsidRDefault="00F63E6B" w:rsidP="005F5914">
      <w:pPr>
        <w:jc w:val="both"/>
        <w:rPr>
          <w:rFonts w:ascii="Arial" w:hAnsi="Arial" w:cs="Arial"/>
          <w:color w:val="000000"/>
          <w:szCs w:val="22"/>
        </w:rPr>
      </w:pPr>
      <w:r w:rsidRPr="004339AB">
        <w:rPr>
          <w:rFonts w:ascii="Arial" w:hAnsi="Arial" w:cs="Arial"/>
          <w:color w:val="000000"/>
          <w:szCs w:val="22"/>
        </w:rPr>
        <w:t xml:space="preserve">En esta sección </w:t>
      </w:r>
      <w:r w:rsidR="00A17AC7" w:rsidRPr="004339AB">
        <w:rPr>
          <w:rFonts w:ascii="Arial" w:hAnsi="Arial" w:cs="Arial"/>
          <w:color w:val="000000"/>
          <w:szCs w:val="22"/>
        </w:rPr>
        <w:t>se listaran todas las tareas que el equipo realizara</w:t>
      </w:r>
      <w:r w:rsidR="00CF2799" w:rsidRPr="004339AB">
        <w:rPr>
          <w:rFonts w:ascii="Arial" w:hAnsi="Arial" w:cs="Arial"/>
          <w:color w:val="000000"/>
          <w:szCs w:val="22"/>
        </w:rPr>
        <w:t>. Estas tareas se realizaran durante el ciclo de vida del proyecto</w:t>
      </w:r>
      <w:r w:rsidR="00BE734A" w:rsidRPr="004339AB">
        <w:rPr>
          <w:rFonts w:ascii="Arial" w:hAnsi="Arial" w:cs="Arial"/>
          <w:color w:val="000000"/>
          <w:szCs w:val="22"/>
        </w:rPr>
        <w:t>. Por cada tarea se realizara un informe indicando la finalización de esta.</w:t>
      </w:r>
    </w:p>
    <w:p w14:paraId="4C9B870B" w14:textId="77777777" w:rsidR="00BE734A" w:rsidRPr="004339AB" w:rsidRDefault="00BE734A" w:rsidP="005F5914">
      <w:pPr>
        <w:jc w:val="both"/>
        <w:rPr>
          <w:rFonts w:ascii="Arial" w:hAnsi="Arial" w:cs="Arial"/>
          <w:color w:val="000000"/>
          <w:szCs w:val="22"/>
        </w:rPr>
      </w:pPr>
    </w:p>
    <w:p w14:paraId="46F95216" w14:textId="7ACA2011" w:rsidR="00BE734A" w:rsidRPr="004339AB" w:rsidRDefault="008E4F41" w:rsidP="005F5914">
      <w:pPr>
        <w:jc w:val="both"/>
        <w:rPr>
          <w:rFonts w:ascii="Arial" w:hAnsi="Arial" w:cs="Arial"/>
          <w:color w:val="000000"/>
          <w:szCs w:val="22"/>
        </w:rPr>
      </w:pPr>
      <w:r w:rsidRPr="004339AB">
        <w:rPr>
          <w:rFonts w:ascii="Arial" w:hAnsi="Arial" w:cs="Arial"/>
          <w:color w:val="000000"/>
          <w:szCs w:val="22"/>
        </w:rPr>
        <w:t xml:space="preserve">Las tareas </w:t>
      </w:r>
      <w:r w:rsidR="00E4043D" w:rsidRPr="004339AB">
        <w:rPr>
          <w:rFonts w:ascii="Arial" w:hAnsi="Arial" w:cs="Arial"/>
          <w:color w:val="000000"/>
          <w:szCs w:val="22"/>
        </w:rPr>
        <w:t xml:space="preserve">que se mostraran ahora </w:t>
      </w:r>
      <w:r w:rsidR="004F77C3" w:rsidRPr="004339AB">
        <w:rPr>
          <w:rFonts w:ascii="Arial" w:hAnsi="Arial" w:cs="Arial"/>
          <w:color w:val="000000"/>
          <w:szCs w:val="22"/>
        </w:rPr>
        <w:t xml:space="preserve">requerirán de la coordinación y cooperación </w:t>
      </w:r>
      <w:r w:rsidR="005278ED" w:rsidRPr="004339AB">
        <w:rPr>
          <w:rFonts w:ascii="Arial" w:hAnsi="Arial" w:cs="Arial"/>
          <w:color w:val="000000"/>
          <w:szCs w:val="22"/>
        </w:rPr>
        <w:t>del equipo de desarrollo</w:t>
      </w:r>
      <w:r w:rsidR="003C639B" w:rsidRPr="004339AB">
        <w:rPr>
          <w:rFonts w:ascii="Arial" w:hAnsi="Arial" w:cs="Arial"/>
          <w:color w:val="000000"/>
          <w:szCs w:val="22"/>
        </w:rPr>
        <w:t>.</w:t>
      </w:r>
    </w:p>
    <w:p w14:paraId="139B9E23" w14:textId="77777777" w:rsidR="00621DE7" w:rsidRPr="004339AB" w:rsidRDefault="00621DE7" w:rsidP="005F5914">
      <w:pPr>
        <w:jc w:val="both"/>
        <w:rPr>
          <w:rFonts w:ascii="Arial" w:hAnsi="Arial" w:cs="Arial"/>
          <w:color w:val="000000"/>
          <w:szCs w:val="22"/>
        </w:rPr>
      </w:pPr>
    </w:p>
    <w:p w14:paraId="47AD26B4" w14:textId="00D66852" w:rsidR="00621DE7" w:rsidRPr="004339AB" w:rsidRDefault="00952093" w:rsidP="00070F3E">
      <w:pPr>
        <w:pStyle w:val="Prrafodelista"/>
        <w:numPr>
          <w:ilvl w:val="0"/>
          <w:numId w:val="22"/>
        </w:numPr>
        <w:jc w:val="both"/>
        <w:rPr>
          <w:rFonts w:ascii="Arial" w:hAnsi="Arial" w:cs="Arial"/>
          <w:color w:val="000000"/>
          <w:szCs w:val="22"/>
        </w:rPr>
      </w:pPr>
      <w:r w:rsidRPr="004339AB">
        <w:rPr>
          <w:rFonts w:ascii="Arial" w:hAnsi="Arial" w:cs="Arial"/>
          <w:b/>
          <w:color w:val="000000"/>
          <w:szCs w:val="22"/>
        </w:rPr>
        <w:t>Tarea</w:t>
      </w:r>
      <w:r w:rsidR="00BE1A06" w:rsidRPr="004339AB">
        <w:rPr>
          <w:rFonts w:ascii="Arial" w:hAnsi="Arial" w:cs="Arial"/>
          <w:b/>
          <w:color w:val="000000"/>
          <w:szCs w:val="22"/>
        </w:rPr>
        <w:t xml:space="preserve">: </w:t>
      </w:r>
      <w:r w:rsidR="008E334F" w:rsidRPr="004339AB">
        <w:rPr>
          <w:rFonts w:ascii="Arial" w:hAnsi="Arial" w:cs="Arial"/>
          <w:b/>
          <w:color w:val="000000"/>
          <w:szCs w:val="22"/>
        </w:rPr>
        <w:t xml:space="preserve">Revisar </w:t>
      </w:r>
      <w:r w:rsidR="00CD6A0C" w:rsidRPr="004339AB">
        <w:rPr>
          <w:rFonts w:ascii="Arial" w:hAnsi="Arial" w:cs="Arial"/>
          <w:b/>
          <w:color w:val="000000"/>
          <w:szCs w:val="22"/>
        </w:rPr>
        <w:t xml:space="preserve">los productos </w:t>
      </w:r>
      <w:r w:rsidR="002D6664" w:rsidRPr="004339AB">
        <w:rPr>
          <w:rFonts w:ascii="Arial" w:hAnsi="Arial" w:cs="Arial"/>
          <w:b/>
          <w:color w:val="000000"/>
          <w:szCs w:val="22"/>
        </w:rPr>
        <w:t>de software</w:t>
      </w:r>
      <w:r w:rsidR="00493180" w:rsidRPr="004339AB">
        <w:rPr>
          <w:rFonts w:ascii="Arial" w:hAnsi="Arial" w:cs="Arial"/>
          <w:b/>
          <w:color w:val="000000"/>
          <w:szCs w:val="22"/>
        </w:rPr>
        <w:t xml:space="preserve">: </w:t>
      </w:r>
      <w:r w:rsidR="00493180" w:rsidRPr="004339AB">
        <w:rPr>
          <w:rFonts w:ascii="Arial" w:hAnsi="Arial" w:cs="Arial"/>
          <w:color w:val="000000"/>
          <w:szCs w:val="22"/>
        </w:rPr>
        <w:t xml:space="preserve">Es necesario concretar un plan </w:t>
      </w:r>
      <w:r w:rsidR="005423C3" w:rsidRPr="004339AB">
        <w:rPr>
          <w:rFonts w:ascii="Arial" w:hAnsi="Arial" w:cs="Arial"/>
          <w:color w:val="000000"/>
          <w:szCs w:val="22"/>
        </w:rPr>
        <w:t>por el cual se compruebe que los desarrollos realizados cumplen con todos los estándares</w:t>
      </w:r>
      <w:r w:rsidR="00493180" w:rsidRPr="004339AB">
        <w:rPr>
          <w:rFonts w:ascii="Arial" w:hAnsi="Arial" w:cs="Arial"/>
          <w:color w:val="000000"/>
          <w:szCs w:val="22"/>
        </w:rPr>
        <w:t xml:space="preserve"> </w:t>
      </w:r>
      <w:r w:rsidR="00555173" w:rsidRPr="004339AB">
        <w:rPr>
          <w:rFonts w:ascii="Arial" w:hAnsi="Arial" w:cs="Arial"/>
          <w:color w:val="000000"/>
          <w:szCs w:val="22"/>
        </w:rPr>
        <w:t xml:space="preserve">y reglas concretadas en documentos anteriores. </w:t>
      </w:r>
    </w:p>
    <w:p w14:paraId="00B2A838" w14:textId="77777777" w:rsidR="00E9006C" w:rsidRPr="004339AB" w:rsidRDefault="00E9006C" w:rsidP="00E9006C">
      <w:pPr>
        <w:pStyle w:val="Prrafodelista"/>
        <w:jc w:val="both"/>
        <w:rPr>
          <w:rFonts w:ascii="Arial" w:hAnsi="Arial" w:cs="Arial"/>
          <w:color w:val="000000"/>
          <w:szCs w:val="22"/>
        </w:rPr>
      </w:pPr>
    </w:p>
    <w:p w14:paraId="66BEA88E" w14:textId="59D12371" w:rsidR="00E9006C" w:rsidRPr="004339AB" w:rsidRDefault="00E9006C" w:rsidP="00070F3E">
      <w:pPr>
        <w:pStyle w:val="Prrafodelista"/>
        <w:numPr>
          <w:ilvl w:val="0"/>
          <w:numId w:val="22"/>
        </w:numPr>
        <w:jc w:val="both"/>
        <w:rPr>
          <w:rFonts w:ascii="Arial" w:hAnsi="Arial" w:cs="Arial"/>
          <w:color w:val="000000"/>
          <w:szCs w:val="22"/>
        </w:rPr>
      </w:pPr>
      <w:r w:rsidRPr="004339AB">
        <w:rPr>
          <w:rFonts w:ascii="Arial" w:hAnsi="Arial" w:cs="Arial"/>
          <w:b/>
          <w:color w:val="000000"/>
          <w:szCs w:val="22"/>
        </w:rPr>
        <w:t>Tarea:</w:t>
      </w:r>
      <w:r w:rsidRPr="004339AB">
        <w:rPr>
          <w:rFonts w:ascii="Arial" w:hAnsi="Arial" w:cs="Arial"/>
          <w:color w:val="000000"/>
          <w:szCs w:val="22"/>
        </w:rPr>
        <w:t xml:space="preserve"> </w:t>
      </w:r>
      <w:r w:rsidRPr="004339AB">
        <w:rPr>
          <w:rFonts w:ascii="Arial" w:hAnsi="Arial" w:cs="Arial"/>
          <w:b/>
          <w:color w:val="000000"/>
          <w:szCs w:val="22"/>
        </w:rPr>
        <w:t xml:space="preserve">Evaluar </w:t>
      </w:r>
      <w:r w:rsidR="005C6547" w:rsidRPr="004339AB">
        <w:rPr>
          <w:rFonts w:ascii="Arial" w:hAnsi="Arial" w:cs="Arial"/>
          <w:b/>
          <w:color w:val="000000"/>
          <w:szCs w:val="22"/>
        </w:rPr>
        <w:t>las herramientas de software</w:t>
      </w:r>
      <w:r w:rsidR="00A25BB5" w:rsidRPr="004339AB">
        <w:rPr>
          <w:rFonts w:ascii="Arial" w:hAnsi="Arial" w:cs="Arial"/>
          <w:b/>
          <w:color w:val="000000"/>
          <w:szCs w:val="22"/>
        </w:rPr>
        <w:t xml:space="preserve">: </w:t>
      </w:r>
      <w:r w:rsidR="00A25BB5" w:rsidRPr="004339AB">
        <w:rPr>
          <w:rFonts w:ascii="Arial" w:hAnsi="Arial" w:cs="Arial"/>
          <w:color w:val="000000"/>
          <w:szCs w:val="22"/>
        </w:rPr>
        <w:t>Es necesario realizar</w:t>
      </w:r>
      <w:r w:rsidR="005C6547" w:rsidRPr="004339AB">
        <w:rPr>
          <w:rFonts w:ascii="Arial" w:hAnsi="Arial" w:cs="Arial"/>
          <w:color w:val="000000"/>
          <w:szCs w:val="22"/>
        </w:rPr>
        <w:t xml:space="preserve"> </w:t>
      </w:r>
      <w:r w:rsidR="005E0A4B" w:rsidRPr="004339AB">
        <w:rPr>
          <w:rFonts w:ascii="Arial" w:hAnsi="Arial" w:cs="Arial"/>
          <w:color w:val="000000"/>
          <w:szCs w:val="22"/>
        </w:rPr>
        <w:t>ciertas evaluaciones por medio de reportes</w:t>
      </w:r>
      <w:r w:rsidR="005C6547" w:rsidRPr="004339AB">
        <w:rPr>
          <w:rFonts w:ascii="Arial" w:hAnsi="Arial" w:cs="Arial"/>
          <w:color w:val="000000"/>
          <w:szCs w:val="22"/>
        </w:rPr>
        <w:t xml:space="preserve"> </w:t>
      </w:r>
      <w:r w:rsidR="00C51B8F" w:rsidRPr="004339AB">
        <w:rPr>
          <w:rFonts w:ascii="Arial" w:hAnsi="Arial" w:cs="Arial"/>
          <w:color w:val="000000"/>
          <w:szCs w:val="22"/>
        </w:rPr>
        <w:t xml:space="preserve">que se realizaran a estas herramientas. En ellas se medirá si es necesario realizar cambios debido a fallos o malfuncionamientos </w:t>
      </w:r>
      <w:r w:rsidR="00CE3306" w:rsidRPr="004339AB">
        <w:rPr>
          <w:rFonts w:ascii="Arial" w:hAnsi="Arial" w:cs="Arial"/>
          <w:color w:val="000000"/>
          <w:szCs w:val="22"/>
        </w:rPr>
        <w:t xml:space="preserve">en estas. Estas herramientas deben cumplir con los requerimientos </w:t>
      </w:r>
      <w:r w:rsidR="00C51666" w:rsidRPr="004339AB">
        <w:rPr>
          <w:rFonts w:ascii="Arial" w:hAnsi="Arial" w:cs="Arial"/>
          <w:color w:val="000000"/>
          <w:szCs w:val="22"/>
        </w:rPr>
        <w:t xml:space="preserve">suficientes como para cumplir su función en </w:t>
      </w:r>
      <w:r w:rsidR="007F273A" w:rsidRPr="004339AB">
        <w:rPr>
          <w:rFonts w:ascii="Arial" w:hAnsi="Arial" w:cs="Arial"/>
          <w:color w:val="000000"/>
          <w:szCs w:val="22"/>
        </w:rPr>
        <w:t>en el proyecto.</w:t>
      </w:r>
    </w:p>
    <w:p w14:paraId="101F3106" w14:textId="77777777" w:rsidR="007F273A" w:rsidRPr="007F273A" w:rsidRDefault="007F273A" w:rsidP="007A4CD3">
      <w:pPr>
        <w:pStyle w:val="Prrafodelista"/>
        <w:jc w:val="both"/>
        <w:rPr>
          <w:rFonts w:ascii="Arial" w:hAnsi="Arial" w:cs="Arial"/>
          <w:color w:val="000000"/>
          <w:szCs w:val="22"/>
        </w:rPr>
      </w:pPr>
    </w:p>
    <w:p w14:paraId="4A2532EB" w14:textId="5ECC9ED8" w:rsidR="007F273A" w:rsidRPr="004339AB" w:rsidRDefault="007F273A" w:rsidP="00070F3E">
      <w:pPr>
        <w:pStyle w:val="Prrafodelista"/>
        <w:numPr>
          <w:ilvl w:val="0"/>
          <w:numId w:val="22"/>
        </w:numPr>
        <w:jc w:val="both"/>
        <w:rPr>
          <w:rFonts w:ascii="Arial" w:hAnsi="Arial" w:cs="Arial"/>
          <w:color w:val="000000"/>
          <w:szCs w:val="22"/>
        </w:rPr>
      </w:pPr>
      <w:r w:rsidRPr="004339AB">
        <w:rPr>
          <w:rFonts w:ascii="Arial" w:hAnsi="Arial" w:cs="Arial"/>
          <w:b/>
          <w:color w:val="000000"/>
          <w:szCs w:val="22"/>
        </w:rPr>
        <w:lastRenderedPageBreak/>
        <w:t>Tarea: Evaluar las instalaciones</w:t>
      </w:r>
      <w:r w:rsidR="00B34FB8" w:rsidRPr="004339AB">
        <w:rPr>
          <w:rFonts w:ascii="Arial" w:hAnsi="Arial" w:cs="Arial"/>
          <w:b/>
          <w:color w:val="000000"/>
          <w:szCs w:val="22"/>
        </w:rPr>
        <w:t xml:space="preserve">: </w:t>
      </w:r>
      <w:r w:rsidR="00B34FB8" w:rsidRPr="004339AB">
        <w:rPr>
          <w:rFonts w:ascii="Arial" w:hAnsi="Arial" w:cs="Arial"/>
          <w:color w:val="000000"/>
          <w:szCs w:val="22"/>
        </w:rPr>
        <w:t xml:space="preserve">Al igual que </w:t>
      </w:r>
      <w:r w:rsidR="0002126D" w:rsidRPr="004339AB">
        <w:rPr>
          <w:rFonts w:ascii="Arial" w:hAnsi="Arial" w:cs="Arial"/>
          <w:color w:val="000000"/>
          <w:szCs w:val="22"/>
        </w:rPr>
        <w:t>con las herramientas de software</w:t>
      </w:r>
      <w:r w:rsidR="00C111FA" w:rsidRPr="004339AB">
        <w:rPr>
          <w:rFonts w:ascii="Arial" w:hAnsi="Arial" w:cs="Arial"/>
          <w:color w:val="000000"/>
          <w:szCs w:val="22"/>
        </w:rPr>
        <w:t>, se deberán evaluar las instalaciones por medio de reportes</w:t>
      </w:r>
      <w:r w:rsidR="00D77074" w:rsidRPr="004339AB">
        <w:rPr>
          <w:rFonts w:ascii="Arial" w:hAnsi="Arial" w:cs="Arial"/>
          <w:color w:val="000000"/>
          <w:szCs w:val="22"/>
        </w:rPr>
        <w:t>, para que en el caso de necesidad, realizar un cambio de estas herramientas</w:t>
      </w:r>
      <w:r w:rsidR="005E3532" w:rsidRPr="004339AB">
        <w:rPr>
          <w:rFonts w:ascii="Arial" w:hAnsi="Arial" w:cs="Arial"/>
          <w:color w:val="000000"/>
          <w:szCs w:val="22"/>
        </w:rPr>
        <w:t>.</w:t>
      </w:r>
    </w:p>
    <w:p w14:paraId="70708FEF" w14:textId="77777777" w:rsidR="005E3532" w:rsidRPr="005E3532" w:rsidRDefault="005E3532" w:rsidP="007A4CD3">
      <w:pPr>
        <w:pStyle w:val="Prrafodelista"/>
        <w:jc w:val="both"/>
        <w:rPr>
          <w:rFonts w:ascii="Arial" w:hAnsi="Arial" w:cs="Arial"/>
          <w:color w:val="000000"/>
          <w:szCs w:val="22"/>
        </w:rPr>
      </w:pPr>
    </w:p>
    <w:p w14:paraId="13C7BB7E" w14:textId="4D39D2EC" w:rsidR="005E3532" w:rsidRPr="004339AB" w:rsidRDefault="003012E8" w:rsidP="00070F3E">
      <w:pPr>
        <w:pStyle w:val="Prrafodelista"/>
        <w:numPr>
          <w:ilvl w:val="0"/>
          <w:numId w:val="22"/>
        </w:numPr>
        <w:jc w:val="both"/>
        <w:rPr>
          <w:rFonts w:ascii="Arial" w:hAnsi="Arial" w:cs="Arial"/>
          <w:color w:val="000000"/>
          <w:szCs w:val="22"/>
        </w:rPr>
      </w:pPr>
      <w:r w:rsidRPr="004339AB">
        <w:rPr>
          <w:rFonts w:ascii="Arial" w:hAnsi="Arial" w:cs="Arial"/>
          <w:b/>
          <w:color w:val="000000"/>
          <w:szCs w:val="22"/>
        </w:rPr>
        <w:t xml:space="preserve">Tarea: Evaluar los productos de software: </w:t>
      </w:r>
      <w:r w:rsidR="004D2F8C" w:rsidRPr="004339AB">
        <w:rPr>
          <w:rFonts w:ascii="Arial" w:hAnsi="Arial" w:cs="Arial"/>
          <w:color w:val="000000"/>
          <w:szCs w:val="22"/>
        </w:rPr>
        <w:t>En esta tarea el equipo se encargara de verificar que los procesos de calidad se realizan en todos los pro</w:t>
      </w:r>
      <w:r w:rsidR="00333411" w:rsidRPr="004339AB">
        <w:rPr>
          <w:rFonts w:ascii="Arial" w:hAnsi="Arial" w:cs="Arial"/>
          <w:color w:val="000000"/>
          <w:szCs w:val="22"/>
        </w:rPr>
        <w:t>ductos</w:t>
      </w:r>
      <w:r w:rsidR="004D2F8C" w:rsidRPr="004339AB">
        <w:rPr>
          <w:rFonts w:ascii="Arial" w:hAnsi="Arial" w:cs="Arial"/>
          <w:color w:val="000000"/>
          <w:szCs w:val="22"/>
        </w:rPr>
        <w:t xml:space="preserve"> de </w:t>
      </w:r>
      <w:r w:rsidR="00333411" w:rsidRPr="004339AB">
        <w:rPr>
          <w:rFonts w:ascii="Arial" w:hAnsi="Arial" w:cs="Arial"/>
          <w:color w:val="000000"/>
          <w:szCs w:val="22"/>
        </w:rPr>
        <w:t xml:space="preserve">sofware, realizando una revisión de estos para comprobar que se cumplen todos los </w:t>
      </w:r>
      <w:r w:rsidR="00AE430C" w:rsidRPr="004339AB">
        <w:rPr>
          <w:rFonts w:ascii="Arial" w:hAnsi="Arial" w:cs="Arial"/>
          <w:color w:val="000000"/>
          <w:szCs w:val="22"/>
        </w:rPr>
        <w:t>estándares, y en el caso de que haya algún problema se pueda solucionar a tiempo.</w:t>
      </w:r>
    </w:p>
    <w:p w14:paraId="0B1D40F8" w14:textId="77777777" w:rsidR="00AE430C" w:rsidRPr="00AE430C" w:rsidRDefault="00AE430C" w:rsidP="007A4CD3">
      <w:pPr>
        <w:pStyle w:val="Prrafodelista"/>
        <w:jc w:val="both"/>
        <w:rPr>
          <w:rFonts w:ascii="Arial" w:hAnsi="Arial" w:cs="Arial"/>
          <w:color w:val="000000"/>
          <w:szCs w:val="22"/>
        </w:rPr>
      </w:pPr>
    </w:p>
    <w:p w14:paraId="404751E3" w14:textId="2840246B" w:rsidR="00AE430C" w:rsidRPr="004339AB" w:rsidRDefault="00AE430C" w:rsidP="00070F3E">
      <w:pPr>
        <w:pStyle w:val="Prrafodelista"/>
        <w:numPr>
          <w:ilvl w:val="0"/>
          <w:numId w:val="22"/>
        </w:numPr>
        <w:jc w:val="both"/>
        <w:rPr>
          <w:rFonts w:ascii="Arial" w:hAnsi="Arial" w:cs="Arial"/>
          <w:color w:val="000000"/>
          <w:szCs w:val="22"/>
        </w:rPr>
      </w:pPr>
      <w:r w:rsidRPr="004339AB">
        <w:rPr>
          <w:rFonts w:ascii="Arial" w:hAnsi="Arial" w:cs="Arial"/>
          <w:b/>
          <w:color w:val="000000"/>
          <w:szCs w:val="22"/>
        </w:rPr>
        <w:t xml:space="preserve">Tarea: Evaluar los planes: </w:t>
      </w:r>
      <w:r w:rsidR="00A72446" w:rsidRPr="004339AB">
        <w:rPr>
          <w:rFonts w:ascii="Arial" w:hAnsi="Arial" w:cs="Arial"/>
          <w:color w:val="000000"/>
          <w:szCs w:val="22"/>
        </w:rPr>
        <w:t xml:space="preserve">El equipo deberá evaluar </w:t>
      </w:r>
      <w:r w:rsidR="00984CD8" w:rsidRPr="004339AB">
        <w:rPr>
          <w:rFonts w:ascii="Arial" w:hAnsi="Arial" w:cs="Arial"/>
          <w:color w:val="000000"/>
          <w:szCs w:val="22"/>
        </w:rPr>
        <w:t xml:space="preserve">si se están realizando todos los planes del proyecto siguiendo los estándares </w:t>
      </w:r>
      <w:r w:rsidR="00DA0ABA" w:rsidRPr="004339AB">
        <w:rPr>
          <w:rFonts w:ascii="Arial" w:hAnsi="Arial" w:cs="Arial"/>
          <w:color w:val="000000"/>
          <w:szCs w:val="22"/>
        </w:rPr>
        <w:t>propuestos al principio de este.</w:t>
      </w:r>
    </w:p>
    <w:p w14:paraId="5C89D165" w14:textId="77777777" w:rsidR="00DA0ABA" w:rsidRPr="00DA0ABA" w:rsidRDefault="00DA0ABA" w:rsidP="007A4CD3">
      <w:pPr>
        <w:pStyle w:val="Prrafodelista"/>
        <w:jc w:val="both"/>
        <w:rPr>
          <w:rFonts w:ascii="Arial" w:hAnsi="Arial" w:cs="Arial"/>
          <w:color w:val="000000"/>
          <w:szCs w:val="22"/>
        </w:rPr>
      </w:pPr>
    </w:p>
    <w:p w14:paraId="74C8F5C7" w14:textId="609DF32A" w:rsidR="00DA0ABA" w:rsidRPr="004339AB" w:rsidRDefault="00C6159B" w:rsidP="00070F3E">
      <w:pPr>
        <w:pStyle w:val="Prrafodelista"/>
        <w:numPr>
          <w:ilvl w:val="0"/>
          <w:numId w:val="22"/>
        </w:numPr>
        <w:jc w:val="both"/>
        <w:rPr>
          <w:rFonts w:ascii="Arial" w:hAnsi="Arial" w:cs="Arial"/>
          <w:color w:val="000000"/>
          <w:szCs w:val="22"/>
        </w:rPr>
      </w:pPr>
      <w:r w:rsidRPr="004339AB">
        <w:rPr>
          <w:rFonts w:ascii="Arial" w:hAnsi="Arial" w:cs="Arial"/>
          <w:b/>
          <w:color w:val="000000"/>
          <w:szCs w:val="22"/>
        </w:rPr>
        <w:t xml:space="preserve">Tarea: Evaluar los requisitos: </w:t>
      </w:r>
      <w:r w:rsidRPr="004339AB">
        <w:rPr>
          <w:rFonts w:ascii="Arial" w:hAnsi="Arial" w:cs="Arial"/>
          <w:color w:val="000000"/>
          <w:szCs w:val="22"/>
        </w:rPr>
        <w:t>E</w:t>
      </w:r>
      <w:r w:rsidR="003012F7" w:rsidRPr="004339AB">
        <w:rPr>
          <w:rFonts w:ascii="Arial" w:hAnsi="Arial" w:cs="Arial"/>
          <w:color w:val="000000"/>
          <w:szCs w:val="22"/>
        </w:rPr>
        <w:t xml:space="preserve">n esta tarea el equipo deberá </w:t>
      </w:r>
      <w:r w:rsidR="001D5FB5" w:rsidRPr="004339AB">
        <w:rPr>
          <w:rFonts w:ascii="Arial" w:hAnsi="Arial" w:cs="Arial"/>
          <w:color w:val="000000"/>
          <w:szCs w:val="22"/>
        </w:rPr>
        <w:t xml:space="preserve">verificar que todos los participantes </w:t>
      </w:r>
      <w:r w:rsidR="00BE5B0F" w:rsidRPr="004339AB">
        <w:rPr>
          <w:rFonts w:ascii="Arial" w:hAnsi="Arial" w:cs="Arial"/>
          <w:color w:val="000000"/>
          <w:szCs w:val="22"/>
        </w:rPr>
        <w:t xml:space="preserve">en el análisis de requisitos </w:t>
      </w:r>
      <w:r w:rsidR="00FB1755" w:rsidRPr="004339AB">
        <w:rPr>
          <w:rFonts w:ascii="Arial" w:hAnsi="Arial" w:cs="Arial"/>
          <w:color w:val="000000"/>
          <w:szCs w:val="22"/>
        </w:rPr>
        <w:t xml:space="preserve">son correctos para esta tarea, </w:t>
      </w:r>
      <w:r w:rsidR="00856DAF" w:rsidRPr="004339AB">
        <w:rPr>
          <w:rFonts w:ascii="Arial" w:hAnsi="Arial" w:cs="Arial"/>
          <w:color w:val="000000"/>
          <w:szCs w:val="22"/>
        </w:rPr>
        <w:t>que los requisitos estén revisados correctamente y bien documentados</w:t>
      </w:r>
      <w:r w:rsidR="008A69EF" w:rsidRPr="004339AB">
        <w:rPr>
          <w:rFonts w:ascii="Arial" w:hAnsi="Arial" w:cs="Arial"/>
          <w:color w:val="000000"/>
          <w:szCs w:val="22"/>
        </w:rPr>
        <w:t xml:space="preserve">, siguiendo </w:t>
      </w:r>
      <w:r w:rsidR="00806A26" w:rsidRPr="004339AB">
        <w:rPr>
          <w:rFonts w:ascii="Arial" w:hAnsi="Arial" w:cs="Arial"/>
          <w:color w:val="000000"/>
          <w:szCs w:val="22"/>
        </w:rPr>
        <w:t xml:space="preserve">los procesos establecidos para esto, y de realizar un seguimiento de </w:t>
      </w:r>
      <w:r w:rsidR="00FD31C1" w:rsidRPr="004339AB">
        <w:rPr>
          <w:rFonts w:ascii="Arial" w:hAnsi="Arial" w:cs="Arial"/>
          <w:color w:val="000000"/>
          <w:szCs w:val="22"/>
        </w:rPr>
        <w:t xml:space="preserve">los cambios que puedan hacerse a los </w:t>
      </w:r>
      <w:r w:rsidR="0004552C" w:rsidRPr="007A4CD3">
        <w:rPr>
          <w:rFonts w:ascii="Arial" w:hAnsi="Arial" w:cs="Arial"/>
          <w:color w:val="000000"/>
          <w:szCs w:val="22"/>
        </w:rPr>
        <w:t>requisitos.</w:t>
      </w:r>
    </w:p>
    <w:p w14:paraId="70274C74" w14:textId="77777777" w:rsidR="0004552C" w:rsidRPr="007A4CD3" w:rsidRDefault="0004552C" w:rsidP="007A4CD3">
      <w:pPr>
        <w:pStyle w:val="Prrafodelista"/>
        <w:jc w:val="both"/>
        <w:rPr>
          <w:rFonts w:ascii="Arial" w:hAnsi="Arial" w:cs="Arial"/>
          <w:color w:val="000000"/>
          <w:szCs w:val="22"/>
        </w:rPr>
      </w:pPr>
    </w:p>
    <w:p w14:paraId="128E177A" w14:textId="1C0D9AE3" w:rsidR="0004552C" w:rsidRPr="007A4CD3" w:rsidRDefault="0004552C" w:rsidP="00070F3E">
      <w:pPr>
        <w:pStyle w:val="Prrafodelista"/>
        <w:numPr>
          <w:ilvl w:val="0"/>
          <w:numId w:val="22"/>
        </w:numPr>
        <w:jc w:val="both"/>
        <w:rPr>
          <w:rFonts w:ascii="Arial" w:hAnsi="Arial" w:cs="Arial"/>
          <w:color w:val="000000"/>
          <w:szCs w:val="22"/>
        </w:rPr>
      </w:pPr>
      <w:r w:rsidRPr="007A4CD3">
        <w:rPr>
          <w:rFonts w:ascii="Arial" w:hAnsi="Arial" w:cs="Arial"/>
          <w:b/>
          <w:color w:val="000000"/>
          <w:szCs w:val="22"/>
        </w:rPr>
        <w:t xml:space="preserve">Tarea: Evaluar el diseño </w:t>
      </w:r>
      <w:r w:rsidR="001169EC" w:rsidRPr="007A4CD3">
        <w:rPr>
          <w:rFonts w:ascii="Arial" w:hAnsi="Arial" w:cs="Arial"/>
          <w:b/>
          <w:color w:val="000000"/>
          <w:szCs w:val="22"/>
        </w:rPr>
        <w:t xml:space="preserve">de software: </w:t>
      </w:r>
      <w:r w:rsidR="001169EC" w:rsidRPr="007A4CD3">
        <w:rPr>
          <w:rFonts w:ascii="Arial" w:hAnsi="Arial" w:cs="Arial"/>
          <w:color w:val="000000"/>
          <w:szCs w:val="22"/>
        </w:rPr>
        <w:t xml:space="preserve">El equipo se encargara de </w:t>
      </w:r>
      <w:r w:rsidR="003D2A33" w:rsidRPr="007A4CD3">
        <w:rPr>
          <w:rFonts w:ascii="Arial" w:hAnsi="Arial" w:cs="Arial"/>
          <w:color w:val="000000"/>
          <w:szCs w:val="22"/>
        </w:rPr>
        <w:t xml:space="preserve">verificar que todos los requerimientos están presentes </w:t>
      </w:r>
      <w:r w:rsidR="00824460" w:rsidRPr="007A4CD3">
        <w:rPr>
          <w:rFonts w:ascii="Arial" w:hAnsi="Arial" w:cs="Arial"/>
          <w:color w:val="000000"/>
          <w:szCs w:val="22"/>
        </w:rPr>
        <w:t>en el diseño</w:t>
      </w:r>
      <w:r w:rsidR="00C47771" w:rsidRPr="007A4CD3">
        <w:rPr>
          <w:rFonts w:ascii="Arial" w:hAnsi="Arial" w:cs="Arial"/>
          <w:color w:val="000000"/>
          <w:szCs w:val="22"/>
        </w:rPr>
        <w:t xml:space="preserve">, que se cumple con la calidad </w:t>
      </w:r>
      <w:r w:rsidR="00EE3F34" w:rsidRPr="007A4CD3">
        <w:rPr>
          <w:rFonts w:ascii="Arial" w:hAnsi="Arial" w:cs="Arial"/>
          <w:color w:val="000000"/>
          <w:szCs w:val="22"/>
        </w:rPr>
        <w:t xml:space="preserve">requerida </w:t>
      </w:r>
      <w:r w:rsidR="00EE725C" w:rsidRPr="007A4CD3">
        <w:rPr>
          <w:rFonts w:ascii="Arial" w:hAnsi="Arial" w:cs="Arial"/>
          <w:color w:val="000000"/>
          <w:szCs w:val="22"/>
        </w:rPr>
        <w:t xml:space="preserve">por los estándares establecidos </w:t>
      </w:r>
      <w:r w:rsidR="00154109" w:rsidRPr="007A4CD3">
        <w:rPr>
          <w:rFonts w:ascii="Arial" w:hAnsi="Arial" w:cs="Arial"/>
          <w:color w:val="000000"/>
          <w:szCs w:val="22"/>
        </w:rPr>
        <w:t xml:space="preserve">y se revisara que </w:t>
      </w:r>
      <w:r w:rsidR="00377B79" w:rsidRPr="007A4CD3">
        <w:rPr>
          <w:rFonts w:ascii="Arial" w:hAnsi="Arial" w:cs="Arial"/>
          <w:color w:val="000000"/>
          <w:szCs w:val="22"/>
        </w:rPr>
        <w:t xml:space="preserve">no ocurren fallos en </w:t>
      </w:r>
      <w:r w:rsidR="00AC3A23" w:rsidRPr="007A4CD3">
        <w:rPr>
          <w:rFonts w:ascii="Arial" w:hAnsi="Arial" w:cs="Arial"/>
          <w:color w:val="000000"/>
          <w:szCs w:val="22"/>
        </w:rPr>
        <w:t>el diseño</w:t>
      </w:r>
      <w:r w:rsidR="00756B85" w:rsidRPr="007A4CD3">
        <w:rPr>
          <w:rFonts w:ascii="Arial" w:hAnsi="Arial" w:cs="Arial"/>
          <w:color w:val="000000"/>
          <w:szCs w:val="22"/>
        </w:rPr>
        <w:t>, los cuales en el caso de producirse, se generara un reporte para su cambio.</w:t>
      </w:r>
    </w:p>
    <w:p w14:paraId="593F3040" w14:textId="77777777" w:rsidR="00756B85" w:rsidRPr="007A4CD3" w:rsidRDefault="00756B85" w:rsidP="007A4CD3">
      <w:pPr>
        <w:pStyle w:val="Prrafodelista"/>
        <w:jc w:val="both"/>
        <w:rPr>
          <w:rFonts w:ascii="Arial" w:hAnsi="Arial" w:cs="Arial"/>
          <w:color w:val="000000"/>
          <w:szCs w:val="22"/>
        </w:rPr>
      </w:pPr>
    </w:p>
    <w:p w14:paraId="35235781" w14:textId="00681EF7" w:rsidR="00B2460E" w:rsidRPr="007A4CD3" w:rsidRDefault="007D32F8" w:rsidP="00070F3E">
      <w:pPr>
        <w:pStyle w:val="Prrafodelista"/>
        <w:numPr>
          <w:ilvl w:val="0"/>
          <w:numId w:val="22"/>
        </w:numPr>
        <w:jc w:val="both"/>
        <w:rPr>
          <w:rFonts w:ascii="Arial" w:hAnsi="Arial" w:cs="Arial"/>
          <w:color w:val="000000"/>
          <w:szCs w:val="22"/>
        </w:rPr>
      </w:pPr>
      <w:r w:rsidRPr="007A4CD3">
        <w:rPr>
          <w:rFonts w:ascii="Arial" w:hAnsi="Arial" w:cs="Arial"/>
          <w:b/>
          <w:color w:val="000000"/>
          <w:szCs w:val="22"/>
        </w:rPr>
        <w:t xml:space="preserve">Tarea: Evaluar el desarrollo del software: </w:t>
      </w:r>
      <w:r w:rsidRPr="007A4CD3">
        <w:rPr>
          <w:rFonts w:ascii="Arial" w:hAnsi="Arial" w:cs="Arial"/>
          <w:color w:val="000000"/>
          <w:szCs w:val="22"/>
        </w:rPr>
        <w:t xml:space="preserve">El equipo se encargara de </w:t>
      </w:r>
      <w:r w:rsidR="0095675A" w:rsidRPr="007A4CD3">
        <w:rPr>
          <w:rFonts w:ascii="Arial" w:hAnsi="Arial" w:cs="Arial"/>
          <w:color w:val="000000"/>
          <w:szCs w:val="22"/>
        </w:rPr>
        <w:t>r</w:t>
      </w:r>
      <w:r w:rsidR="004C6192" w:rsidRPr="007A4CD3">
        <w:rPr>
          <w:rFonts w:ascii="Arial" w:hAnsi="Arial" w:cs="Arial"/>
          <w:color w:val="000000"/>
          <w:szCs w:val="22"/>
        </w:rPr>
        <w:t xml:space="preserve">ealizar un seguimiento del desarrollo para comprobar si el desarrollo esta siguiendo el diseño y por lo tanto sigue los requisitos </w:t>
      </w:r>
      <w:r w:rsidR="00255818" w:rsidRPr="007A4CD3">
        <w:rPr>
          <w:rFonts w:ascii="Arial" w:hAnsi="Arial" w:cs="Arial"/>
          <w:color w:val="000000"/>
          <w:szCs w:val="22"/>
        </w:rPr>
        <w:t>aceptados por el cliente</w:t>
      </w:r>
      <w:r w:rsidR="00EE2D97" w:rsidRPr="007A4CD3">
        <w:rPr>
          <w:rFonts w:ascii="Arial" w:hAnsi="Arial" w:cs="Arial"/>
          <w:color w:val="000000"/>
          <w:szCs w:val="22"/>
        </w:rPr>
        <w:t xml:space="preserve">, y se encargara de revisar </w:t>
      </w:r>
      <w:r w:rsidR="00E433A1" w:rsidRPr="007A4CD3">
        <w:rPr>
          <w:rFonts w:ascii="Arial" w:hAnsi="Arial" w:cs="Arial"/>
          <w:color w:val="000000"/>
          <w:szCs w:val="22"/>
        </w:rPr>
        <w:t xml:space="preserve">al terminar el </w:t>
      </w:r>
      <w:r w:rsidR="00C46D35" w:rsidRPr="007A4CD3">
        <w:rPr>
          <w:rFonts w:ascii="Arial" w:hAnsi="Arial" w:cs="Arial"/>
          <w:color w:val="000000"/>
          <w:szCs w:val="22"/>
        </w:rPr>
        <w:t xml:space="preserve">desarrollo de </w:t>
      </w:r>
      <w:r w:rsidR="0077215C" w:rsidRPr="007A4CD3">
        <w:rPr>
          <w:rFonts w:ascii="Arial" w:hAnsi="Arial" w:cs="Arial"/>
          <w:color w:val="000000"/>
          <w:szCs w:val="22"/>
        </w:rPr>
        <w:t xml:space="preserve">que se han cumplido todos los </w:t>
      </w:r>
      <w:r w:rsidR="00444755" w:rsidRPr="007A4CD3">
        <w:rPr>
          <w:rFonts w:ascii="Arial" w:hAnsi="Arial" w:cs="Arial"/>
          <w:color w:val="000000"/>
          <w:szCs w:val="22"/>
        </w:rPr>
        <w:t>requisitos.</w:t>
      </w:r>
    </w:p>
    <w:p w14:paraId="20B48CDE" w14:textId="77777777" w:rsidR="00B2460E" w:rsidRPr="007A4CD3" w:rsidRDefault="00B2460E" w:rsidP="007A4CD3">
      <w:pPr>
        <w:pStyle w:val="Prrafodelista"/>
        <w:jc w:val="both"/>
        <w:rPr>
          <w:rFonts w:ascii="Arial" w:hAnsi="Arial" w:cs="Arial"/>
          <w:color w:val="000000"/>
          <w:szCs w:val="22"/>
        </w:rPr>
      </w:pPr>
    </w:p>
    <w:p w14:paraId="713EF463" w14:textId="731D9577" w:rsidR="00B2460E" w:rsidRPr="007A4CD3" w:rsidRDefault="00B2460E" w:rsidP="00070F3E">
      <w:pPr>
        <w:pStyle w:val="Prrafodelista"/>
        <w:numPr>
          <w:ilvl w:val="0"/>
          <w:numId w:val="22"/>
        </w:numPr>
        <w:jc w:val="both"/>
        <w:rPr>
          <w:rFonts w:ascii="Arial" w:hAnsi="Arial" w:cs="Arial"/>
          <w:color w:val="000000"/>
          <w:szCs w:val="22"/>
        </w:rPr>
      </w:pPr>
      <w:r w:rsidRPr="007A4CD3">
        <w:rPr>
          <w:rFonts w:ascii="Arial" w:hAnsi="Arial" w:cs="Arial"/>
          <w:b/>
          <w:color w:val="000000"/>
          <w:szCs w:val="22"/>
        </w:rPr>
        <w:t xml:space="preserve">Tareas: Evaluar </w:t>
      </w:r>
      <w:r w:rsidR="00E76861" w:rsidRPr="007A4CD3">
        <w:rPr>
          <w:rFonts w:ascii="Arial" w:hAnsi="Arial" w:cs="Arial"/>
          <w:b/>
          <w:color w:val="000000"/>
          <w:szCs w:val="22"/>
        </w:rPr>
        <w:t xml:space="preserve">las pruebas del desarrollo: </w:t>
      </w:r>
      <w:r w:rsidR="00E76861" w:rsidRPr="007A4CD3">
        <w:rPr>
          <w:rFonts w:ascii="Arial" w:hAnsi="Arial" w:cs="Arial"/>
          <w:color w:val="000000"/>
          <w:szCs w:val="22"/>
        </w:rPr>
        <w:t xml:space="preserve">En esta tarea se verificara </w:t>
      </w:r>
      <w:r w:rsidR="00B305BC" w:rsidRPr="007A4CD3">
        <w:rPr>
          <w:rFonts w:ascii="Arial" w:hAnsi="Arial" w:cs="Arial"/>
          <w:color w:val="000000"/>
          <w:szCs w:val="22"/>
        </w:rPr>
        <w:t xml:space="preserve">que se realizan todas las pruebas posibles </w:t>
      </w:r>
      <w:r w:rsidR="00540E4C" w:rsidRPr="007A4CD3">
        <w:rPr>
          <w:rFonts w:ascii="Arial" w:hAnsi="Arial" w:cs="Arial"/>
          <w:color w:val="000000"/>
          <w:szCs w:val="22"/>
        </w:rPr>
        <w:t>para poder identificar posibles errores</w:t>
      </w:r>
      <w:r w:rsidR="005323FA" w:rsidRPr="007A4CD3">
        <w:rPr>
          <w:rFonts w:ascii="Arial" w:hAnsi="Arial" w:cs="Arial"/>
          <w:color w:val="000000"/>
          <w:szCs w:val="22"/>
        </w:rPr>
        <w:t>, y se ejecutaran estas pruebas para comprobar que el desarrollo es correcto.</w:t>
      </w:r>
    </w:p>
    <w:p w14:paraId="0CC525D8" w14:textId="77777777" w:rsidR="005323FA" w:rsidRPr="007A4CD3" w:rsidRDefault="005323FA" w:rsidP="007A4CD3">
      <w:pPr>
        <w:pStyle w:val="Prrafodelista"/>
        <w:jc w:val="both"/>
        <w:rPr>
          <w:rFonts w:ascii="Arial" w:hAnsi="Arial" w:cs="Arial"/>
          <w:color w:val="000000"/>
          <w:szCs w:val="22"/>
        </w:rPr>
      </w:pPr>
    </w:p>
    <w:p w14:paraId="692D5FE8" w14:textId="50D8A83C" w:rsidR="005323FA" w:rsidRPr="007A4CD3" w:rsidRDefault="00A84BAA" w:rsidP="00070F3E">
      <w:pPr>
        <w:pStyle w:val="Prrafodelista"/>
        <w:numPr>
          <w:ilvl w:val="0"/>
          <w:numId w:val="22"/>
        </w:numPr>
        <w:jc w:val="both"/>
        <w:rPr>
          <w:rFonts w:ascii="Arial" w:hAnsi="Arial" w:cs="Arial"/>
          <w:color w:val="000000"/>
          <w:szCs w:val="22"/>
        </w:rPr>
      </w:pPr>
      <w:r w:rsidRPr="007A4CD3">
        <w:rPr>
          <w:rFonts w:ascii="Arial" w:hAnsi="Arial" w:cs="Arial"/>
          <w:b/>
          <w:color w:val="000000"/>
          <w:szCs w:val="22"/>
        </w:rPr>
        <w:t xml:space="preserve">Tareas: Evaluar </w:t>
      </w:r>
      <w:r w:rsidR="0084731A" w:rsidRPr="007A4CD3">
        <w:rPr>
          <w:rFonts w:ascii="Arial" w:hAnsi="Arial" w:cs="Arial"/>
          <w:b/>
          <w:color w:val="000000"/>
          <w:szCs w:val="22"/>
        </w:rPr>
        <w:t xml:space="preserve">el proceso de corrección de errores: </w:t>
      </w:r>
      <w:r w:rsidR="0084731A" w:rsidRPr="007A4CD3">
        <w:rPr>
          <w:rFonts w:ascii="Arial" w:hAnsi="Arial" w:cs="Arial"/>
          <w:color w:val="000000"/>
          <w:szCs w:val="22"/>
        </w:rPr>
        <w:t xml:space="preserve">En esta tarea </w:t>
      </w:r>
      <w:r w:rsidR="00C655CC" w:rsidRPr="007A4CD3">
        <w:rPr>
          <w:rFonts w:ascii="Arial" w:hAnsi="Arial" w:cs="Arial"/>
          <w:color w:val="000000"/>
          <w:szCs w:val="22"/>
        </w:rPr>
        <w:t xml:space="preserve">el equipo se encargara </w:t>
      </w:r>
      <w:r w:rsidR="0048566C" w:rsidRPr="007A4CD3">
        <w:rPr>
          <w:rFonts w:ascii="Arial" w:hAnsi="Arial" w:cs="Arial"/>
          <w:color w:val="000000"/>
          <w:szCs w:val="22"/>
        </w:rPr>
        <w:t>de identificar el posible problema</w:t>
      </w:r>
      <w:r w:rsidR="00663203" w:rsidRPr="007A4CD3">
        <w:rPr>
          <w:rFonts w:ascii="Arial" w:hAnsi="Arial" w:cs="Arial"/>
          <w:color w:val="000000"/>
          <w:szCs w:val="22"/>
        </w:rPr>
        <w:t>, reportarlo, analizarlo</w:t>
      </w:r>
      <w:r w:rsidR="00F371A0" w:rsidRPr="007A4CD3">
        <w:rPr>
          <w:rFonts w:ascii="Arial" w:hAnsi="Arial" w:cs="Arial"/>
          <w:color w:val="000000"/>
          <w:szCs w:val="22"/>
        </w:rPr>
        <w:t xml:space="preserve"> y comunicar al equipo de desarrollo </w:t>
      </w:r>
      <w:r w:rsidR="00D92521" w:rsidRPr="007A4CD3">
        <w:rPr>
          <w:rFonts w:ascii="Arial" w:hAnsi="Arial" w:cs="Arial"/>
          <w:color w:val="000000"/>
          <w:szCs w:val="22"/>
        </w:rPr>
        <w:t>sobre los posibles cambios a realizar para solucionarlo. Tras esto se realizara una evaluación de la solución para confirma la corrección de los cambios.</w:t>
      </w:r>
    </w:p>
    <w:p w14:paraId="13190CC6" w14:textId="77777777" w:rsidR="00483140" w:rsidRPr="007A4CD3" w:rsidRDefault="00483140" w:rsidP="007A4CD3">
      <w:pPr>
        <w:pStyle w:val="Prrafodelista"/>
        <w:jc w:val="both"/>
        <w:rPr>
          <w:rFonts w:ascii="Arial" w:hAnsi="Arial" w:cs="Arial"/>
          <w:color w:val="000000"/>
          <w:szCs w:val="22"/>
        </w:rPr>
      </w:pPr>
    </w:p>
    <w:p w14:paraId="63C18BB2" w14:textId="72A3B297" w:rsidR="00483140" w:rsidRPr="00C32076" w:rsidRDefault="00483140" w:rsidP="00070F3E">
      <w:pPr>
        <w:pStyle w:val="Prrafodelista"/>
        <w:numPr>
          <w:ilvl w:val="0"/>
          <w:numId w:val="22"/>
        </w:numPr>
        <w:jc w:val="both"/>
        <w:rPr>
          <w:rFonts w:ascii="Arial" w:hAnsi="Arial" w:cs="Arial"/>
          <w:color w:val="000000"/>
          <w:szCs w:val="22"/>
        </w:rPr>
      </w:pPr>
      <w:r w:rsidRPr="00E70C41">
        <w:rPr>
          <w:rFonts w:ascii="Arial" w:hAnsi="Arial" w:cs="Arial"/>
          <w:b/>
          <w:color w:val="000000"/>
          <w:szCs w:val="22"/>
        </w:rPr>
        <w:t xml:space="preserve">Tareas: Llevar a cabo las revisiones y auditorias del proyecto: </w:t>
      </w:r>
      <w:r w:rsidR="00CC545A" w:rsidRPr="00E70C41">
        <w:rPr>
          <w:rFonts w:ascii="Arial" w:hAnsi="Arial" w:cs="Arial"/>
          <w:color w:val="000000"/>
          <w:szCs w:val="22"/>
        </w:rPr>
        <w:t xml:space="preserve">El equipo realizara </w:t>
      </w:r>
      <w:r w:rsidR="0069094C" w:rsidRPr="00E70C41">
        <w:rPr>
          <w:rFonts w:ascii="Arial" w:hAnsi="Arial" w:cs="Arial"/>
          <w:color w:val="000000"/>
          <w:szCs w:val="22"/>
        </w:rPr>
        <w:t xml:space="preserve">reportes sobre las revisiones y auditorias del proyecto. Esto se vera en el punto </w:t>
      </w:r>
      <w:r w:rsidR="00284CD5" w:rsidRPr="00E70C41">
        <w:rPr>
          <w:rFonts w:ascii="Arial" w:hAnsi="Arial" w:cs="Arial"/>
          <w:color w:val="000000"/>
          <w:szCs w:val="22"/>
        </w:rPr>
        <w:t>6 de este documento.</w:t>
      </w:r>
    </w:p>
    <w:p w14:paraId="24AE541A" w14:textId="69072BF5" w:rsidR="00D73341" w:rsidRPr="0084337D" w:rsidRDefault="00D73341" w:rsidP="00BD328F">
      <w:pPr>
        <w:pStyle w:val="Ttulo2"/>
      </w:pPr>
      <w:bookmarkStart w:id="8" w:name="_Toc100006630"/>
      <w:r w:rsidRPr="0084337D">
        <w:t>Responsabilidades</w:t>
      </w:r>
      <w:bookmarkEnd w:id="8"/>
      <w:r w:rsidRPr="0084337D">
        <w:t xml:space="preserve"> </w:t>
      </w:r>
    </w:p>
    <w:p w14:paraId="0F54EF4A" w14:textId="788EBA95" w:rsidR="00742BE1" w:rsidRPr="004339AB" w:rsidRDefault="00742BE1" w:rsidP="00742BE1">
      <w:pPr>
        <w:rPr>
          <w:rFonts w:ascii="Arial" w:hAnsi="Arial" w:cs="Arial"/>
          <w:color w:val="000000"/>
          <w:szCs w:val="22"/>
        </w:rPr>
      </w:pPr>
      <w:r w:rsidRPr="004339AB">
        <w:rPr>
          <w:rFonts w:ascii="Arial" w:hAnsi="Arial" w:cs="Arial"/>
          <w:color w:val="000000"/>
          <w:szCs w:val="22"/>
        </w:rPr>
        <w:t>Las responsababilidades en el aseguramento de la calidad en la gesión del software en el proyecto de sistema de gestion de muelles se realizan según la especificación:</w:t>
      </w:r>
    </w:p>
    <w:p w14:paraId="486C9B7C" w14:textId="77777777" w:rsidR="00742BE1" w:rsidRPr="004339AB" w:rsidRDefault="00742BE1" w:rsidP="004E2D2A">
      <w:pPr>
        <w:pStyle w:val="Texto"/>
        <w:numPr>
          <w:ilvl w:val="0"/>
          <w:numId w:val="4"/>
        </w:numPr>
        <w:rPr>
          <w:rFonts w:ascii="Arial" w:hAnsi="Arial" w:cs="Arial"/>
          <w:szCs w:val="22"/>
          <w:lang w:val="es-ES"/>
        </w:rPr>
      </w:pPr>
      <w:r w:rsidRPr="004339AB">
        <w:rPr>
          <w:rFonts w:ascii="Arial" w:hAnsi="Arial" w:cs="Arial"/>
          <w:szCs w:val="22"/>
          <w:lang w:val="es-ES"/>
        </w:rPr>
        <w:t>Jefe del Proyecto – Comprobara que se cumplan las responsabilidades definidas.</w:t>
      </w:r>
    </w:p>
    <w:p w14:paraId="0995C755" w14:textId="77777777" w:rsidR="00742BE1" w:rsidRPr="004339AB" w:rsidRDefault="00742BE1" w:rsidP="004E2D2A">
      <w:pPr>
        <w:pStyle w:val="Texto"/>
        <w:numPr>
          <w:ilvl w:val="0"/>
          <w:numId w:val="4"/>
        </w:numPr>
        <w:rPr>
          <w:rFonts w:ascii="Arial" w:hAnsi="Arial" w:cs="Arial"/>
          <w:szCs w:val="22"/>
          <w:lang w:val="es-ES"/>
        </w:rPr>
      </w:pPr>
      <w:r w:rsidRPr="004339AB">
        <w:rPr>
          <w:rFonts w:ascii="Arial" w:hAnsi="Arial" w:cs="Arial"/>
          <w:szCs w:val="22"/>
          <w:lang w:val="es-ES"/>
        </w:rPr>
        <w:t>Arquitecto de la solución – Verificará que se adecua la solución planteada a la desarrollada de forma periódica con el equipo de diseño y desarrollo.</w:t>
      </w:r>
    </w:p>
    <w:p w14:paraId="520CAED7" w14:textId="77777777" w:rsidR="00742BE1" w:rsidRPr="004339AB" w:rsidRDefault="00742BE1" w:rsidP="004E2D2A">
      <w:pPr>
        <w:pStyle w:val="Texto"/>
        <w:numPr>
          <w:ilvl w:val="0"/>
          <w:numId w:val="4"/>
        </w:numPr>
        <w:rPr>
          <w:rFonts w:ascii="Arial" w:hAnsi="Arial" w:cs="Arial"/>
          <w:szCs w:val="22"/>
          <w:lang w:val="es-ES"/>
        </w:rPr>
      </w:pPr>
      <w:r w:rsidRPr="004339AB">
        <w:rPr>
          <w:rFonts w:ascii="Arial" w:hAnsi="Arial" w:cs="Arial"/>
          <w:szCs w:val="22"/>
          <w:lang w:val="es-ES"/>
        </w:rPr>
        <w:lastRenderedPageBreak/>
        <w:t>Analista de Datos – Comprobará que se cumplan las propuestas planteadas que han sido aceptadas en reuniones periódicas con el equipo.</w:t>
      </w:r>
    </w:p>
    <w:p w14:paraId="4B9C5954" w14:textId="62D4F9E8" w:rsidR="00742BE1" w:rsidRPr="004339AB" w:rsidRDefault="00742BE1" w:rsidP="004E2D2A">
      <w:pPr>
        <w:pStyle w:val="Texto"/>
        <w:numPr>
          <w:ilvl w:val="0"/>
          <w:numId w:val="4"/>
        </w:numPr>
        <w:rPr>
          <w:rFonts w:ascii="Arial" w:hAnsi="Arial" w:cs="Arial"/>
          <w:szCs w:val="22"/>
          <w:lang w:val="es-ES"/>
        </w:rPr>
      </w:pPr>
      <w:r w:rsidRPr="004339AB">
        <w:rPr>
          <w:rFonts w:ascii="Arial" w:hAnsi="Arial" w:cs="Arial"/>
          <w:szCs w:val="22"/>
          <w:lang w:val="es-ES"/>
        </w:rPr>
        <w:t>Gestor de la Calidad – Verificará que se cumpla en el desarrollo del proyecto los estandares y buenas practicas definidas para la realización del proyecto.</w:t>
      </w:r>
      <w:r w:rsidR="00090224" w:rsidRPr="004339AB">
        <w:rPr>
          <w:rFonts w:ascii="Arial" w:hAnsi="Arial" w:cs="Arial"/>
          <w:szCs w:val="22"/>
          <w:lang w:val="es-ES"/>
        </w:rPr>
        <w:t xml:space="preserve"> Como su nombre indica es el responsable de gestionar y asegurar la calidad</w:t>
      </w:r>
      <w:r w:rsidR="006671F2" w:rsidRPr="004339AB">
        <w:rPr>
          <w:rFonts w:ascii="Arial" w:hAnsi="Arial" w:cs="Arial"/>
          <w:szCs w:val="22"/>
          <w:lang w:val="es-ES"/>
        </w:rPr>
        <w:t xml:space="preserve"> en todos los procesos.</w:t>
      </w:r>
    </w:p>
    <w:p w14:paraId="481BC295" w14:textId="77777777" w:rsidR="00742BE1" w:rsidRPr="004339AB" w:rsidRDefault="00742BE1" w:rsidP="004E2D2A">
      <w:pPr>
        <w:pStyle w:val="Texto"/>
        <w:numPr>
          <w:ilvl w:val="0"/>
          <w:numId w:val="4"/>
        </w:numPr>
        <w:rPr>
          <w:rFonts w:ascii="Arial" w:hAnsi="Arial" w:cs="Arial"/>
          <w:szCs w:val="22"/>
          <w:lang w:val="es-ES"/>
        </w:rPr>
      </w:pPr>
      <w:r w:rsidRPr="004339AB">
        <w:rPr>
          <w:rFonts w:ascii="Arial" w:hAnsi="Arial" w:cs="Arial"/>
          <w:szCs w:val="22"/>
          <w:lang w:val="es-ES"/>
        </w:rPr>
        <w:t>Consultor – Elaborara la función de consulta y asesoramiento en posibles desviaciones o inconvenientes en el desarrollo del proyecto.</w:t>
      </w:r>
    </w:p>
    <w:p w14:paraId="6C04AA83" w14:textId="77777777" w:rsidR="00742BE1" w:rsidRPr="004339AB" w:rsidRDefault="00742BE1" w:rsidP="004E2D2A">
      <w:pPr>
        <w:pStyle w:val="Texto"/>
        <w:numPr>
          <w:ilvl w:val="0"/>
          <w:numId w:val="4"/>
        </w:numPr>
        <w:rPr>
          <w:rFonts w:ascii="Arial" w:hAnsi="Arial" w:cs="Arial"/>
          <w:szCs w:val="22"/>
          <w:lang w:val="es-ES"/>
        </w:rPr>
      </w:pPr>
      <w:r w:rsidRPr="004339AB">
        <w:rPr>
          <w:rFonts w:ascii="Arial" w:hAnsi="Arial" w:cs="Arial"/>
          <w:szCs w:val="22"/>
          <w:lang w:val="es-ES"/>
        </w:rPr>
        <w:t>Responsables de Equipos – Velara por que se ajuste el trabajo encomendado con el plan definido y notificará mediante reportes el estado de forma periodica.</w:t>
      </w:r>
    </w:p>
    <w:p w14:paraId="47CF1B17" w14:textId="77777777" w:rsidR="00D73341" w:rsidRPr="0084337D" w:rsidRDefault="00D73341" w:rsidP="005F5914">
      <w:pPr>
        <w:jc w:val="both"/>
        <w:rPr>
          <w:rFonts w:ascii="Arial" w:hAnsi="Arial" w:cs="Arial"/>
          <w:color w:val="000000"/>
          <w:sz w:val="27"/>
          <w:szCs w:val="27"/>
        </w:rPr>
      </w:pPr>
    </w:p>
    <w:p w14:paraId="015DB019" w14:textId="77777777" w:rsidR="00626A95" w:rsidRDefault="00A92795" w:rsidP="00BD328F">
      <w:pPr>
        <w:pStyle w:val="Ttulo1"/>
      </w:pPr>
      <w:bookmarkStart w:id="9" w:name="_Toc100006631"/>
      <w:r w:rsidRPr="0084337D">
        <w:lastRenderedPageBreak/>
        <w:t>Documentación</w:t>
      </w:r>
      <w:bookmarkEnd w:id="9"/>
    </w:p>
    <w:p w14:paraId="052F518F" w14:textId="780857BC" w:rsidR="00626A95" w:rsidRPr="004339AB" w:rsidRDefault="00626A95" w:rsidP="00626A95">
      <w:pPr>
        <w:pStyle w:val="Texto"/>
        <w:rPr>
          <w:rFonts w:ascii="Arial" w:hAnsi="Arial" w:cs="Arial"/>
          <w:szCs w:val="22"/>
          <w:lang w:val="es-ES"/>
        </w:rPr>
      </w:pPr>
      <w:r w:rsidRPr="004339AB">
        <w:rPr>
          <w:rFonts w:ascii="Arial" w:hAnsi="Arial" w:cs="Arial"/>
          <w:szCs w:val="22"/>
          <w:lang w:val="es-ES"/>
        </w:rPr>
        <w:t>Como descrito en el documento de S</w:t>
      </w:r>
      <w:r w:rsidR="005C04BF" w:rsidRPr="004339AB">
        <w:rPr>
          <w:rFonts w:ascii="Arial" w:hAnsi="Arial" w:cs="Arial"/>
          <w:szCs w:val="22"/>
          <w:lang w:val="es-ES"/>
        </w:rPr>
        <w:t>CMP [REF-08] todos los documentos deberán de tener un número de re</w:t>
      </w:r>
      <w:r w:rsidR="008600E2" w:rsidRPr="004339AB">
        <w:rPr>
          <w:rFonts w:ascii="Arial" w:hAnsi="Arial" w:cs="Arial"/>
          <w:szCs w:val="22"/>
          <w:lang w:val="es-ES"/>
        </w:rPr>
        <w:t>ferencia para poder facilitar la identificación y la diferenciación de los mismos.</w:t>
      </w:r>
    </w:p>
    <w:p w14:paraId="60265FBB" w14:textId="3A28C97D" w:rsidR="00BA5EB8" w:rsidRPr="004339AB" w:rsidRDefault="00BA5EB8" w:rsidP="00BA5EB8">
      <w:pPr>
        <w:pStyle w:val="Texto"/>
        <w:rPr>
          <w:rFonts w:ascii="Arial" w:hAnsi="Arial" w:cs="Arial"/>
          <w:szCs w:val="22"/>
          <w:lang w:val="es-ES"/>
        </w:rPr>
      </w:pPr>
      <w:r w:rsidRPr="004339AB">
        <w:rPr>
          <w:rFonts w:ascii="Arial" w:hAnsi="Arial" w:cs="Arial"/>
          <w:szCs w:val="22"/>
          <w:lang w:val="es-ES"/>
        </w:rPr>
        <w:t>Cada documento deberá ser nombrado de las siguiente manera:</w:t>
      </w:r>
    </w:p>
    <w:tbl>
      <w:tblPr>
        <w:tblStyle w:val="Tablaconcuadrcula"/>
        <w:tblW w:w="9583" w:type="dxa"/>
        <w:tblLook w:val="04A0" w:firstRow="1" w:lastRow="0" w:firstColumn="1" w:lastColumn="0" w:noHBand="0" w:noVBand="1"/>
      </w:tblPr>
      <w:tblGrid>
        <w:gridCol w:w="9583"/>
      </w:tblGrid>
      <w:tr w:rsidR="00BA5EB8" w:rsidRPr="0084337D" w14:paraId="420A01EE" w14:textId="77777777" w:rsidTr="00BD328F">
        <w:trPr>
          <w:trHeight w:val="844"/>
        </w:trPr>
        <w:tc>
          <w:tcPr>
            <w:tcW w:w="9583" w:type="dxa"/>
          </w:tcPr>
          <w:p w14:paraId="3B3381DE" w14:textId="77777777" w:rsidR="00BA5EB8" w:rsidRPr="0084337D" w:rsidRDefault="00BA5EB8" w:rsidP="00BD328F">
            <w:pPr>
              <w:pStyle w:val="Texto"/>
              <w:jc w:val="center"/>
              <w:rPr>
                <w:sz w:val="24"/>
                <w:szCs w:val="28"/>
                <w:lang w:val="es-ES"/>
              </w:rPr>
            </w:pPr>
            <w:r w:rsidRPr="0084337D">
              <w:rPr>
                <w:sz w:val="24"/>
                <w:lang w:val="es-ES"/>
              </w:rPr>
              <w:t>v[VersiónEstable.VersiónTrabajo_NumReferencia_NomDoc_NomGrupo_NomProyecto]</w:t>
            </w:r>
          </w:p>
        </w:tc>
      </w:tr>
    </w:tbl>
    <w:p w14:paraId="3D40205D" w14:textId="105035BC" w:rsidR="00BA5EB8" w:rsidRPr="004339AB" w:rsidRDefault="005F6C93" w:rsidP="00626A95">
      <w:pPr>
        <w:pStyle w:val="Texto"/>
        <w:rPr>
          <w:rFonts w:ascii="Arial" w:hAnsi="Arial" w:cs="Arial"/>
          <w:szCs w:val="22"/>
          <w:lang w:val="es-ES"/>
        </w:rPr>
      </w:pPr>
      <w:r w:rsidRPr="004339AB">
        <w:rPr>
          <w:rFonts w:ascii="Arial" w:hAnsi="Arial" w:cs="Arial"/>
          <w:szCs w:val="22"/>
          <w:lang w:val="es-ES"/>
        </w:rPr>
        <w:t>Por ejemplo:</w:t>
      </w:r>
    </w:p>
    <w:tbl>
      <w:tblPr>
        <w:tblStyle w:val="Tablaconcuadrcula"/>
        <w:tblW w:w="9583" w:type="dxa"/>
        <w:tblLook w:val="04A0" w:firstRow="1" w:lastRow="0" w:firstColumn="1" w:lastColumn="0" w:noHBand="0" w:noVBand="1"/>
      </w:tblPr>
      <w:tblGrid>
        <w:gridCol w:w="9583"/>
      </w:tblGrid>
      <w:tr w:rsidR="005F6C93" w:rsidRPr="000C2755" w14:paraId="301973C9" w14:textId="77777777" w:rsidTr="00BD328F">
        <w:trPr>
          <w:trHeight w:val="844"/>
        </w:trPr>
        <w:tc>
          <w:tcPr>
            <w:tcW w:w="9583" w:type="dxa"/>
          </w:tcPr>
          <w:p w14:paraId="520F4D68" w14:textId="07CB4A11" w:rsidR="005F6C93" w:rsidRPr="000C2755" w:rsidRDefault="005F6C93" w:rsidP="00BD328F">
            <w:pPr>
              <w:pStyle w:val="Texto"/>
              <w:jc w:val="center"/>
              <w:rPr>
                <w:sz w:val="24"/>
                <w:szCs w:val="28"/>
                <w:lang w:val="pt-BR"/>
              </w:rPr>
            </w:pPr>
            <w:r w:rsidRPr="000C2755">
              <w:rPr>
                <w:sz w:val="24"/>
                <w:lang w:val="pt-BR"/>
              </w:rPr>
              <w:t>v1.2_00</w:t>
            </w:r>
            <w:r w:rsidR="00F22050" w:rsidRPr="000C2755">
              <w:rPr>
                <w:sz w:val="24"/>
                <w:lang w:val="pt-BR"/>
              </w:rPr>
              <w:t>22</w:t>
            </w:r>
            <w:r w:rsidRPr="000C2755">
              <w:rPr>
                <w:sz w:val="24"/>
                <w:lang w:val="pt-BR"/>
              </w:rPr>
              <w:t>_</w:t>
            </w:r>
            <w:r w:rsidR="00F22050" w:rsidRPr="000C2755">
              <w:rPr>
                <w:sz w:val="24"/>
                <w:lang w:val="pt-BR"/>
              </w:rPr>
              <w:t>Informe</w:t>
            </w:r>
            <w:r w:rsidRPr="000C2755">
              <w:rPr>
                <w:sz w:val="24"/>
                <w:lang w:val="pt-BR"/>
              </w:rPr>
              <w:t>_</w:t>
            </w:r>
            <w:r w:rsidR="002C211B" w:rsidRPr="000C2755">
              <w:rPr>
                <w:sz w:val="24"/>
                <w:lang w:val="pt-BR"/>
              </w:rPr>
              <w:t>GA1</w:t>
            </w:r>
            <w:r w:rsidRPr="000C2755">
              <w:rPr>
                <w:sz w:val="24"/>
                <w:lang w:val="pt-BR"/>
              </w:rPr>
              <w:t>_</w:t>
            </w:r>
            <w:r w:rsidR="002C211B" w:rsidRPr="000C2755">
              <w:rPr>
                <w:sz w:val="24"/>
                <w:lang w:val="pt-BR"/>
              </w:rPr>
              <w:t>SGM*</w:t>
            </w:r>
            <w:r w:rsidR="000C2755" w:rsidRPr="000C2755">
              <w:rPr>
                <w:sz w:val="24"/>
                <w:lang w:val="pt-BR"/>
              </w:rPr>
              <w:t>.</w:t>
            </w:r>
            <w:r w:rsidR="000C2755">
              <w:rPr>
                <w:sz w:val="24"/>
                <w:lang w:val="pt-BR"/>
              </w:rPr>
              <w:t>pdf</w:t>
            </w:r>
          </w:p>
        </w:tc>
      </w:tr>
    </w:tbl>
    <w:p w14:paraId="1BD04649" w14:textId="5AEE48F0" w:rsidR="000C2755" w:rsidRPr="004339AB" w:rsidRDefault="002C211B" w:rsidP="00626A95">
      <w:pPr>
        <w:pStyle w:val="Texto"/>
        <w:rPr>
          <w:rFonts w:ascii="Arial" w:hAnsi="Arial" w:cs="Arial"/>
          <w:szCs w:val="22"/>
          <w:lang w:val="es-ES"/>
        </w:rPr>
      </w:pPr>
      <w:r w:rsidRPr="004339AB">
        <w:rPr>
          <w:rFonts w:ascii="Arial" w:hAnsi="Arial" w:cs="Arial"/>
          <w:szCs w:val="22"/>
          <w:lang w:val="es-ES"/>
        </w:rPr>
        <w:t>*Siendo SGM la sigla para Sistema de Gestión de Muelles</w:t>
      </w:r>
    </w:p>
    <w:p w14:paraId="4989514D" w14:textId="02711188" w:rsidR="000C2755" w:rsidRPr="004339AB" w:rsidRDefault="000C2755" w:rsidP="00626A95">
      <w:pPr>
        <w:pStyle w:val="Texto"/>
        <w:rPr>
          <w:rFonts w:ascii="Arial" w:hAnsi="Arial" w:cs="Arial"/>
          <w:szCs w:val="22"/>
          <w:lang w:val="es-ES"/>
        </w:rPr>
      </w:pPr>
    </w:p>
    <w:p w14:paraId="738C809E" w14:textId="2C1A8D0B" w:rsidR="000C2755" w:rsidRPr="004339AB" w:rsidRDefault="000C2755" w:rsidP="00626A95">
      <w:pPr>
        <w:pStyle w:val="Texto"/>
        <w:rPr>
          <w:rFonts w:ascii="Arial" w:hAnsi="Arial" w:cs="Arial"/>
          <w:szCs w:val="22"/>
          <w:lang w:val="es-ES"/>
        </w:rPr>
      </w:pPr>
      <w:r w:rsidRPr="004339AB">
        <w:rPr>
          <w:rFonts w:ascii="Arial" w:hAnsi="Arial" w:cs="Arial"/>
          <w:szCs w:val="22"/>
          <w:lang w:val="es-ES"/>
        </w:rPr>
        <w:t>Con el fin de asegurar la calidad la documentación si así se permite, deberá ser entregada en estos dos formatos:</w:t>
      </w:r>
    </w:p>
    <w:p w14:paraId="7FB9D217" w14:textId="78DDBDB7" w:rsidR="000C2755" w:rsidRPr="004339AB" w:rsidRDefault="000C2755" w:rsidP="00070F3E">
      <w:pPr>
        <w:pStyle w:val="Texto"/>
        <w:numPr>
          <w:ilvl w:val="0"/>
          <w:numId w:val="21"/>
        </w:numPr>
        <w:rPr>
          <w:rFonts w:ascii="Arial" w:hAnsi="Arial" w:cs="Arial"/>
          <w:szCs w:val="22"/>
          <w:lang w:val="es-ES"/>
        </w:rPr>
      </w:pPr>
      <w:r w:rsidRPr="004339AB">
        <w:rPr>
          <w:rFonts w:ascii="Arial" w:hAnsi="Arial" w:cs="Arial"/>
          <w:szCs w:val="22"/>
          <w:lang w:val="es-ES"/>
        </w:rPr>
        <w:t>.pdf</w:t>
      </w:r>
    </w:p>
    <w:p w14:paraId="5FE10B18" w14:textId="0A087301" w:rsidR="000C2755" w:rsidRPr="004339AB" w:rsidRDefault="000C2755" w:rsidP="00070F3E">
      <w:pPr>
        <w:pStyle w:val="Texto"/>
        <w:numPr>
          <w:ilvl w:val="0"/>
          <w:numId w:val="21"/>
        </w:numPr>
        <w:rPr>
          <w:rFonts w:ascii="Arial" w:hAnsi="Arial" w:cs="Arial"/>
          <w:szCs w:val="22"/>
          <w:lang w:val="es-ES"/>
        </w:rPr>
      </w:pPr>
      <w:r w:rsidRPr="004339AB">
        <w:rPr>
          <w:rFonts w:ascii="Arial" w:hAnsi="Arial" w:cs="Arial"/>
          <w:szCs w:val="22"/>
          <w:lang w:val="es-ES"/>
        </w:rPr>
        <w:t>.docx</w:t>
      </w:r>
    </w:p>
    <w:p w14:paraId="0398E2CA" w14:textId="68C6DA39" w:rsidR="000C2755" w:rsidRPr="004339AB" w:rsidRDefault="000C2755" w:rsidP="000C2755">
      <w:pPr>
        <w:pStyle w:val="Texto"/>
        <w:rPr>
          <w:rFonts w:ascii="Arial" w:hAnsi="Arial" w:cs="Arial"/>
          <w:szCs w:val="22"/>
          <w:lang w:val="es-ES"/>
        </w:rPr>
      </w:pPr>
      <w:r w:rsidRPr="004339AB">
        <w:rPr>
          <w:rFonts w:ascii="Arial" w:hAnsi="Arial" w:cs="Arial"/>
          <w:szCs w:val="22"/>
          <w:lang w:val="es-ES"/>
        </w:rPr>
        <w:t xml:space="preserve">En el caso que no se pueda generar un pdf se permitirá la entrega de </w:t>
      </w:r>
      <w:r w:rsidR="00225D3C" w:rsidRPr="004339AB">
        <w:rPr>
          <w:rFonts w:ascii="Arial" w:hAnsi="Arial" w:cs="Arial"/>
          <w:szCs w:val="22"/>
          <w:lang w:val="es-ES"/>
        </w:rPr>
        <w:t>otras extensiones como:</w:t>
      </w:r>
    </w:p>
    <w:p w14:paraId="5BA67E6E" w14:textId="30CF1665" w:rsidR="00225D3C" w:rsidRPr="004339AB" w:rsidRDefault="00225D3C" w:rsidP="00070F3E">
      <w:pPr>
        <w:pStyle w:val="Texto"/>
        <w:numPr>
          <w:ilvl w:val="0"/>
          <w:numId w:val="21"/>
        </w:numPr>
        <w:rPr>
          <w:rFonts w:ascii="Arial" w:hAnsi="Arial" w:cs="Arial"/>
          <w:szCs w:val="22"/>
          <w:lang w:val="es-ES"/>
        </w:rPr>
      </w:pPr>
      <w:r w:rsidRPr="004339AB">
        <w:rPr>
          <w:rFonts w:ascii="Arial" w:hAnsi="Arial" w:cs="Arial"/>
          <w:szCs w:val="22"/>
          <w:lang w:val="es-ES"/>
        </w:rPr>
        <w:t>.gan : Fichero de plan de proyecto</w:t>
      </w:r>
    </w:p>
    <w:p w14:paraId="38B7159B" w14:textId="5E4A2C4F" w:rsidR="00225D3C" w:rsidRPr="004339AB" w:rsidRDefault="00225D3C" w:rsidP="00070F3E">
      <w:pPr>
        <w:pStyle w:val="Texto"/>
        <w:numPr>
          <w:ilvl w:val="0"/>
          <w:numId w:val="21"/>
        </w:numPr>
        <w:rPr>
          <w:rFonts w:ascii="Arial" w:hAnsi="Arial" w:cs="Arial"/>
          <w:szCs w:val="22"/>
          <w:lang w:val="es-ES"/>
        </w:rPr>
      </w:pPr>
      <w:r w:rsidRPr="004339AB">
        <w:rPr>
          <w:rFonts w:ascii="Arial" w:hAnsi="Arial" w:cs="Arial"/>
          <w:szCs w:val="22"/>
          <w:lang w:val="es-ES"/>
        </w:rPr>
        <w:t>.rar : Directorio comprimido</w:t>
      </w:r>
    </w:p>
    <w:p w14:paraId="3F5614C0" w14:textId="72395617" w:rsidR="00225D3C" w:rsidRPr="004339AB" w:rsidRDefault="00225D3C" w:rsidP="00070F3E">
      <w:pPr>
        <w:pStyle w:val="Texto"/>
        <w:numPr>
          <w:ilvl w:val="0"/>
          <w:numId w:val="21"/>
        </w:numPr>
        <w:rPr>
          <w:rFonts w:ascii="Arial" w:hAnsi="Arial" w:cs="Arial"/>
          <w:szCs w:val="22"/>
          <w:lang w:val="es-ES"/>
        </w:rPr>
      </w:pPr>
      <w:r w:rsidRPr="004339AB">
        <w:rPr>
          <w:rFonts w:ascii="Arial" w:hAnsi="Arial" w:cs="Arial"/>
          <w:szCs w:val="22"/>
          <w:lang w:val="es-ES"/>
        </w:rPr>
        <w:t>.xlsx : Libro de Excel</w:t>
      </w:r>
    </w:p>
    <w:p w14:paraId="0E1734DF" w14:textId="5F18A091" w:rsidR="00225D3C" w:rsidRPr="004339AB" w:rsidRDefault="00225D3C" w:rsidP="00070F3E">
      <w:pPr>
        <w:pStyle w:val="Texto"/>
        <w:numPr>
          <w:ilvl w:val="0"/>
          <w:numId w:val="21"/>
        </w:numPr>
        <w:rPr>
          <w:rFonts w:ascii="Arial" w:hAnsi="Arial" w:cs="Arial"/>
          <w:szCs w:val="22"/>
          <w:lang w:val="es-ES"/>
        </w:rPr>
      </w:pPr>
      <w:r w:rsidRPr="004339AB">
        <w:rPr>
          <w:rFonts w:ascii="Arial" w:hAnsi="Arial" w:cs="Arial"/>
          <w:szCs w:val="22"/>
          <w:lang w:val="es-ES"/>
        </w:rPr>
        <w:t>.csv : Registro de Excel</w:t>
      </w:r>
    </w:p>
    <w:p w14:paraId="3C9FE81D" w14:textId="15FAD8A3" w:rsidR="00225D3C" w:rsidRPr="004339AB" w:rsidRDefault="00B42066" w:rsidP="00070F3E">
      <w:pPr>
        <w:pStyle w:val="Texto"/>
        <w:numPr>
          <w:ilvl w:val="0"/>
          <w:numId w:val="21"/>
        </w:numPr>
        <w:rPr>
          <w:rFonts w:ascii="Arial" w:hAnsi="Arial" w:cs="Arial"/>
          <w:szCs w:val="22"/>
          <w:lang w:val="es-ES"/>
        </w:rPr>
      </w:pPr>
      <w:r w:rsidRPr="004339AB">
        <w:rPr>
          <w:rFonts w:ascii="Arial" w:hAnsi="Arial" w:cs="Arial"/>
          <w:szCs w:val="22"/>
          <w:lang w:val="es-ES"/>
        </w:rPr>
        <w:t>.jpg o jpeg: Imágenes</w:t>
      </w:r>
    </w:p>
    <w:p w14:paraId="61A04F4C" w14:textId="07A150D4" w:rsidR="00B42066" w:rsidRPr="004339AB" w:rsidRDefault="00B42066" w:rsidP="00070F3E">
      <w:pPr>
        <w:pStyle w:val="Texto"/>
        <w:numPr>
          <w:ilvl w:val="0"/>
          <w:numId w:val="21"/>
        </w:numPr>
        <w:rPr>
          <w:rFonts w:ascii="Arial" w:hAnsi="Arial" w:cs="Arial"/>
          <w:szCs w:val="22"/>
          <w:lang w:val="es-ES"/>
        </w:rPr>
      </w:pPr>
      <w:r w:rsidRPr="004339AB">
        <w:rPr>
          <w:rFonts w:ascii="Arial" w:hAnsi="Arial" w:cs="Arial"/>
          <w:szCs w:val="22"/>
          <w:lang w:val="es-ES"/>
        </w:rPr>
        <w:t>.png : Imágenes</w:t>
      </w:r>
    </w:p>
    <w:p w14:paraId="5950A122" w14:textId="68DE4E63" w:rsidR="00B42066" w:rsidRPr="004339AB" w:rsidRDefault="00B42066" w:rsidP="00070F3E">
      <w:pPr>
        <w:pStyle w:val="Texto"/>
        <w:numPr>
          <w:ilvl w:val="0"/>
          <w:numId w:val="21"/>
        </w:numPr>
        <w:rPr>
          <w:rFonts w:ascii="Arial" w:hAnsi="Arial" w:cs="Arial"/>
          <w:szCs w:val="22"/>
          <w:lang w:val="es-ES"/>
        </w:rPr>
      </w:pPr>
      <w:r w:rsidRPr="004339AB">
        <w:rPr>
          <w:rFonts w:ascii="Arial" w:hAnsi="Arial" w:cs="Arial"/>
          <w:szCs w:val="22"/>
          <w:lang w:val="es-ES"/>
        </w:rPr>
        <w:t>.</w:t>
      </w:r>
      <w:r w:rsidR="00461A0A" w:rsidRPr="004339AB">
        <w:rPr>
          <w:rFonts w:ascii="Arial" w:hAnsi="Arial" w:cs="Arial"/>
          <w:szCs w:val="22"/>
          <w:lang w:val="es-ES"/>
        </w:rPr>
        <w:t>mp4 : Videos</w:t>
      </w:r>
    </w:p>
    <w:p w14:paraId="3C18762F" w14:textId="5D400BC1" w:rsidR="00461A0A" w:rsidRPr="004339AB" w:rsidRDefault="00461A0A" w:rsidP="00070F3E">
      <w:pPr>
        <w:pStyle w:val="Texto"/>
        <w:numPr>
          <w:ilvl w:val="0"/>
          <w:numId w:val="21"/>
        </w:numPr>
        <w:rPr>
          <w:rFonts w:ascii="Arial" w:hAnsi="Arial" w:cs="Arial"/>
          <w:szCs w:val="22"/>
          <w:lang w:val="es-ES"/>
        </w:rPr>
      </w:pPr>
      <w:r w:rsidRPr="004339AB">
        <w:rPr>
          <w:rFonts w:ascii="Arial" w:hAnsi="Arial" w:cs="Arial"/>
          <w:szCs w:val="22"/>
          <w:lang w:val="es-ES"/>
        </w:rPr>
        <w:t>.svg : Vectores</w:t>
      </w:r>
    </w:p>
    <w:p w14:paraId="57AB6BDB" w14:textId="45063651" w:rsidR="00461A0A" w:rsidRPr="004339AB" w:rsidRDefault="00461A0A" w:rsidP="00070F3E">
      <w:pPr>
        <w:pStyle w:val="Texto"/>
        <w:numPr>
          <w:ilvl w:val="0"/>
          <w:numId w:val="21"/>
        </w:numPr>
        <w:rPr>
          <w:rFonts w:ascii="Arial" w:hAnsi="Arial" w:cs="Arial"/>
          <w:szCs w:val="22"/>
          <w:lang w:val="es-ES"/>
        </w:rPr>
      </w:pPr>
      <w:r w:rsidRPr="004339AB">
        <w:rPr>
          <w:rFonts w:ascii="Arial" w:hAnsi="Arial" w:cs="Arial"/>
          <w:szCs w:val="22"/>
          <w:lang w:val="es-ES"/>
        </w:rPr>
        <w:t>.mp3 : Audios</w:t>
      </w:r>
    </w:p>
    <w:p w14:paraId="72373CF5" w14:textId="4365991F" w:rsidR="0034436E" w:rsidRPr="0084337D" w:rsidRDefault="00626A95" w:rsidP="00BD328F">
      <w:pPr>
        <w:pStyle w:val="Ttulo1"/>
      </w:pPr>
      <w:bookmarkStart w:id="10" w:name="_Toc100006632"/>
      <w:r>
        <w:lastRenderedPageBreak/>
        <w:t>N</w:t>
      </w:r>
      <w:r w:rsidR="0034436E" w:rsidRPr="0084337D">
        <w:t>ormas, prácticas, convenciones y métricas</w:t>
      </w:r>
      <w:bookmarkEnd w:id="10"/>
    </w:p>
    <w:p w14:paraId="4C2A7E09" w14:textId="4C3D8CF0" w:rsidR="0034436E" w:rsidRPr="00D27362" w:rsidRDefault="0034436E" w:rsidP="005F5914">
      <w:pPr>
        <w:jc w:val="both"/>
        <w:rPr>
          <w:rFonts w:ascii="Arial" w:hAnsi="Arial" w:cs="Arial"/>
          <w:color w:val="000000"/>
          <w:szCs w:val="22"/>
        </w:rPr>
      </w:pPr>
      <w:r w:rsidRPr="00D27362">
        <w:rPr>
          <w:rFonts w:ascii="Arial" w:hAnsi="Arial" w:cs="Arial"/>
          <w:color w:val="000000"/>
          <w:szCs w:val="22"/>
        </w:rPr>
        <w:t>Las siguientes subsecciones identificar</w:t>
      </w:r>
      <w:r w:rsidR="0023229B" w:rsidRPr="00D27362">
        <w:rPr>
          <w:rFonts w:ascii="Arial" w:hAnsi="Arial" w:cs="Arial"/>
          <w:color w:val="000000"/>
          <w:szCs w:val="22"/>
        </w:rPr>
        <w:t>án</w:t>
      </w:r>
      <w:r w:rsidRPr="00D27362">
        <w:rPr>
          <w:rFonts w:ascii="Arial" w:hAnsi="Arial" w:cs="Arial"/>
          <w:color w:val="000000"/>
          <w:szCs w:val="22"/>
        </w:rPr>
        <w:t xml:space="preserve"> los estándares, prácticas, convenciones y métricas utilizadas para especificar la calidad del software.</w:t>
      </w:r>
    </w:p>
    <w:p w14:paraId="15320301" w14:textId="77777777" w:rsidR="0034436E" w:rsidRPr="00D27362" w:rsidRDefault="0034436E" w:rsidP="005F5914">
      <w:pPr>
        <w:jc w:val="both"/>
        <w:rPr>
          <w:rFonts w:ascii="Arial" w:hAnsi="Arial" w:cs="Arial"/>
          <w:color w:val="000000"/>
          <w:sz w:val="24"/>
        </w:rPr>
      </w:pPr>
    </w:p>
    <w:p w14:paraId="41739DD0" w14:textId="1CD59D10" w:rsidR="0034436E" w:rsidRPr="0084337D" w:rsidRDefault="0034436E" w:rsidP="00BD328F">
      <w:pPr>
        <w:pStyle w:val="Ttulo2"/>
      </w:pPr>
      <w:bookmarkStart w:id="11" w:name="_Toc100006633"/>
      <w:r w:rsidRPr="0084337D">
        <w:t>Normas de documentación</w:t>
      </w:r>
      <w:bookmarkEnd w:id="11"/>
      <w:r w:rsidRPr="0084337D">
        <w:t xml:space="preserve"> </w:t>
      </w:r>
    </w:p>
    <w:p w14:paraId="5E970540" w14:textId="77777777" w:rsidR="00476D29" w:rsidRPr="00D27362" w:rsidRDefault="00476D29" w:rsidP="00476D29">
      <w:pPr>
        <w:pStyle w:val="Texto"/>
        <w:rPr>
          <w:rFonts w:ascii="Arial" w:hAnsi="Arial" w:cs="Arial"/>
          <w:b/>
          <w:szCs w:val="22"/>
          <w:lang w:val="es-ES"/>
        </w:rPr>
      </w:pPr>
      <w:r w:rsidRPr="00D27362">
        <w:rPr>
          <w:rFonts w:ascii="Arial" w:hAnsi="Arial" w:cs="Arial"/>
          <w:b/>
          <w:szCs w:val="22"/>
          <w:lang w:val="es-ES"/>
        </w:rPr>
        <w:t>Documentación:</w:t>
      </w:r>
    </w:p>
    <w:p w14:paraId="02532469" w14:textId="26B651D7" w:rsidR="000A05A8" w:rsidRPr="00D27362" w:rsidRDefault="00476D29" w:rsidP="00070F3E">
      <w:pPr>
        <w:pStyle w:val="Texto"/>
        <w:numPr>
          <w:ilvl w:val="0"/>
          <w:numId w:val="7"/>
        </w:numPr>
        <w:rPr>
          <w:rFonts w:ascii="Arial" w:hAnsi="Arial" w:cs="Arial"/>
          <w:szCs w:val="22"/>
          <w:lang w:val="es-ES"/>
        </w:rPr>
      </w:pPr>
      <w:r w:rsidRPr="00D27362">
        <w:rPr>
          <w:rFonts w:ascii="Arial" w:hAnsi="Arial" w:cs="Arial"/>
          <w:szCs w:val="22"/>
          <w:lang w:val="es-ES"/>
        </w:rPr>
        <w:t>Todos los documentos asociados al proyecto dispndran de un control de versiones indicado en el índice de este, para tener un control y seguimiento de los cambios asociados al documento. El control de versiones de los documentos seguirá una convención estipulada en la siguiente tabla.</w:t>
      </w:r>
    </w:p>
    <w:p w14:paraId="3740FC98" w14:textId="2C8B7512" w:rsidR="00A64F8A" w:rsidRPr="0084337D" w:rsidRDefault="00A64F8A" w:rsidP="00306950">
      <w:pPr>
        <w:pStyle w:val="Descripcin"/>
        <w:keepNext/>
        <w:jc w:val="left"/>
      </w:pPr>
    </w:p>
    <w:p w14:paraId="5C8D0EA1" w14:textId="6EE5D913" w:rsidR="00306950" w:rsidRDefault="00306950" w:rsidP="00306950">
      <w:pPr>
        <w:pStyle w:val="Descripcin"/>
        <w:keepNext/>
      </w:pPr>
      <w:bookmarkStart w:id="12" w:name="_Toc100005320"/>
      <w:r>
        <w:t xml:space="preserve">Tabla </w:t>
      </w:r>
      <w:fldSimple w:instr=" SEQ Tabla \* ARABIC ">
        <w:r w:rsidR="00070F3E">
          <w:rPr>
            <w:noProof/>
          </w:rPr>
          <w:t>1</w:t>
        </w:r>
      </w:fldSimple>
      <w:r>
        <w:t xml:space="preserve">: </w:t>
      </w:r>
      <w:r w:rsidRPr="00964464">
        <w:t>Convenciones</w:t>
      </w:r>
      <w:bookmarkEnd w:id="12"/>
    </w:p>
    <w:tbl>
      <w:tblPr>
        <w:tblStyle w:val="Tablaconcuadrcula"/>
        <w:tblW w:w="0" w:type="auto"/>
        <w:tblLook w:val="04A0" w:firstRow="1" w:lastRow="0" w:firstColumn="1" w:lastColumn="0" w:noHBand="0" w:noVBand="1"/>
      </w:tblPr>
      <w:tblGrid>
        <w:gridCol w:w="2972"/>
        <w:gridCol w:w="4111"/>
        <w:gridCol w:w="2261"/>
      </w:tblGrid>
      <w:tr w:rsidR="00A64F8A" w:rsidRPr="0084337D" w14:paraId="5ADB94D6" w14:textId="77777777" w:rsidTr="009E3DED">
        <w:trPr>
          <w:tblHeader/>
        </w:trPr>
        <w:tc>
          <w:tcPr>
            <w:tcW w:w="2972" w:type="dxa"/>
            <w:shd w:val="clear" w:color="auto" w:fill="7030A0"/>
          </w:tcPr>
          <w:p w14:paraId="53271B4D" w14:textId="77777777" w:rsidR="00A64F8A" w:rsidRPr="0084337D" w:rsidRDefault="00A64F8A" w:rsidP="009E3DED">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Nombre</w:t>
            </w:r>
          </w:p>
        </w:tc>
        <w:tc>
          <w:tcPr>
            <w:tcW w:w="4111" w:type="dxa"/>
            <w:shd w:val="clear" w:color="auto" w:fill="7030A0"/>
          </w:tcPr>
          <w:p w14:paraId="1E4F28C6" w14:textId="77777777" w:rsidR="00A64F8A" w:rsidRPr="0084337D" w:rsidRDefault="00A64F8A" w:rsidP="009E3DED">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Tipo</w:t>
            </w:r>
          </w:p>
        </w:tc>
        <w:tc>
          <w:tcPr>
            <w:tcW w:w="2261" w:type="dxa"/>
            <w:shd w:val="clear" w:color="auto" w:fill="7030A0"/>
          </w:tcPr>
          <w:p w14:paraId="5DDBF890" w14:textId="77777777" w:rsidR="00A64F8A" w:rsidRPr="0084337D" w:rsidRDefault="00A64F8A" w:rsidP="009E3DED">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Confidencialidad</w:t>
            </w:r>
          </w:p>
        </w:tc>
      </w:tr>
      <w:tr w:rsidR="00A64F8A" w:rsidRPr="0084337D" w14:paraId="340B69DD" w14:textId="77777777" w:rsidTr="009E3DED">
        <w:trPr>
          <w:trHeight w:val="593"/>
          <w:tblHeader/>
        </w:trPr>
        <w:tc>
          <w:tcPr>
            <w:tcW w:w="2972" w:type="dxa"/>
            <w:vAlign w:val="center"/>
          </w:tcPr>
          <w:p w14:paraId="34E9BE7E" w14:textId="77777777" w:rsidR="00A64F8A" w:rsidRPr="0084337D" w:rsidRDefault="00A64F8A" w:rsidP="009E3DED">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Version del documento y nombre del nuevo documento</w:t>
            </w:r>
          </w:p>
        </w:tc>
        <w:tc>
          <w:tcPr>
            <w:tcW w:w="4111" w:type="dxa"/>
            <w:vAlign w:val="center"/>
          </w:tcPr>
          <w:p w14:paraId="063DBF12" w14:textId="77777777" w:rsidR="00A64F8A" w:rsidRPr="0084337D" w:rsidRDefault="00A64F8A"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Estado del documento, documentación de los cambios realizados</w:t>
            </w:r>
          </w:p>
        </w:tc>
        <w:tc>
          <w:tcPr>
            <w:tcW w:w="2261" w:type="dxa"/>
            <w:vAlign w:val="center"/>
          </w:tcPr>
          <w:p w14:paraId="09D7BA1C" w14:textId="77777777" w:rsidR="00A64F8A" w:rsidRPr="0084337D" w:rsidRDefault="00A64F8A"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Estado condifencial del proyecto</w:t>
            </w:r>
          </w:p>
        </w:tc>
      </w:tr>
      <w:tr w:rsidR="00A64F8A" w:rsidRPr="0084337D" w14:paraId="4EF9FB53" w14:textId="77777777" w:rsidTr="009E3DED">
        <w:trPr>
          <w:trHeight w:val="710"/>
          <w:tblHeader/>
        </w:trPr>
        <w:tc>
          <w:tcPr>
            <w:tcW w:w="2972" w:type="dxa"/>
            <w:vAlign w:val="center"/>
          </w:tcPr>
          <w:p w14:paraId="34E904C6" w14:textId="77777777" w:rsidR="00A64F8A" w:rsidRPr="0084337D" w:rsidRDefault="00A64F8A" w:rsidP="009E3DED">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w:t>
            </w:r>
          </w:p>
        </w:tc>
        <w:tc>
          <w:tcPr>
            <w:tcW w:w="4111" w:type="dxa"/>
            <w:vAlign w:val="center"/>
          </w:tcPr>
          <w:p w14:paraId="6A68F053" w14:textId="77777777" w:rsidR="00A64F8A" w:rsidRPr="0084337D" w:rsidRDefault="00A64F8A" w:rsidP="009E3DED">
            <w:pPr>
              <w:pStyle w:val="Texto"/>
              <w:spacing w:before="0" w:after="0"/>
              <w:jc w:val="center"/>
              <w:rPr>
                <w:rFonts w:asciiTheme="minorHAnsi" w:hAnsiTheme="minorHAnsi" w:cstheme="minorHAnsi"/>
                <w:sz w:val="24"/>
                <w:szCs w:val="28"/>
                <w:lang w:val="es-ES"/>
              </w:rPr>
            </w:pPr>
            <w:r w:rsidRPr="0084337D">
              <w:rPr>
                <w:rFonts w:asciiTheme="minorHAnsi" w:hAnsiTheme="minorHAnsi" w:cstheme="minorBidi"/>
                <w:sz w:val="24"/>
                <w:lang w:val="es-ES"/>
              </w:rPr>
              <w:t>…</w:t>
            </w:r>
          </w:p>
        </w:tc>
        <w:tc>
          <w:tcPr>
            <w:tcW w:w="2261" w:type="dxa"/>
            <w:vAlign w:val="center"/>
          </w:tcPr>
          <w:p w14:paraId="56D89C88" w14:textId="77777777" w:rsidR="00A64F8A" w:rsidRPr="0084337D" w:rsidRDefault="00A64F8A" w:rsidP="009E3DED">
            <w:pPr>
              <w:pStyle w:val="Texto"/>
              <w:spacing w:before="0" w:after="0"/>
              <w:jc w:val="center"/>
              <w:rPr>
                <w:rFonts w:asciiTheme="minorHAnsi" w:hAnsiTheme="minorHAnsi" w:cstheme="minorHAnsi"/>
                <w:sz w:val="24"/>
                <w:szCs w:val="28"/>
                <w:lang w:val="es-ES"/>
              </w:rPr>
            </w:pPr>
            <w:r w:rsidRPr="0084337D">
              <w:rPr>
                <w:rFonts w:asciiTheme="minorHAnsi" w:hAnsiTheme="minorHAnsi" w:cstheme="minorBidi"/>
                <w:sz w:val="24"/>
                <w:lang w:val="es-ES"/>
              </w:rPr>
              <w:t>…</w:t>
            </w:r>
          </w:p>
        </w:tc>
      </w:tr>
    </w:tbl>
    <w:p w14:paraId="687344B1" w14:textId="77777777" w:rsidR="00454009" w:rsidRPr="0084337D" w:rsidRDefault="00454009" w:rsidP="005F5914">
      <w:pPr>
        <w:jc w:val="both"/>
        <w:rPr>
          <w:rFonts w:ascii="Arial" w:hAnsi="Arial" w:cs="Arial"/>
          <w:color w:val="000000"/>
          <w:sz w:val="27"/>
          <w:szCs w:val="27"/>
        </w:rPr>
      </w:pPr>
    </w:p>
    <w:p w14:paraId="6E2A78B8" w14:textId="08327DBC" w:rsidR="00D73542" w:rsidRPr="0084337D" w:rsidRDefault="00D73542" w:rsidP="00D73542">
      <w:pPr>
        <w:pStyle w:val="Descripcin"/>
        <w:keepNext/>
      </w:pPr>
    </w:p>
    <w:p w14:paraId="08FA67BA" w14:textId="194AE52A" w:rsidR="00306950" w:rsidRDefault="00306950" w:rsidP="00306950">
      <w:pPr>
        <w:pStyle w:val="Descripcin"/>
        <w:keepNext/>
      </w:pPr>
      <w:bookmarkStart w:id="13" w:name="_Toc100005321"/>
      <w:r>
        <w:t xml:space="preserve">Tabla </w:t>
      </w:r>
      <w:fldSimple w:instr=" SEQ Tabla \* ARABIC ">
        <w:r w:rsidR="00070F3E">
          <w:rPr>
            <w:noProof/>
          </w:rPr>
          <w:t>2</w:t>
        </w:r>
      </w:fldSimple>
      <w:r>
        <w:t xml:space="preserve">: </w:t>
      </w:r>
      <w:r w:rsidRPr="00CF0CF8">
        <w:t>Configuración de nombres</w:t>
      </w:r>
      <w:bookmarkEnd w:id="13"/>
    </w:p>
    <w:tbl>
      <w:tblPr>
        <w:tblStyle w:val="Tablaconcuadrcula"/>
        <w:tblW w:w="0" w:type="auto"/>
        <w:tblLook w:val="04A0" w:firstRow="1" w:lastRow="0" w:firstColumn="1" w:lastColumn="0" w:noHBand="0" w:noVBand="1"/>
      </w:tblPr>
      <w:tblGrid>
        <w:gridCol w:w="4313"/>
        <w:gridCol w:w="2950"/>
        <w:gridCol w:w="2081"/>
      </w:tblGrid>
      <w:tr w:rsidR="00D73542" w:rsidRPr="0084337D" w14:paraId="7DBFBFD6" w14:textId="77777777" w:rsidTr="009E3DED">
        <w:trPr>
          <w:tblHeader/>
        </w:trPr>
        <w:tc>
          <w:tcPr>
            <w:tcW w:w="4313" w:type="dxa"/>
            <w:shd w:val="clear" w:color="auto" w:fill="7030A0"/>
          </w:tcPr>
          <w:p w14:paraId="6E662C3E" w14:textId="77777777" w:rsidR="00D73542" w:rsidRPr="0084337D" w:rsidRDefault="00D73542" w:rsidP="009E3DED">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Nombre</w:t>
            </w:r>
          </w:p>
        </w:tc>
        <w:tc>
          <w:tcPr>
            <w:tcW w:w="2950" w:type="dxa"/>
            <w:shd w:val="clear" w:color="auto" w:fill="7030A0"/>
          </w:tcPr>
          <w:p w14:paraId="60BC3B09" w14:textId="77777777" w:rsidR="00D73542" w:rsidRPr="0084337D" w:rsidRDefault="00D73542" w:rsidP="009E3DED">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Tipo</w:t>
            </w:r>
          </w:p>
        </w:tc>
        <w:tc>
          <w:tcPr>
            <w:tcW w:w="2081" w:type="dxa"/>
            <w:shd w:val="clear" w:color="auto" w:fill="7030A0"/>
          </w:tcPr>
          <w:p w14:paraId="3031B37E" w14:textId="77777777" w:rsidR="00D73542" w:rsidRPr="0084337D" w:rsidRDefault="00D73542" w:rsidP="009E3DED">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Confidencialidad</w:t>
            </w:r>
          </w:p>
        </w:tc>
      </w:tr>
      <w:tr w:rsidR="00D73542" w:rsidRPr="0084337D" w14:paraId="4456A51D" w14:textId="77777777" w:rsidTr="009E3DED">
        <w:trPr>
          <w:trHeight w:val="593"/>
          <w:tblHeader/>
        </w:trPr>
        <w:tc>
          <w:tcPr>
            <w:tcW w:w="4313" w:type="dxa"/>
            <w:vAlign w:val="center"/>
          </w:tcPr>
          <w:p w14:paraId="402F777E" w14:textId="77777777" w:rsidR="00D73542" w:rsidRPr="0084337D" w:rsidRDefault="00D73542" w:rsidP="009E3DED">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v0.3_0007_SCMP_GA1_SGM.docx</w:t>
            </w:r>
          </w:p>
        </w:tc>
        <w:tc>
          <w:tcPr>
            <w:tcW w:w="2950" w:type="dxa"/>
            <w:vAlign w:val="center"/>
          </w:tcPr>
          <w:p w14:paraId="7807F543" w14:textId="77777777" w:rsidR="00D73542" w:rsidRPr="0084337D" w:rsidRDefault="00D73542"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Borrador de trabajo</w:t>
            </w:r>
          </w:p>
        </w:tc>
        <w:tc>
          <w:tcPr>
            <w:tcW w:w="2081" w:type="dxa"/>
            <w:vAlign w:val="center"/>
          </w:tcPr>
          <w:p w14:paraId="6458F908" w14:textId="77777777" w:rsidR="00D73542" w:rsidRPr="0084337D" w:rsidRDefault="00D73542"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Confidencial Interno</w:t>
            </w:r>
          </w:p>
        </w:tc>
      </w:tr>
      <w:tr w:rsidR="00D73542" w:rsidRPr="0084337D" w14:paraId="71152ACB" w14:textId="77777777" w:rsidTr="009E3DED">
        <w:trPr>
          <w:trHeight w:val="710"/>
          <w:tblHeader/>
        </w:trPr>
        <w:tc>
          <w:tcPr>
            <w:tcW w:w="4313" w:type="dxa"/>
            <w:vAlign w:val="center"/>
          </w:tcPr>
          <w:p w14:paraId="4B091104" w14:textId="77777777" w:rsidR="00D73542" w:rsidRPr="0084337D" w:rsidRDefault="00D73542" w:rsidP="009E3DED">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V1.0_0007_SCMP_GA1_SGM.pdf</w:t>
            </w:r>
          </w:p>
        </w:tc>
        <w:tc>
          <w:tcPr>
            <w:tcW w:w="2950" w:type="dxa"/>
            <w:vAlign w:val="center"/>
          </w:tcPr>
          <w:p w14:paraId="35DEAB3C" w14:textId="77777777" w:rsidR="00D73542" w:rsidRPr="0084337D" w:rsidRDefault="00D73542"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Entregue al cliente</w:t>
            </w:r>
          </w:p>
        </w:tc>
        <w:tc>
          <w:tcPr>
            <w:tcW w:w="2081" w:type="dxa"/>
            <w:vAlign w:val="center"/>
          </w:tcPr>
          <w:p w14:paraId="3A5BDC09" w14:textId="77777777" w:rsidR="00D73542" w:rsidRPr="0084337D" w:rsidRDefault="00D73542"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Confidencial Externo</w:t>
            </w:r>
          </w:p>
        </w:tc>
      </w:tr>
      <w:tr w:rsidR="00D73542" w:rsidRPr="0084337D" w14:paraId="6A2709E6" w14:textId="77777777" w:rsidTr="009E3DED">
        <w:trPr>
          <w:trHeight w:val="710"/>
          <w:tblHeader/>
        </w:trPr>
        <w:tc>
          <w:tcPr>
            <w:tcW w:w="4313" w:type="dxa"/>
            <w:vAlign w:val="center"/>
          </w:tcPr>
          <w:p w14:paraId="5417B2AB" w14:textId="77777777" w:rsidR="00D73542" w:rsidRPr="004853D2" w:rsidRDefault="00D73542" w:rsidP="009E3DED">
            <w:pPr>
              <w:pStyle w:val="Texto"/>
              <w:spacing w:before="0" w:after="0"/>
              <w:jc w:val="left"/>
              <w:rPr>
                <w:rFonts w:asciiTheme="minorHAnsi" w:hAnsiTheme="minorHAnsi" w:cstheme="minorHAnsi"/>
                <w:lang w:val="en-US"/>
              </w:rPr>
            </w:pPr>
            <w:r w:rsidRPr="004853D2">
              <w:rPr>
                <w:rFonts w:asciiTheme="minorHAnsi" w:hAnsiTheme="minorHAnsi" w:cstheme="minorBidi"/>
                <w:lang w:val="en-US"/>
              </w:rPr>
              <w:t>v1.0_0007_SCMP_GA1_SGM_Review0.7.docx</w:t>
            </w:r>
          </w:p>
        </w:tc>
        <w:tc>
          <w:tcPr>
            <w:tcW w:w="2950" w:type="dxa"/>
            <w:vAlign w:val="center"/>
          </w:tcPr>
          <w:p w14:paraId="2C2E2CF4" w14:textId="77777777" w:rsidR="00D73542" w:rsidRPr="0084337D" w:rsidRDefault="00D73542"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Revisión del comité</w:t>
            </w:r>
          </w:p>
        </w:tc>
        <w:tc>
          <w:tcPr>
            <w:tcW w:w="2081" w:type="dxa"/>
            <w:vAlign w:val="center"/>
          </w:tcPr>
          <w:p w14:paraId="027F5686" w14:textId="77777777" w:rsidR="00D73542" w:rsidRPr="0084337D" w:rsidRDefault="00D73542" w:rsidP="009E3DED">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Confidencial Interno</w:t>
            </w:r>
          </w:p>
        </w:tc>
      </w:tr>
    </w:tbl>
    <w:p w14:paraId="07C5D723" w14:textId="77777777" w:rsidR="00C214A3" w:rsidRPr="0084337D" w:rsidRDefault="00C214A3" w:rsidP="005F5914">
      <w:pPr>
        <w:jc w:val="both"/>
        <w:rPr>
          <w:rFonts w:ascii="Arial" w:hAnsi="Arial" w:cs="Arial"/>
          <w:color w:val="000000"/>
          <w:sz w:val="27"/>
          <w:szCs w:val="27"/>
        </w:rPr>
      </w:pPr>
    </w:p>
    <w:p w14:paraId="0EDC3A98" w14:textId="77777777" w:rsidR="00F72728" w:rsidRDefault="0034436E" w:rsidP="00BD328F">
      <w:pPr>
        <w:pStyle w:val="Ttulo2"/>
      </w:pPr>
      <w:bookmarkStart w:id="14" w:name="_Toc100006634"/>
      <w:r w:rsidRPr="0084337D">
        <w:t>Normas de diseño</w:t>
      </w:r>
      <w:bookmarkEnd w:id="14"/>
    </w:p>
    <w:p w14:paraId="7156E999" w14:textId="2BFF336B" w:rsidR="00E9545B" w:rsidRPr="00D27362" w:rsidRDefault="00112DA7" w:rsidP="004F322E">
      <w:pPr>
        <w:pStyle w:val="Texto"/>
        <w:jc w:val="left"/>
        <w:rPr>
          <w:rFonts w:ascii="Arial" w:hAnsi="Arial" w:cs="Arial"/>
          <w:lang w:val="es-ES"/>
        </w:rPr>
      </w:pPr>
      <w:r w:rsidRPr="00D27362">
        <w:rPr>
          <w:rFonts w:ascii="Arial" w:hAnsi="Arial" w:cs="Arial"/>
          <w:lang w:val="es-ES"/>
        </w:rPr>
        <w:t xml:space="preserve">La ISO 33000 es el estándar utilizado en estre proyecto, estándar que determina el conjunto de actividades que </w:t>
      </w:r>
      <w:r w:rsidR="0041097D" w:rsidRPr="00D27362">
        <w:rPr>
          <w:rFonts w:ascii="Arial" w:hAnsi="Arial" w:cs="Arial"/>
          <w:lang w:val="es-ES"/>
        </w:rPr>
        <w:t>para</w:t>
      </w:r>
      <w:r w:rsidRPr="00D27362">
        <w:rPr>
          <w:rFonts w:ascii="Arial" w:hAnsi="Arial" w:cs="Arial"/>
          <w:lang w:val="es-ES"/>
        </w:rPr>
        <w:t xml:space="preserve"> la gestión de operaciones, el mantenimeitno de </w:t>
      </w:r>
      <w:r w:rsidR="0041097D" w:rsidRPr="00D27362">
        <w:rPr>
          <w:rFonts w:ascii="Arial" w:hAnsi="Arial" w:cs="Arial"/>
          <w:lang w:val="es-ES"/>
        </w:rPr>
        <w:t xml:space="preserve">el </w:t>
      </w:r>
      <w:r w:rsidRPr="00D27362">
        <w:rPr>
          <w:rFonts w:ascii="Arial" w:hAnsi="Arial" w:cs="Arial"/>
          <w:lang w:val="es-ES"/>
        </w:rPr>
        <w:t>producto y el soporte</w:t>
      </w:r>
      <w:r w:rsidR="0041097D" w:rsidRPr="00D27362">
        <w:rPr>
          <w:rFonts w:ascii="Arial" w:hAnsi="Arial" w:cs="Arial"/>
          <w:lang w:val="es-ES"/>
        </w:rPr>
        <w:t xml:space="preserve">. </w:t>
      </w:r>
      <w:r w:rsidR="002661E3" w:rsidRPr="00D27362">
        <w:rPr>
          <w:rFonts w:ascii="Arial" w:hAnsi="Arial" w:cs="Arial"/>
          <w:lang w:val="es-ES"/>
        </w:rPr>
        <w:t>Proporciona un enfoque escructurado para la evaluación de procesos</w:t>
      </w:r>
      <w:r w:rsidR="00C214A3" w:rsidRPr="00D27362">
        <w:rPr>
          <w:rFonts w:ascii="Arial" w:hAnsi="Arial" w:cs="Arial"/>
          <w:lang w:val="es-ES"/>
        </w:rPr>
        <w:t xml:space="preserve"> de desarrollo software, permitiéndonos conocer mejor las fortalezas y debilidades del equipo.</w:t>
      </w:r>
    </w:p>
    <w:p w14:paraId="0934BF03" w14:textId="480FCC5E" w:rsidR="00A56FCD" w:rsidRPr="00D27362" w:rsidRDefault="00A56FCD" w:rsidP="00070F3E">
      <w:pPr>
        <w:numPr>
          <w:ilvl w:val="0"/>
          <w:numId w:val="24"/>
        </w:numPr>
        <w:shd w:val="clear" w:color="auto" w:fill="FFFFFF"/>
        <w:spacing w:before="100" w:beforeAutospacing="1" w:after="100" w:afterAutospacing="1"/>
        <w:rPr>
          <w:rFonts w:ascii="Arial" w:hAnsi="Arial" w:cs="Arial"/>
          <w:color w:val="000000" w:themeColor="text1"/>
          <w:szCs w:val="22"/>
        </w:rPr>
      </w:pPr>
      <w:r w:rsidRPr="00D27362">
        <w:rPr>
          <w:rFonts w:ascii="Arial" w:hAnsi="Arial" w:cs="Arial"/>
          <w:color w:val="000000" w:themeColor="text1"/>
          <w:szCs w:val="22"/>
        </w:rPr>
        <w:lastRenderedPageBreak/>
        <w:t>Base</w:t>
      </w:r>
      <w:r w:rsidRPr="00D27362">
        <w:rPr>
          <w:rFonts w:ascii="Arial" w:hAnsi="Arial" w:cs="Arial"/>
          <w:b/>
          <w:color w:val="000000" w:themeColor="text1"/>
          <w:szCs w:val="22"/>
        </w:rPr>
        <w:t xml:space="preserve"> organizativa </w:t>
      </w:r>
      <w:r w:rsidRPr="00D27362">
        <w:rPr>
          <w:rFonts w:ascii="Arial" w:hAnsi="Arial" w:cs="Arial"/>
          <w:color w:val="000000" w:themeColor="text1"/>
          <w:szCs w:val="22"/>
        </w:rPr>
        <w:t>para el desarrollo software.</w:t>
      </w:r>
      <w:r w:rsidRPr="00D27362">
        <w:rPr>
          <w:rFonts w:ascii="Arial" w:hAnsi="Arial" w:cs="Arial"/>
          <w:color w:val="000000" w:themeColor="text1"/>
          <w:szCs w:val="22"/>
        </w:rPr>
        <w:br/>
      </w:r>
    </w:p>
    <w:p w14:paraId="0D39E587" w14:textId="437BE3DD" w:rsidR="00A56FCD" w:rsidRPr="00D27362" w:rsidRDefault="00A56FCD" w:rsidP="00070F3E">
      <w:pPr>
        <w:numPr>
          <w:ilvl w:val="0"/>
          <w:numId w:val="24"/>
        </w:numPr>
        <w:shd w:val="clear" w:color="auto" w:fill="FFFFFF"/>
        <w:spacing w:before="100" w:beforeAutospacing="1" w:after="100" w:afterAutospacing="1"/>
        <w:rPr>
          <w:rFonts w:ascii="Arial" w:hAnsi="Arial" w:cs="Arial"/>
          <w:color w:val="000000" w:themeColor="text1"/>
          <w:szCs w:val="22"/>
        </w:rPr>
      </w:pPr>
      <w:r w:rsidRPr="00D27362">
        <w:rPr>
          <w:rFonts w:ascii="Arial" w:hAnsi="Arial" w:cs="Arial"/>
          <w:color w:val="000000" w:themeColor="text1"/>
          <w:szCs w:val="22"/>
        </w:rPr>
        <w:t>Conseguir</w:t>
      </w:r>
      <w:r w:rsidRPr="00D27362">
        <w:rPr>
          <w:rFonts w:ascii="Arial" w:hAnsi="Arial" w:cs="Arial"/>
          <w:b/>
          <w:color w:val="000000" w:themeColor="text1"/>
          <w:szCs w:val="22"/>
        </w:rPr>
        <w:t xml:space="preserve"> una ventaja frente a nuestros competidores</w:t>
      </w:r>
      <w:r w:rsidRPr="00D27362">
        <w:rPr>
          <w:rFonts w:ascii="Arial" w:hAnsi="Arial" w:cs="Arial"/>
          <w:color w:val="000000" w:themeColor="text1"/>
          <w:szCs w:val="22"/>
        </w:rPr>
        <w:t>.</w:t>
      </w:r>
      <w:r w:rsidRPr="00D27362">
        <w:rPr>
          <w:rFonts w:ascii="Arial" w:hAnsi="Arial" w:cs="Arial"/>
          <w:color w:val="000000" w:themeColor="text1"/>
          <w:szCs w:val="22"/>
        </w:rPr>
        <w:br/>
      </w:r>
    </w:p>
    <w:p w14:paraId="537B53CD" w14:textId="4CAE7CB2" w:rsidR="00A56FCD" w:rsidRPr="00D27362" w:rsidRDefault="00A56FCD" w:rsidP="00070F3E">
      <w:pPr>
        <w:numPr>
          <w:ilvl w:val="0"/>
          <w:numId w:val="24"/>
        </w:numPr>
        <w:shd w:val="clear" w:color="auto" w:fill="FFFFFF"/>
        <w:spacing w:before="100" w:beforeAutospacing="1" w:after="100" w:afterAutospacing="1"/>
        <w:rPr>
          <w:rFonts w:ascii="Arial" w:hAnsi="Arial" w:cs="Arial"/>
          <w:color w:val="000000" w:themeColor="text1"/>
          <w:szCs w:val="22"/>
        </w:rPr>
      </w:pPr>
      <w:r w:rsidRPr="00D27362">
        <w:rPr>
          <w:rFonts w:ascii="Arial" w:hAnsi="Arial" w:cs="Arial"/>
          <w:b/>
          <w:color w:val="000000" w:themeColor="text1"/>
          <w:szCs w:val="22"/>
        </w:rPr>
        <w:t>Se mejora la productividad</w:t>
      </w:r>
      <w:r w:rsidRPr="00D27362">
        <w:rPr>
          <w:rFonts w:ascii="Arial" w:hAnsi="Arial" w:cs="Arial"/>
          <w:color w:val="000000" w:themeColor="text1"/>
          <w:szCs w:val="22"/>
        </w:rPr>
        <w:t> del desarrollo de software.</w:t>
      </w:r>
      <w:r w:rsidRPr="00D27362">
        <w:rPr>
          <w:rFonts w:ascii="Arial" w:hAnsi="Arial" w:cs="Arial"/>
          <w:color w:val="000000" w:themeColor="text1"/>
          <w:szCs w:val="22"/>
        </w:rPr>
        <w:br/>
      </w:r>
    </w:p>
    <w:p w14:paraId="4D0DC347" w14:textId="729BE504" w:rsidR="00A56FCD" w:rsidRPr="00DF32B8" w:rsidRDefault="00A56FCD" w:rsidP="00070F3E">
      <w:pPr>
        <w:numPr>
          <w:ilvl w:val="0"/>
          <w:numId w:val="24"/>
        </w:numPr>
        <w:shd w:val="clear" w:color="auto" w:fill="FFFFFF"/>
        <w:spacing w:before="100" w:beforeAutospacing="1" w:after="100" w:afterAutospacing="1"/>
        <w:rPr>
          <w:rFonts w:ascii="Arial" w:hAnsi="Arial" w:cs="Arial"/>
          <w:color w:val="000000" w:themeColor="text1"/>
          <w:szCs w:val="22"/>
        </w:rPr>
      </w:pPr>
      <w:r w:rsidRPr="00D27362">
        <w:rPr>
          <w:rFonts w:ascii="Arial" w:hAnsi="Arial" w:cs="Arial"/>
          <w:color w:val="000000" w:themeColor="text1"/>
          <w:szCs w:val="22"/>
        </w:rPr>
        <w:t>El </w:t>
      </w:r>
      <w:r w:rsidRPr="00D27362">
        <w:rPr>
          <w:rFonts w:ascii="Arial" w:hAnsi="Arial" w:cs="Arial"/>
          <w:b/>
          <w:color w:val="000000" w:themeColor="text1"/>
          <w:szCs w:val="22"/>
        </w:rPr>
        <w:t>avance continuo</w:t>
      </w:r>
      <w:r w:rsidRPr="00D27362">
        <w:rPr>
          <w:rFonts w:ascii="Arial" w:hAnsi="Arial" w:cs="Arial"/>
          <w:color w:val="000000" w:themeColor="text1"/>
          <w:szCs w:val="22"/>
        </w:rPr>
        <w:t> se promueve con la calidad ISO 33000 y también el</w:t>
      </w:r>
      <w:r w:rsidRPr="00D27362">
        <w:rPr>
          <w:rFonts w:ascii="Arial" w:hAnsi="Arial" w:cs="Arial"/>
          <w:b/>
          <w:color w:val="000000" w:themeColor="text1"/>
          <w:szCs w:val="22"/>
        </w:rPr>
        <w:t> desarrollo organizado de la empresa</w:t>
      </w:r>
      <w:r w:rsidRPr="00D27362">
        <w:rPr>
          <w:rFonts w:ascii="Arial" w:hAnsi="Arial" w:cs="Arial"/>
          <w:color w:val="000000" w:themeColor="text1"/>
          <w:szCs w:val="22"/>
        </w:rPr>
        <w:t>.</w:t>
      </w:r>
    </w:p>
    <w:p w14:paraId="7B0D745B" w14:textId="741FC999" w:rsidR="0034436E" w:rsidRPr="0084337D" w:rsidRDefault="0034436E" w:rsidP="00BD328F">
      <w:pPr>
        <w:pStyle w:val="Ttulo2"/>
      </w:pPr>
      <w:bookmarkStart w:id="15" w:name="_Toc100006635"/>
      <w:r w:rsidRPr="0084337D">
        <w:t>Estándares de codificación</w:t>
      </w:r>
      <w:bookmarkEnd w:id="15"/>
      <w:r w:rsidRPr="0084337D">
        <w:t xml:space="preserve"> </w:t>
      </w:r>
    </w:p>
    <w:p w14:paraId="4107EC35" w14:textId="7B16582B" w:rsidR="0034436E" w:rsidRPr="00D27362" w:rsidRDefault="00F7580E" w:rsidP="005F5914">
      <w:pPr>
        <w:jc w:val="both"/>
        <w:rPr>
          <w:rFonts w:ascii="Arial" w:hAnsi="Arial" w:cs="Arial"/>
          <w:color w:val="000000"/>
          <w:szCs w:val="22"/>
        </w:rPr>
      </w:pPr>
      <w:r w:rsidRPr="00D27362">
        <w:rPr>
          <w:rFonts w:ascii="Arial" w:hAnsi="Arial" w:cs="Arial"/>
          <w:color w:val="000000"/>
          <w:szCs w:val="22"/>
        </w:rPr>
        <w:t xml:space="preserve">Identificación de </w:t>
      </w:r>
      <w:r w:rsidR="0034436E" w:rsidRPr="00D27362">
        <w:rPr>
          <w:rFonts w:ascii="Arial" w:hAnsi="Arial" w:cs="Arial"/>
          <w:color w:val="000000"/>
          <w:szCs w:val="22"/>
        </w:rPr>
        <w:t xml:space="preserve"> los estándares, prácticas y convenciones que se utilizarán en la fase para escribir el código. </w:t>
      </w:r>
    </w:p>
    <w:p w14:paraId="7F460C4D" w14:textId="77777777" w:rsidR="006D011B" w:rsidRPr="00D27362" w:rsidRDefault="006D011B" w:rsidP="005F5914">
      <w:pPr>
        <w:jc w:val="both"/>
        <w:rPr>
          <w:rFonts w:ascii="Arial" w:hAnsi="Arial" w:cs="Arial"/>
          <w:color w:val="000000"/>
          <w:szCs w:val="22"/>
        </w:rPr>
      </w:pPr>
    </w:p>
    <w:p w14:paraId="53C090F7" w14:textId="6F99AA35" w:rsidR="006D011B" w:rsidRPr="00D27362" w:rsidRDefault="006D011B" w:rsidP="00070F3E">
      <w:pPr>
        <w:pStyle w:val="Prrafodelista"/>
        <w:numPr>
          <w:ilvl w:val="0"/>
          <w:numId w:val="7"/>
        </w:numPr>
        <w:jc w:val="both"/>
        <w:rPr>
          <w:rFonts w:ascii="Arial" w:hAnsi="Arial" w:cs="Arial"/>
          <w:color w:val="000000"/>
          <w:szCs w:val="22"/>
        </w:rPr>
      </w:pPr>
      <w:r w:rsidRPr="00D27362">
        <w:rPr>
          <w:rFonts w:ascii="Arial" w:hAnsi="Arial" w:cs="Arial"/>
          <w:b/>
          <w:color w:val="000000"/>
          <w:szCs w:val="22"/>
        </w:rPr>
        <w:t>Comentarios</w:t>
      </w:r>
      <w:r w:rsidRPr="00D27362">
        <w:rPr>
          <w:rFonts w:ascii="Arial" w:hAnsi="Arial" w:cs="Arial"/>
          <w:color w:val="000000"/>
          <w:szCs w:val="22"/>
        </w:rPr>
        <w:t xml:space="preserve">: el código deberá estar comentado en so totalidad, siguiento las normas establecidas en el punto siguiente </w:t>
      </w:r>
      <w:r w:rsidRPr="00D27362">
        <w:rPr>
          <w:rFonts w:ascii="Arial" w:hAnsi="Arial" w:cs="Arial"/>
          <w:i/>
          <w:color w:val="000000"/>
          <w:szCs w:val="22"/>
        </w:rPr>
        <w:t>6.5 Normas de comentario</w:t>
      </w:r>
      <w:r w:rsidRPr="00D27362">
        <w:rPr>
          <w:rFonts w:ascii="Arial" w:hAnsi="Arial" w:cs="Arial"/>
          <w:color w:val="000000"/>
          <w:szCs w:val="22"/>
        </w:rPr>
        <w:t>.</w:t>
      </w:r>
    </w:p>
    <w:p w14:paraId="4600C610" w14:textId="77777777" w:rsidR="00D03AB6" w:rsidRPr="00D27362" w:rsidRDefault="00D03AB6" w:rsidP="00D03AB6">
      <w:pPr>
        <w:pStyle w:val="Prrafodelista"/>
        <w:jc w:val="both"/>
        <w:rPr>
          <w:rFonts w:ascii="Arial" w:hAnsi="Arial" w:cs="Arial"/>
          <w:color w:val="000000"/>
          <w:szCs w:val="22"/>
        </w:rPr>
      </w:pPr>
    </w:p>
    <w:p w14:paraId="07FDEADA" w14:textId="77777777" w:rsidR="00AA48BF" w:rsidRPr="00D27362" w:rsidRDefault="00AA48BF" w:rsidP="00AA48BF">
      <w:pPr>
        <w:pStyle w:val="Prrafodelista"/>
        <w:jc w:val="both"/>
        <w:rPr>
          <w:rFonts w:ascii="Arial" w:hAnsi="Arial" w:cs="Arial"/>
          <w:color w:val="000000"/>
          <w:szCs w:val="22"/>
        </w:rPr>
      </w:pPr>
    </w:p>
    <w:p w14:paraId="31F02BAD" w14:textId="059BB462" w:rsidR="006D011B" w:rsidRPr="00D27362" w:rsidRDefault="0080791F" w:rsidP="00070F3E">
      <w:pPr>
        <w:pStyle w:val="Prrafodelista"/>
        <w:numPr>
          <w:ilvl w:val="0"/>
          <w:numId w:val="7"/>
        </w:numPr>
        <w:jc w:val="both"/>
        <w:rPr>
          <w:rFonts w:ascii="Arial" w:hAnsi="Arial" w:cs="Arial"/>
          <w:color w:val="000000"/>
          <w:szCs w:val="22"/>
        </w:rPr>
      </w:pPr>
      <w:r w:rsidRPr="00D27362">
        <w:rPr>
          <w:rFonts w:ascii="Arial" w:hAnsi="Arial" w:cs="Arial"/>
          <w:b/>
          <w:color w:val="000000"/>
          <w:szCs w:val="22"/>
        </w:rPr>
        <w:t>Convenio de nombres</w:t>
      </w:r>
      <w:r w:rsidRPr="00D27362">
        <w:rPr>
          <w:rFonts w:ascii="Arial" w:hAnsi="Arial" w:cs="Arial"/>
          <w:color w:val="000000"/>
          <w:szCs w:val="22"/>
        </w:rPr>
        <w:t xml:space="preserve">: </w:t>
      </w:r>
      <w:r w:rsidR="00503C47" w:rsidRPr="00D27362">
        <w:rPr>
          <w:rFonts w:ascii="Arial" w:hAnsi="Arial" w:cs="Arial"/>
          <w:color w:val="000000"/>
          <w:szCs w:val="22"/>
        </w:rPr>
        <w:t xml:space="preserve">los nombres </w:t>
      </w:r>
      <w:r w:rsidR="00AA48BF" w:rsidRPr="00D27362">
        <w:rPr>
          <w:rFonts w:ascii="Arial" w:hAnsi="Arial" w:cs="Arial"/>
          <w:color w:val="000000"/>
          <w:szCs w:val="22"/>
        </w:rPr>
        <w:t>de las variables dentro del código deberán seguir un a lógica acorde al uso que se les dé</w:t>
      </w:r>
      <w:r w:rsidR="00EA6EC4" w:rsidRPr="00D27362">
        <w:rPr>
          <w:rFonts w:ascii="Arial" w:hAnsi="Arial" w:cs="Arial"/>
          <w:color w:val="000000"/>
          <w:szCs w:val="22"/>
        </w:rPr>
        <w:t>, es decir, nombres descriptivos de las variables</w:t>
      </w:r>
      <w:r w:rsidR="00AA48BF" w:rsidRPr="00D27362">
        <w:rPr>
          <w:rFonts w:ascii="Arial" w:hAnsi="Arial" w:cs="Arial"/>
          <w:color w:val="000000"/>
          <w:szCs w:val="22"/>
        </w:rPr>
        <w:t xml:space="preserve">, respetando el orden de mayúsculas y </w:t>
      </w:r>
      <w:r w:rsidR="00DB3E28" w:rsidRPr="00D27362">
        <w:rPr>
          <w:rFonts w:ascii="Arial" w:hAnsi="Arial" w:cs="Arial"/>
          <w:color w:val="000000"/>
          <w:szCs w:val="22"/>
        </w:rPr>
        <w:t xml:space="preserve">minúsculas (primero minúscula, seguido de mayúscula en caso de que </w:t>
      </w:r>
      <w:r w:rsidR="005F245A" w:rsidRPr="00D27362">
        <w:rPr>
          <w:rFonts w:ascii="Arial" w:hAnsi="Arial" w:cs="Arial"/>
          <w:color w:val="000000"/>
          <w:szCs w:val="22"/>
        </w:rPr>
        <w:t>requiera varias palabras juntas).</w:t>
      </w:r>
    </w:p>
    <w:p w14:paraId="245F029C" w14:textId="77777777" w:rsidR="00AA48BF" w:rsidRPr="00D27362" w:rsidRDefault="00AA48BF" w:rsidP="00AA48BF">
      <w:pPr>
        <w:pStyle w:val="Prrafodelista"/>
        <w:rPr>
          <w:rFonts w:ascii="Arial" w:hAnsi="Arial" w:cs="Arial"/>
          <w:color w:val="000000"/>
          <w:szCs w:val="22"/>
        </w:rPr>
      </w:pPr>
    </w:p>
    <w:p w14:paraId="074605F3" w14:textId="77777777" w:rsidR="00AA48BF" w:rsidRPr="00D27362" w:rsidRDefault="00AA48BF" w:rsidP="00AA48BF">
      <w:pPr>
        <w:pStyle w:val="Prrafodelista"/>
        <w:jc w:val="both"/>
        <w:rPr>
          <w:rFonts w:ascii="Arial" w:hAnsi="Arial" w:cs="Arial"/>
          <w:color w:val="000000"/>
          <w:szCs w:val="22"/>
        </w:rPr>
      </w:pPr>
    </w:p>
    <w:p w14:paraId="732CA45D" w14:textId="4E3C1A26" w:rsidR="007F0E6C" w:rsidRPr="00D27362" w:rsidRDefault="007F0E6C" w:rsidP="00070F3E">
      <w:pPr>
        <w:pStyle w:val="Prrafodelista"/>
        <w:numPr>
          <w:ilvl w:val="0"/>
          <w:numId w:val="7"/>
        </w:numPr>
        <w:jc w:val="both"/>
        <w:rPr>
          <w:rFonts w:ascii="Arial" w:hAnsi="Arial" w:cs="Arial"/>
          <w:color w:val="000000"/>
          <w:szCs w:val="22"/>
        </w:rPr>
      </w:pPr>
      <w:r w:rsidRPr="00D27362">
        <w:rPr>
          <w:rFonts w:ascii="Arial" w:hAnsi="Arial" w:cs="Arial"/>
          <w:b/>
          <w:color w:val="000000"/>
          <w:szCs w:val="22"/>
        </w:rPr>
        <w:t>Legibilidad y justificación del código</w:t>
      </w:r>
      <w:r w:rsidRPr="00D27362">
        <w:rPr>
          <w:rFonts w:ascii="Arial" w:hAnsi="Arial" w:cs="Arial"/>
          <w:color w:val="000000"/>
          <w:szCs w:val="22"/>
        </w:rPr>
        <w:t xml:space="preserve">: el código desarrollado deberá estar suficientemente espaciado (1 espacio entre </w:t>
      </w:r>
      <w:r w:rsidR="00BE22D7" w:rsidRPr="00D27362">
        <w:rPr>
          <w:rFonts w:ascii="Arial" w:hAnsi="Arial" w:cs="Arial"/>
          <w:color w:val="000000"/>
          <w:szCs w:val="22"/>
        </w:rPr>
        <w:t>palabras), tabulación entre líneas de código (1 tabulacion extra</w:t>
      </w:r>
      <w:r w:rsidR="00A92D4E" w:rsidRPr="00D27362">
        <w:rPr>
          <w:rFonts w:ascii="Arial" w:hAnsi="Arial" w:cs="Arial"/>
          <w:color w:val="000000"/>
          <w:szCs w:val="22"/>
        </w:rPr>
        <w:t xml:space="preserve"> en sentencias de control) y </w:t>
      </w:r>
      <w:r w:rsidR="002655F8" w:rsidRPr="00D27362">
        <w:rPr>
          <w:rFonts w:ascii="Arial" w:hAnsi="Arial" w:cs="Arial"/>
          <w:color w:val="000000"/>
          <w:szCs w:val="22"/>
        </w:rPr>
        <w:t xml:space="preserve">saltos de línea en cada </w:t>
      </w:r>
      <w:r w:rsidR="00503C47" w:rsidRPr="00D27362">
        <w:rPr>
          <w:rFonts w:ascii="Arial" w:hAnsi="Arial" w:cs="Arial"/>
          <w:color w:val="000000"/>
          <w:szCs w:val="22"/>
        </w:rPr>
        <w:t>llave de apertura y cierre de sentencias o funciones.</w:t>
      </w:r>
    </w:p>
    <w:p w14:paraId="60B83EF4" w14:textId="77777777" w:rsidR="0034436E" w:rsidRPr="0084337D" w:rsidRDefault="0034436E" w:rsidP="005F5914">
      <w:pPr>
        <w:jc w:val="both"/>
        <w:rPr>
          <w:rFonts w:ascii="Lato" w:hAnsi="Lato"/>
          <w:color w:val="000000"/>
          <w:sz w:val="27"/>
          <w:szCs w:val="27"/>
        </w:rPr>
      </w:pPr>
    </w:p>
    <w:p w14:paraId="4903074E" w14:textId="5429A7B1" w:rsidR="0034436E" w:rsidRPr="0084337D" w:rsidRDefault="0034436E" w:rsidP="00BD328F">
      <w:pPr>
        <w:pStyle w:val="Ttulo2"/>
      </w:pPr>
      <w:bookmarkStart w:id="16" w:name="_Toc100006636"/>
      <w:r w:rsidRPr="0084337D">
        <w:t>Normas de comentario</w:t>
      </w:r>
      <w:bookmarkEnd w:id="16"/>
      <w:r w:rsidRPr="0084337D">
        <w:t xml:space="preserve"> </w:t>
      </w:r>
    </w:p>
    <w:p w14:paraId="53D517A1" w14:textId="50861358" w:rsidR="0034436E" w:rsidRPr="00D27362" w:rsidRDefault="009C3BFF" w:rsidP="005F5914">
      <w:pPr>
        <w:jc w:val="both"/>
        <w:rPr>
          <w:rFonts w:ascii="Arial" w:hAnsi="Arial" w:cs="Arial"/>
          <w:color w:val="000000"/>
          <w:szCs w:val="22"/>
        </w:rPr>
      </w:pPr>
      <w:r w:rsidRPr="00D27362">
        <w:rPr>
          <w:rFonts w:ascii="Arial" w:hAnsi="Arial" w:cs="Arial"/>
          <w:color w:val="000000"/>
          <w:szCs w:val="22"/>
        </w:rPr>
        <w:t xml:space="preserve">Las normas pernitentes a </w:t>
      </w:r>
      <w:r w:rsidR="004072F1" w:rsidRPr="00D27362">
        <w:rPr>
          <w:rFonts w:ascii="Arial" w:hAnsi="Arial" w:cs="Arial"/>
          <w:color w:val="000000"/>
          <w:szCs w:val="22"/>
        </w:rPr>
        <w:t>los comentarios dentro del código seguirán las siguientes métricas:</w:t>
      </w:r>
    </w:p>
    <w:p w14:paraId="350372B2" w14:textId="6053F958" w:rsidR="004072F1" w:rsidRPr="00D27362" w:rsidRDefault="004072F1" w:rsidP="005F5914">
      <w:pPr>
        <w:jc w:val="both"/>
        <w:rPr>
          <w:rFonts w:ascii="Arial" w:hAnsi="Arial" w:cs="Arial"/>
          <w:color w:val="000000"/>
          <w:szCs w:val="22"/>
        </w:rPr>
      </w:pPr>
      <w:r w:rsidRPr="00D27362">
        <w:rPr>
          <w:rFonts w:ascii="Arial" w:hAnsi="Arial" w:cs="Arial"/>
          <w:color w:val="000000"/>
          <w:szCs w:val="22"/>
        </w:rPr>
        <w:tab/>
      </w:r>
    </w:p>
    <w:p w14:paraId="39FF6E42" w14:textId="6C7EAA40" w:rsidR="004072F1" w:rsidRPr="00D27362" w:rsidRDefault="004072F1" w:rsidP="00070F3E">
      <w:pPr>
        <w:pStyle w:val="Prrafodelista"/>
        <w:numPr>
          <w:ilvl w:val="0"/>
          <w:numId w:val="7"/>
        </w:numPr>
        <w:jc w:val="both"/>
        <w:rPr>
          <w:rFonts w:ascii="Arial" w:hAnsi="Arial" w:cs="Arial"/>
          <w:color w:val="000000"/>
          <w:szCs w:val="22"/>
        </w:rPr>
      </w:pPr>
      <w:r w:rsidRPr="00D27362">
        <w:rPr>
          <w:rFonts w:ascii="Arial" w:hAnsi="Arial" w:cs="Arial"/>
          <w:b/>
          <w:color w:val="000000"/>
          <w:szCs w:val="22"/>
        </w:rPr>
        <w:t>Comentario</w:t>
      </w:r>
      <w:r w:rsidR="001F7C15" w:rsidRPr="00D27362">
        <w:rPr>
          <w:rFonts w:ascii="Arial" w:hAnsi="Arial" w:cs="Arial"/>
          <w:b/>
          <w:color w:val="000000"/>
          <w:szCs w:val="22"/>
        </w:rPr>
        <w:t xml:space="preserve"> bloque</w:t>
      </w:r>
      <w:r w:rsidR="00416ED2" w:rsidRPr="00D27362">
        <w:rPr>
          <w:rFonts w:ascii="Arial" w:hAnsi="Arial" w:cs="Arial"/>
          <w:b/>
          <w:color w:val="000000"/>
          <w:szCs w:val="22"/>
        </w:rPr>
        <w:t>:</w:t>
      </w:r>
      <w:r w:rsidR="00416ED2" w:rsidRPr="00D27362">
        <w:rPr>
          <w:rFonts w:ascii="Arial" w:hAnsi="Arial" w:cs="Arial"/>
          <w:color w:val="000000"/>
          <w:szCs w:val="22"/>
        </w:rPr>
        <w:t xml:space="preserve"> </w:t>
      </w:r>
      <w:r w:rsidR="00040A17" w:rsidRPr="00D27362">
        <w:rPr>
          <w:rFonts w:ascii="Arial" w:hAnsi="Arial" w:cs="Arial"/>
          <w:color w:val="000000"/>
          <w:szCs w:val="22"/>
        </w:rPr>
        <w:t>Comentario explicativo de una funcionalidad entera de un trozo de código, el cual se encontrara encima de este siguien</w:t>
      </w:r>
      <w:r w:rsidR="000E2F86" w:rsidRPr="00D27362">
        <w:rPr>
          <w:rFonts w:ascii="Arial" w:hAnsi="Arial" w:cs="Arial"/>
          <w:color w:val="000000"/>
          <w:szCs w:val="22"/>
        </w:rPr>
        <w:t>d</w:t>
      </w:r>
      <w:r w:rsidR="00040A17" w:rsidRPr="00D27362">
        <w:rPr>
          <w:rFonts w:ascii="Arial" w:hAnsi="Arial" w:cs="Arial"/>
          <w:color w:val="000000"/>
          <w:szCs w:val="22"/>
        </w:rPr>
        <w:t>o el siguiente esquema</w:t>
      </w:r>
      <w:r w:rsidR="000E2F86" w:rsidRPr="00D27362">
        <w:rPr>
          <w:rFonts w:ascii="Arial" w:hAnsi="Arial" w:cs="Arial"/>
          <w:color w:val="000000"/>
          <w:szCs w:val="22"/>
        </w:rPr>
        <w:t>:</w:t>
      </w:r>
    </w:p>
    <w:p w14:paraId="4E8907FD" w14:textId="16849D9D" w:rsidR="000E2F86" w:rsidRPr="00D27362" w:rsidRDefault="003132A4" w:rsidP="003132A4">
      <w:pPr>
        <w:jc w:val="center"/>
        <w:rPr>
          <w:rFonts w:ascii="Arial" w:hAnsi="Arial" w:cs="Arial"/>
          <w:color w:val="000000"/>
          <w:sz w:val="24"/>
        </w:rPr>
      </w:pPr>
      <w:r w:rsidRPr="00D27362">
        <w:rPr>
          <w:rFonts w:ascii="Arial" w:hAnsi="Arial" w:cs="Arial"/>
          <w:color w:val="000000"/>
          <w:sz w:val="24"/>
        </w:rPr>
        <w:drawing>
          <wp:inline distT="0" distB="0" distL="0" distR="0" wp14:anchorId="789F5C29" wp14:editId="52EB78BB">
            <wp:extent cx="5242336" cy="1076325"/>
            <wp:effectExtent l="0" t="0" r="0" b="0"/>
            <wp:docPr id="10" name="Imagen 10" descr="Texto&#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n 10" descr="Texto&#10;&#10;Descripción generada automáticamente con confianza baja"/>
                    <pic:cNvPicPr/>
                  </pic:nvPicPr>
                  <pic:blipFill>
                    <a:blip r:embed="rId33"/>
                    <a:stretch>
                      <a:fillRect/>
                    </a:stretch>
                  </pic:blipFill>
                  <pic:spPr>
                    <a:xfrm>
                      <a:off x="0" y="0"/>
                      <a:ext cx="5244021" cy="1076671"/>
                    </a:xfrm>
                    <a:prstGeom prst="rect">
                      <a:avLst/>
                    </a:prstGeom>
                  </pic:spPr>
                </pic:pic>
              </a:graphicData>
            </a:graphic>
          </wp:inline>
        </w:drawing>
      </w:r>
    </w:p>
    <w:p w14:paraId="256876ED" w14:textId="77777777" w:rsidR="001F7C15" w:rsidRPr="00D27362" w:rsidRDefault="001F7C15" w:rsidP="005F5914">
      <w:pPr>
        <w:jc w:val="both"/>
        <w:rPr>
          <w:rFonts w:ascii="Arial" w:hAnsi="Arial" w:cs="Arial"/>
          <w:color w:val="000000"/>
          <w:sz w:val="24"/>
        </w:rPr>
      </w:pPr>
    </w:p>
    <w:p w14:paraId="2C83339C" w14:textId="46ACC1FE" w:rsidR="001F7C15" w:rsidRPr="00D27362" w:rsidRDefault="001F7C15" w:rsidP="00070F3E">
      <w:pPr>
        <w:pStyle w:val="Prrafodelista"/>
        <w:numPr>
          <w:ilvl w:val="0"/>
          <w:numId w:val="7"/>
        </w:numPr>
        <w:jc w:val="both"/>
        <w:rPr>
          <w:rFonts w:ascii="Arial" w:hAnsi="Arial" w:cs="Arial"/>
          <w:color w:val="000000"/>
          <w:szCs w:val="22"/>
        </w:rPr>
      </w:pPr>
      <w:r w:rsidRPr="00D27362">
        <w:rPr>
          <w:rFonts w:ascii="Arial" w:hAnsi="Arial" w:cs="Arial"/>
          <w:b/>
          <w:color w:val="000000"/>
          <w:szCs w:val="22"/>
        </w:rPr>
        <w:t xml:space="preserve">Comentario </w:t>
      </w:r>
      <w:r w:rsidR="00B80E21" w:rsidRPr="00D27362">
        <w:rPr>
          <w:rFonts w:ascii="Arial" w:hAnsi="Arial" w:cs="Arial"/>
          <w:b/>
          <w:color w:val="000000"/>
          <w:szCs w:val="22"/>
        </w:rPr>
        <w:t>simple</w:t>
      </w:r>
      <w:r w:rsidRPr="00D27362">
        <w:rPr>
          <w:rFonts w:ascii="Arial" w:hAnsi="Arial" w:cs="Arial"/>
          <w:b/>
          <w:color w:val="000000"/>
          <w:szCs w:val="22"/>
        </w:rPr>
        <w:t>:</w:t>
      </w:r>
      <w:r w:rsidR="00B80E21" w:rsidRPr="00D27362">
        <w:rPr>
          <w:rFonts w:ascii="Arial" w:hAnsi="Arial" w:cs="Arial"/>
          <w:color w:val="000000"/>
          <w:szCs w:val="22"/>
        </w:rPr>
        <w:t xml:space="preserve"> Comentario encima o en la propia línea de código en caso de que sea necesario una putuializacin sobre la funcionalidad que </w:t>
      </w:r>
      <w:r w:rsidR="000E2F86" w:rsidRPr="00D27362">
        <w:rPr>
          <w:rFonts w:ascii="Arial" w:hAnsi="Arial" w:cs="Arial"/>
          <w:color w:val="000000"/>
          <w:szCs w:val="22"/>
        </w:rPr>
        <w:t>ese código concreto ofrece al proyecto, siguiendo el siguiente esquema:</w:t>
      </w:r>
    </w:p>
    <w:p w14:paraId="2951D2EA" w14:textId="77777777" w:rsidR="00052EB9" w:rsidRPr="00D27362" w:rsidRDefault="00052EB9" w:rsidP="00052EB9">
      <w:pPr>
        <w:pStyle w:val="Prrafodelista"/>
        <w:jc w:val="both"/>
        <w:rPr>
          <w:rFonts w:ascii="Arial" w:hAnsi="Arial" w:cs="Arial"/>
          <w:color w:val="000000"/>
          <w:szCs w:val="22"/>
        </w:rPr>
      </w:pPr>
    </w:p>
    <w:p w14:paraId="30F869A2" w14:textId="27F317D4" w:rsidR="0034436E" w:rsidRPr="0084337D" w:rsidRDefault="00AA2575" w:rsidP="00AA2575">
      <w:pPr>
        <w:jc w:val="center"/>
        <w:rPr>
          <w:rFonts w:ascii="Arial" w:hAnsi="Arial" w:cs="Arial"/>
          <w:color w:val="000000"/>
          <w:sz w:val="27"/>
          <w:szCs w:val="27"/>
        </w:rPr>
      </w:pPr>
      <w:r w:rsidRPr="0084337D">
        <w:rPr>
          <w:rFonts w:ascii="Arial" w:hAnsi="Arial" w:cs="Arial"/>
          <w:noProof/>
          <w:color w:val="000000"/>
          <w:sz w:val="27"/>
          <w:szCs w:val="27"/>
        </w:rPr>
        <w:drawing>
          <wp:inline distT="0" distB="0" distL="0" distR="0" wp14:anchorId="33E5E121" wp14:editId="14FA82E9">
            <wp:extent cx="4182059" cy="266737"/>
            <wp:effectExtent l="0" t="0" r="9525" b="0"/>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182059" cy="266737"/>
                    </a:xfrm>
                    <a:prstGeom prst="rect">
                      <a:avLst/>
                    </a:prstGeom>
                  </pic:spPr>
                </pic:pic>
              </a:graphicData>
            </a:graphic>
          </wp:inline>
        </w:drawing>
      </w:r>
    </w:p>
    <w:p w14:paraId="62C29176" w14:textId="7D801B1A" w:rsidR="0034436E" w:rsidRPr="0084337D" w:rsidRDefault="0034436E" w:rsidP="00BD328F">
      <w:pPr>
        <w:pStyle w:val="Ttulo2"/>
      </w:pPr>
      <w:bookmarkStart w:id="17" w:name="_Toc100006637"/>
      <w:r w:rsidRPr="0084337D">
        <w:lastRenderedPageBreak/>
        <w:t>Normas y prácticas de prueba</w:t>
      </w:r>
      <w:bookmarkEnd w:id="17"/>
      <w:r w:rsidRPr="0084337D">
        <w:t xml:space="preserve"> </w:t>
      </w:r>
    </w:p>
    <w:p w14:paraId="16468BA5" w14:textId="53D74C5B" w:rsidR="003F23DF" w:rsidRPr="00D45308" w:rsidRDefault="00C1386D" w:rsidP="005F5914">
      <w:pPr>
        <w:jc w:val="both"/>
        <w:rPr>
          <w:rFonts w:ascii="Arial" w:hAnsi="Arial" w:cs="Arial"/>
          <w:color w:val="000000" w:themeColor="text1"/>
          <w:szCs w:val="22"/>
        </w:rPr>
      </w:pPr>
      <w:r w:rsidRPr="00D45308">
        <w:rPr>
          <w:rFonts w:ascii="Arial" w:hAnsi="Arial" w:cs="Arial"/>
          <w:color w:val="000000"/>
          <w:szCs w:val="22"/>
        </w:rPr>
        <w:t xml:space="preserve">Las métricas utilizadas para el aseguramiento de las normas y prácticas de prueba se encuentran adscritas en el </w:t>
      </w:r>
      <w:r w:rsidR="004C4DA7" w:rsidRPr="00D45308">
        <w:rPr>
          <w:rFonts w:ascii="Arial" w:hAnsi="Arial" w:cs="Arial"/>
          <w:color w:val="000000"/>
          <w:szCs w:val="22"/>
        </w:rPr>
        <w:t xml:space="preserve">documento </w:t>
      </w:r>
      <w:hyperlink r:id="rId35" w:history="1">
        <w:r w:rsidR="001F4257" w:rsidRPr="00D27362">
          <w:rPr>
            <w:rStyle w:val="Hipervnculo"/>
            <w:rFonts w:ascii="Arial" w:hAnsi="Arial" w:cs="Arial"/>
            <w:b/>
            <w:i/>
            <w:color w:val="000000" w:themeColor="text1"/>
            <w:sz w:val="20"/>
            <w:szCs w:val="22"/>
            <w:u w:val="none"/>
            <w:shd w:val="clear" w:color="auto" w:fill="FFFFFF"/>
          </w:rPr>
          <w:t>v1.0_0006_SVVP_GA1_SGM-2</w:t>
        </w:r>
      </w:hyperlink>
      <w:r w:rsidR="00266444" w:rsidRPr="00D27362">
        <w:rPr>
          <w:rStyle w:val="Hipervnculo"/>
          <w:rFonts w:ascii="Arial" w:hAnsi="Arial" w:cs="Arial"/>
          <w:b/>
          <w:i/>
          <w:color w:val="000000" w:themeColor="text1"/>
          <w:sz w:val="20"/>
          <w:szCs w:val="22"/>
          <w:u w:val="none"/>
          <w:shd w:val="clear" w:color="auto" w:fill="FFFFFF"/>
        </w:rPr>
        <w:t xml:space="preserve"> [REF-07]</w:t>
      </w:r>
      <w:r w:rsidR="00266444" w:rsidRPr="00D45308">
        <w:rPr>
          <w:rFonts w:ascii="Arial" w:hAnsi="Arial" w:cs="Arial"/>
          <w:szCs w:val="22"/>
        </w:rPr>
        <w:t> </w:t>
      </w:r>
      <w:r w:rsidR="004C4DA7" w:rsidRPr="00D27362">
        <w:rPr>
          <w:rFonts w:ascii="Arial" w:hAnsi="Arial" w:cs="Arial"/>
          <w:b/>
          <w:i/>
          <w:color w:val="000000" w:themeColor="text1"/>
          <w:sz w:val="20"/>
          <w:szCs w:val="22"/>
        </w:rPr>
        <w:t>pts 6.1, 6.2, 6.3</w:t>
      </w:r>
      <w:r w:rsidR="004C4DA7" w:rsidRPr="00D45308">
        <w:rPr>
          <w:rFonts w:ascii="Arial" w:hAnsi="Arial" w:cs="Arial"/>
          <w:color w:val="000000" w:themeColor="text1"/>
          <w:szCs w:val="22"/>
        </w:rPr>
        <w:t>.</w:t>
      </w:r>
    </w:p>
    <w:p w14:paraId="14AE926C" w14:textId="77777777" w:rsidR="00DC2E2D" w:rsidRPr="0084337D" w:rsidRDefault="00DC2E2D" w:rsidP="005F5914">
      <w:pPr>
        <w:jc w:val="both"/>
        <w:rPr>
          <w:rFonts w:ascii="Arial" w:hAnsi="Arial" w:cs="Arial"/>
          <w:color w:val="000000" w:themeColor="text1"/>
          <w:sz w:val="27"/>
          <w:szCs w:val="27"/>
        </w:rPr>
      </w:pPr>
    </w:p>
    <w:p w14:paraId="5D91FD6C" w14:textId="0D8C0DED" w:rsidR="00475C86" w:rsidRPr="00D45308" w:rsidRDefault="003F23DF" w:rsidP="00D45308">
      <w:pPr>
        <w:pStyle w:val="Ttulo2"/>
      </w:pPr>
      <w:bookmarkStart w:id="18" w:name="_Toc100006638"/>
      <w:r w:rsidRPr="0084337D">
        <w:t>Métricas de aseguramiento de la calidad del software seleccionadas</w:t>
      </w:r>
      <w:bookmarkEnd w:id="18"/>
      <w:r w:rsidRPr="0084337D">
        <w:t xml:space="preserve"> </w:t>
      </w:r>
    </w:p>
    <w:p w14:paraId="44B3F31F" w14:textId="077B7FCA" w:rsidR="00475C86" w:rsidRPr="00D45308" w:rsidRDefault="00475C86" w:rsidP="0008506D">
      <w:pPr>
        <w:jc w:val="both"/>
        <w:rPr>
          <w:rFonts w:ascii="Arial" w:hAnsi="Arial" w:cs="Arial"/>
          <w:szCs w:val="22"/>
        </w:rPr>
      </w:pPr>
      <w:r w:rsidRPr="00D45308">
        <w:rPr>
          <w:rFonts w:ascii="Arial" w:hAnsi="Arial" w:cs="Arial"/>
          <w:szCs w:val="22"/>
        </w:rPr>
        <w:t>La certificación ISO 900</w:t>
      </w:r>
      <w:r w:rsidR="00E9545B" w:rsidRPr="00D45308">
        <w:rPr>
          <w:rFonts w:ascii="Arial" w:hAnsi="Arial" w:cs="Arial"/>
          <w:szCs w:val="22"/>
        </w:rPr>
        <w:t>1 [REF-10]</w:t>
      </w:r>
      <w:r w:rsidRPr="00D45308">
        <w:rPr>
          <w:rFonts w:ascii="Arial" w:hAnsi="Arial" w:cs="Arial"/>
          <w:szCs w:val="22"/>
        </w:rPr>
        <w:t xml:space="preserve"> por parte de la empresa establece los requisitos de calidad que la empresa debe cumplir. Esta norma permite y facilita la integración de otras normas de gestión de calidad. </w:t>
      </w:r>
    </w:p>
    <w:p w14:paraId="284DA4F2" w14:textId="77777777" w:rsidR="00475C86" w:rsidRPr="00D45308" w:rsidRDefault="00475C86" w:rsidP="00475C86">
      <w:pPr>
        <w:ind w:firstLine="708"/>
        <w:jc w:val="both"/>
        <w:rPr>
          <w:rFonts w:ascii="Arial" w:hAnsi="Arial" w:cs="Arial"/>
          <w:szCs w:val="22"/>
        </w:rPr>
      </w:pPr>
    </w:p>
    <w:p w14:paraId="23DC6F43" w14:textId="77777777" w:rsidR="00475C86" w:rsidRPr="00D45308" w:rsidRDefault="00475C86" w:rsidP="00475C86">
      <w:pPr>
        <w:ind w:firstLine="708"/>
        <w:jc w:val="both"/>
        <w:rPr>
          <w:rFonts w:ascii="Arial" w:hAnsi="Arial" w:cs="Arial"/>
          <w:szCs w:val="22"/>
        </w:rPr>
      </w:pPr>
      <w:r w:rsidRPr="00D45308">
        <w:rPr>
          <w:rFonts w:ascii="Arial" w:hAnsi="Arial" w:cs="Arial"/>
          <w:szCs w:val="22"/>
        </w:rPr>
        <w:t>Las medidas para el aseguramiento de la calidad pasan por:</w:t>
      </w:r>
    </w:p>
    <w:p w14:paraId="5AA530CF" w14:textId="77777777" w:rsidR="00475C86" w:rsidRPr="00D45308" w:rsidRDefault="00475C86" w:rsidP="00070F3E">
      <w:pPr>
        <w:pStyle w:val="Prrafodelista"/>
        <w:numPr>
          <w:ilvl w:val="0"/>
          <w:numId w:val="8"/>
        </w:numPr>
        <w:jc w:val="both"/>
        <w:rPr>
          <w:rFonts w:ascii="Arial" w:hAnsi="Arial" w:cs="Arial"/>
          <w:color w:val="000000"/>
          <w:szCs w:val="22"/>
        </w:rPr>
      </w:pPr>
      <w:r w:rsidRPr="00D45308">
        <w:rPr>
          <w:rFonts w:ascii="Arial" w:hAnsi="Arial" w:cs="Arial"/>
          <w:szCs w:val="22"/>
        </w:rPr>
        <w:t xml:space="preserve">Medidas de control de la calidad. </w:t>
      </w:r>
    </w:p>
    <w:p w14:paraId="0E4E5C61" w14:textId="14FDBCF7" w:rsidR="00475C86" w:rsidRPr="00D45308" w:rsidRDefault="00475C86" w:rsidP="00070F3E">
      <w:pPr>
        <w:pStyle w:val="Prrafodelista"/>
        <w:numPr>
          <w:ilvl w:val="1"/>
          <w:numId w:val="8"/>
        </w:numPr>
        <w:jc w:val="both"/>
        <w:rPr>
          <w:rFonts w:ascii="Arial" w:hAnsi="Arial" w:cs="Arial"/>
          <w:color w:val="000000"/>
          <w:szCs w:val="22"/>
        </w:rPr>
      </w:pPr>
      <w:r w:rsidRPr="00D45308">
        <w:rPr>
          <w:rFonts w:ascii="Arial" w:hAnsi="Arial" w:cs="Arial"/>
          <w:szCs w:val="22"/>
        </w:rPr>
        <w:t>Cumplimiento de plazos, control de errores durante el ciclo de vida del software</w:t>
      </w:r>
      <w:r w:rsidR="00455676" w:rsidRPr="00D45308">
        <w:rPr>
          <w:rFonts w:ascii="Arial" w:hAnsi="Arial" w:cs="Arial"/>
          <w:szCs w:val="22"/>
        </w:rPr>
        <w:t>.</w:t>
      </w:r>
    </w:p>
    <w:p w14:paraId="33C25AF7" w14:textId="76CCF8B1" w:rsidR="00475C86" w:rsidRPr="00D45308" w:rsidRDefault="00475C86" w:rsidP="00070F3E">
      <w:pPr>
        <w:pStyle w:val="Prrafodelista"/>
        <w:numPr>
          <w:ilvl w:val="0"/>
          <w:numId w:val="8"/>
        </w:numPr>
        <w:jc w:val="both"/>
        <w:rPr>
          <w:rFonts w:ascii="Arial" w:hAnsi="Arial" w:cs="Arial"/>
          <w:color w:val="000000"/>
          <w:szCs w:val="22"/>
        </w:rPr>
      </w:pPr>
      <w:r w:rsidRPr="00D45308">
        <w:rPr>
          <w:rFonts w:ascii="Arial" w:hAnsi="Arial" w:cs="Arial"/>
          <w:szCs w:val="22"/>
        </w:rPr>
        <w:t xml:space="preserve">Planificación y </w:t>
      </w:r>
      <w:r w:rsidR="00475CA1" w:rsidRPr="00D45308">
        <w:rPr>
          <w:rFonts w:ascii="Arial" w:hAnsi="Arial" w:cs="Arial"/>
          <w:szCs w:val="22"/>
        </w:rPr>
        <w:t>cumplimiento de los tiempos para el desarrollo de las distintas funcionalidades del proyecto</w:t>
      </w:r>
      <w:r w:rsidRPr="00D45308">
        <w:rPr>
          <w:rFonts w:ascii="Arial" w:hAnsi="Arial" w:cs="Arial"/>
          <w:szCs w:val="22"/>
        </w:rPr>
        <w:t>.</w:t>
      </w:r>
    </w:p>
    <w:p w14:paraId="42287B6A" w14:textId="45BD94AE" w:rsidR="00475C86" w:rsidRPr="00D45308" w:rsidRDefault="00475C86" w:rsidP="00070F3E">
      <w:pPr>
        <w:pStyle w:val="Prrafodelista"/>
        <w:numPr>
          <w:ilvl w:val="0"/>
          <w:numId w:val="8"/>
        </w:numPr>
        <w:jc w:val="both"/>
        <w:rPr>
          <w:rFonts w:ascii="Arial" w:hAnsi="Arial" w:cs="Arial"/>
          <w:color w:val="000000"/>
          <w:szCs w:val="22"/>
        </w:rPr>
      </w:pPr>
      <w:r w:rsidRPr="00D45308">
        <w:rPr>
          <w:rFonts w:ascii="Arial" w:hAnsi="Arial" w:cs="Arial"/>
          <w:szCs w:val="22"/>
        </w:rPr>
        <w:t>Documentación de los procesos de la empresa</w:t>
      </w:r>
      <w:r w:rsidR="00455676" w:rsidRPr="00D45308">
        <w:rPr>
          <w:rFonts w:ascii="Arial" w:hAnsi="Arial" w:cs="Arial"/>
          <w:szCs w:val="22"/>
        </w:rPr>
        <w:t>.</w:t>
      </w:r>
    </w:p>
    <w:p w14:paraId="7EE5F0F8" w14:textId="77777777" w:rsidR="003F23DF" w:rsidRPr="0084337D" w:rsidRDefault="003F23DF" w:rsidP="00C77EB6">
      <w:pPr>
        <w:ind w:left="2124"/>
        <w:jc w:val="both"/>
        <w:rPr>
          <w:rFonts w:ascii="Arial" w:hAnsi="Arial" w:cs="Arial"/>
          <w:color w:val="000000"/>
          <w:sz w:val="24"/>
        </w:rPr>
      </w:pPr>
    </w:p>
    <w:p w14:paraId="66DC037D" w14:textId="0CB3F091" w:rsidR="003F23DF" w:rsidRPr="0084337D" w:rsidRDefault="003F23DF" w:rsidP="00BD328F">
      <w:pPr>
        <w:pStyle w:val="Ttulo2"/>
      </w:pPr>
      <w:bookmarkStart w:id="19" w:name="_Toc100006639"/>
      <w:r w:rsidRPr="0084337D">
        <w:t>Declaración de cómo se va a controlar el cumplimiento</w:t>
      </w:r>
      <w:bookmarkEnd w:id="19"/>
      <w:r w:rsidRPr="0084337D">
        <w:t xml:space="preserve"> </w:t>
      </w:r>
    </w:p>
    <w:p w14:paraId="638C38F5" w14:textId="6A2C67EA" w:rsidR="003F23DF" w:rsidRPr="00D45308" w:rsidRDefault="004444BA" w:rsidP="005F5914">
      <w:pPr>
        <w:jc w:val="both"/>
        <w:rPr>
          <w:rFonts w:ascii="Arial" w:hAnsi="Arial" w:cs="Arial"/>
          <w:color w:val="000000"/>
          <w:szCs w:val="22"/>
        </w:rPr>
      </w:pPr>
      <w:r w:rsidRPr="00D45308">
        <w:rPr>
          <w:rFonts w:ascii="Arial" w:hAnsi="Arial" w:cs="Arial"/>
          <w:color w:val="000000"/>
          <w:szCs w:val="22"/>
        </w:rPr>
        <w:t xml:space="preserve">Siguiendo </w:t>
      </w:r>
      <w:r w:rsidR="00965ACC" w:rsidRPr="00D45308">
        <w:rPr>
          <w:rFonts w:ascii="Arial" w:hAnsi="Arial" w:cs="Arial"/>
          <w:color w:val="000000"/>
          <w:szCs w:val="22"/>
        </w:rPr>
        <w:t xml:space="preserve">las métricas definidas en </w:t>
      </w:r>
      <w:r w:rsidR="00041223" w:rsidRPr="00D45308">
        <w:rPr>
          <w:rFonts w:ascii="Arial" w:hAnsi="Arial" w:cs="Arial"/>
          <w:color w:val="000000"/>
          <w:szCs w:val="22"/>
        </w:rPr>
        <w:t xml:space="preserve">el estándar </w:t>
      </w:r>
      <w:r w:rsidR="00787FBC" w:rsidRPr="00D45308">
        <w:rPr>
          <w:rFonts w:ascii="Arial" w:hAnsi="Arial" w:cs="Arial"/>
          <w:color w:val="000000"/>
          <w:szCs w:val="22"/>
        </w:rPr>
        <w:t>de la ESA para la gestión de proyectos.</w:t>
      </w:r>
      <w:r w:rsidR="00041223" w:rsidRPr="00D45308">
        <w:rPr>
          <w:rFonts w:ascii="Arial" w:hAnsi="Arial" w:cs="Arial"/>
          <w:color w:val="000000"/>
          <w:szCs w:val="22"/>
        </w:rPr>
        <w:t>[REF-0</w:t>
      </w:r>
      <w:r w:rsidR="00787FBC" w:rsidRPr="00D45308">
        <w:rPr>
          <w:rFonts w:ascii="Arial" w:hAnsi="Arial" w:cs="Arial"/>
          <w:color w:val="000000"/>
          <w:szCs w:val="22"/>
        </w:rPr>
        <w:t>2]</w:t>
      </w:r>
      <w:r w:rsidR="00722159" w:rsidRPr="00D45308">
        <w:rPr>
          <w:rFonts w:ascii="Arial" w:hAnsi="Arial" w:cs="Arial"/>
          <w:color w:val="000000"/>
          <w:szCs w:val="22"/>
        </w:rPr>
        <w:t xml:space="preserve"> y en </w:t>
      </w:r>
      <w:r w:rsidR="004853DC" w:rsidRPr="00D45308">
        <w:rPr>
          <w:rFonts w:ascii="Arial" w:hAnsi="Arial" w:cs="Arial"/>
          <w:color w:val="000000"/>
          <w:szCs w:val="22"/>
        </w:rPr>
        <w:t>el estándar ISO-9001 [REF-10]</w:t>
      </w:r>
    </w:p>
    <w:p w14:paraId="23E2D869" w14:textId="141C1439" w:rsidR="00787FBC" w:rsidRPr="00D45308" w:rsidRDefault="00787FBC" w:rsidP="005F5914">
      <w:pPr>
        <w:jc w:val="both"/>
        <w:rPr>
          <w:rFonts w:ascii="Arial" w:hAnsi="Arial" w:cs="Arial"/>
          <w:color w:val="000000"/>
          <w:szCs w:val="22"/>
        </w:rPr>
      </w:pPr>
    </w:p>
    <w:p w14:paraId="0C363B13" w14:textId="4F526E2B" w:rsidR="00787FBC" w:rsidRPr="00D45308" w:rsidRDefault="00787FBC" w:rsidP="005F5914">
      <w:pPr>
        <w:jc w:val="both"/>
        <w:rPr>
          <w:rFonts w:ascii="Arial" w:hAnsi="Arial" w:cs="Arial"/>
          <w:color w:val="000000"/>
          <w:szCs w:val="22"/>
        </w:rPr>
      </w:pPr>
      <w:r w:rsidRPr="00D45308">
        <w:rPr>
          <w:rFonts w:ascii="Arial" w:hAnsi="Arial" w:cs="Arial"/>
          <w:color w:val="000000"/>
          <w:szCs w:val="22"/>
        </w:rPr>
        <w:t xml:space="preserve">Se controlará el cumplimiento del estándar exigiendo </w:t>
      </w:r>
      <w:r w:rsidR="006E3330" w:rsidRPr="00D45308">
        <w:rPr>
          <w:rFonts w:ascii="Arial" w:hAnsi="Arial" w:cs="Arial"/>
          <w:color w:val="000000"/>
          <w:szCs w:val="22"/>
        </w:rPr>
        <w:t>la generación de diferentes informes de seguimiento a lo largo del proyecto, los cuales</w:t>
      </w:r>
      <w:r w:rsidR="006571AD" w:rsidRPr="00D45308">
        <w:rPr>
          <w:rFonts w:ascii="Arial" w:hAnsi="Arial" w:cs="Arial"/>
          <w:color w:val="000000"/>
          <w:szCs w:val="22"/>
        </w:rPr>
        <w:t xml:space="preserve"> </w:t>
      </w:r>
      <w:r w:rsidR="000D2E13" w:rsidRPr="00D45308">
        <w:rPr>
          <w:rFonts w:ascii="Arial" w:hAnsi="Arial" w:cs="Arial"/>
          <w:color w:val="000000"/>
          <w:szCs w:val="22"/>
        </w:rPr>
        <w:t xml:space="preserve">deben reflejar como </w:t>
      </w:r>
      <w:r w:rsidR="00B26515" w:rsidRPr="00D45308">
        <w:rPr>
          <w:rFonts w:ascii="Arial" w:hAnsi="Arial" w:cs="Arial"/>
          <w:color w:val="000000"/>
          <w:szCs w:val="22"/>
        </w:rPr>
        <w:t>se encuentra el proyecto en el momento</w:t>
      </w:r>
      <w:r w:rsidR="005E0E9D" w:rsidRPr="00D45308">
        <w:rPr>
          <w:rFonts w:ascii="Arial" w:hAnsi="Arial" w:cs="Arial"/>
          <w:color w:val="000000"/>
          <w:szCs w:val="22"/>
        </w:rPr>
        <w:t xml:space="preserve"> del informe así como</w:t>
      </w:r>
      <w:r w:rsidR="00B26515" w:rsidRPr="00D45308">
        <w:rPr>
          <w:rFonts w:ascii="Arial" w:hAnsi="Arial" w:cs="Arial"/>
          <w:color w:val="000000"/>
          <w:szCs w:val="22"/>
        </w:rPr>
        <w:t xml:space="preserve"> que impactos </w:t>
      </w:r>
      <w:r w:rsidR="005E0E9D" w:rsidRPr="00D45308">
        <w:rPr>
          <w:rFonts w:ascii="Arial" w:hAnsi="Arial" w:cs="Arial"/>
          <w:color w:val="000000"/>
          <w:szCs w:val="22"/>
        </w:rPr>
        <w:t xml:space="preserve">pueden haber tenido las decisiones o </w:t>
      </w:r>
      <w:r w:rsidR="00EB38BE" w:rsidRPr="00D45308">
        <w:rPr>
          <w:rFonts w:ascii="Arial" w:hAnsi="Arial" w:cs="Arial"/>
          <w:color w:val="000000"/>
          <w:szCs w:val="22"/>
        </w:rPr>
        <w:t>situaciones ocurridas a lo largo del periodo del informe.</w:t>
      </w:r>
    </w:p>
    <w:p w14:paraId="1A656EB6" w14:textId="1801064A" w:rsidR="004853D2" w:rsidRPr="00A161DA" w:rsidRDefault="003F23DF" w:rsidP="00BD328F">
      <w:pPr>
        <w:pStyle w:val="Ttulo1"/>
      </w:pPr>
      <w:bookmarkStart w:id="20" w:name="_Toc100006640"/>
      <w:r w:rsidRPr="00A161DA">
        <w:lastRenderedPageBreak/>
        <w:t>Revisión y auditorías</w:t>
      </w:r>
      <w:bookmarkEnd w:id="20"/>
      <w:r w:rsidRPr="00A161DA">
        <w:t xml:space="preserve"> </w:t>
      </w:r>
    </w:p>
    <w:p w14:paraId="4B875518" w14:textId="19662A8B" w:rsidR="004853D2" w:rsidRPr="00D45308" w:rsidRDefault="004853D2" w:rsidP="004853D2">
      <w:pPr>
        <w:jc w:val="both"/>
        <w:rPr>
          <w:rFonts w:ascii="Arial" w:hAnsi="Arial" w:cs="Arial"/>
          <w:color w:val="000000"/>
          <w:szCs w:val="22"/>
        </w:rPr>
      </w:pPr>
      <w:r w:rsidRPr="00D45308">
        <w:rPr>
          <w:rFonts w:ascii="Arial" w:hAnsi="Arial" w:cs="Arial"/>
          <w:color w:val="000000"/>
          <w:szCs w:val="22"/>
        </w:rPr>
        <w:t>Como especificado en el documento Planificación de Verficacion y Validacion del Software (SVVP)</w:t>
      </w:r>
      <w:r w:rsidR="000001F4" w:rsidRPr="00D45308">
        <w:rPr>
          <w:rFonts w:ascii="Arial" w:hAnsi="Arial" w:cs="Arial"/>
          <w:color w:val="000000"/>
          <w:szCs w:val="22"/>
        </w:rPr>
        <w:t xml:space="preserve"> [REF-07]</w:t>
      </w:r>
      <w:r w:rsidRPr="00D45308">
        <w:rPr>
          <w:rFonts w:ascii="Arial" w:hAnsi="Arial" w:cs="Arial"/>
          <w:color w:val="000000"/>
          <w:szCs w:val="22"/>
        </w:rPr>
        <w:t xml:space="preserve"> en la sección 5, se llevaran a cabo distintos procedimientos administrativos de verificación. Estos procedimientos llevaran consigo un proceso de revisión y auditoria la cual vendrá asignada dependiendo del tipo de procedimiento que se este llevando a cabo.</w:t>
      </w:r>
    </w:p>
    <w:p w14:paraId="21D8604C" w14:textId="36F7730F" w:rsidR="004853D2" w:rsidRDefault="004853D2" w:rsidP="00BD328F">
      <w:pPr>
        <w:pStyle w:val="Ttulo2"/>
      </w:pPr>
      <w:bookmarkStart w:id="21" w:name="_Toc100006641"/>
      <w:r>
        <w:t>Notificacion y resolución de anomalías</w:t>
      </w:r>
      <w:bookmarkEnd w:id="21"/>
    </w:p>
    <w:p w14:paraId="04F310A4" w14:textId="77777777" w:rsidR="004853D2" w:rsidRPr="00D45308" w:rsidRDefault="004853D2" w:rsidP="004853D2">
      <w:pPr>
        <w:pStyle w:val="Texto"/>
        <w:rPr>
          <w:rFonts w:ascii="Arial" w:hAnsi="Arial" w:cs="Arial"/>
          <w:szCs w:val="22"/>
          <w:lang w:val="es-ES"/>
        </w:rPr>
      </w:pPr>
      <w:r w:rsidRPr="00D45308">
        <w:rPr>
          <w:rFonts w:ascii="Arial" w:hAnsi="Arial" w:cs="Arial"/>
          <w:szCs w:val="22"/>
          <w:lang w:val="es-ES"/>
        </w:rPr>
        <w:t>En este procedimiento de notificación y resolución de anomalías se puede dividir en dos fases: la aprobacion de su resolución y la aprobacion de la solución:</w:t>
      </w:r>
    </w:p>
    <w:p w14:paraId="7BD20C90" w14:textId="416931A9" w:rsidR="004853D2" w:rsidRPr="00D45308" w:rsidRDefault="004853D2" w:rsidP="00070F3E">
      <w:pPr>
        <w:pStyle w:val="Texto"/>
        <w:numPr>
          <w:ilvl w:val="0"/>
          <w:numId w:val="19"/>
        </w:numPr>
        <w:rPr>
          <w:rFonts w:ascii="Arial" w:hAnsi="Arial" w:cs="Arial"/>
          <w:szCs w:val="22"/>
          <w:lang w:val="es-ES"/>
        </w:rPr>
      </w:pPr>
      <w:r w:rsidRPr="00D45308">
        <w:rPr>
          <w:rFonts w:ascii="Arial" w:hAnsi="Arial" w:cs="Arial"/>
          <w:szCs w:val="22"/>
          <w:lang w:val="es-ES"/>
        </w:rPr>
        <w:t xml:space="preserve">La aprobacion de la resolución de la anomalia vendra dada por el Arquitecto de la solución, el cual dará las directrices sobre como actuar ante esta incidencia, dando los plazos y que solucionar. </w:t>
      </w:r>
      <w:r w:rsidR="009F1AFC" w:rsidRPr="00D45308">
        <w:rPr>
          <w:rFonts w:ascii="Arial" w:hAnsi="Arial" w:cs="Arial"/>
          <w:szCs w:val="22"/>
          <w:lang w:val="es-ES"/>
        </w:rPr>
        <w:t xml:space="preserve">La revisión de esta </w:t>
      </w:r>
      <w:r w:rsidR="007C2BDB" w:rsidRPr="00D45308">
        <w:rPr>
          <w:rFonts w:ascii="Arial" w:hAnsi="Arial" w:cs="Arial"/>
          <w:szCs w:val="22"/>
          <w:lang w:val="es-ES"/>
        </w:rPr>
        <w:t>anomalia se realizara por parte del arquitecto de la solución, con una ultima revisión por parte del Jefe del proyecto</w:t>
      </w:r>
      <w:r w:rsidR="00CB6194" w:rsidRPr="00D45308">
        <w:rPr>
          <w:rFonts w:ascii="Arial" w:hAnsi="Arial" w:cs="Arial"/>
          <w:szCs w:val="22"/>
          <w:lang w:val="es-ES"/>
        </w:rPr>
        <w:t xml:space="preserve"> para comprobar que todo se ha solucionado correctamente</w:t>
      </w:r>
      <w:r w:rsidR="000217B2" w:rsidRPr="00D45308">
        <w:rPr>
          <w:rFonts w:ascii="Arial" w:hAnsi="Arial" w:cs="Arial"/>
          <w:szCs w:val="22"/>
          <w:lang w:val="es-ES"/>
        </w:rPr>
        <w:t>.</w:t>
      </w:r>
      <w:r w:rsidR="00231839" w:rsidRPr="00D45308">
        <w:rPr>
          <w:rFonts w:ascii="Arial" w:hAnsi="Arial" w:cs="Arial"/>
          <w:szCs w:val="22"/>
          <w:lang w:val="es-ES"/>
        </w:rPr>
        <w:t xml:space="preserve"> Para </w:t>
      </w:r>
      <w:r w:rsidR="00660E60" w:rsidRPr="00D45308">
        <w:rPr>
          <w:rFonts w:ascii="Arial" w:hAnsi="Arial" w:cs="Arial"/>
          <w:szCs w:val="22"/>
          <w:lang w:val="es-ES"/>
        </w:rPr>
        <w:t xml:space="preserve">justificar la </w:t>
      </w:r>
      <w:r w:rsidR="005F2631" w:rsidRPr="00D45308">
        <w:rPr>
          <w:rFonts w:ascii="Arial" w:hAnsi="Arial" w:cs="Arial"/>
          <w:szCs w:val="22"/>
          <w:lang w:val="es-ES"/>
        </w:rPr>
        <w:t>autoría de</w:t>
      </w:r>
      <w:r w:rsidR="006722E8" w:rsidRPr="00D45308">
        <w:rPr>
          <w:rFonts w:ascii="Arial" w:hAnsi="Arial" w:cs="Arial"/>
          <w:szCs w:val="22"/>
          <w:lang w:val="es-ES"/>
        </w:rPr>
        <w:t xml:space="preserve"> </w:t>
      </w:r>
      <w:r w:rsidR="000A581D" w:rsidRPr="00D45308">
        <w:rPr>
          <w:rFonts w:ascii="Arial" w:hAnsi="Arial" w:cs="Arial"/>
          <w:szCs w:val="22"/>
          <w:lang w:val="es-ES"/>
        </w:rPr>
        <w:t>la resolución</w:t>
      </w:r>
      <w:r w:rsidR="00CC1DAE" w:rsidRPr="00D45308">
        <w:rPr>
          <w:rFonts w:ascii="Arial" w:hAnsi="Arial" w:cs="Arial"/>
          <w:szCs w:val="22"/>
          <w:lang w:val="es-ES"/>
        </w:rPr>
        <w:t xml:space="preserve">, el arquitecto de la solución </w:t>
      </w:r>
      <w:r w:rsidR="00B34EDD" w:rsidRPr="00D45308">
        <w:rPr>
          <w:rFonts w:ascii="Arial" w:hAnsi="Arial" w:cs="Arial"/>
          <w:szCs w:val="22"/>
          <w:lang w:val="es-ES"/>
        </w:rPr>
        <w:t>realizara un informe por en el cual explicara l</w:t>
      </w:r>
      <w:r w:rsidR="00550C75" w:rsidRPr="00D45308">
        <w:rPr>
          <w:rFonts w:ascii="Arial" w:hAnsi="Arial" w:cs="Arial"/>
          <w:szCs w:val="22"/>
          <w:lang w:val="es-ES"/>
        </w:rPr>
        <w:t>os</w:t>
      </w:r>
      <w:r w:rsidR="00ED1F76" w:rsidRPr="00D45308">
        <w:rPr>
          <w:rFonts w:ascii="Arial" w:hAnsi="Arial" w:cs="Arial"/>
          <w:szCs w:val="22"/>
          <w:lang w:val="es-ES"/>
        </w:rPr>
        <w:t xml:space="preserve"> cambios relacionados con la incidencia y los posibles cambios que hayan podido surgir en la resolución de esta.</w:t>
      </w:r>
    </w:p>
    <w:p w14:paraId="70A01566" w14:textId="1FB4DD1E" w:rsidR="009E5118" w:rsidRDefault="0081196C" w:rsidP="00BD328F">
      <w:pPr>
        <w:pStyle w:val="Ttulo2"/>
      </w:pPr>
      <w:bookmarkStart w:id="22" w:name="_Toc100006642"/>
      <w:r>
        <w:t xml:space="preserve">Reportes </w:t>
      </w:r>
      <w:r w:rsidR="003718EC">
        <w:t>para la evaluación</w:t>
      </w:r>
      <w:bookmarkEnd w:id="22"/>
    </w:p>
    <w:p w14:paraId="2A99085A" w14:textId="5CCFBBDA" w:rsidR="00C70D62" w:rsidRPr="00D45308" w:rsidRDefault="003718EC" w:rsidP="00BF25DA">
      <w:pPr>
        <w:pStyle w:val="Texto"/>
        <w:rPr>
          <w:rFonts w:ascii="Arial" w:hAnsi="Arial" w:cs="Arial"/>
          <w:szCs w:val="22"/>
          <w:lang w:val="es-ES"/>
        </w:rPr>
      </w:pPr>
      <w:r w:rsidRPr="00D45308">
        <w:rPr>
          <w:rFonts w:ascii="Arial" w:hAnsi="Arial" w:cs="Arial"/>
          <w:szCs w:val="22"/>
          <w:lang w:val="es-ES"/>
        </w:rPr>
        <w:t xml:space="preserve">Este procedimiento se realizara para determinar en que estado se encuentran </w:t>
      </w:r>
      <w:r w:rsidR="00011EEF" w:rsidRPr="00D45308">
        <w:rPr>
          <w:rFonts w:ascii="Arial" w:hAnsi="Arial" w:cs="Arial"/>
          <w:szCs w:val="22"/>
          <w:lang w:val="es-ES"/>
        </w:rPr>
        <w:t>elementos del proyecto para así poder realizar cambios si fuera necesario</w:t>
      </w:r>
      <w:r w:rsidR="00C70D62" w:rsidRPr="00D45308">
        <w:rPr>
          <w:rFonts w:ascii="Arial" w:hAnsi="Arial" w:cs="Arial"/>
          <w:szCs w:val="22"/>
          <w:lang w:val="es-ES"/>
        </w:rPr>
        <w:t xml:space="preserve">. Principalmente se realizaran dos evaluaciones: </w:t>
      </w:r>
    </w:p>
    <w:p w14:paraId="1298E235" w14:textId="4FD56659" w:rsidR="00BF25DA" w:rsidRPr="00D45308" w:rsidRDefault="008A13C0" w:rsidP="00070F3E">
      <w:pPr>
        <w:pStyle w:val="Texto"/>
        <w:numPr>
          <w:ilvl w:val="0"/>
          <w:numId w:val="19"/>
        </w:numPr>
        <w:rPr>
          <w:rFonts w:ascii="Arial" w:hAnsi="Arial" w:cs="Arial"/>
          <w:b/>
          <w:szCs w:val="22"/>
          <w:lang w:val="es-ES"/>
        </w:rPr>
      </w:pPr>
      <w:r w:rsidRPr="00D45308">
        <w:rPr>
          <w:rFonts w:ascii="Arial" w:hAnsi="Arial" w:cs="Arial"/>
          <w:b/>
          <w:bCs/>
          <w:szCs w:val="22"/>
          <w:lang w:val="es-ES"/>
        </w:rPr>
        <w:t xml:space="preserve">Reportes para la </w:t>
      </w:r>
      <w:r w:rsidR="00ED3B50" w:rsidRPr="00D45308">
        <w:rPr>
          <w:rFonts w:ascii="Arial" w:hAnsi="Arial" w:cs="Arial"/>
          <w:b/>
          <w:bCs/>
          <w:szCs w:val="22"/>
          <w:lang w:val="es-ES"/>
        </w:rPr>
        <w:t xml:space="preserve">evaluación </w:t>
      </w:r>
      <w:r w:rsidR="00587D00" w:rsidRPr="00D45308">
        <w:rPr>
          <w:rFonts w:ascii="Arial" w:hAnsi="Arial" w:cs="Arial"/>
          <w:b/>
          <w:bCs/>
          <w:szCs w:val="22"/>
          <w:lang w:val="es-ES"/>
        </w:rPr>
        <w:t xml:space="preserve">sobre las herramientas de software: </w:t>
      </w:r>
      <w:r w:rsidR="009E1112" w:rsidRPr="00D45308">
        <w:rPr>
          <w:rFonts w:ascii="Arial" w:hAnsi="Arial" w:cs="Arial"/>
          <w:szCs w:val="22"/>
          <w:lang w:val="es-ES"/>
        </w:rPr>
        <w:t xml:space="preserve">Se realizara un </w:t>
      </w:r>
      <w:r w:rsidR="00B44E9D" w:rsidRPr="00D45308">
        <w:rPr>
          <w:rFonts w:ascii="Arial" w:hAnsi="Arial" w:cs="Arial"/>
          <w:szCs w:val="22"/>
          <w:lang w:val="es-ES"/>
        </w:rPr>
        <w:t>reporte en el cual se comprobara que herramientas de software pueden fallar o se pueden mejorar</w:t>
      </w:r>
      <w:r w:rsidR="005975E7" w:rsidRPr="00D45308">
        <w:rPr>
          <w:rFonts w:ascii="Arial" w:hAnsi="Arial" w:cs="Arial"/>
          <w:szCs w:val="22"/>
          <w:lang w:val="es-ES"/>
        </w:rPr>
        <w:t>. En este reporte se expondrá</w:t>
      </w:r>
      <w:r w:rsidR="000A6BA8" w:rsidRPr="00D45308">
        <w:rPr>
          <w:rFonts w:ascii="Arial" w:hAnsi="Arial" w:cs="Arial"/>
          <w:szCs w:val="22"/>
          <w:lang w:val="es-ES"/>
        </w:rPr>
        <w:t xml:space="preserve">n las pruebas realizadas, los resultados de la evaluación y los posibles cambios </w:t>
      </w:r>
      <w:r w:rsidR="00CC450C" w:rsidRPr="00D45308">
        <w:rPr>
          <w:rFonts w:ascii="Arial" w:hAnsi="Arial" w:cs="Arial"/>
          <w:szCs w:val="22"/>
          <w:lang w:val="es-ES"/>
        </w:rPr>
        <w:t>que se puedan realizar a este.</w:t>
      </w:r>
    </w:p>
    <w:p w14:paraId="2A220036" w14:textId="25958926" w:rsidR="00CC450C" w:rsidRPr="00D45308" w:rsidRDefault="00CC450C" w:rsidP="00070F3E">
      <w:pPr>
        <w:pStyle w:val="Texto"/>
        <w:numPr>
          <w:ilvl w:val="0"/>
          <w:numId w:val="19"/>
        </w:numPr>
        <w:rPr>
          <w:rFonts w:ascii="Arial" w:hAnsi="Arial" w:cs="Arial"/>
          <w:b/>
          <w:bCs/>
          <w:szCs w:val="22"/>
          <w:lang w:val="es-ES"/>
        </w:rPr>
      </w:pPr>
      <w:r w:rsidRPr="00D45308">
        <w:rPr>
          <w:rFonts w:ascii="Arial" w:hAnsi="Arial" w:cs="Arial"/>
          <w:b/>
          <w:bCs/>
          <w:szCs w:val="22"/>
          <w:lang w:val="es-ES"/>
        </w:rPr>
        <w:t xml:space="preserve">Reportes para la evaluación sobre las instalaciones: </w:t>
      </w:r>
      <w:r w:rsidRPr="00D45308">
        <w:rPr>
          <w:rFonts w:ascii="Arial" w:hAnsi="Arial" w:cs="Arial"/>
          <w:szCs w:val="22"/>
          <w:lang w:val="es-ES"/>
        </w:rPr>
        <w:t xml:space="preserve">Se realizara un reporte </w:t>
      </w:r>
      <w:r w:rsidR="007501CF" w:rsidRPr="00D45308">
        <w:rPr>
          <w:rFonts w:ascii="Arial" w:hAnsi="Arial" w:cs="Arial"/>
          <w:szCs w:val="22"/>
          <w:lang w:val="es-ES"/>
        </w:rPr>
        <w:t>en el cual se comprobaran las instalaciones físicas</w:t>
      </w:r>
      <w:r w:rsidR="005816CA" w:rsidRPr="00D45308">
        <w:rPr>
          <w:rFonts w:ascii="Arial" w:hAnsi="Arial" w:cs="Arial"/>
          <w:szCs w:val="22"/>
          <w:lang w:val="es-ES"/>
        </w:rPr>
        <w:t>, detectando p</w:t>
      </w:r>
      <w:r w:rsidR="006D109C" w:rsidRPr="00D45308">
        <w:rPr>
          <w:rFonts w:ascii="Arial" w:hAnsi="Arial" w:cs="Arial"/>
          <w:szCs w:val="22"/>
          <w:lang w:val="es-ES"/>
        </w:rPr>
        <w:t>os</w:t>
      </w:r>
      <w:r w:rsidR="005816CA" w:rsidRPr="00D45308">
        <w:rPr>
          <w:rFonts w:ascii="Arial" w:hAnsi="Arial" w:cs="Arial"/>
          <w:szCs w:val="22"/>
          <w:lang w:val="es-ES"/>
        </w:rPr>
        <w:t xml:space="preserve">ibles fallos </w:t>
      </w:r>
      <w:r w:rsidR="004B4B89" w:rsidRPr="00D45308">
        <w:rPr>
          <w:rFonts w:ascii="Arial" w:hAnsi="Arial" w:cs="Arial"/>
          <w:szCs w:val="22"/>
          <w:lang w:val="es-ES"/>
        </w:rPr>
        <w:t>en estas</w:t>
      </w:r>
      <w:r w:rsidR="00F7552F" w:rsidRPr="00D45308">
        <w:rPr>
          <w:rFonts w:ascii="Arial" w:hAnsi="Arial" w:cs="Arial"/>
          <w:szCs w:val="22"/>
          <w:lang w:val="es-ES"/>
        </w:rPr>
        <w:t xml:space="preserve">. En este reporte se </w:t>
      </w:r>
      <w:r w:rsidR="00020398" w:rsidRPr="00D45308">
        <w:rPr>
          <w:rFonts w:ascii="Arial" w:hAnsi="Arial" w:cs="Arial"/>
          <w:szCs w:val="22"/>
          <w:lang w:val="es-ES"/>
        </w:rPr>
        <w:t xml:space="preserve">expondrán los mismo criterios </w:t>
      </w:r>
      <w:r w:rsidR="00E30362" w:rsidRPr="00D45308">
        <w:rPr>
          <w:rFonts w:ascii="Arial" w:hAnsi="Arial" w:cs="Arial"/>
          <w:szCs w:val="22"/>
          <w:lang w:val="es-ES"/>
        </w:rPr>
        <w:t xml:space="preserve">que en el reporte </w:t>
      </w:r>
      <w:r w:rsidR="00485BC6" w:rsidRPr="00D45308">
        <w:rPr>
          <w:rFonts w:ascii="Arial" w:hAnsi="Arial" w:cs="Arial"/>
          <w:szCs w:val="22"/>
          <w:lang w:val="es-ES"/>
        </w:rPr>
        <w:t xml:space="preserve">para la evaluación </w:t>
      </w:r>
      <w:r w:rsidR="00A638A8" w:rsidRPr="00D45308">
        <w:rPr>
          <w:rFonts w:ascii="Arial" w:hAnsi="Arial" w:cs="Arial"/>
          <w:szCs w:val="22"/>
          <w:lang w:val="es-ES"/>
        </w:rPr>
        <w:t xml:space="preserve">sobre las herramientas </w:t>
      </w:r>
      <w:r w:rsidR="00B2530D" w:rsidRPr="00D45308">
        <w:rPr>
          <w:rFonts w:ascii="Arial" w:hAnsi="Arial" w:cs="Arial"/>
          <w:szCs w:val="22"/>
          <w:lang w:val="es-ES"/>
        </w:rPr>
        <w:t>de software</w:t>
      </w:r>
      <w:r w:rsidR="009B38D6" w:rsidRPr="00D45308">
        <w:rPr>
          <w:rFonts w:ascii="Arial" w:hAnsi="Arial" w:cs="Arial"/>
          <w:szCs w:val="22"/>
          <w:lang w:val="es-ES"/>
        </w:rPr>
        <w:t>.</w:t>
      </w:r>
    </w:p>
    <w:p w14:paraId="1730381B" w14:textId="77777777" w:rsidR="004853D2" w:rsidRPr="0084337D" w:rsidRDefault="004853D2" w:rsidP="005F5914">
      <w:pPr>
        <w:jc w:val="both"/>
        <w:rPr>
          <w:rFonts w:ascii="Arial" w:hAnsi="Arial" w:cs="Arial"/>
          <w:color w:val="000000"/>
          <w:sz w:val="27"/>
          <w:szCs w:val="27"/>
        </w:rPr>
      </w:pPr>
    </w:p>
    <w:p w14:paraId="78AA2A99" w14:textId="4F1FFE30" w:rsidR="003F23DF" w:rsidRPr="0084337D" w:rsidRDefault="003F23DF" w:rsidP="00BD328F">
      <w:pPr>
        <w:pStyle w:val="Ttulo1"/>
        <w:rPr>
          <w:rFonts w:ascii="Arial" w:hAnsi="Arial"/>
          <w:color w:val="000000"/>
          <w:sz w:val="27"/>
          <w:szCs w:val="27"/>
        </w:rPr>
      </w:pPr>
      <w:bookmarkStart w:id="23" w:name="_Toc100006643"/>
      <w:r w:rsidRPr="0084337D">
        <w:lastRenderedPageBreak/>
        <w:t>Pruebas</w:t>
      </w:r>
      <w:bookmarkEnd w:id="23"/>
      <w:r w:rsidRPr="0084337D">
        <w:t xml:space="preserve"> </w:t>
      </w:r>
    </w:p>
    <w:p w14:paraId="5CA46D0D" w14:textId="6B1E75DF" w:rsidR="009B38D6" w:rsidRPr="00D45308" w:rsidRDefault="00103FFF" w:rsidP="005F5914">
      <w:pPr>
        <w:jc w:val="both"/>
        <w:rPr>
          <w:rFonts w:ascii="Arial" w:hAnsi="Arial" w:cs="Arial"/>
          <w:color w:val="000000"/>
          <w:szCs w:val="22"/>
        </w:rPr>
      </w:pPr>
      <w:r w:rsidRPr="00D45308">
        <w:rPr>
          <w:rFonts w:ascii="Arial" w:hAnsi="Arial" w:cs="Arial"/>
          <w:color w:val="000000"/>
          <w:szCs w:val="22"/>
        </w:rPr>
        <w:t xml:space="preserve">Las pruebas </w:t>
      </w:r>
      <w:r w:rsidR="00863EB4" w:rsidRPr="00D45308">
        <w:rPr>
          <w:rFonts w:ascii="Arial" w:hAnsi="Arial" w:cs="Arial"/>
          <w:color w:val="000000"/>
          <w:szCs w:val="22"/>
        </w:rPr>
        <w:t xml:space="preserve">serán realizadas por el equipo de desarrollo a la hora de terminar este, ya sea </w:t>
      </w:r>
      <w:r w:rsidR="008E7D84" w:rsidRPr="00D45308">
        <w:rPr>
          <w:rFonts w:ascii="Arial" w:hAnsi="Arial" w:cs="Arial"/>
          <w:color w:val="000000"/>
          <w:szCs w:val="22"/>
        </w:rPr>
        <w:t>a</w:t>
      </w:r>
      <w:r w:rsidR="00863EB4" w:rsidRPr="00D45308">
        <w:rPr>
          <w:rFonts w:ascii="Arial" w:hAnsi="Arial" w:cs="Arial"/>
          <w:color w:val="000000"/>
          <w:szCs w:val="22"/>
        </w:rPr>
        <w:t xml:space="preserve"> la </w:t>
      </w:r>
      <w:r w:rsidR="008E7D84" w:rsidRPr="00D45308">
        <w:rPr>
          <w:rFonts w:ascii="Arial" w:hAnsi="Arial" w:cs="Arial"/>
          <w:color w:val="000000"/>
          <w:szCs w:val="22"/>
        </w:rPr>
        <w:t xml:space="preserve">hora de realizar la entrega del proyecto, o posteriormente con cualquier </w:t>
      </w:r>
      <w:r w:rsidR="002D2A93" w:rsidRPr="00D45308">
        <w:rPr>
          <w:rFonts w:ascii="Arial" w:hAnsi="Arial" w:cs="Arial"/>
          <w:color w:val="000000"/>
          <w:szCs w:val="22"/>
        </w:rPr>
        <w:t xml:space="preserve">cambio que se realice en </w:t>
      </w:r>
      <w:r w:rsidR="001F362C" w:rsidRPr="00D45308">
        <w:rPr>
          <w:rFonts w:ascii="Arial" w:hAnsi="Arial" w:cs="Arial"/>
          <w:color w:val="000000"/>
          <w:szCs w:val="22"/>
        </w:rPr>
        <w:t>el proyecto debido a incidencias o propuestas de</w:t>
      </w:r>
      <w:r w:rsidR="00B77C0D" w:rsidRPr="00D45308">
        <w:rPr>
          <w:rFonts w:ascii="Arial" w:hAnsi="Arial" w:cs="Arial"/>
          <w:color w:val="000000"/>
          <w:szCs w:val="22"/>
        </w:rPr>
        <w:t>l cliente.</w:t>
      </w:r>
      <w:r w:rsidR="001F362C" w:rsidRPr="00D45308">
        <w:rPr>
          <w:rFonts w:ascii="Arial" w:hAnsi="Arial" w:cs="Arial"/>
          <w:color w:val="000000"/>
          <w:szCs w:val="22"/>
        </w:rPr>
        <w:t xml:space="preserve"> </w:t>
      </w:r>
    </w:p>
    <w:p w14:paraId="3E8C896B" w14:textId="77777777" w:rsidR="00EF6B9D" w:rsidRPr="00D45308" w:rsidRDefault="00EF6B9D" w:rsidP="005F5914">
      <w:pPr>
        <w:jc w:val="both"/>
        <w:rPr>
          <w:rFonts w:ascii="Arial" w:hAnsi="Arial" w:cs="Arial"/>
          <w:color w:val="000000"/>
          <w:szCs w:val="22"/>
        </w:rPr>
      </w:pPr>
    </w:p>
    <w:p w14:paraId="5266E605" w14:textId="7DCF4350" w:rsidR="00EF6B9D" w:rsidRPr="00D45308" w:rsidRDefault="00EF6B9D" w:rsidP="005F5914">
      <w:pPr>
        <w:jc w:val="both"/>
        <w:rPr>
          <w:rFonts w:ascii="Arial" w:hAnsi="Arial" w:cs="Arial"/>
          <w:color w:val="000000"/>
          <w:szCs w:val="22"/>
        </w:rPr>
      </w:pPr>
      <w:r w:rsidRPr="00D45308">
        <w:rPr>
          <w:rFonts w:ascii="Arial" w:hAnsi="Arial" w:cs="Arial"/>
          <w:color w:val="000000"/>
          <w:szCs w:val="22"/>
        </w:rPr>
        <w:t xml:space="preserve">Estas pruebas </w:t>
      </w:r>
      <w:r w:rsidR="007705CC" w:rsidRPr="00D45308">
        <w:rPr>
          <w:rFonts w:ascii="Arial" w:hAnsi="Arial" w:cs="Arial"/>
          <w:color w:val="000000"/>
          <w:szCs w:val="22"/>
        </w:rPr>
        <w:t xml:space="preserve">serán revisadas por el jefe de pruebas el cual </w:t>
      </w:r>
      <w:r w:rsidR="00197821" w:rsidRPr="00D45308">
        <w:rPr>
          <w:rFonts w:ascii="Arial" w:hAnsi="Arial" w:cs="Arial"/>
          <w:color w:val="000000"/>
          <w:szCs w:val="22"/>
        </w:rPr>
        <w:t xml:space="preserve">comprobara el resultado de estas pruebas y se comunicara al jefe de proyecto si es necesario mas tiempo para realizar cambios o si esta listo para </w:t>
      </w:r>
      <w:r w:rsidR="008F65DC" w:rsidRPr="00D45308">
        <w:rPr>
          <w:rFonts w:ascii="Arial" w:hAnsi="Arial" w:cs="Arial"/>
          <w:color w:val="000000"/>
          <w:szCs w:val="22"/>
        </w:rPr>
        <w:t xml:space="preserve">pasar de la fase de </w:t>
      </w:r>
      <w:r w:rsidR="003C641A" w:rsidRPr="00D45308">
        <w:rPr>
          <w:rFonts w:ascii="Arial" w:hAnsi="Arial" w:cs="Arial"/>
          <w:color w:val="000000"/>
          <w:szCs w:val="22"/>
        </w:rPr>
        <w:t>desarrollo a la fase de entrega.</w:t>
      </w:r>
    </w:p>
    <w:p w14:paraId="70AC74BA" w14:textId="77777777" w:rsidR="003C641A" w:rsidRPr="00D45308" w:rsidRDefault="003C641A" w:rsidP="005F5914">
      <w:pPr>
        <w:jc w:val="both"/>
        <w:rPr>
          <w:rFonts w:ascii="Arial" w:hAnsi="Arial" w:cs="Arial"/>
          <w:color w:val="000000"/>
          <w:szCs w:val="22"/>
        </w:rPr>
      </w:pPr>
    </w:p>
    <w:p w14:paraId="5EA73A92" w14:textId="4AC793CA" w:rsidR="003C641A" w:rsidRPr="00D45308" w:rsidRDefault="00197BEC" w:rsidP="005F5914">
      <w:pPr>
        <w:jc w:val="both"/>
        <w:rPr>
          <w:rFonts w:ascii="Arial" w:hAnsi="Arial" w:cs="Arial"/>
          <w:color w:val="000000"/>
          <w:szCs w:val="22"/>
        </w:rPr>
      </w:pPr>
      <w:r w:rsidRPr="00D45308">
        <w:rPr>
          <w:rFonts w:ascii="Arial" w:hAnsi="Arial" w:cs="Arial"/>
          <w:color w:val="000000"/>
          <w:szCs w:val="22"/>
        </w:rPr>
        <w:t xml:space="preserve">En el caso de no ser suficiente el resultado de las pruebas, el jefe de pruebas comunicara </w:t>
      </w:r>
      <w:r w:rsidR="008707AC" w:rsidRPr="00D45308">
        <w:rPr>
          <w:rFonts w:ascii="Arial" w:hAnsi="Arial" w:cs="Arial"/>
          <w:color w:val="000000"/>
          <w:szCs w:val="22"/>
        </w:rPr>
        <w:t xml:space="preserve">al equipo de desarrollo </w:t>
      </w:r>
      <w:r w:rsidR="005B1158" w:rsidRPr="00D45308">
        <w:rPr>
          <w:rFonts w:ascii="Arial" w:hAnsi="Arial" w:cs="Arial"/>
          <w:color w:val="000000"/>
          <w:szCs w:val="22"/>
        </w:rPr>
        <w:t>cuales son las pruebas que han resultado erróneas</w:t>
      </w:r>
      <w:r w:rsidR="00251172" w:rsidRPr="00D45308">
        <w:rPr>
          <w:rFonts w:ascii="Arial" w:hAnsi="Arial" w:cs="Arial"/>
          <w:color w:val="000000"/>
          <w:szCs w:val="22"/>
        </w:rPr>
        <w:t>, y por lo tanto, en que debe fijarse el equipo para realizar los cambios pertinentes. Esto también se le comunicara al jefe de proyecto por medio de un informe, para que este pueda realizar, en caso de ser necesario, un cambio en la planificación de ese cambio.</w:t>
      </w:r>
    </w:p>
    <w:p w14:paraId="1A026874" w14:textId="489386CF" w:rsidR="003F23DF" w:rsidRPr="0084337D" w:rsidRDefault="003F23DF" w:rsidP="00BD328F">
      <w:pPr>
        <w:pStyle w:val="Ttulo1"/>
      </w:pPr>
      <w:bookmarkStart w:id="24" w:name="_Notificación_de_problemas"/>
      <w:bookmarkStart w:id="25" w:name="_Toc100006644"/>
      <w:bookmarkEnd w:id="24"/>
      <w:r w:rsidRPr="0084337D">
        <w:lastRenderedPageBreak/>
        <w:t>Notificación de problemas y acciones correctoras</w:t>
      </w:r>
      <w:bookmarkEnd w:id="25"/>
      <w:r w:rsidRPr="0084337D">
        <w:t xml:space="preserve"> </w:t>
      </w:r>
    </w:p>
    <w:p w14:paraId="6EF669F9" w14:textId="6872CDE0" w:rsidR="008059CA" w:rsidRPr="004339AB" w:rsidRDefault="008059CA" w:rsidP="00AC49ED">
      <w:pPr>
        <w:jc w:val="both"/>
        <w:rPr>
          <w:rFonts w:ascii="Arial" w:hAnsi="Arial" w:cs="Arial"/>
          <w:szCs w:val="22"/>
        </w:rPr>
      </w:pPr>
      <w:bookmarkStart w:id="26" w:name="_Toc98790590"/>
      <w:r w:rsidRPr="004339AB">
        <w:rPr>
          <w:rFonts w:ascii="Arial" w:hAnsi="Arial" w:cs="Arial"/>
          <w:szCs w:val="22"/>
        </w:rPr>
        <w:t xml:space="preserve">Como descrito en el documento del SCMP [REF-7] en el apartado 5.4.2, en el caso de que ocurra un problema </w:t>
      </w:r>
      <w:r w:rsidR="00B54DF9" w:rsidRPr="004339AB">
        <w:rPr>
          <w:rFonts w:ascii="Arial" w:hAnsi="Arial" w:cs="Arial"/>
          <w:szCs w:val="22"/>
        </w:rPr>
        <w:t>o sea necesario un cambio se seguirán los siguientes procedimientos.</w:t>
      </w:r>
    </w:p>
    <w:p w14:paraId="5F02C236" w14:textId="4E000F84" w:rsidR="0016306C" w:rsidRPr="0084337D" w:rsidRDefault="0016306C" w:rsidP="00BD328F">
      <w:pPr>
        <w:pStyle w:val="Ttulo2"/>
      </w:pPr>
      <w:bookmarkStart w:id="27" w:name="_Toc100006645"/>
      <w:r w:rsidRPr="0084337D">
        <w:t>Procedimiento de Código:</w:t>
      </w:r>
      <w:bookmarkEnd w:id="26"/>
      <w:bookmarkEnd w:id="27"/>
    </w:p>
    <w:p w14:paraId="07E17D5E" w14:textId="77777777" w:rsidR="0016306C" w:rsidRPr="00D45308" w:rsidRDefault="0016306C" w:rsidP="0016306C">
      <w:pPr>
        <w:pStyle w:val="Texto"/>
        <w:rPr>
          <w:rFonts w:ascii="Arial" w:hAnsi="Arial" w:cs="Arial"/>
          <w:szCs w:val="22"/>
          <w:lang w:val="es-ES"/>
        </w:rPr>
      </w:pPr>
      <w:r w:rsidRPr="00D45308">
        <w:rPr>
          <w:rFonts w:ascii="Arial" w:hAnsi="Arial" w:cs="Arial"/>
          <w:szCs w:val="22"/>
          <w:lang w:val="es-ES"/>
        </w:rPr>
        <w:t>Para realizarse un cambio de una rama estable se deberá de seguir el siguiente flujo:</w:t>
      </w:r>
    </w:p>
    <w:p w14:paraId="70933A44" w14:textId="77777777" w:rsidR="0016306C" w:rsidRPr="00D45308" w:rsidRDefault="0016306C" w:rsidP="004E2D2A">
      <w:pPr>
        <w:pStyle w:val="Texto"/>
        <w:numPr>
          <w:ilvl w:val="0"/>
          <w:numId w:val="5"/>
        </w:numPr>
        <w:rPr>
          <w:rFonts w:ascii="Arial" w:hAnsi="Arial" w:cs="Arial"/>
          <w:szCs w:val="22"/>
          <w:lang w:val="es-ES"/>
        </w:rPr>
      </w:pPr>
      <w:r w:rsidRPr="00D45308">
        <w:rPr>
          <w:rFonts w:ascii="Arial" w:hAnsi="Arial" w:cs="Arial"/>
          <w:szCs w:val="22"/>
          <w:lang w:val="es-ES"/>
        </w:rPr>
        <w:t>Crear una rama bugfix/hotfix si se trata de un bug detectado o release si el cambio añade una nueva funcionalidad a partir de la rama en cuestión.</w:t>
      </w:r>
    </w:p>
    <w:p w14:paraId="5B2F289B" w14:textId="77777777" w:rsidR="0016306C" w:rsidRPr="00D45308" w:rsidRDefault="0016306C" w:rsidP="004E2D2A">
      <w:pPr>
        <w:pStyle w:val="Texto"/>
        <w:numPr>
          <w:ilvl w:val="0"/>
          <w:numId w:val="5"/>
        </w:numPr>
        <w:rPr>
          <w:rFonts w:ascii="Arial" w:hAnsi="Arial" w:cs="Arial"/>
          <w:szCs w:val="22"/>
          <w:lang w:val="es-ES"/>
        </w:rPr>
      </w:pPr>
      <w:r w:rsidRPr="00D45308">
        <w:rPr>
          <w:rFonts w:ascii="Arial" w:hAnsi="Arial" w:cs="Arial"/>
          <w:szCs w:val="22"/>
          <w:lang w:val="es-ES"/>
        </w:rPr>
        <w:t>Realizar commits de los cambios necesarios.</w:t>
      </w:r>
    </w:p>
    <w:p w14:paraId="3B359D59" w14:textId="77777777" w:rsidR="0016306C" w:rsidRPr="00D45308" w:rsidRDefault="0016306C" w:rsidP="004E2D2A">
      <w:pPr>
        <w:pStyle w:val="Texto"/>
        <w:numPr>
          <w:ilvl w:val="0"/>
          <w:numId w:val="5"/>
        </w:numPr>
        <w:rPr>
          <w:rFonts w:ascii="Arial" w:hAnsi="Arial" w:cs="Arial"/>
          <w:szCs w:val="22"/>
          <w:lang w:val="es-ES"/>
        </w:rPr>
      </w:pPr>
      <w:r w:rsidRPr="00D45308">
        <w:rPr>
          <w:rFonts w:ascii="Arial" w:hAnsi="Arial" w:cs="Arial"/>
          <w:szCs w:val="22"/>
          <w:lang w:val="es-ES"/>
        </w:rPr>
        <w:t>Solicitar un pull request de la rama creada.</w:t>
      </w:r>
    </w:p>
    <w:p w14:paraId="12E22D69" w14:textId="77777777" w:rsidR="0016306C" w:rsidRPr="00D45308" w:rsidRDefault="0016306C" w:rsidP="004E2D2A">
      <w:pPr>
        <w:pStyle w:val="Texto"/>
        <w:numPr>
          <w:ilvl w:val="0"/>
          <w:numId w:val="5"/>
        </w:numPr>
        <w:rPr>
          <w:rFonts w:ascii="Arial" w:hAnsi="Arial" w:cs="Arial"/>
          <w:szCs w:val="22"/>
          <w:lang w:val="es-ES"/>
        </w:rPr>
      </w:pPr>
      <w:r w:rsidRPr="00D45308">
        <w:rPr>
          <w:rFonts w:ascii="Arial" w:hAnsi="Arial" w:cs="Arial"/>
          <w:szCs w:val="22"/>
          <w:lang w:val="es-ES"/>
        </w:rPr>
        <w:t>Si el pull request es aprobado se añadirá (merge) a la rama en cuestión.</w:t>
      </w:r>
    </w:p>
    <w:p w14:paraId="09F4D2F7" w14:textId="77777777" w:rsidR="0016306C" w:rsidRPr="00D45308" w:rsidRDefault="0016306C" w:rsidP="004E2D2A">
      <w:pPr>
        <w:pStyle w:val="Texto"/>
        <w:numPr>
          <w:ilvl w:val="0"/>
          <w:numId w:val="5"/>
        </w:numPr>
        <w:rPr>
          <w:rFonts w:ascii="Arial" w:hAnsi="Arial" w:cs="Arial"/>
          <w:szCs w:val="22"/>
          <w:lang w:val="es-ES"/>
        </w:rPr>
      </w:pPr>
      <w:r w:rsidRPr="00D45308">
        <w:rPr>
          <w:rFonts w:ascii="Arial" w:hAnsi="Arial" w:cs="Arial"/>
          <w:szCs w:val="22"/>
          <w:lang w:val="es-ES"/>
        </w:rPr>
        <w:t>Si se producen incidencias, se abrirán ramas para solucionarlas.</w:t>
      </w:r>
    </w:p>
    <w:p w14:paraId="104DFB97" w14:textId="77777777" w:rsidR="0016306C" w:rsidRPr="00D45308" w:rsidRDefault="0016306C" w:rsidP="004E2D2A">
      <w:pPr>
        <w:pStyle w:val="Texto"/>
        <w:numPr>
          <w:ilvl w:val="0"/>
          <w:numId w:val="5"/>
        </w:numPr>
        <w:rPr>
          <w:rFonts w:ascii="Arial" w:hAnsi="Arial" w:cs="Arial"/>
          <w:szCs w:val="22"/>
          <w:lang w:val="es-ES"/>
        </w:rPr>
      </w:pPr>
      <w:r w:rsidRPr="00D45308">
        <w:rPr>
          <w:rFonts w:ascii="Arial" w:hAnsi="Arial" w:cs="Arial"/>
          <w:szCs w:val="22"/>
          <w:lang w:val="es-ES"/>
        </w:rPr>
        <w:t>Se subirá el código a producción para que el cliente pueda acceder a el.</w:t>
      </w:r>
    </w:p>
    <w:p w14:paraId="1AB989A1" w14:textId="77777777" w:rsidR="0016306C" w:rsidRPr="0084337D" w:rsidRDefault="0016306C" w:rsidP="00BD328F">
      <w:pPr>
        <w:pStyle w:val="Ttulo2"/>
      </w:pPr>
      <w:bookmarkStart w:id="28" w:name="_Toc98790591"/>
      <w:bookmarkStart w:id="29" w:name="_Toc100006646"/>
      <w:r w:rsidRPr="0084337D">
        <w:t>Procedimiento de Documentos:</w:t>
      </w:r>
      <w:bookmarkEnd w:id="28"/>
      <w:bookmarkEnd w:id="29"/>
    </w:p>
    <w:p w14:paraId="5AE19AB0" w14:textId="77777777" w:rsidR="0016306C" w:rsidRPr="00D45308" w:rsidRDefault="0016306C" w:rsidP="0016306C">
      <w:pPr>
        <w:pStyle w:val="Texto"/>
        <w:rPr>
          <w:rFonts w:ascii="Arial" w:hAnsi="Arial" w:cs="Arial"/>
          <w:szCs w:val="22"/>
          <w:lang w:val="es-ES"/>
        </w:rPr>
      </w:pPr>
      <w:r w:rsidRPr="00D45308">
        <w:rPr>
          <w:rFonts w:ascii="Arial" w:hAnsi="Arial" w:cs="Arial"/>
          <w:szCs w:val="22"/>
          <w:lang w:val="es-ES"/>
        </w:rPr>
        <w:t>Para realizarse un cambio a una versión estable se deberá seguir el siguiente flujo:</w:t>
      </w:r>
    </w:p>
    <w:p w14:paraId="1BF82A6E" w14:textId="77777777" w:rsidR="0016306C" w:rsidRPr="00D45308" w:rsidRDefault="0016306C" w:rsidP="004E2D2A">
      <w:pPr>
        <w:pStyle w:val="Texto"/>
        <w:numPr>
          <w:ilvl w:val="0"/>
          <w:numId w:val="6"/>
        </w:numPr>
        <w:rPr>
          <w:rFonts w:ascii="Arial" w:hAnsi="Arial" w:cs="Arial"/>
          <w:szCs w:val="22"/>
          <w:lang w:val="es-ES"/>
        </w:rPr>
      </w:pPr>
      <w:r w:rsidRPr="00D45308">
        <w:rPr>
          <w:rFonts w:ascii="Arial" w:hAnsi="Arial" w:cs="Arial"/>
          <w:szCs w:val="22"/>
          <w:lang w:val="es-ES"/>
        </w:rPr>
        <w:t>Informar al responsable directo de que sea ha realizado un cambio.</w:t>
      </w:r>
    </w:p>
    <w:p w14:paraId="1A80854C" w14:textId="77777777" w:rsidR="0016306C" w:rsidRPr="00D45308" w:rsidRDefault="0016306C" w:rsidP="004E2D2A">
      <w:pPr>
        <w:pStyle w:val="Texto"/>
        <w:numPr>
          <w:ilvl w:val="0"/>
          <w:numId w:val="6"/>
        </w:numPr>
        <w:rPr>
          <w:rFonts w:ascii="Arial" w:hAnsi="Arial" w:cs="Arial"/>
          <w:szCs w:val="22"/>
          <w:lang w:val="es-ES"/>
        </w:rPr>
      </w:pPr>
      <w:r w:rsidRPr="00D45308">
        <w:rPr>
          <w:rFonts w:ascii="Arial" w:hAnsi="Arial" w:cs="Arial"/>
          <w:szCs w:val="22"/>
          <w:lang w:val="es-ES"/>
        </w:rPr>
        <w:t>Incrementar una versión al documento de trabajo.</w:t>
      </w:r>
    </w:p>
    <w:p w14:paraId="4F866516" w14:textId="77777777" w:rsidR="0016306C" w:rsidRPr="00D45308" w:rsidRDefault="0016306C" w:rsidP="004E2D2A">
      <w:pPr>
        <w:pStyle w:val="Texto"/>
        <w:numPr>
          <w:ilvl w:val="0"/>
          <w:numId w:val="6"/>
        </w:numPr>
        <w:rPr>
          <w:rFonts w:ascii="Arial" w:hAnsi="Arial" w:cs="Arial"/>
          <w:szCs w:val="22"/>
          <w:lang w:val="es-ES"/>
        </w:rPr>
      </w:pPr>
      <w:r w:rsidRPr="00D45308">
        <w:rPr>
          <w:rFonts w:ascii="Arial" w:hAnsi="Arial" w:cs="Arial"/>
          <w:szCs w:val="22"/>
          <w:lang w:val="es-ES"/>
        </w:rPr>
        <w:t>Realizar una revisión general del documento.</w:t>
      </w:r>
    </w:p>
    <w:p w14:paraId="71E0EAD6" w14:textId="77777777" w:rsidR="0016306C" w:rsidRPr="00D45308" w:rsidRDefault="0016306C" w:rsidP="004E2D2A">
      <w:pPr>
        <w:pStyle w:val="Texto"/>
        <w:numPr>
          <w:ilvl w:val="0"/>
          <w:numId w:val="6"/>
        </w:numPr>
        <w:rPr>
          <w:rFonts w:ascii="Arial" w:hAnsi="Arial" w:cs="Arial"/>
          <w:szCs w:val="22"/>
          <w:lang w:val="es-ES"/>
        </w:rPr>
      </w:pPr>
      <w:r w:rsidRPr="00D45308">
        <w:rPr>
          <w:rFonts w:ascii="Arial" w:hAnsi="Arial" w:cs="Arial"/>
          <w:szCs w:val="22"/>
          <w:lang w:val="es-ES"/>
        </w:rPr>
        <w:t>El comité de revisión deberá aprobar y firmar el documento.</w:t>
      </w:r>
    </w:p>
    <w:p w14:paraId="5C9DF885" w14:textId="77777777" w:rsidR="0016306C" w:rsidRPr="00D45308" w:rsidRDefault="0016306C" w:rsidP="004E2D2A">
      <w:pPr>
        <w:pStyle w:val="Texto"/>
        <w:numPr>
          <w:ilvl w:val="0"/>
          <w:numId w:val="6"/>
        </w:numPr>
        <w:rPr>
          <w:rFonts w:ascii="Arial" w:hAnsi="Arial" w:cs="Arial"/>
          <w:szCs w:val="22"/>
          <w:lang w:val="es-ES"/>
        </w:rPr>
      </w:pPr>
      <w:r w:rsidRPr="00D45308">
        <w:rPr>
          <w:rFonts w:ascii="Arial" w:hAnsi="Arial" w:cs="Arial"/>
          <w:szCs w:val="22"/>
          <w:lang w:val="es-ES"/>
        </w:rPr>
        <w:t>Se añadirá la versión estable a la tabla de control de versiones.</w:t>
      </w:r>
    </w:p>
    <w:p w14:paraId="3353EBFF" w14:textId="77777777" w:rsidR="0016306C" w:rsidRPr="00D45308" w:rsidRDefault="0016306C" w:rsidP="004E2D2A">
      <w:pPr>
        <w:pStyle w:val="Texto"/>
        <w:numPr>
          <w:ilvl w:val="0"/>
          <w:numId w:val="6"/>
        </w:numPr>
        <w:rPr>
          <w:rStyle w:val="Ttulo3Car"/>
          <w:rFonts w:ascii="Arial" w:hAnsi="Arial"/>
          <w:b w:val="0"/>
          <w:bCs w:val="0"/>
          <w:color w:val="auto"/>
          <w:sz w:val="22"/>
          <w:szCs w:val="22"/>
          <w:lang w:val="es-ES"/>
        </w:rPr>
      </w:pPr>
      <w:r w:rsidRPr="00D45308">
        <w:rPr>
          <w:rFonts w:ascii="Arial" w:hAnsi="Arial" w:cs="Arial"/>
          <w:szCs w:val="22"/>
          <w:lang w:val="es-ES"/>
        </w:rPr>
        <w:t>Se entregará al cliente en formato PDF la última versión estable.</w:t>
      </w:r>
    </w:p>
    <w:p w14:paraId="20947E9E" w14:textId="6A8DE4C4" w:rsidR="003F23DF" w:rsidRPr="0084337D" w:rsidRDefault="00B54DF9" w:rsidP="00BD328F">
      <w:pPr>
        <w:pStyle w:val="Ttulo2"/>
      </w:pPr>
      <w:bookmarkStart w:id="30" w:name="_Toc100006647"/>
      <w:r w:rsidRPr="0084337D">
        <w:t>Acciones Correctoras</w:t>
      </w:r>
      <w:bookmarkEnd w:id="30"/>
    </w:p>
    <w:p w14:paraId="46B6783A" w14:textId="26FBD984" w:rsidR="00B54DF9" w:rsidRPr="0084337D" w:rsidRDefault="00B54DF9" w:rsidP="00B54DF9">
      <w:pPr>
        <w:pStyle w:val="Texto"/>
        <w:rPr>
          <w:lang w:val="es-ES"/>
        </w:rPr>
      </w:pPr>
      <w:r w:rsidRPr="0084337D">
        <w:rPr>
          <w:lang w:val="es-ES"/>
        </w:rPr>
        <w:t xml:space="preserve">Para que una acción correctrora sea iniciada, primero debemos de ser capaces de definir, identificar y </w:t>
      </w:r>
      <w:r w:rsidR="001E004F" w:rsidRPr="0084337D">
        <w:rPr>
          <w:lang w:val="es-ES"/>
        </w:rPr>
        <w:t xml:space="preserve">resaltar el problema. Se utilizarán las acciones correctoras </w:t>
      </w:r>
      <w:r w:rsidR="00566676" w:rsidRPr="0084337D">
        <w:rPr>
          <w:lang w:val="es-ES"/>
        </w:rPr>
        <w:t xml:space="preserve">para poder </w:t>
      </w:r>
      <w:r w:rsidR="00D81082" w:rsidRPr="0084337D">
        <w:rPr>
          <w:lang w:val="es-ES"/>
        </w:rPr>
        <w:t>estudiar el problema y entender como solucionarlo.</w:t>
      </w:r>
      <w:r w:rsidR="00546DC3" w:rsidRPr="0084337D">
        <w:rPr>
          <w:lang w:val="es-ES"/>
        </w:rPr>
        <w:t xml:space="preserve"> </w:t>
      </w:r>
    </w:p>
    <w:p w14:paraId="74A91E89" w14:textId="650C5443" w:rsidR="00D81082" w:rsidRPr="0084337D" w:rsidRDefault="00EC115C" w:rsidP="00B54DF9">
      <w:pPr>
        <w:pStyle w:val="Texto"/>
        <w:rPr>
          <w:lang w:val="es-ES"/>
        </w:rPr>
      </w:pPr>
      <w:r w:rsidRPr="0084337D">
        <w:rPr>
          <w:lang w:val="es-ES"/>
        </w:rPr>
        <w:t xml:space="preserve">Se deberá indicar a todo el equipo </w:t>
      </w:r>
      <w:r w:rsidR="008C0117" w:rsidRPr="0084337D">
        <w:rPr>
          <w:lang w:val="es-ES"/>
        </w:rPr>
        <w:t>cuando se levanta una acción correcta, debido a que de esta manera se ga</w:t>
      </w:r>
      <w:r w:rsidR="003244A9" w:rsidRPr="0084337D">
        <w:rPr>
          <w:lang w:val="es-ES"/>
        </w:rPr>
        <w:t>rantiza que todos los miembros del equpo del proyecto tienen constancia de los cambios o incidencias producidas.</w:t>
      </w:r>
    </w:p>
    <w:p w14:paraId="76E21073" w14:textId="5CCF0AD2" w:rsidR="003F23DF" w:rsidRPr="0084337D" w:rsidRDefault="003F23DF" w:rsidP="00BD328F">
      <w:pPr>
        <w:pStyle w:val="Ttulo1"/>
      </w:pPr>
      <w:bookmarkStart w:id="31" w:name="_Toc100006648"/>
      <w:r w:rsidRPr="0084337D">
        <w:lastRenderedPageBreak/>
        <w:t>Herramientas, técnicas y métodos</w:t>
      </w:r>
      <w:bookmarkEnd w:id="31"/>
      <w:r w:rsidRPr="0084337D">
        <w:t xml:space="preserve"> </w:t>
      </w:r>
    </w:p>
    <w:p w14:paraId="3FDBFB50" w14:textId="42B7C3BD" w:rsidR="00DF482F" w:rsidRPr="009874DF" w:rsidRDefault="00A30F83" w:rsidP="00AF05A8">
      <w:pPr>
        <w:jc w:val="both"/>
        <w:rPr>
          <w:rFonts w:ascii="Arial" w:hAnsi="Arial" w:cs="Arial"/>
        </w:rPr>
      </w:pPr>
      <w:r w:rsidRPr="009874DF">
        <w:rPr>
          <w:rFonts w:ascii="Arial" w:hAnsi="Arial" w:cs="Arial"/>
        </w:rPr>
        <w:t>Partiendo de</w:t>
      </w:r>
      <w:r w:rsidR="00DF482F" w:rsidRPr="009874DF">
        <w:rPr>
          <w:rFonts w:ascii="Arial" w:hAnsi="Arial" w:cs="Arial"/>
        </w:rPr>
        <w:t xml:space="preserve"> las siguientes líneas de base definidas en el </w:t>
      </w:r>
      <w:r w:rsidR="000927DE" w:rsidRPr="009874DF">
        <w:rPr>
          <w:rFonts w:ascii="Arial" w:hAnsi="Arial" w:cs="Arial"/>
        </w:rPr>
        <w:t>documento SCMP [REF-07] Apartado 4</w:t>
      </w:r>
      <w:r w:rsidR="00AF05A8" w:rsidRPr="009874DF">
        <w:rPr>
          <w:rFonts w:ascii="Arial" w:hAnsi="Arial" w:cs="Arial"/>
        </w:rPr>
        <w:t xml:space="preserve"> se utilizará una herramienta u otra para asegurar la calidad de la generación de los diferentes tipos de elementos</w:t>
      </w:r>
      <w:r w:rsidRPr="009874DF">
        <w:rPr>
          <w:rFonts w:ascii="Arial" w:hAnsi="Arial" w:cs="Arial"/>
        </w:rPr>
        <w:t xml:space="preserve"> a lo largo de todo el proyecto de gestión de muelles.</w:t>
      </w:r>
    </w:p>
    <w:p w14:paraId="75451290" w14:textId="22E3CA76" w:rsidR="00DF482F" w:rsidRPr="0084337D" w:rsidRDefault="00DF482F" w:rsidP="00BD328F">
      <w:pPr>
        <w:pStyle w:val="Ttulo2"/>
      </w:pPr>
      <w:bookmarkStart w:id="32" w:name="_Toc100006649"/>
      <w:r w:rsidRPr="0084337D">
        <w:t>Documentos</w:t>
      </w:r>
      <w:bookmarkEnd w:id="32"/>
    </w:p>
    <w:tbl>
      <w:tblPr>
        <w:tblStyle w:val="Tablaconcuadrcula"/>
        <w:tblW w:w="9661" w:type="dxa"/>
        <w:tblLayout w:type="fixed"/>
        <w:tblLook w:val="04A0" w:firstRow="1" w:lastRow="0" w:firstColumn="1" w:lastColumn="0" w:noHBand="0" w:noVBand="1"/>
      </w:tblPr>
      <w:tblGrid>
        <w:gridCol w:w="2405"/>
        <w:gridCol w:w="7256"/>
      </w:tblGrid>
      <w:tr w:rsidR="00DF482F" w:rsidRPr="0084337D" w14:paraId="6BEBA353" w14:textId="77777777" w:rsidTr="009E3DED">
        <w:trPr>
          <w:trHeight w:val="47"/>
          <w:tblHeader/>
        </w:trPr>
        <w:tc>
          <w:tcPr>
            <w:tcW w:w="2405" w:type="dxa"/>
            <w:shd w:val="clear" w:color="auto" w:fill="7030A0"/>
            <w:vAlign w:val="center"/>
          </w:tcPr>
          <w:p w14:paraId="75E60ABB" w14:textId="77777777" w:rsidR="00DF482F" w:rsidRPr="0084337D" w:rsidRDefault="00DF482F" w:rsidP="009E3DED">
            <w:pPr>
              <w:pStyle w:val="Texto"/>
              <w:spacing w:before="0" w:after="0"/>
              <w:jc w:val="center"/>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Id</w:t>
            </w:r>
            <w:r w:rsidRPr="0084337D">
              <w:rPr>
                <w:rFonts w:asciiTheme="minorHAnsi" w:hAnsiTheme="minorHAnsi" w:cstheme="minorHAnsi"/>
                <w:color w:val="FFFFFF" w:themeColor="background1"/>
                <w:sz w:val="24"/>
                <w:szCs w:val="28"/>
                <w:lang w:val="es-ES"/>
              </w:rPr>
              <w:t>: LB-01</w:t>
            </w:r>
          </w:p>
        </w:tc>
        <w:tc>
          <w:tcPr>
            <w:tcW w:w="7256" w:type="dxa"/>
            <w:shd w:val="clear" w:color="auto" w:fill="7030A0"/>
            <w:vAlign w:val="center"/>
          </w:tcPr>
          <w:p w14:paraId="1536A1D8" w14:textId="77777777" w:rsidR="00DF482F" w:rsidRPr="0084337D" w:rsidRDefault="00DF482F" w:rsidP="009E3DED">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Nombre</w:t>
            </w:r>
            <w:r w:rsidRPr="0084337D">
              <w:rPr>
                <w:rFonts w:asciiTheme="minorHAnsi" w:hAnsiTheme="minorHAnsi" w:cstheme="minorHAnsi"/>
                <w:color w:val="FFFFFF" w:themeColor="background1"/>
                <w:sz w:val="24"/>
                <w:szCs w:val="28"/>
                <w:lang w:val="es-ES"/>
              </w:rPr>
              <w:t>: Documentos</w:t>
            </w:r>
          </w:p>
        </w:tc>
      </w:tr>
      <w:tr w:rsidR="00DF482F" w:rsidRPr="00B761C3" w14:paraId="090076A2" w14:textId="77777777" w:rsidTr="009E3DED">
        <w:trPr>
          <w:trHeight w:val="570"/>
        </w:trPr>
        <w:tc>
          <w:tcPr>
            <w:tcW w:w="2405" w:type="dxa"/>
            <w:shd w:val="clear" w:color="auto" w:fill="002060"/>
            <w:vAlign w:val="center"/>
          </w:tcPr>
          <w:p w14:paraId="70D9086A" w14:textId="77777777" w:rsidR="00DF482F" w:rsidRPr="0084337D" w:rsidRDefault="00DF482F" w:rsidP="009E3DED">
            <w:pPr>
              <w:pStyle w:val="Texto"/>
              <w:spacing w:before="0" w:after="0"/>
              <w:jc w:val="center"/>
              <w:rPr>
                <w:rStyle w:val="normaltextrun"/>
                <w:rFonts w:ascii="Calibri" w:hAnsi="Calibri" w:cs="Calibri"/>
                <w:color w:val="FFFFFF" w:themeColor="background1"/>
                <w:lang w:val="es-ES"/>
              </w:rPr>
            </w:pPr>
            <w:r w:rsidRPr="0084337D">
              <w:rPr>
                <w:rStyle w:val="normaltextrun"/>
                <w:rFonts w:ascii="Calibri" w:hAnsi="Calibri" w:cs="Calibri"/>
                <w:color w:val="FFFFFF" w:themeColor="background1"/>
                <w:lang w:val="es-ES"/>
              </w:rPr>
              <w:t>Descripción</w:t>
            </w:r>
          </w:p>
        </w:tc>
        <w:tc>
          <w:tcPr>
            <w:tcW w:w="7256" w:type="dxa"/>
            <w:vAlign w:val="center"/>
          </w:tcPr>
          <w:p w14:paraId="5124BA00" w14:textId="77777777" w:rsidR="00DF482F" w:rsidRPr="00B761C3" w:rsidRDefault="00DF482F" w:rsidP="009E3DED">
            <w:pPr>
              <w:pStyle w:val="Texto"/>
              <w:spacing w:before="0" w:after="0"/>
              <w:jc w:val="left"/>
              <w:rPr>
                <w:rFonts w:asciiTheme="minorHAnsi" w:hAnsiTheme="minorHAnsi" w:cstheme="minorBidi"/>
                <w:lang w:val="pt-BR"/>
              </w:rPr>
            </w:pPr>
            <w:r w:rsidRPr="00B761C3">
              <w:rPr>
                <w:rFonts w:asciiTheme="minorHAnsi" w:hAnsiTheme="minorHAnsi" w:cstheme="minorBidi"/>
                <w:lang w:val="pt-BR"/>
              </w:rPr>
              <w:t>Documentos como URD, SPMP, SVVP, SCMP, SQAP.</w:t>
            </w:r>
          </w:p>
        </w:tc>
      </w:tr>
      <w:tr w:rsidR="00DF482F" w:rsidRPr="0084337D" w14:paraId="28916C13" w14:textId="77777777" w:rsidTr="009E3DED">
        <w:trPr>
          <w:trHeight w:val="551"/>
        </w:trPr>
        <w:tc>
          <w:tcPr>
            <w:tcW w:w="2405" w:type="dxa"/>
            <w:shd w:val="clear" w:color="auto" w:fill="002060"/>
            <w:vAlign w:val="center"/>
          </w:tcPr>
          <w:p w14:paraId="71D3D627"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Style w:val="normaltextrun"/>
                <w:rFonts w:ascii="Calibri" w:hAnsi="Calibri" w:cs="Calibri"/>
                <w:color w:val="FFFFFF" w:themeColor="background1"/>
                <w:lang w:val="es-ES"/>
              </w:rPr>
              <w:t>Herramientas Utilizadas</w:t>
            </w:r>
          </w:p>
        </w:tc>
        <w:tc>
          <w:tcPr>
            <w:tcW w:w="7256" w:type="dxa"/>
            <w:vAlign w:val="center"/>
          </w:tcPr>
          <w:p w14:paraId="66CB83F0"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Word, Excel, Visio, Powerpoint</w:t>
            </w:r>
          </w:p>
        </w:tc>
      </w:tr>
      <w:tr w:rsidR="00DF482F" w:rsidRPr="0084337D" w14:paraId="7E27A6C2" w14:textId="77777777" w:rsidTr="009E3DED">
        <w:trPr>
          <w:trHeight w:val="545"/>
        </w:trPr>
        <w:tc>
          <w:tcPr>
            <w:tcW w:w="2405" w:type="dxa"/>
            <w:shd w:val="clear" w:color="auto" w:fill="002060"/>
            <w:vAlign w:val="center"/>
          </w:tcPr>
          <w:p w14:paraId="6DEBDF3B"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Fonts w:asciiTheme="minorHAnsi" w:hAnsiTheme="minorHAnsi" w:cstheme="minorBidi"/>
                <w:color w:val="FFFFFF" w:themeColor="background1"/>
                <w:lang w:val="es-ES"/>
              </w:rPr>
              <w:t>Componentes</w:t>
            </w:r>
          </w:p>
        </w:tc>
        <w:tc>
          <w:tcPr>
            <w:tcW w:w="7256" w:type="dxa"/>
            <w:vAlign w:val="center"/>
          </w:tcPr>
          <w:p w14:paraId="0CDFBB78"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 xml:space="preserve">Titulo, Control de Versiones, Resumen, Indice, Indice de Tablas, Apartados, Capítulos, Subcapitulos, Referencias, Anexos  </w:t>
            </w:r>
          </w:p>
        </w:tc>
      </w:tr>
    </w:tbl>
    <w:p w14:paraId="67F403FA" w14:textId="77777777" w:rsidR="00DF482F" w:rsidRPr="0084337D" w:rsidRDefault="00DF482F" w:rsidP="00DF482F">
      <w:pPr>
        <w:rPr>
          <w:rStyle w:val="Ttulo2Car"/>
        </w:rPr>
      </w:pPr>
    </w:p>
    <w:p w14:paraId="17497539" w14:textId="77777777" w:rsidR="00DF482F" w:rsidRPr="0084337D" w:rsidRDefault="00DF482F" w:rsidP="00BD328F">
      <w:pPr>
        <w:pStyle w:val="Ttulo2"/>
      </w:pPr>
      <w:bookmarkStart w:id="33" w:name="_Toc100006650"/>
      <w:r w:rsidRPr="0084337D">
        <w:t>Requisitos</w:t>
      </w:r>
      <w:bookmarkEnd w:id="33"/>
    </w:p>
    <w:tbl>
      <w:tblPr>
        <w:tblStyle w:val="Tablaconcuadrcula"/>
        <w:tblW w:w="9661" w:type="dxa"/>
        <w:tblLayout w:type="fixed"/>
        <w:tblLook w:val="04A0" w:firstRow="1" w:lastRow="0" w:firstColumn="1" w:lastColumn="0" w:noHBand="0" w:noVBand="1"/>
      </w:tblPr>
      <w:tblGrid>
        <w:gridCol w:w="2405"/>
        <w:gridCol w:w="7256"/>
      </w:tblGrid>
      <w:tr w:rsidR="00DF482F" w:rsidRPr="0084337D" w14:paraId="54D7FEC0" w14:textId="77777777" w:rsidTr="009E3DED">
        <w:trPr>
          <w:trHeight w:val="47"/>
          <w:tblHeader/>
        </w:trPr>
        <w:tc>
          <w:tcPr>
            <w:tcW w:w="2405" w:type="dxa"/>
            <w:shd w:val="clear" w:color="auto" w:fill="7030A0"/>
            <w:vAlign w:val="center"/>
          </w:tcPr>
          <w:p w14:paraId="7822D8A8" w14:textId="77777777" w:rsidR="00DF482F" w:rsidRPr="0084337D" w:rsidRDefault="00DF482F" w:rsidP="009E3DED">
            <w:pPr>
              <w:pStyle w:val="Texto"/>
              <w:spacing w:before="0" w:after="0"/>
              <w:jc w:val="center"/>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Id</w:t>
            </w:r>
            <w:r w:rsidRPr="0084337D">
              <w:rPr>
                <w:rFonts w:asciiTheme="minorHAnsi" w:hAnsiTheme="minorHAnsi" w:cstheme="minorHAnsi"/>
                <w:color w:val="FFFFFF" w:themeColor="background1"/>
                <w:sz w:val="24"/>
                <w:szCs w:val="28"/>
                <w:lang w:val="es-ES"/>
              </w:rPr>
              <w:t>: LB-02</w:t>
            </w:r>
          </w:p>
        </w:tc>
        <w:tc>
          <w:tcPr>
            <w:tcW w:w="7256" w:type="dxa"/>
            <w:shd w:val="clear" w:color="auto" w:fill="7030A0"/>
            <w:vAlign w:val="center"/>
          </w:tcPr>
          <w:p w14:paraId="6BDE93C6" w14:textId="77777777" w:rsidR="00DF482F" w:rsidRPr="0084337D" w:rsidRDefault="00DF482F" w:rsidP="009E3DED">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Nombre</w:t>
            </w:r>
            <w:r w:rsidRPr="0084337D">
              <w:rPr>
                <w:rFonts w:asciiTheme="minorHAnsi" w:hAnsiTheme="minorHAnsi" w:cstheme="minorHAnsi"/>
                <w:color w:val="FFFFFF" w:themeColor="background1"/>
                <w:sz w:val="24"/>
                <w:szCs w:val="28"/>
                <w:lang w:val="es-ES"/>
              </w:rPr>
              <w:t>: Requisitos</w:t>
            </w:r>
          </w:p>
        </w:tc>
      </w:tr>
      <w:tr w:rsidR="00DF482F" w:rsidRPr="0084337D" w14:paraId="16153FF1" w14:textId="77777777" w:rsidTr="009E3DED">
        <w:trPr>
          <w:trHeight w:val="570"/>
        </w:trPr>
        <w:tc>
          <w:tcPr>
            <w:tcW w:w="2405" w:type="dxa"/>
            <w:shd w:val="clear" w:color="auto" w:fill="002060"/>
            <w:vAlign w:val="center"/>
          </w:tcPr>
          <w:p w14:paraId="721BD708" w14:textId="77777777" w:rsidR="00DF482F" w:rsidRPr="0084337D" w:rsidRDefault="00DF482F" w:rsidP="009E3DED">
            <w:pPr>
              <w:pStyle w:val="Texto"/>
              <w:spacing w:before="0" w:after="0"/>
              <w:jc w:val="center"/>
              <w:rPr>
                <w:rStyle w:val="normaltextrun"/>
                <w:rFonts w:ascii="Calibri" w:hAnsi="Calibri" w:cs="Calibri"/>
                <w:color w:val="FFFFFF" w:themeColor="background1"/>
                <w:lang w:val="es-ES"/>
              </w:rPr>
            </w:pPr>
            <w:r w:rsidRPr="0084337D">
              <w:rPr>
                <w:rStyle w:val="normaltextrun"/>
                <w:rFonts w:ascii="Calibri" w:hAnsi="Calibri" w:cs="Calibri"/>
                <w:color w:val="FFFFFF" w:themeColor="background1"/>
                <w:lang w:val="es-ES"/>
              </w:rPr>
              <w:t>Descripción</w:t>
            </w:r>
          </w:p>
        </w:tc>
        <w:tc>
          <w:tcPr>
            <w:tcW w:w="7256" w:type="dxa"/>
            <w:vAlign w:val="center"/>
          </w:tcPr>
          <w:p w14:paraId="31153815"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Pueden ser de tipo Restricción (No Funcionales) o de Capacidad (Funcionales)</w:t>
            </w:r>
          </w:p>
        </w:tc>
      </w:tr>
      <w:tr w:rsidR="00DF482F" w:rsidRPr="0084337D" w14:paraId="1D3B5147" w14:textId="77777777" w:rsidTr="009E3DED">
        <w:trPr>
          <w:trHeight w:val="551"/>
        </w:trPr>
        <w:tc>
          <w:tcPr>
            <w:tcW w:w="2405" w:type="dxa"/>
            <w:shd w:val="clear" w:color="auto" w:fill="002060"/>
            <w:vAlign w:val="center"/>
          </w:tcPr>
          <w:p w14:paraId="4842D0E0"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Style w:val="normaltextrun"/>
                <w:rFonts w:ascii="Calibri" w:hAnsi="Calibri" w:cs="Calibri"/>
                <w:color w:val="FFFFFF" w:themeColor="background1"/>
                <w:lang w:val="es-ES"/>
              </w:rPr>
              <w:t>Herramientas Utilizadas</w:t>
            </w:r>
          </w:p>
        </w:tc>
        <w:tc>
          <w:tcPr>
            <w:tcW w:w="7256" w:type="dxa"/>
            <w:vAlign w:val="center"/>
          </w:tcPr>
          <w:p w14:paraId="4653F06D"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Word, Plan de Pruebas, CI/CD Pipelines (Para validar)</w:t>
            </w:r>
          </w:p>
        </w:tc>
      </w:tr>
      <w:tr w:rsidR="00DF482F" w:rsidRPr="0084337D" w14:paraId="44DE6277" w14:textId="77777777" w:rsidTr="009E3DED">
        <w:trPr>
          <w:trHeight w:val="545"/>
        </w:trPr>
        <w:tc>
          <w:tcPr>
            <w:tcW w:w="2405" w:type="dxa"/>
            <w:shd w:val="clear" w:color="auto" w:fill="002060"/>
            <w:vAlign w:val="center"/>
          </w:tcPr>
          <w:p w14:paraId="07A9D5CE"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Fonts w:asciiTheme="minorHAnsi" w:hAnsiTheme="minorHAnsi" w:cstheme="minorBidi"/>
                <w:color w:val="FFFFFF" w:themeColor="background1"/>
                <w:lang w:val="es-ES"/>
              </w:rPr>
              <w:t>Componentes</w:t>
            </w:r>
          </w:p>
        </w:tc>
        <w:tc>
          <w:tcPr>
            <w:tcW w:w="7256" w:type="dxa"/>
            <w:vAlign w:val="center"/>
          </w:tcPr>
          <w:p w14:paraId="197BFE7B"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ID, Módulo/Categoria, Pedido Por, Nombre, Descripción, Quiero que (Acción), Para que (Finalidad), Prioridad, Estable. Claro, Verificable, Comentarios, Riegos, Preguntas</w:t>
            </w:r>
          </w:p>
        </w:tc>
      </w:tr>
    </w:tbl>
    <w:p w14:paraId="4FAFE720" w14:textId="77777777" w:rsidR="00DF482F" w:rsidRPr="0084337D" w:rsidRDefault="00DF482F" w:rsidP="00BD328F">
      <w:pPr>
        <w:pStyle w:val="Ttulo2"/>
      </w:pPr>
      <w:bookmarkStart w:id="34" w:name="_Toc100006651"/>
      <w:r w:rsidRPr="0084337D">
        <w:t>GAN</w:t>
      </w:r>
      <w:bookmarkEnd w:id="34"/>
    </w:p>
    <w:tbl>
      <w:tblPr>
        <w:tblStyle w:val="Tablaconcuadrcula"/>
        <w:tblW w:w="9661" w:type="dxa"/>
        <w:tblLayout w:type="fixed"/>
        <w:tblLook w:val="04A0" w:firstRow="1" w:lastRow="0" w:firstColumn="1" w:lastColumn="0" w:noHBand="0" w:noVBand="1"/>
      </w:tblPr>
      <w:tblGrid>
        <w:gridCol w:w="2405"/>
        <w:gridCol w:w="7256"/>
      </w:tblGrid>
      <w:tr w:rsidR="00DF482F" w:rsidRPr="0084337D" w14:paraId="7F2C099C" w14:textId="77777777" w:rsidTr="009E3DED">
        <w:trPr>
          <w:trHeight w:val="47"/>
          <w:tblHeader/>
        </w:trPr>
        <w:tc>
          <w:tcPr>
            <w:tcW w:w="2405" w:type="dxa"/>
            <w:shd w:val="clear" w:color="auto" w:fill="7030A0"/>
            <w:vAlign w:val="center"/>
          </w:tcPr>
          <w:p w14:paraId="2A42A213" w14:textId="77777777" w:rsidR="00DF482F" w:rsidRPr="0084337D" w:rsidRDefault="00DF482F" w:rsidP="009E3DED">
            <w:pPr>
              <w:pStyle w:val="Texto"/>
              <w:spacing w:before="0" w:after="0"/>
              <w:jc w:val="center"/>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Id</w:t>
            </w:r>
            <w:r w:rsidRPr="0084337D">
              <w:rPr>
                <w:rFonts w:asciiTheme="minorHAnsi" w:hAnsiTheme="minorHAnsi" w:cstheme="minorHAnsi"/>
                <w:color w:val="FFFFFF" w:themeColor="background1"/>
                <w:sz w:val="24"/>
                <w:szCs w:val="28"/>
                <w:lang w:val="es-ES"/>
              </w:rPr>
              <w:t>: LB-03</w:t>
            </w:r>
          </w:p>
        </w:tc>
        <w:tc>
          <w:tcPr>
            <w:tcW w:w="7256" w:type="dxa"/>
            <w:shd w:val="clear" w:color="auto" w:fill="7030A0"/>
            <w:vAlign w:val="center"/>
          </w:tcPr>
          <w:p w14:paraId="59507882" w14:textId="77777777" w:rsidR="00DF482F" w:rsidRPr="0084337D" w:rsidRDefault="00DF482F" w:rsidP="009E3DED">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Nombre</w:t>
            </w:r>
            <w:r w:rsidRPr="0084337D">
              <w:rPr>
                <w:rFonts w:asciiTheme="minorHAnsi" w:hAnsiTheme="minorHAnsi" w:cstheme="minorHAnsi"/>
                <w:color w:val="FFFFFF" w:themeColor="background1"/>
                <w:sz w:val="24"/>
                <w:szCs w:val="28"/>
                <w:lang w:val="es-ES"/>
              </w:rPr>
              <w:t>: GAN</w:t>
            </w:r>
          </w:p>
        </w:tc>
      </w:tr>
      <w:tr w:rsidR="00DF482F" w:rsidRPr="0084337D" w14:paraId="0E9FA4E8" w14:textId="77777777" w:rsidTr="009E3DED">
        <w:trPr>
          <w:trHeight w:val="570"/>
        </w:trPr>
        <w:tc>
          <w:tcPr>
            <w:tcW w:w="2405" w:type="dxa"/>
            <w:shd w:val="clear" w:color="auto" w:fill="002060"/>
            <w:vAlign w:val="center"/>
          </w:tcPr>
          <w:p w14:paraId="2DD9A235" w14:textId="77777777" w:rsidR="00DF482F" w:rsidRPr="0084337D" w:rsidRDefault="00DF482F" w:rsidP="009E3DED">
            <w:pPr>
              <w:pStyle w:val="Texto"/>
              <w:spacing w:before="0" w:after="0"/>
              <w:jc w:val="center"/>
              <w:rPr>
                <w:rStyle w:val="normaltextrun"/>
                <w:rFonts w:ascii="Calibri" w:hAnsi="Calibri" w:cs="Calibri"/>
                <w:color w:val="FFFFFF" w:themeColor="background1"/>
                <w:lang w:val="es-ES"/>
              </w:rPr>
            </w:pPr>
            <w:r w:rsidRPr="0084337D">
              <w:rPr>
                <w:rStyle w:val="normaltextrun"/>
                <w:rFonts w:ascii="Calibri" w:hAnsi="Calibri" w:cs="Calibri"/>
                <w:color w:val="FFFFFF" w:themeColor="background1"/>
                <w:lang w:val="es-ES"/>
              </w:rPr>
              <w:t>Descripción</w:t>
            </w:r>
          </w:p>
        </w:tc>
        <w:tc>
          <w:tcPr>
            <w:tcW w:w="7256" w:type="dxa"/>
            <w:vAlign w:val="center"/>
          </w:tcPr>
          <w:p w14:paraId="11308D0B"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Plan de proyecto</w:t>
            </w:r>
          </w:p>
        </w:tc>
      </w:tr>
      <w:tr w:rsidR="00DF482F" w:rsidRPr="0084337D" w14:paraId="5AC9B1D8" w14:textId="77777777" w:rsidTr="009E3DED">
        <w:trPr>
          <w:trHeight w:val="551"/>
        </w:trPr>
        <w:tc>
          <w:tcPr>
            <w:tcW w:w="2405" w:type="dxa"/>
            <w:shd w:val="clear" w:color="auto" w:fill="002060"/>
            <w:vAlign w:val="center"/>
          </w:tcPr>
          <w:p w14:paraId="1D861DD1"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Style w:val="normaltextrun"/>
                <w:rFonts w:ascii="Calibri" w:hAnsi="Calibri" w:cs="Calibri"/>
                <w:color w:val="FFFFFF" w:themeColor="background1"/>
                <w:lang w:val="es-ES"/>
              </w:rPr>
              <w:t>Herramientas Utilizadas</w:t>
            </w:r>
          </w:p>
        </w:tc>
        <w:tc>
          <w:tcPr>
            <w:tcW w:w="7256" w:type="dxa"/>
            <w:vAlign w:val="center"/>
          </w:tcPr>
          <w:p w14:paraId="3D32A3FB"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Gan Project o Microsoft Proyect</w:t>
            </w:r>
          </w:p>
        </w:tc>
      </w:tr>
      <w:tr w:rsidR="00DF482F" w:rsidRPr="0084337D" w14:paraId="0B384C10" w14:textId="77777777" w:rsidTr="009E3DED">
        <w:trPr>
          <w:trHeight w:val="545"/>
        </w:trPr>
        <w:tc>
          <w:tcPr>
            <w:tcW w:w="2405" w:type="dxa"/>
            <w:shd w:val="clear" w:color="auto" w:fill="002060"/>
            <w:vAlign w:val="center"/>
          </w:tcPr>
          <w:p w14:paraId="06B88742"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Fonts w:asciiTheme="minorHAnsi" w:hAnsiTheme="minorHAnsi" w:cstheme="minorBidi"/>
                <w:color w:val="FFFFFF" w:themeColor="background1"/>
                <w:lang w:val="es-ES"/>
              </w:rPr>
              <w:t>Componentes</w:t>
            </w:r>
          </w:p>
        </w:tc>
        <w:tc>
          <w:tcPr>
            <w:tcW w:w="7256" w:type="dxa"/>
            <w:vAlign w:val="center"/>
          </w:tcPr>
          <w:p w14:paraId="7029B602"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Tareas, Recursos, Presupuesto.</w:t>
            </w:r>
          </w:p>
        </w:tc>
      </w:tr>
    </w:tbl>
    <w:p w14:paraId="46DA677A" w14:textId="77777777" w:rsidR="00547FFE" w:rsidRDefault="00547FFE" w:rsidP="00547FFE"/>
    <w:p w14:paraId="7CEFCB26" w14:textId="77777777" w:rsidR="00547FFE" w:rsidRDefault="00547FFE" w:rsidP="00547FFE">
      <w:pPr>
        <w:pStyle w:val="Texto"/>
        <w:rPr>
          <w:lang w:val="es-ES"/>
        </w:rPr>
      </w:pPr>
    </w:p>
    <w:p w14:paraId="79FDDDF9" w14:textId="77777777" w:rsidR="00547FFE" w:rsidRDefault="00547FFE" w:rsidP="00547FFE">
      <w:pPr>
        <w:pStyle w:val="Texto"/>
        <w:rPr>
          <w:lang w:val="es-ES"/>
        </w:rPr>
      </w:pPr>
    </w:p>
    <w:p w14:paraId="0B897CFD" w14:textId="77777777" w:rsidR="00547FFE" w:rsidRPr="00547FFE" w:rsidRDefault="00547FFE" w:rsidP="00547FFE">
      <w:pPr>
        <w:pStyle w:val="Texto"/>
        <w:rPr>
          <w:lang w:val="es-ES"/>
        </w:rPr>
      </w:pPr>
    </w:p>
    <w:p w14:paraId="799B112D" w14:textId="77777777" w:rsidR="00DF482F" w:rsidRPr="0084337D" w:rsidRDefault="00DF482F" w:rsidP="00BD328F">
      <w:pPr>
        <w:pStyle w:val="Ttulo2"/>
      </w:pPr>
      <w:bookmarkStart w:id="35" w:name="_Toc100006652"/>
      <w:r w:rsidRPr="0084337D">
        <w:lastRenderedPageBreak/>
        <w:t>Modulo de Requisito</w:t>
      </w:r>
      <w:bookmarkEnd w:id="35"/>
    </w:p>
    <w:tbl>
      <w:tblPr>
        <w:tblStyle w:val="Tablaconcuadrcula"/>
        <w:tblW w:w="9661" w:type="dxa"/>
        <w:tblLayout w:type="fixed"/>
        <w:tblLook w:val="04A0" w:firstRow="1" w:lastRow="0" w:firstColumn="1" w:lastColumn="0" w:noHBand="0" w:noVBand="1"/>
      </w:tblPr>
      <w:tblGrid>
        <w:gridCol w:w="2405"/>
        <w:gridCol w:w="7256"/>
      </w:tblGrid>
      <w:tr w:rsidR="00DF482F" w:rsidRPr="0084337D" w14:paraId="716DB8A2" w14:textId="77777777" w:rsidTr="009E3DED">
        <w:trPr>
          <w:trHeight w:val="47"/>
          <w:tblHeader/>
        </w:trPr>
        <w:tc>
          <w:tcPr>
            <w:tcW w:w="2405" w:type="dxa"/>
            <w:shd w:val="clear" w:color="auto" w:fill="7030A0"/>
            <w:vAlign w:val="center"/>
          </w:tcPr>
          <w:p w14:paraId="4CEEE541" w14:textId="77777777" w:rsidR="00DF482F" w:rsidRPr="0084337D" w:rsidRDefault="00DF482F" w:rsidP="009E3DED">
            <w:pPr>
              <w:pStyle w:val="Texto"/>
              <w:spacing w:before="0" w:after="0"/>
              <w:jc w:val="center"/>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Id</w:t>
            </w:r>
            <w:r w:rsidRPr="0084337D">
              <w:rPr>
                <w:rFonts w:asciiTheme="minorHAnsi" w:hAnsiTheme="minorHAnsi" w:cstheme="minorHAnsi"/>
                <w:color w:val="FFFFFF" w:themeColor="background1"/>
                <w:sz w:val="24"/>
                <w:szCs w:val="28"/>
                <w:lang w:val="es-ES"/>
              </w:rPr>
              <w:t>: LB-05</w:t>
            </w:r>
          </w:p>
        </w:tc>
        <w:tc>
          <w:tcPr>
            <w:tcW w:w="7256" w:type="dxa"/>
            <w:shd w:val="clear" w:color="auto" w:fill="7030A0"/>
            <w:vAlign w:val="center"/>
          </w:tcPr>
          <w:p w14:paraId="03DDDCD6" w14:textId="77777777" w:rsidR="00DF482F" w:rsidRPr="0084337D" w:rsidRDefault="00DF482F" w:rsidP="009E3DED">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Nombre</w:t>
            </w:r>
            <w:r w:rsidRPr="0084337D">
              <w:rPr>
                <w:rFonts w:asciiTheme="minorHAnsi" w:hAnsiTheme="minorHAnsi" w:cstheme="minorHAnsi"/>
                <w:color w:val="FFFFFF" w:themeColor="background1"/>
                <w:sz w:val="24"/>
                <w:szCs w:val="28"/>
                <w:lang w:val="es-ES"/>
              </w:rPr>
              <w:t>: Modulo de Requisitos</w:t>
            </w:r>
          </w:p>
        </w:tc>
      </w:tr>
      <w:tr w:rsidR="00DF482F" w:rsidRPr="0084337D" w14:paraId="3145FD60" w14:textId="77777777" w:rsidTr="009E3DED">
        <w:trPr>
          <w:trHeight w:val="570"/>
        </w:trPr>
        <w:tc>
          <w:tcPr>
            <w:tcW w:w="2405" w:type="dxa"/>
            <w:shd w:val="clear" w:color="auto" w:fill="002060"/>
            <w:vAlign w:val="center"/>
          </w:tcPr>
          <w:p w14:paraId="5EA938D6" w14:textId="77777777" w:rsidR="00DF482F" w:rsidRPr="0084337D" w:rsidRDefault="00DF482F" w:rsidP="009E3DED">
            <w:pPr>
              <w:pStyle w:val="Texto"/>
              <w:spacing w:before="0" w:after="0"/>
              <w:jc w:val="center"/>
              <w:rPr>
                <w:rStyle w:val="normaltextrun"/>
                <w:rFonts w:ascii="Calibri" w:hAnsi="Calibri" w:cs="Calibri"/>
                <w:color w:val="FFFFFF" w:themeColor="background1"/>
                <w:lang w:val="es-ES"/>
              </w:rPr>
            </w:pPr>
            <w:r w:rsidRPr="0084337D">
              <w:rPr>
                <w:rStyle w:val="normaltextrun"/>
                <w:rFonts w:ascii="Calibri" w:hAnsi="Calibri" w:cs="Calibri"/>
                <w:color w:val="FFFFFF" w:themeColor="background1"/>
                <w:lang w:val="es-ES"/>
              </w:rPr>
              <w:t>Descripción</w:t>
            </w:r>
          </w:p>
        </w:tc>
        <w:tc>
          <w:tcPr>
            <w:tcW w:w="7256" w:type="dxa"/>
            <w:vAlign w:val="center"/>
          </w:tcPr>
          <w:p w14:paraId="1CF655CB"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Tipo de requisitos para la función.</w:t>
            </w:r>
          </w:p>
        </w:tc>
      </w:tr>
      <w:tr w:rsidR="00DF482F" w:rsidRPr="0084337D" w14:paraId="5A5EDD02" w14:textId="77777777" w:rsidTr="009E3DED">
        <w:trPr>
          <w:trHeight w:val="551"/>
        </w:trPr>
        <w:tc>
          <w:tcPr>
            <w:tcW w:w="2405" w:type="dxa"/>
            <w:shd w:val="clear" w:color="auto" w:fill="002060"/>
            <w:vAlign w:val="center"/>
          </w:tcPr>
          <w:p w14:paraId="6516214B"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Style w:val="normaltextrun"/>
                <w:rFonts w:ascii="Calibri" w:hAnsi="Calibri" w:cs="Calibri"/>
                <w:color w:val="FFFFFF" w:themeColor="background1"/>
                <w:lang w:val="es-ES"/>
              </w:rPr>
              <w:t>Herramientas Utilizadas</w:t>
            </w:r>
          </w:p>
        </w:tc>
        <w:tc>
          <w:tcPr>
            <w:tcW w:w="7256" w:type="dxa"/>
            <w:vAlign w:val="center"/>
          </w:tcPr>
          <w:p w14:paraId="1D0816C9"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Excel, Word</w:t>
            </w:r>
          </w:p>
        </w:tc>
      </w:tr>
      <w:tr w:rsidR="00DF482F" w:rsidRPr="0084337D" w14:paraId="205FD7F2" w14:textId="77777777" w:rsidTr="009E3DED">
        <w:trPr>
          <w:trHeight w:val="545"/>
        </w:trPr>
        <w:tc>
          <w:tcPr>
            <w:tcW w:w="2405" w:type="dxa"/>
            <w:shd w:val="clear" w:color="auto" w:fill="002060"/>
            <w:vAlign w:val="center"/>
          </w:tcPr>
          <w:p w14:paraId="04517437"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Fonts w:asciiTheme="minorHAnsi" w:hAnsiTheme="minorHAnsi" w:cstheme="minorBidi"/>
                <w:color w:val="FFFFFF" w:themeColor="background1"/>
                <w:lang w:val="es-ES"/>
              </w:rPr>
              <w:t>Componentes</w:t>
            </w:r>
          </w:p>
        </w:tc>
        <w:tc>
          <w:tcPr>
            <w:tcW w:w="7256" w:type="dxa"/>
            <w:vAlign w:val="center"/>
          </w:tcPr>
          <w:p w14:paraId="43E41754"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Nombre, Tipo</w:t>
            </w:r>
          </w:p>
        </w:tc>
      </w:tr>
    </w:tbl>
    <w:p w14:paraId="13C846FC" w14:textId="77777777" w:rsidR="00DF482F" w:rsidRPr="0084337D" w:rsidRDefault="00DF482F" w:rsidP="00BD328F">
      <w:pPr>
        <w:pStyle w:val="Ttulo2"/>
      </w:pPr>
      <w:bookmarkStart w:id="36" w:name="_Toc100006653"/>
      <w:r w:rsidRPr="0084337D">
        <w:t>Repositorio</w:t>
      </w:r>
      <w:bookmarkEnd w:id="36"/>
    </w:p>
    <w:tbl>
      <w:tblPr>
        <w:tblStyle w:val="Tablaconcuadrcula"/>
        <w:tblW w:w="9661" w:type="dxa"/>
        <w:tblLayout w:type="fixed"/>
        <w:tblLook w:val="04A0" w:firstRow="1" w:lastRow="0" w:firstColumn="1" w:lastColumn="0" w:noHBand="0" w:noVBand="1"/>
      </w:tblPr>
      <w:tblGrid>
        <w:gridCol w:w="2405"/>
        <w:gridCol w:w="7256"/>
      </w:tblGrid>
      <w:tr w:rsidR="00DF482F" w:rsidRPr="0084337D" w14:paraId="14566BF4" w14:textId="77777777" w:rsidTr="009E3DED">
        <w:trPr>
          <w:trHeight w:val="47"/>
          <w:tblHeader/>
        </w:trPr>
        <w:tc>
          <w:tcPr>
            <w:tcW w:w="2405" w:type="dxa"/>
            <w:shd w:val="clear" w:color="auto" w:fill="7030A0"/>
            <w:vAlign w:val="center"/>
          </w:tcPr>
          <w:p w14:paraId="0557F489" w14:textId="77777777" w:rsidR="00DF482F" w:rsidRPr="0084337D" w:rsidRDefault="00DF482F" w:rsidP="009E3DED">
            <w:pPr>
              <w:pStyle w:val="Texto"/>
              <w:spacing w:before="0" w:after="0"/>
              <w:jc w:val="center"/>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Id</w:t>
            </w:r>
            <w:r w:rsidRPr="0084337D">
              <w:rPr>
                <w:rFonts w:asciiTheme="minorHAnsi" w:hAnsiTheme="minorHAnsi" w:cstheme="minorHAnsi"/>
                <w:color w:val="FFFFFF" w:themeColor="background1"/>
                <w:sz w:val="24"/>
                <w:szCs w:val="28"/>
                <w:lang w:val="es-ES"/>
              </w:rPr>
              <w:t>: LB-06</w:t>
            </w:r>
          </w:p>
        </w:tc>
        <w:tc>
          <w:tcPr>
            <w:tcW w:w="7256" w:type="dxa"/>
            <w:shd w:val="clear" w:color="auto" w:fill="7030A0"/>
            <w:vAlign w:val="center"/>
          </w:tcPr>
          <w:p w14:paraId="1A4CEE15" w14:textId="77777777" w:rsidR="00DF482F" w:rsidRPr="0084337D" w:rsidRDefault="00DF482F" w:rsidP="009E3DED">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Nombre</w:t>
            </w:r>
            <w:r w:rsidRPr="0084337D">
              <w:rPr>
                <w:rFonts w:asciiTheme="minorHAnsi" w:hAnsiTheme="minorHAnsi" w:cstheme="minorHAnsi"/>
                <w:color w:val="FFFFFF" w:themeColor="background1"/>
                <w:sz w:val="24"/>
                <w:szCs w:val="28"/>
                <w:lang w:val="es-ES"/>
              </w:rPr>
              <w:t>: Repositorio</w:t>
            </w:r>
          </w:p>
        </w:tc>
      </w:tr>
      <w:tr w:rsidR="00DF482F" w:rsidRPr="0084337D" w14:paraId="7FC2AD58" w14:textId="77777777" w:rsidTr="009E3DED">
        <w:trPr>
          <w:trHeight w:val="570"/>
        </w:trPr>
        <w:tc>
          <w:tcPr>
            <w:tcW w:w="2405" w:type="dxa"/>
            <w:shd w:val="clear" w:color="auto" w:fill="002060"/>
            <w:vAlign w:val="center"/>
          </w:tcPr>
          <w:p w14:paraId="6562A5CD" w14:textId="77777777" w:rsidR="00DF482F" w:rsidRPr="0084337D" w:rsidRDefault="00DF482F" w:rsidP="009E3DED">
            <w:pPr>
              <w:pStyle w:val="Texto"/>
              <w:spacing w:before="0" w:after="0"/>
              <w:jc w:val="center"/>
              <w:rPr>
                <w:rStyle w:val="normaltextrun"/>
                <w:rFonts w:ascii="Calibri" w:hAnsi="Calibri" w:cs="Calibri"/>
                <w:color w:val="FFFFFF" w:themeColor="background1"/>
                <w:lang w:val="es-ES"/>
              </w:rPr>
            </w:pPr>
            <w:r w:rsidRPr="0084337D">
              <w:rPr>
                <w:rStyle w:val="normaltextrun"/>
                <w:rFonts w:ascii="Calibri" w:hAnsi="Calibri" w:cs="Calibri"/>
                <w:color w:val="FFFFFF" w:themeColor="background1"/>
                <w:lang w:val="es-ES"/>
              </w:rPr>
              <w:t>Descripción</w:t>
            </w:r>
          </w:p>
        </w:tc>
        <w:tc>
          <w:tcPr>
            <w:tcW w:w="7256" w:type="dxa"/>
            <w:vAlign w:val="center"/>
          </w:tcPr>
          <w:p w14:paraId="147FA3FC"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Para almacenar al código y realizar la colaboración.</w:t>
            </w:r>
          </w:p>
        </w:tc>
      </w:tr>
      <w:tr w:rsidR="00DF482F" w:rsidRPr="0084337D" w14:paraId="06355FC4" w14:textId="77777777" w:rsidTr="009E3DED">
        <w:trPr>
          <w:trHeight w:val="551"/>
        </w:trPr>
        <w:tc>
          <w:tcPr>
            <w:tcW w:w="2405" w:type="dxa"/>
            <w:shd w:val="clear" w:color="auto" w:fill="002060"/>
            <w:vAlign w:val="center"/>
          </w:tcPr>
          <w:p w14:paraId="6A810F03"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Style w:val="normaltextrun"/>
                <w:rFonts w:ascii="Calibri" w:hAnsi="Calibri" w:cs="Calibri"/>
                <w:color w:val="FFFFFF" w:themeColor="background1"/>
                <w:lang w:val="es-ES"/>
              </w:rPr>
              <w:t>Herramientas Utilizadas</w:t>
            </w:r>
          </w:p>
        </w:tc>
        <w:tc>
          <w:tcPr>
            <w:tcW w:w="7256" w:type="dxa"/>
            <w:vAlign w:val="center"/>
          </w:tcPr>
          <w:p w14:paraId="7429E4A4"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Word, Plan de Pruebas, CI/CD Pipelines (Para validar)</w:t>
            </w:r>
          </w:p>
        </w:tc>
      </w:tr>
      <w:tr w:rsidR="00DF482F" w:rsidRPr="0084337D" w14:paraId="373EFCD0" w14:textId="77777777" w:rsidTr="009E3DED">
        <w:trPr>
          <w:trHeight w:val="545"/>
        </w:trPr>
        <w:tc>
          <w:tcPr>
            <w:tcW w:w="2405" w:type="dxa"/>
            <w:shd w:val="clear" w:color="auto" w:fill="002060"/>
            <w:vAlign w:val="center"/>
          </w:tcPr>
          <w:p w14:paraId="48A7A32A"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Fonts w:asciiTheme="minorHAnsi" w:hAnsiTheme="minorHAnsi" w:cstheme="minorBidi"/>
                <w:color w:val="FFFFFF" w:themeColor="background1"/>
                <w:lang w:val="es-ES"/>
              </w:rPr>
              <w:t>Componentes</w:t>
            </w:r>
          </w:p>
        </w:tc>
        <w:tc>
          <w:tcPr>
            <w:tcW w:w="7256" w:type="dxa"/>
            <w:vAlign w:val="center"/>
          </w:tcPr>
          <w:p w14:paraId="622B6E9A"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Ramas, Tags, Releases</w:t>
            </w:r>
          </w:p>
        </w:tc>
      </w:tr>
    </w:tbl>
    <w:p w14:paraId="63CB220A" w14:textId="77777777" w:rsidR="00DF482F" w:rsidRPr="0084337D" w:rsidRDefault="00DF482F" w:rsidP="00BD328F">
      <w:pPr>
        <w:pStyle w:val="Ttulo2"/>
      </w:pPr>
      <w:bookmarkStart w:id="37" w:name="_Toc100006654"/>
      <w:r w:rsidRPr="0084337D">
        <w:t>Código Fuente</w:t>
      </w:r>
      <w:bookmarkEnd w:id="37"/>
    </w:p>
    <w:tbl>
      <w:tblPr>
        <w:tblStyle w:val="Tablaconcuadrcula"/>
        <w:tblW w:w="9661" w:type="dxa"/>
        <w:tblLayout w:type="fixed"/>
        <w:tblLook w:val="04A0" w:firstRow="1" w:lastRow="0" w:firstColumn="1" w:lastColumn="0" w:noHBand="0" w:noVBand="1"/>
      </w:tblPr>
      <w:tblGrid>
        <w:gridCol w:w="2405"/>
        <w:gridCol w:w="7256"/>
      </w:tblGrid>
      <w:tr w:rsidR="00DF482F" w:rsidRPr="0084337D" w14:paraId="4E578036" w14:textId="77777777" w:rsidTr="009E3DED">
        <w:trPr>
          <w:trHeight w:val="47"/>
          <w:tblHeader/>
        </w:trPr>
        <w:tc>
          <w:tcPr>
            <w:tcW w:w="2405" w:type="dxa"/>
            <w:shd w:val="clear" w:color="auto" w:fill="7030A0"/>
            <w:vAlign w:val="center"/>
          </w:tcPr>
          <w:p w14:paraId="02E5BCD8" w14:textId="77777777" w:rsidR="00DF482F" w:rsidRPr="0084337D" w:rsidRDefault="00DF482F" w:rsidP="009E3DED">
            <w:pPr>
              <w:pStyle w:val="Texto"/>
              <w:spacing w:before="0" w:after="0"/>
              <w:jc w:val="center"/>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Id</w:t>
            </w:r>
            <w:r w:rsidRPr="0084337D">
              <w:rPr>
                <w:rFonts w:asciiTheme="minorHAnsi" w:hAnsiTheme="minorHAnsi" w:cstheme="minorHAnsi"/>
                <w:color w:val="FFFFFF" w:themeColor="background1"/>
                <w:sz w:val="24"/>
                <w:szCs w:val="28"/>
                <w:lang w:val="es-ES"/>
              </w:rPr>
              <w:t>: LB-07</w:t>
            </w:r>
          </w:p>
        </w:tc>
        <w:tc>
          <w:tcPr>
            <w:tcW w:w="7256" w:type="dxa"/>
            <w:shd w:val="clear" w:color="auto" w:fill="7030A0"/>
            <w:vAlign w:val="center"/>
          </w:tcPr>
          <w:p w14:paraId="428A4A77" w14:textId="77777777" w:rsidR="00DF482F" w:rsidRPr="0084337D" w:rsidRDefault="00DF482F" w:rsidP="009E3DED">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HAnsi"/>
                <w:b/>
                <w:bCs/>
                <w:color w:val="FFFFFF" w:themeColor="background1"/>
                <w:sz w:val="24"/>
                <w:szCs w:val="28"/>
                <w:lang w:val="es-ES"/>
              </w:rPr>
              <w:t>Nombre</w:t>
            </w:r>
            <w:r w:rsidRPr="0084337D">
              <w:rPr>
                <w:rFonts w:asciiTheme="minorHAnsi" w:hAnsiTheme="minorHAnsi" w:cstheme="minorHAnsi"/>
                <w:color w:val="FFFFFF" w:themeColor="background1"/>
                <w:sz w:val="24"/>
                <w:szCs w:val="28"/>
                <w:lang w:val="es-ES"/>
              </w:rPr>
              <w:t>: Código Fuente</w:t>
            </w:r>
          </w:p>
        </w:tc>
      </w:tr>
      <w:tr w:rsidR="00DF482F" w:rsidRPr="0084337D" w14:paraId="53FE2C87" w14:textId="77777777" w:rsidTr="009E3DED">
        <w:trPr>
          <w:trHeight w:val="570"/>
        </w:trPr>
        <w:tc>
          <w:tcPr>
            <w:tcW w:w="2405" w:type="dxa"/>
            <w:shd w:val="clear" w:color="auto" w:fill="002060"/>
            <w:vAlign w:val="center"/>
          </w:tcPr>
          <w:p w14:paraId="4D96E09E" w14:textId="77777777" w:rsidR="00DF482F" w:rsidRPr="0084337D" w:rsidRDefault="00DF482F" w:rsidP="009E3DED">
            <w:pPr>
              <w:pStyle w:val="Texto"/>
              <w:spacing w:before="0" w:after="0"/>
              <w:jc w:val="center"/>
              <w:rPr>
                <w:rStyle w:val="normaltextrun"/>
                <w:rFonts w:ascii="Calibri" w:hAnsi="Calibri" w:cs="Calibri"/>
                <w:color w:val="FFFFFF" w:themeColor="background1"/>
                <w:lang w:val="es-ES"/>
              </w:rPr>
            </w:pPr>
            <w:r w:rsidRPr="0084337D">
              <w:rPr>
                <w:rStyle w:val="normaltextrun"/>
                <w:rFonts w:ascii="Calibri" w:hAnsi="Calibri" w:cs="Calibri"/>
                <w:color w:val="FFFFFF" w:themeColor="background1"/>
                <w:lang w:val="es-ES"/>
              </w:rPr>
              <w:t>Descripción</w:t>
            </w:r>
          </w:p>
        </w:tc>
        <w:tc>
          <w:tcPr>
            <w:tcW w:w="7256" w:type="dxa"/>
            <w:vAlign w:val="center"/>
          </w:tcPr>
          <w:p w14:paraId="3033F301"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 xml:space="preserve">El código de la aplicación. </w:t>
            </w:r>
          </w:p>
        </w:tc>
      </w:tr>
      <w:tr w:rsidR="00DF482F" w:rsidRPr="0084337D" w14:paraId="2B81B76F" w14:textId="77777777" w:rsidTr="009E3DED">
        <w:trPr>
          <w:trHeight w:val="551"/>
        </w:trPr>
        <w:tc>
          <w:tcPr>
            <w:tcW w:w="2405" w:type="dxa"/>
            <w:shd w:val="clear" w:color="auto" w:fill="002060"/>
            <w:vAlign w:val="center"/>
          </w:tcPr>
          <w:p w14:paraId="58FF159A"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Style w:val="normaltextrun"/>
                <w:rFonts w:ascii="Calibri" w:hAnsi="Calibri" w:cs="Calibri"/>
                <w:color w:val="FFFFFF" w:themeColor="background1"/>
                <w:lang w:val="es-ES"/>
              </w:rPr>
              <w:t>Herramientas Utilizadas</w:t>
            </w:r>
          </w:p>
        </w:tc>
        <w:tc>
          <w:tcPr>
            <w:tcW w:w="7256" w:type="dxa"/>
            <w:vAlign w:val="center"/>
          </w:tcPr>
          <w:p w14:paraId="4CEC97A0"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Visual Studio Code, Compiladores, Navegador Web, Entorno Desarrollo</w:t>
            </w:r>
          </w:p>
        </w:tc>
      </w:tr>
      <w:tr w:rsidR="00DF482F" w:rsidRPr="0084337D" w14:paraId="3EAB0556" w14:textId="77777777" w:rsidTr="009E3DED">
        <w:trPr>
          <w:trHeight w:val="545"/>
        </w:trPr>
        <w:tc>
          <w:tcPr>
            <w:tcW w:w="2405" w:type="dxa"/>
            <w:shd w:val="clear" w:color="auto" w:fill="002060"/>
            <w:vAlign w:val="center"/>
          </w:tcPr>
          <w:p w14:paraId="2A66DCCA" w14:textId="77777777" w:rsidR="00DF482F" w:rsidRPr="0084337D" w:rsidRDefault="00DF482F" w:rsidP="009E3DED">
            <w:pPr>
              <w:pStyle w:val="Texto"/>
              <w:spacing w:before="0" w:after="0"/>
              <w:jc w:val="center"/>
              <w:rPr>
                <w:rFonts w:asciiTheme="minorHAnsi" w:hAnsiTheme="minorHAnsi" w:cstheme="minorBidi"/>
                <w:color w:val="FFFFFF" w:themeColor="background1"/>
                <w:lang w:val="es-ES"/>
              </w:rPr>
            </w:pPr>
            <w:r w:rsidRPr="0084337D">
              <w:rPr>
                <w:rFonts w:asciiTheme="minorHAnsi" w:hAnsiTheme="minorHAnsi" w:cstheme="minorBidi"/>
                <w:color w:val="FFFFFF" w:themeColor="background1"/>
                <w:lang w:val="es-ES"/>
              </w:rPr>
              <w:t>Componentes</w:t>
            </w:r>
          </w:p>
        </w:tc>
        <w:tc>
          <w:tcPr>
            <w:tcW w:w="7256" w:type="dxa"/>
            <w:vAlign w:val="center"/>
          </w:tcPr>
          <w:p w14:paraId="47310574" w14:textId="77777777" w:rsidR="00DF482F" w:rsidRPr="0084337D" w:rsidRDefault="00DF482F" w:rsidP="009E3DED">
            <w:pPr>
              <w:pStyle w:val="Texto"/>
              <w:spacing w:before="0" w:after="0"/>
              <w:jc w:val="left"/>
              <w:rPr>
                <w:rFonts w:asciiTheme="minorHAnsi" w:hAnsiTheme="minorHAnsi" w:cstheme="minorBidi"/>
                <w:lang w:val="es-ES"/>
              </w:rPr>
            </w:pPr>
            <w:r w:rsidRPr="0084337D">
              <w:rPr>
                <w:rFonts w:asciiTheme="minorHAnsi" w:hAnsiTheme="minorHAnsi" w:cstheme="minorBidi"/>
                <w:lang w:val="es-ES"/>
              </w:rPr>
              <w:t>Clases, Funciones, Componentes, Imágenes.</w:t>
            </w:r>
          </w:p>
        </w:tc>
      </w:tr>
    </w:tbl>
    <w:p w14:paraId="1E7C4849" w14:textId="085D0535" w:rsidR="003F23DF" w:rsidRPr="0084337D" w:rsidRDefault="003F23DF" w:rsidP="00BD328F">
      <w:pPr>
        <w:pStyle w:val="Ttulo1"/>
      </w:pPr>
      <w:bookmarkStart w:id="38" w:name="_Toc100006655"/>
      <w:r w:rsidRPr="0084337D">
        <w:lastRenderedPageBreak/>
        <w:t>Control del código (y de los documentos)</w:t>
      </w:r>
      <w:bookmarkEnd w:id="38"/>
      <w:r w:rsidRPr="0084337D">
        <w:t xml:space="preserve"> </w:t>
      </w:r>
    </w:p>
    <w:p w14:paraId="34EE1051" w14:textId="56F9EBA1" w:rsidR="00E85BB0" w:rsidRPr="009874DF" w:rsidRDefault="00F86740" w:rsidP="005F5914">
      <w:pPr>
        <w:jc w:val="both"/>
        <w:rPr>
          <w:rFonts w:ascii="Arial" w:hAnsi="Arial" w:cs="Arial"/>
          <w:color w:val="000000"/>
          <w:szCs w:val="22"/>
        </w:rPr>
      </w:pPr>
      <w:r w:rsidRPr="009874DF">
        <w:rPr>
          <w:rFonts w:ascii="Arial" w:hAnsi="Arial" w:cs="Arial"/>
          <w:color w:val="000000"/>
          <w:szCs w:val="22"/>
        </w:rPr>
        <w:t xml:space="preserve">Los procedimientos </w:t>
      </w:r>
      <w:r w:rsidR="004B5F73" w:rsidRPr="009874DF">
        <w:rPr>
          <w:rFonts w:ascii="Arial" w:hAnsi="Arial" w:cs="Arial"/>
          <w:color w:val="000000"/>
          <w:szCs w:val="22"/>
        </w:rPr>
        <w:t>que se seguirán para realizar el control del código quedan definidos por las buenas prácticas y el uso de la herramienta de GitHub que permite la colaboración del equipo mediante el us</w:t>
      </w:r>
      <w:r w:rsidR="008F53E6" w:rsidRPr="009874DF">
        <w:rPr>
          <w:rFonts w:ascii="Arial" w:hAnsi="Arial" w:cs="Arial"/>
          <w:color w:val="000000"/>
          <w:szCs w:val="22"/>
        </w:rPr>
        <w:t>o de un repositorio común.</w:t>
      </w:r>
      <w:r w:rsidR="0085748B" w:rsidRPr="009874DF">
        <w:rPr>
          <w:rFonts w:ascii="Arial" w:hAnsi="Arial" w:cs="Arial"/>
          <w:color w:val="000000"/>
          <w:szCs w:val="22"/>
        </w:rPr>
        <w:t xml:space="preserve"> </w:t>
      </w:r>
      <w:r w:rsidR="00D356B5" w:rsidRPr="009874DF">
        <w:rPr>
          <w:rFonts w:ascii="Arial" w:hAnsi="Arial" w:cs="Arial"/>
          <w:color w:val="000000"/>
          <w:szCs w:val="22"/>
        </w:rPr>
        <w:t xml:space="preserve">A continuación, se procederá a ampliar la </w:t>
      </w:r>
      <w:r w:rsidR="00E913AE" w:rsidRPr="009874DF">
        <w:rPr>
          <w:rFonts w:ascii="Arial" w:hAnsi="Arial" w:cs="Arial"/>
          <w:color w:val="000000"/>
          <w:szCs w:val="22"/>
        </w:rPr>
        <w:t>información recogida en el documento SCMP</w:t>
      </w:r>
      <w:r w:rsidR="00966F6B" w:rsidRPr="009874DF">
        <w:rPr>
          <w:rFonts w:ascii="Arial" w:hAnsi="Arial" w:cs="Arial"/>
          <w:color w:val="000000"/>
          <w:szCs w:val="22"/>
        </w:rPr>
        <w:t xml:space="preserve"> </w:t>
      </w:r>
      <w:r w:rsidR="00966F6B" w:rsidRPr="009874DF">
        <w:rPr>
          <w:rFonts w:ascii="Arial" w:hAnsi="Arial" w:cs="Arial"/>
        </w:rPr>
        <w:t xml:space="preserve">[REF-08] </w:t>
      </w:r>
      <w:r w:rsidR="00E913AE" w:rsidRPr="009874DF">
        <w:rPr>
          <w:rFonts w:ascii="Arial" w:hAnsi="Arial" w:cs="Arial"/>
          <w:color w:val="000000"/>
          <w:szCs w:val="22"/>
        </w:rPr>
        <w:t xml:space="preserve"> </w:t>
      </w:r>
      <w:r w:rsidR="005C606C" w:rsidRPr="009874DF">
        <w:rPr>
          <w:rFonts w:ascii="Arial" w:hAnsi="Arial" w:cs="Arial"/>
          <w:color w:val="000000"/>
          <w:szCs w:val="22"/>
        </w:rPr>
        <w:t xml:space="preserve">sobre </w:t>
      </w:r>
      <w:r w:rsidR="004631BF" w:rsidRPr="009874DF">
        <w:rPr>
          <w:rFonts w:ascii="Arial" w:hAnsi="Arial" w:cs="Arial"/>
          <w:color w:val="000000"/>
          <w:szCs w:val="22"/>
        </w:rPr>
        <w:t>los procedimientos utilizados para</w:t>
      </w:r>
      <w:r w:rsidR="001D254D" w:rsidRPr="009874DF">
        <w:rPr>
          <w:rFonts w:ascii="Arial" w:hAnsi="Arial" w:cs="Arial"/>
          <w:color w:val="000000"/>
          <w:szCs w:val="22"/>
        </w:rPr>
        <w:t xml:space="preserve"> supervisar el cumplimiento </w:t>
      </w:r>
      <w:r w:rsidR="009D4B6B" w:rsidRPr="009874DF">
        <w:rPr>
          <w:rFonts w:ascii="Arial" w:hAnsi="Arial" w:cs="Arial"/>
          <w:color w:val="000000"/>
          <w:szCs w:val="22"/>
        </w:rPr>
        <w:t>de las pautas definidas</w:t>
      </w:r>
      <w:r w:rsidR="00E913AE" w:rsidRPr="009874DF">
        <w:rPr>
          <w:rFonts w:ascii="Arial" w:hAnsi="Arial" w:cs="Arial"/>
          <w:color w:val="000000"/>
          <w:szCs w:val="22"/>
        </w:rPr>
        <w:t>.</w:t>
      </w:r>
    </w:p>
    <w:p w14:paraId="0456323E" w14:textId="77777777" w:rsidR="009D4B6B" w:rsidRPr="009874DF" w:rsidRDefault="009D4B6B" w:rsidP="005F5914">
      <w:pPr>
        <w:jc w:val="both"/>
        <w:rPr>
          <w:rFonts w:ascii="Arial" w:hAnsi="Arial" w:cs="Arial"/>
          <w:color w:val="000000"/>
          <w:szCs w:val="22"/>
        </w:rPr>
      </w:pPr>
    </w:p>
    <w:p w14:paraId="7D5AAE4F" w14:textId="0411C32D" w:rsidR="005349D4" w:rsidRPr="009874DF" w:rsidRDefault="000468D0" w:rsidP="00070F3E">
      <w:pPr>
        <w:pStyle w:val="Prrafodelista"/>
        <w:numPr>
          <w:ilvl w:val="0"/>
          <w:numId w:val="10"/>
        </w:numPr>
        <w:jc w:val="both"/>
        <w:rPr>
          <w:rFonts w:ascii="Arial" w:hAnsi="Arial" w:cs="Arial"/>
          <w:color w:val="000000"/>
          <w:szCs w:val="22"/>
        </w:rPr>
      </w:pPr>
      <w:r w:rsidRPr="009874DF">
        <w:rPr>
          <w:rFonts w:ascii="Arial" w:hAnsi="Arial" w:cs="Arial"/>
          <w:color w:val="000000"/>
          <w:szCs w:val="22"/>
        </w:rPr>
        <w:t>El primer procedimiento</w:t>
      </w:r>
      <w:r w:rsidR="009D4B6B" w:rsidRPr="009874DF">
        <w:rPr>
          <w:rFonts w:ascii="Arial" w:hAnsi="Arial" w:cs="Arial"/>
          <w:color w:val="000000"/>
          <w:szCs w:val="22"/>
        </w:rPr>
        <w:t xml:space="preserve"> a </w:t>
      </w:r>
      <w:r w:rsidRPr="009874DF">
        <w:rPr>
          <w:rFonts w:ascii="Arial" w:hAnsi="Arial" w:cs="Arial"/>
          <w:color w:val="000000"/>
          <w:szCs w:val="22"/>
        </w:rPr>
        <w:t>seguir</w:t>
      </w:r>
      <w:r w:rsidR="009D4B6B" w:rsidRPr="009874DF">
        <w:rPr>
          <w:rFonts w:ascii="Arial" w:hAnsi="Arial" w:cs="Arial"/>
          <w:color w:val="000000"/>
          <w:szCs w:val="22"/>
        </w:rPr>
        <w:t xml:space="preserve"> para garantizar </w:t>
      </w:r>
      <w:r w:rsidR="003D3405" w:rsidRPr="009874DF">
        <w:rPr>
          <w:rFonts w:ascii="Arial" w:hAnsi="Arial" w:cs="Arial"/>
          <w:color w:val="000000"/>
          <w:szCs w:val="22"/>
        </w:rPr>
        <w:t xml:space="preserve">que el código </w:t>
      </w:r>
      <w:r w:rsidR="002F3B15" w:rsidRPr="009874DF">
        <w:rPr>
          <w:rFonts w:ascii="Arial" w:hAnsi="Arial" w:cs="Arial"/>
          <w:color w:val="000000"/>
          <w:szCs w:val="22"/>
        </w:rPr>
        <w:t xml:space="preserve">mantiene su integridad será la </w:t>
      </w:r>
      <w:r w:rsidR="00064651" w:rsidRPr="009874DF">
        <w:rPr>
          <w:rFonts w:ascii="Arial" w:hAnsi="Arial" w:cs="Arial"/>
          <w:color w:val="000000"/>
          <w:szCs w:val="22"/>
        </w:rPr>
        <w:t>comprobación de cumplimiento en la asignación</w:t>
      </w:r>
      <w:r w:rsidR="002F3B15" w:rsidRPr="009874DF">
        <w:rPr>
          <w:rFonts w:ascii="Arial" w:hAnsi="Arial" w:cs="Arial"/>
          <w:color w:val="000000"/>
          <w:szCs w:val="22"/>
        </w:rPr>
        <w:t xml:space="preserve"> de </w:t>
      </w:r>
      <w:r w:rsidR="00CF06DC" w:rsidRPr="009874DF">
        <w:rPr>
          <w:rFonts w:ascii="Arial" w:hAnsi="Arial" w:cs="Arial"/>
          <w:color w:val="000000"/>
          <w:szCs w:val="22"/>
        </w:rPr>
        <w:t xml:space="preserve">permisos </w:t>
      </w:r>
      <w:r w:rsidR="00064651" w:rsidRPr="009874DF">
        <w:rPr>
          <w:rFonts w:ascii="Arial" w:hAnsi="Arial" w:cs="Arial"/>
          <w:color w:val="000000"/>
          <w:szCs w:val="22"/>
        </w:rPr>
        <w:t>sobre el repositorio.</w:t>
      </w:r>
    </w:p>
    <w:p w14:paraId="7F5D9E37" w14:textId="77777777" w:rsidR="000737EB" w:rsidRPr="009874DF" w:rsidRDefault="000737EB" w:rsidP="00064651">
      <w:pPr>
        <w:jc w:val="both"/>
        <w:rPr>
          <w:rFonts w:ascii="Arial" w:hAnsi="Arial" w:cs="Arial"/>
          <w:color w:val="000000"/>
          <w:szCs w:val="22"/>
        </w:rPr>
      </w:pPr>
    </w:p>
    <w:p w14:paraId="5C09E6C3" w14:textId="48B14B36" w:rsidR="00B52B63" w:rsidRPr="009874DF" w:rsidRDefault="000737EB" w:rsidP="00E913AE">
      <w:pPr>
        <w:jc w:val="both"/>
        <w:rPr>
          <w:rFonts w:ascii="Arial" w:hAnsi="Arial" w:cs="Arial"/>
          <w:color w:val="000000"/>
          <w:szCs w:val="22"/>
        </w:rPr>
      </w:pPr>
      <w:r w:rsidRPr="009874DF">
        <w:rPr>
          <w:rFonts w:ascii="Arial" w:hAnsi="Arial" w:cs="Arial"/>
          <w:color w:val="000000"/>
          <w:szCs w:val="22"/>
        </w:rPr>
        <w:t>Estos permisos quedan definidos en el SCMP</w:t>
      </w:r>
      <w:r w:rsidR="00966F6B" w:rsidRPr="009874DF">
        <w:rPr>
          <w:rFonts w:ascii="Arial" w:hAnsi="Arial" w:cs="Arial"/>
          <w:color w:val="000000"/>
          <w:szCs w:val="22"/>
        </w:rPr>
        <w:t xml:space="preserve"> </w:t>
      </w:r>
      <w:r w:rsidR="00966F6B" w:rsidRPr="009874DF">
        <w:rPr>
          <w:rFonts w:ascii="Arial" w:hAnsi="Arial" w:cs="Arial"/>
        </w:rPr>
        <w:t xml:space="preserve">[REF-08] </w:t>
      </w:r>
      <w:r w:rsidRPr="009874DF">
        <w:rPr>
          <w:rFonts w:ascii="Arial" w:hAnsi="Arial" w:cs="Arial"/>
          <w:color w:val="000000"/>
          <w:szCs w:val="22"/>
        </w:rPr>
        <w:t xml:space="preserve"> </w:t>
      </w:r>
      <w:r w:rsidR="000C045D" w:rsidRPr="009874DF">
        <w:rPr>
          <w:rFonts w:ascii="Arial" w:hAnsi="Arial" w:cs="Arial"/>
          <w:color w:val="000000"/>
          <w:szCs w:val="22"/>
        </w:rPr>
        <w:t xml:space="preserve">según el rol del usuario y </w:t>
      </w:r>
      <w:r w:rsidR="0086046C" w:rsidRPr="009874DF">
        <w:rPr>
          <w:rFonts w:ascii="Arial" w:hAnsi="Arial" w:cs="Arial"/>
          <w:color w:val="000000"/>
          <w:szCs w:val="22"/>
        </w:rPr>
        <w:t>se estructuran en:</w:t>
      </w:r>
      <w:r w:rsidR="00CF06DC" w:rsidRPr="009874DF">
        <w:rPr>
          <w:rFonts w:ascii="Arial" w:hAnsi="Arial" w:cs="Arial"/>
          <w:color w:val="000000"/>
          <w:szCs w:val="22"/>
        </w:rPr>
        <w:t xml:space="preserve"> </w:t>
      </w:r>
    </w:p>
    <w:p w14:paraId="0952CE72" w14:textId="77777777" w:rsidR="0086046C" w:rsidRPr="0084337D" w:rsidRDefault="0086046C" w:rsidP="00E913AE">
      <w:pPr>
        <w:jc w:val="both"/>
        <w:rPr>
          <w:rFonts w:cs="Arial"/>
          <w:color w:val="000000"/>
          <w:szCs w:val="22"/>
        </w:rPr>
      </w:pPr>
    </w:p>
    <w:p w14:paraId="7ECE1225" w14:textId="6BAFFAE1" w:rsidR="00D525AC" w:rsidRPr="0084337D" w:rsidRDefault="00D525AC" w:rsidP="00D525AC">
      <w:pPr>
        <w:pStyle w:val="Descripcin"/>
        <w:keepNext/>
      </w:pPr>
      <w:bookmarkStart w:id="39" w:name="_Toc98791085"/>
      <w:bookmarkStart w:id="40" w:name="_Toc100005322"/>
      <w:r w:rsidRPr="0084337D">
        <w:t xml:space="preserve">Tabla </w:t>
      </w:r>
      <w:r w:rsidRPr="0084337D">
        <w:fldChar w:fldCharType="begin"/>
      </w:r>
      <w:r w:rsidRPr="0084337D">
        <w:instrText>SEQ Tabla \* ARABIC</w:instrText>
      </w:r>
      <w:r w:rsidRPr="0084337D">
        <w:fldChar w:fldCharType="separate"/>
      </w:r>
      <w:r w:rsidR="00070F3E">
        <w:rPr>
          <w:noProof/>
        </w:rPr>
        <w:t>3</w:t>
      </w:r>
      <w:r w:rsidRPr="0084337D">
        <w:fldChar w:fldCharType="end"/>
      </w:r>
      <w:r w:rsidRPr="0084337D">
        <w:t>: Permisos de Repositorio</w:t>
      </w:r>
      <w:bookmarkEnd w:id="39"/>
      <w:bookmarkEnd w:id="40"/>
    </w:p>
    <w:tbl>
      <w:tblPr>
        <w:tblStyle w:val="Tablaconcuadrcula"/>
        <w:tblW w:w="9808" w:type="dxa"/>
        <w:tblLook w:val="04A0" w:firstRow="1" w:lastRow="0" w:firstColumn="1" w:lastColumn="0" w:noHBand="0" w:noVBand="1"/>
      </w:tblPr>
      <w:tblGrid>
        <w:gridCol w:w="1311"/>
        <w:gridCol w:w="1378"/>
        <w:gridCol w:w="4687"/>
        <w:gridCol w:w="2432"/>
      </w:tblGrid>
      <w:tr w:rsidR="00D525AC" w:rsidRPr="0084337D" w14:paraId="4AE0138E" w14:textId="77777777" w:rsidTr="00425D81">
        <w:trPr>
          <w:trHeight w:val="46"/>
          <w:tblHeader/>
        </w:trPr>
        <w:tc>
          <w:tcPr>
            <w:tcW w:w="1311" w:type="dxa"/>
            <w:shd w:val="clear" w:color="auto" w:fill="7030A0"/>
          </w:tcPr>
          <w:p w14:paraId="429B1C8A" w14:textId="77777777" w:rsidR="00D525AC" w:rsidRPr="0084337D" w:rsidRDefault="00D525A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#idPermiso</w:t>
            </w:r>
          </w:p>
        </w:tc>
        <w:tc>
          <w:tcPr>
            <w:tcW w:w="1378" w:type="dxa"/>
            <w:shd w:val="clear" w:color="auto" w:fill="7030A0"/>
            <w:vAlign w:val="center"/>
          </w:tcPr>
          <w:p w14:paraId="53A2A0CA" w14:textId="77777777" w:rsidR="00D525AC" w:rsidRPr="0084337D" w:rsidRDefault="00D525A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Permiso</w:t>
            </w:r>
          </w:p>
        </w:tc>
        <w:tc>
          <w:tcPr>
            <w:tcW w:w="4687" w:type="dxa"/>
            <w:shd w:val="clear" w:color="auto" w:fill="7030A0"/>
            <w:vAlign w:val="center"/>
          </w:tcPr>
          <w:p w14:paraId="20FF4A3D" w14:textId="77777777" w:rsidR="00D525AC" w:rsidRPr="0084337D" w:rsidRDefault="00D525A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Descripción</w:t>
            </w:r>
          </w:p>
        </w:tc>
        <w:tc>
          <w:tcPr>
            <w:tcW w:w="2432" w:type="dxa"/>
            <w:shd w:val="clear" w:color="auto" w:fill="7030A0"/>
          </w:tcPr>
          <w:p w14:paraId="7CCFCC5D" w14:textId="77777777" w:rsidR="00D525AC" w:rsidRPr="0084337D" w:rsidRDefault="00D525A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Niveles de Autoridad</w:t>
            </w:r>
            <w:r w:rsidRPr="0084337D">
              <w:rPr>
                <w:rFonts w:asciiTheme="minorHAnsi" w:hAnsiTheme="minorHAnsi" w:cstheme="minorBidi"/>
                <w:b/>
                <w:bCs/>
                <w:color w:val="FFFFFF" w:themeColor="background1"/>
                <w:sz w:val="24"/>
                <w:lang w:val="es-ES"/>
              </w:rPr>
              <w:t>*</w:t>
            </w:r>
          </w:p>
        </w:tc>
      </w:tr>
      <w:tr w:rsidR="00D525AC" w:rsidRPr="0084337D" w14:paraId="2AE61FA6" w14:textId="77777777" w:rsidTr="00425D81">
        <w:trPr>
          <w:trHeight w:val="277"/>
        </w:trPr>
        <w:tc>
          <w:tcPr>
            <w:tcW w:w="1311" w:type="dxa"/>
            <w:vAlign w:val="center"/>
          </w:tcPr>
          <w:p w14:paraId="115B0D86" w14:textId="77777777" w:rsidR="00D525AC" w:rsidRPr="0084337D" w:rsidRDefault="00D525AC" w:rsidP="00425D81">
            <w:pPr>
              <w:pStyle w:val="Texto"/>
              <w:spacing w:before="0" w:after="0"/>
              <w:jc w:val="left"/>
              <w:rPr>
                <w:rFonts w:cstheme="minorHAnsi"/>
                <w:sz w:val="18"/>
                <w:szCs w:val="20"/>
                <w:lang w:val="es-ES"/>
              </w:rPr>
            </w:pPr>
            <w:r w:rsidRPr="0084337D">
              <w:rPr>
                <w:rFonts w:cstheme="minorBidi"/>
                <w:sz w:val="18"/>
                <w:szCs w:val="18"/>
                <w:lang w:val="es-ES"/>
              </w:rPr>
              <w:t>PER-01</w:t>
            </w:r>
          </w:p>
        </w:tc>
        <w:tc>
          <w:tcPr>
            <w:tcW w:w="1378" w:type="dxa"/>
            <w:vAlign w:val="center"/>
          </w:tcPr>
          <w:p w14:paraId="6D228679"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Owner</w:t>
            </w:r>
          </w:p>
        </w:tc>
        <w:tc>
          <w:tcPr>
            <w:tcW w:w="4687" w:type="dxa"/>
            <w:vAlign w:val="center"/>
          </w:tcPr>
          <w:p w14:paraId="608DC405"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Es el dueño del repositorio, posee todos los permisos.</w:t>
            </w:r>
          </w:p>
        </w:tc>
        <w:tc>
          <w:tcPr>
            <w:tcW w:w="2432" w:type="dxa"/>
            <w:vAlign w:val="center"/>
          </w:tcPr>
          <w:p w14:paraId="39A5DB98"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RG-1</w:t>
            </w:r>
          </w:p>
        </w:tc>
      </w:tr>
      <w:tr w:rsidR="00D525AC" w:rsidRPr="0084337D" w14:paraId="29783A62" w14:textId="77777777" w:rsidTr="00425D81">
        <w:trPr>
          <w:trHeight w:val="277"/>
        </w:trPr>
        <w:tc>
          <w:tcPr>
            <w:tcW w:w="1311" w:type="dxa"/>
            <w:vAlign w:val="center"/>
          </w:tcPr>
          <w:p w14:paraId="5958FD71" w14:textId="77777777" w:rsidR="00D525AC" w:rsidRPr="0084337D" w:rsidRDefault="00D525AC" w:rsidP="00425D81">
            <w:pPr>
              <w:pStyle w:val="Texto"/>
              <w:spacing w:before="0" w:after="0"/>
              <w:jc w:val="left"/>
              <w:rPr>
                <w:rFonts w:cstheme="minorHAnsi"/>
                <w:sz w:val="18"/>
                <w:szCs w:val="20"/>
                <w:lang w:val="es-ES"/>
              </w:rPr>
            </w:pPr>
            <w:r w:rsidRPr="0084337D">
              <w:rPr>
                <w:rFonts w:cstheme="minorBidi"/>
                <w:sz w:val="18"/>
                <w:szCs w:val="18"/>
                <w:lang w:val="es-ES"/>
              </w:rPr>
              <w:t>PER-02</w:t>
            </w:r>
          </w:p>
        </w:tc>
        <w:tc>
          <w:tcPr>
            <w:tcW w:w="1378" w:type="dxa"/>
            <w:vAlign w:val="center"/>
          </w:tcPr>
          <w:p w14:paraId="45FFC599"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Maintainer</w:t>
            </w:r>
          </w:p>
        </w:tc>
        <w:tc>
          <w:tcPr>
            <w:tcW w:w="4687" w:type="dxa"/>
            <w:vAlign w:val="center"/>
          </w:tcPr>
          <w:p w14:paraId="004C477E"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Posee la mayoría de los permisos y puede modificar información no sensible en el repositorio. Al igual que el owner puede autorizar pull requests.</w:t>
            </w:r>
          </w:p>
        </w:tc>
        <w:tc>
          <w:tcPr>
            <w:tcW w:w="2432" w:type="dxa"/>
            <w:vAlign w:val="center"/>
          </w:tcPr>
          <w:p w14:paraId="095F5623"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RG-1 y RG-2</w:t>
            </w:r>
          </w:p>
        </w:tc>
      </w:tr>
      <w:tr w:rsidR="00D525AC" w:rsidRPr="0084337D" w14:paraId="15DD0FA3" w14:textId="77777777" w:rsidTr="00425D81">
        <w:trPr>
          <w:trHeight w:val="277"/>
        </w:trPr>
        <w:tc>
          <w:tcPr>
            <w:tcW w:w="1311" w:type="dxa"/>
            <w:vAlign w:val="center"/>
          </w:tcPr>
          <w:p w14:paraId="04649644" w14:textId="77777777" w:rsidR="00D525AC" w:rsidRPr="0084337D" w:rsidRDefault="00D525AC" w:rsidP="00425D81">
            <w:pPr>
              <w:pStyle w:val="Texto"/>
              <w:spacing w:before="0" w:after="0"/>
              <w:jc w:val="left"/>
              <w:rPr>
                <w:rFonts w:cstheme="minorHAnsi"/>
                <w:sz w:val="18"/>
                <w:szCs w:val="20"/>
                <w:lang w:val="es-ES"/>
              </w:rPr>
            </w:pPr>
            <w:r w:rsidRPr="0084337D">
              <w:rPr>
                <w:rFonts w:cstheme="minorBidi"/>
                <w:sz w:val="18"/>
                <w:szCs w:val="18"/>
                <w:lang w:val="es-ES"/>
              </w:rPr>
              <w:t>PER-03</w:t>
            </w:r>
          </w:p>
        </w:tc>
        <w:tc>
          <w:tcPr>
            <w:tcW w:w="1378" w:type="dxa"/>
            <w:vAlign w:val="center"/>
          </w:tcPr>
          <w:p w14:paraId="21E55CAC"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Developer</w:t>
            </w:r>
          </w:p>
        </w:tc>
        <w:tc>
          <w:tcPr>
            <w:tcW w:w="4687" w:type="dxa"/>
            <w:vAlign w:val="center"/>
          </w:tcPr>
          <w:p w14:paraId="772109E3"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Puede realizar modificaciones en el código en desarrollo, puede realizar commits y clonar el repositorio en su local para poder trabajar sobre el. Necesita permiso para realizar un pull request</w:t>
            </w:r>
          </w:p>
        </w:tc>
        <w:tc>
          <w:tcPr>
            <w:tcW w:w="2432" w:type="dxa"/>
            <w:vAlign w:val="center"/>
          </w:tcPr>
          <w:p w14:paraId="49853207"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RG-3 y RG-4</w:t>
            </w:r>
          </w:p>
        </w:tc>
      </w:tr>
      <w:tr w:rsidR="00D525AC" w:rsidRPr="0084337D" w14:paraId="23A97ABE" w14:textId="77777777" w:rsidTr="00425D81">
        <w:trPr>
          <w:trHeight w:val="277"/>
        </w:trPr>
        <w:tc>
          <w:tcPr>
            <w:tcW w:w="1311" w:type="dxa"/>
            <w:vAlign w:val="center"/>
          </w:tcPr>
          <w:p w14:paraId="5CAD9291" w14:textId="77777777" w:rsidR="00D525AC" w:rsidRPr="0084337D" w:rsidRDefault="00D525AC" w:rsidP="00425D81">
            <w:pPr>
              <w:pStyle w:val="Texto"/>
              <w:spacing w:before="0" w:after="0"/>
              <w:jc w:val="left"/>
              <w:rPr>
                <w:rFonts w:cstheme="minorHAnsi"/>
                <w:sz w:val="18"/>
                <w:szCs w:val="20"/>
                <w:lang w:val="es-ES"/>
              </w:rPr>
            </w:pPr>
            <w:r w:rsidRPr="0084337D">
              <w:rPr>
                <w:rFonts w:cstheme="minorBidi"/>
                <w:sz w:val="18"/>
                <w:szCs w:val="18"/>
                <w:lang w:val="es-ES"/>
              </w:rPr>
              <w:t>PER-04</w:t>
            </w:r>
          </w:p>
        </w:tc>
        <w:tc>
          <w:tcPr>
            <w:tcW w:w="1378" w:type="dxa"/>
            <w:vAlign w:val="center"/>
          </w:tcPr>
          <w:p w14:paraId="09DCA0EB"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Reviewer</w:t>
            </w:r>
          </w:p>
        </w:tc>
        <w:tc>
          <w:tcPr>
            <w:tcW w:w="4687" w:type="dxa"/>
            <w:vAlign w:val="center"/>
          </w:tcPr>
          <w:p w14:paraId="7015FB7C"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Tiene acceso a la información estadística del repositorio, pero no puede modificar ningúna rama. Solo tiene permitido realizar la descarga de versiones estables (releases o tags).</w:t>
            </w:r>
          </w:p>
        </w:tc>
        <w:tc>
          <w:tcPr>
            <w:tcW w:w="2432" w:type="dxa"/>
            <w:vAlign w:val="center"/>
          </w:tcPr>
          <w:p w14:paraId="165DB305" w14:textId="77777777" w:rsidR="00D525AC" w:rsidRPr="0084337D" w:rsidRDefault="00D525A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RG-5</w:t>
            </w:r>
            <w:r w:rsidRPr="0084337D">
              <w:rPr>
                <w:rFonts w:asciiTheme="minorHAnsi" w:hAnsiTheme="minorHAnsi" w:cstheme="minorBidi"/>
                <w:b/>
                <w:bCs/>
                <w:lang w:val="es-ES"/>
              </w:rPr>
              <w:t xml:space="preserve">** </w:t>
            </w:r>
          </w:p>
        </w:tc>
      </w:tr>
    </w:tbl>
    <w:p w14:paraId="4BFE5445" w14:textId="77777777" w:rsidR="005349D4" w:rsidRPr="0084337D" w:rsidRDefault="005349D4" w:rsidP="005349D4">
      <w:pPr>
        <w:pStyle w:val="Prrafodelista"/>
        <w:jc w:val="both"/>
        <w:rPr>
          <w:rFonts w:cs="Arial"/>
          <w:color w:val="000000"/>
          <w:szCs w:val="22"/>
        </w:rPr>
      </w:pPr>
    </w:p>
    <w:p w14:paraId="08FF3A65" w14:textId="0A4CA019" w:rsidR="005349D4" w:rsidRPr="009874DF" w:rsidRDefault="000468D0" w:rsidP="00070F3E">
      <w:pPr>
        <w:pStyle w:val="Prrafodelista"/>
        <w:numPr>
          <w:ilvl w:val="0"/>
          <w:numId w:val="11"/>
        </w:numPr>
        <w:jc w:val="both"/>
        <w:rPr>
          <w:rFonts w:ascii="Arial" w:hAnsi="Arial" w:cs="Arial"/>
          <w:color w:val="000000"/>
          <w:szCs w:val="22"/>
        </w:rPr>
      </w:pPr>
      <w:r w:rsidRPr="009874DF">
        <w:rPr>
          <w:rFonts w:ascii="Arial" w:hAnsi="Arial" w:cs="Arial"/>
          <w:color w:val="000000"/>
          <w:szCs w:val="22"/>
        </w:rPr>
        <w:t>El segundo procedimiento a seguir para asegurar que se mant</w:t>
      </w:r>
      <w:r w:rsidR="00C137DD" w:rsidRPr="009874DF">
        <w:rPr>
          <w:rFonts w:ascii="Arial" w:hAnsi="Arial" w:cs="Arial"/>
          <w:color w:val="000000"/>
          <w:szCs w:val="22"/>
        </w:rPr>
        <w:t>ie</w:t>
      </w:r>
      <w:r w:rsidRPr="009874DF">
        <w:rPr>
          <w:rFonts w:ascii="Arial" w:hAnsi="Arial" w:cs="Arial"/>
          <w:color w:val="000000"/>
          <w:szCs w:val="22"/>
        </w:rPr>
        <w:t xml:space="preserve">ne un histórico del código será la comprobación de cumplimiento de </w:t>
      </w:r>
      <w:r w:rsidR="00C137DD" w:rsidRPr="009874DF">
        <w:rPr>
          <w:rFonts w:ascii="Arial" w:hAnsi="Arial" w:cs="Arial"/>
          <w:color w:val="000000"/>
          <w:szCs w:val="22"/>
        </w:rPr>
        <w:t>las</w:t>
      </w:r>
      <w:r w:rsidRPr="009874DF">
        <w:rPr>
          <w:rFonts w:ascii="Arial" w:hAnsi="Arial" w:cs="Arial"/>
          <w:color w:val="000000"/>
          <w:szCs w:val="22"/>
        </w:rPr>
        <w:t xml:space="preserve"> versiones </w:t>
      </w:r>
      <w:r w:rsidR="00C137DD" w:rsidRPr="009874DF">
        <w:rPr>
          <w:rFonts w:ascii="Arial" w:hAnsi="Arial" w:cs="Arial"/>
          <w:color w:val="000000"/>
          <w:szCs w:val="22"/>
        </w:rPr>
        <w:t>según se ha definido.</w:t>
      </w:r>
    </w:p>
    <w:p w14:paraId="4C744688" w14:textId="0203A053" w:rsidR="00A12CE9" w:rsidRPr="0084337D" w:rsidRDefault="009D164C" w:rsidP="009D164C">
      <w:pPr>
        <w:pStyle w:val="Texto"/>
        <w:jc w:val="center"/>
        <w:rPr>
          <w:rFonts w:ascii="Arial" w:hAnsi="Arial" w:cs="Arial"/>
          <w:sz w:val="24"/>
          <w:lang w:val="es-ES"/>
        </w:rPr>
      </w:pPr>
      <w:r w:rsidRPr="0084337D">
        <w:rPr>
          <w:noProof/>
          <w:lang w:val="es-ES"/>
        </w:rPr>
        <w:drawing>
          <wp:inline distT="0" distB="0" distL="0" distR="0" wp14:anchorId="602A414E" wp14:editId="125C19FC">
            <wp:extent cx="2898475" cy="2084297"/>
            <wp:effectExtent l="0" t="0" r="0" b="0"/>
            <wp:docPr id="5" name="Imagen 5" descr="Diagrama, Esquemát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n 5" descr="Diagrama, Esquemático&#10;&#10;Descripción generada automáticamente"/>
                    <pic:cNvPicPr/>
                  </pic:nvPicPr>
                  <pic:blipFill>
                    <a:blip r:embed="rId36">
                      <a:extLst>
                        <a:ext uri="{28A0092B-C50C-407E-A947-70E740481C1C}">
                          <a14:useLocalDpi xmlns:a14="http://schemas.microsoft.com/office/drawing/2010/main" val="0"/>
                        </a:ext>
                      </a:extLst>
                    </a:blip>
                    <a:stretch>
                      <a:fillRect/>
                    </a:stretch>
                  </pic:blipFill>
                  <pic:spPr>
                    <a:xfrm>
                      <a:off x="0" y="0"/>
                      <a:ext cx="2905258" cy="2089175"/>
                    </a:xfrm>
                    <a:prstGeom prst="rect">
                      <a:avLst/>
                    </a:prstGeom>
                  </pic:spPr>
                </pic:pic>
              </a:graphicData>
            </a:graphic>
          </wp:inline>
        </w:drawing>
      </w:r>
    </w:p>
    <w:p w14:paraId="4B48BD18" w14:textId="558BBE1A" w:rsidR="00D525AC" w:rsidRPr="0084337D" w:rsidRDefault="00D525AC" w:rsidP="00DA5F81">
      <w:pPr>
        <w:pStyle w:val="Descripcin"/>
      </w:pPr>
      <w:r w:rsidRPr="0084337D">
        <w:t>Figura</w:t>
      </w:r>
      <w:r w:rsidR="00B028A2" w:rsidRPr="0084337D">
        <w:t xml:space="preserve"> </w:t>
      </w:r>
      <w:r w:rsidRPr="0084337D">
        <w:fldChar w:fldCharType="begin"/>
      </w:r>
      <w:r w:rsidRPr="0084337D">
        <w:instrText>SEQ Figura \* ARABIC \s 1</w:instrText>
      </w:r>
      <w:r w:rsidRPr="0084337D">
        <w:fldChar w:fldCharType="separate"/>
      </w:r>
      <w:r w:rsidR="00070F3E">
        <w:rPr>
          <w:noProof/>
        </w:rPr>
        <w:t>1</w:t>
      </w:r>
      <w:r w:rsidRPr="0084337D">
        <w:fldChar w:fldCharType="end"/>
      </w:r>
      <w:r w:rsidRPr="0084337D">
        <w:t>: Gitflow Workflow</w:t>
      </w:r>
    </w:p>
    <w:p w14:paraId="15B29CCC" w14:textId="3F405F0C" w:rsidR="004331F5" w:rsidRPr="009874DF" w:rsidRDefault="00CD6817" w:rsidP="00070F3E">
      <w:pPr>
        <w:pStyle w:val="Prrafodelista"/>
        <w:numPr>
          <w:ilvl w:val="0"/>
          <w:numId w:val="12"/>
        </w:numPr>
        <w:jc w:val="both"/>
        <w:rPr>
          <w:rFonts w:ascii="Arial" w:hAnsi="Arial" w:cs="Arial"/>
          <w:color w:val="000000"/>
          <w:szCs w:val="22"/>
        </w:rPr>
      </w:pPr>
      <w:r w:rsidRPr="009874DF">
        <w:rPr>
          <w:rFonts w:ascii="Arial" w:hAnsi="Arial" w:cs="Arial"/>
          <w:color w:val="000000"/>
          <w:szCs w:val="22"/>
        </w:rPr>
        <w:lastRenderedPageBreak/>
        <w:t>El tercer procedimiento a seguir para garantizar que se mantiene un históric</w:t>
      </w:r>
      <w:r w:rsidR="00934C3F" w:rsidRPr="009874DF">
        <w:rPr>
          <w:rFonts w:ascii="Arial" w:hAnsi="Arial" w:cs="Arial"/>
          <w:color w:val="000000"/>
          <w:szCs w:val="22"/>
        </w:rPr>
        <w:t>o ordenado</w:t>
      </w:r>
      <w:r w:rsidRPr="009874DF">
        <w:rPr>
          <w:rFonts w:ascii="Arial" w:hAnsi="Arial" w:cs="Arial"/>
          <w:color w:val="000000"/>
          <w:szCs w:val="22"/>
        </w:rPr>
        <w:t xml:space="preserve"> del código será la comprobación de cumplimiento de las ramas según se ha definido.</w:t>
      </w:r>
    </w:p>
    <w:p w14:paraId="5C225C10" w14:textId="77777777" w:rsidR="004331F5" w:rsidRPr="009874DF" w:rsidRDefault="004331F5" w:rsidP="004331F5">
      <w:pPr>
        <w:jc w:val="both"/>
        <w:rPr>
          <w:rFonts w:ascii="Arial" w:hAnsi="Arial" w:cs="Arial"/>
          <w:color w:val="000000"/>
          <w:szCs w:val="22"/>
        </w:rPr>
      </w:pPr>
    </w:p>
    <w:p w14:paraId="7582D2DA" w14:textId="0DADC716" w:rsidR="004331F5" w:rsidRPr="009874DF" w:rsidRDefault="004331F5" w:rsidP="004331F5">
      <w:pPr>
        <w:jc w:val="both"/>
        <w:rPr>
          <w:rFonts w:ascii="Arial" w:hAnsi="Arial" w:cs="Arial"/>
          <w:color w:val="000000"/>
          <w:szCs w:val="22"/>
        </w:rPr>
      </w:pPr>
      <w:r w:rsidRPr="009874DF">
        <w:rPr>
          <w:rFonts w:ascii="Arial" w:hAnsi="Arial" w:cs="Arial"/>
          <w:color w:val="000000"/>
          <w:szCs w:val="22"/>
        </w:rPr>
        <w:t>Estas ramas quedan definidas en el SCMP</w:t>
      </w:r>
      <w:r w:rsidR="00966F6B" w:rsidRPr="009874DF">
        <w:rPr>
          <w:rFonts w:ascii="Arial" w:hAnsi="Arial" w:cs="Arial"/>
          <w:color w:val="000000"/>
          <w:szCs w:val="22"/>
        </w:rPr>
        <w:t xml:space="preserve"> [REF-08] </w:t>
      </w:r>
      <w:r w:rsidRPr="009874DF">
        <w:rPr>
          <w:rFonts w:ascii="Arial" w:hAnsi="Arial" w:cs="Arial"/>
          <w:color w:val="000000"/>
          <w:szCs w:val="22"/>
        </w:rPr>
        <w:t xml:space="preserve">según el </w:t>
      </w:r>
      <w:r w:rsidR="00C6223D" w:rsidRPr="009874DF">
        <w:rPr>
          <w:rFonts w:ascii="Arial" w:hAnsi="Arial" w:cs="Arial"/>
          <w:color w:val="000000"/>
          <w:szCs w:val="22"/>
        </w:rPr>
        <w:t>nivel de aprobación</w:t>
      </w:r>
      <w:r w:rsidRPr="009874DF">
        <w:rPr>
          <w:rFonts w:ascii="Arial" w:hAnsi="Arial" w:cs="Arial"/>
          <w:color w:val="000000"/>
          <w:szCs w:val="22"/>
        </w:rPr>
        <w:t xml:space="preserve"> y se estructuran en: </w:t>
      </w:r>
    </w:p>
    <w:p w14:paraId="010CFA6C" w14:textId="5D28F660" w:rsidR="00DA2DCC" w:rsidRPr="0084337D" w:rsidRDefault="00DA2DCC" w:rsidP="00DA2DCC">
      <w:pPr>
        <w:pStyle w:val="Descripcin"/>
        <w:keepNext/>
      </w:pPr>
      <w:bookmarkStart w:id="41" w:name="_Toc98791086"/>
      <w:bookmarkStart w:id="42" w:name="_Toc100005323"/>
      <w:r w:rsidRPr="0084337D">
        <w:t xml:space="preserve">Tabla </w:t>
      </w:r>
      <w:r w:rsidRPr="0084337D">
        <w:fldChar w:fldCharType="begin"/>
      </w:r>
      <w:r w:rsidRPr="0084337D">
        <w:instrText>SEQ Tabla \* ARABIC</w:instrText>
      </w:r>
      <w:r w:rsidRPr="0084337D">
        <w:fldChar w:fldCharType="separate"/>
      </w:r>
      <w:r w:rsidR="00070F3E">
        <w:rPr>
          <w:noProof/>
        </w:rPr>
        <w:t>4</w:t>
      </w:r>
      <w:r w:rsidRPr="0084337D">
        <w:fldChar w:fldCharType="end"/>
      </w:r>
      <w:r w:rsidRPr="0084337D">
        <w:t>: Ramas repositorio</w:t>
      </w:r>
      <w:bookmarkEnd w:id="41"/>
      <w:bookmarkEnd w:id="42"/>
    </w:p>
    <w:tbl>
      <w:tblPr>
        <w:tblStyle w:val="Tablaconcuadrcula"/>
        <w:tblW w:w="9343" w:type="dxa"/>
        <w:tblLook w:val="04A0" w:firstRow="1" w:lastRow="0" w:firstColumn="1" w:lastColumn="0" w:noHBand="0" w:noVBand="1"/>
      </w:tblPr>
      <w:tblGrid>
        <w:gridCol w:w="1696"/>
        <w:gridCol w:w="4952"/>
        <w:gridCol w:w="2695"/>
      </w:tblGrid>
      <w:tr w:rsidR="00DA2DCC" w:rsidRPr="0084337D" w14:paraId="09090D29" w14:textId="77777777" w:rsidTr="00425D81">
        <w:trPr>
          <w:trHeight w:val="43"/>
          <w:tblHeader/>
        </w:trPr>
        <w:tc>
          <w:tcPr>
            <w:tcW w:w="1696" w:type="dxa"/>
            <w:shd w:val="clear" w:color="auto" w:fill="7030A0"/>
          </w:tcPr>
          <w:p w14:paraId="69EFB9CE" w14:textId="77777777" w:rsidR="00DA2DCC" w:rsidRPr="0084337D" w:rsidRDefault="00DA2DC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Nombre Rama</w:t>
            </w:r>
          </w:p>
        </w:tc>
        <w:tc>
          <w:tcPr>
            <w:tcW w:w="4952" w:type="dxa"/>
            <w:shd w:val="clear" w:color="auto" w:fill="7030A0"/>
            <w:vAlign w:val="center"/>
          </w:tcPr>
          <w:p w14:paraId="2CB7F2FF" w14:textId="77777777" w:rsidR="00DA2DCC" w:rsidRPr="0084337D" w:rsidRDefault="00DA2DC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Descripción</w:t>
            </w:r>
          </w:p>
        </w:tc>
        <w:tc>
          <w:tcPr>
            <w:tcW w:w="2695" w:type="dxa"/>
            <w:shd w:val="clear" w:color="auto" w:fill="7030A0"/>
          </w:tcPr>
          <w:p w14:paraId="27F1F9CE" w14:textId="77777777" w:rsidR="00DA2DCC" w:rsidRPr="0084337D" w:rsidRDefault="00DA2DCC" w:rsidP="00425D81">
            <w:pPr>
              <w:pStyle w:val="Texto"/>
              <w:spacing w:before="0" w:after="0"/>
              <w:jc w:val="left"/>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Nivel de Aprobación*</w:t>
            </w:r>
          </w:p>
        </w:tc>
      </w:tr>
      <w:tr w:rsidR="00DA2DCC" w:rsidRPr="0084337D" w14:paraId="39A615CB" w14:textId="77777777" w:rsidTr="00425D81">
        <w:trPr>
          <w:trHeight w:val="262"/>
          <w:tblHeader/>
        </w:trPr>
        <w:tc>
          <w:tcPr>
            <w:tcW w:w="1696" w:type="dxa"/>
            <w:vAlign w:val="center"/>
          </w:tcPr>
          <w:p w14:paraId="3B4A8FA6" w14:textId="77777777" w:rsidR="00DA2DCC" w:rsidRPr="0084337D" w:rsidRDefault="00DA2DCC" w:rsidP="00425D81">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master</w:t>
            </w:r>
          </w:p>
        </w:tc>
        <w:tc>
          <w:tcPr>
            <w:tcW w:w="4952" w:type="dxa"/>
            <w:vAlign w:val="center"/>
          </w:tcPr>
          <w:p w14:paraId="36759E29"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 xml:space="preserve">Rama principal del repositorio, contiene una versión estable y funcional del código. Está normalmente asociado a una versión (tag) </w:t>
            </w:r>
          </w:p>
        </w:tc>
        <w:tc>
          <w:tcPr>
            <w:tcW w:w="2695" w:type="dxa"/>
            <w:vAlign w:val="center"/>
          </w:tcPr>
          <w:p w14:paraId="59414FFA"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RG-1 + RG-2</w:t>
            </w:r>
          </w:p>
        </w:tc>
      </w:tr>
      <w:tr w:rsidR="00DA2DCC" w:rsidRPr="0084337D" w14:paraId="6201E21E" w14:textId="77777777" w:rsidTr="00425D81">
        <w:trPr>
          <w:trHeight w:val="262"/>
          <w:tblHeader/>
        </w:trPr>
        <w:tc>
          <w:tcPr>
            <w:tcW w:w="1696" w:type="dxa"/>
            <w:vAlign w:val="center"/>
          </w:tcPr>
          <w:p w14:paraId="339EDCC5" w14:textId="77777777" w:rsidR="00DA2DCC" w:rsidRPr="0084337D" w:rsidRDefault="00DA2DCC" w:rsidP="00425D81">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release</w:t>
            </w:r>
          </w:p>
        </w:tc>
        <w:tc>
          <w:tcPr>
            <w:tcW w:w="4952" w:type="dxa"/>
            <w:vAlign w:val="center"/>
          </w:tcPr>
          <w:p w14:paraId="70884B1A"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Previa a una subida a master se deberá de crear una rama release que permita verificar si el código es estable para subirlo a producción y crear una tag.</w:t>
            </w:r>
          </w:p>
        </w:tc>
        <w:tc>
          <w:tcPr>
            <w:tcW w:w="2695" w:type="dxa"/>
            <w:vAlign w:val="center"/>
          </w:tcPr>
          <w:p w14:paraId="37B626F9"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RG-2</w:t>
            </w:r>
          </w:p>
        </w:tc>
      </w:tr>
      <w:tr w:rsidR="00DA2DCC" w:rsidRPr="0084337D" w14:paraId="14607378" w14:textId="77777777" w:rsidTr="00425D81">
        <w:trPr>
          <w:trHeight w:val="262"/>
          <w:tblHeader/>
        </w:trPr>
        <w:tc>
          <w:tcPr>
            <w:tcW w:w="1696" w:type="dxa"/>
            <w:vAlign w:val="center"/>
          </w:tcPr>
          <w:p w14:paraId="7D4C738F" w14:textId="77777777" w:rsidR="00DA2DCC" w:rsidRPr="0084337D" w:rsidRDefault="00DA2DCC" w:rsidP="00425D81">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develop</w:t>
            </w:r>
          </w:p>
        </w:tc>
        <w:tc>
          <w:tcPr>
            <w:tcW w:w="4952" w:type="dxa"/>
            <w:vAlign w:val="center"/>
          </w:tcPr>
          <w:p w14:paraId="78FA2CE8"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Rama secundaria única, posee el código más reciente del repositiorio. Debe integrar de manera funcional las diferentes funcionalidades, permite la realización de tests previos a la subida a máster.</w:t>
            </w:r>
          </w:p>
        </w:tc>
        <w:tc>
          <w:tcPr>
            <w:tcW w:w="2695" w:type="dxa"/>
            <w:vAlign w:val="center"/>
          </w:tcPr>
          <w:p w14:paraId="3099B924"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RG-2</w:t>
            </w:r>
          </w:p>
        </w:tc>
      </w:tr>
      <w:tr w:rsidR="00DA2DCC" w:rsidRPr="0084337D" w14:paraId="64D17256" w14:textId="77777777" w:rsidTr="00425D81">
        <w:trPr>
          <w:trHeight w:val="262"/>
          <w:tblHeader/>
        </w:trPr>
        <w:tc>
          <w:tcPr>
            <w:tcW w:w="1696" w:type="dxa"/>
            <w:vAlign w:val="center"/>
          </w:tcPr>
          <w:p w14:paraId="533A90D1" w14:textId="77777777" w:rsidR="00DA2DCC" w:rsidRPr="0084337D" w:rsidRDefault="00DA2DCC" w:rsidP="00425D81">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feature</w:t>
            </w:r>
          </w:p>
        </w:tc>
        <w:tc>
          <w:tcPr>
            <w:tcW w:w="4952" w:type="dxa"/>
            <w:vAlign w:val="center"/>
          </w:tcPr>
          <w:p w14:paraId="08D2940C"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 xml:space="preserve">Ramas individuales o grupales, deberá de haber un responsable por rama que autorice la subida del código al respositorio. </w:t>
            </w:r>
          </w:p>
        </w:tc>
        <w:tc>
          <w:tcPr>
            <w:tcW w:w="2695" w:type="dxa"/>
            <w:vAlign w:val="center"/>
          </w:tcPr>
          <w:p w14:paraId="118635FA"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RG-3</w:t>
            </w:r>
          </w:p>
        </w:tc>
      </w:tr>
      <w:tr w:rsidR="00DA2DCC" w:rsidRPr="0084337D" w14:paraId="5007906E" w14:textId="77777777" w:rsidTr="00425D81">
        <w:trPr>
          <w:trHeight w:val="262"/>
          <w:tblHeader/>
        </w:trPr>
        <w:tc>
          <w:tcPr>
            <w:tcW w:w="1696" w:type="dxa"/>
            <w:vAlign w:val="center"/>
          </w:tcPr>
          <w:p w14:paraId="521C4820" w14:textId="77777777" w:rsidR="00DA2DCC" w:rsidRPr="0084337D" w:rsidRDefault="00DA2DCC" w:rsidP="00425D81">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bugfix</w:t>
            </w:r>
          </w:p>
        </w:tc>
        <w:tc>
          <w:tcPr>
            <w:tcW w:w="4952" w:type="dxa"/>
            <w:vAlign w:val="center"/>
          </w:tcPr>
          <w:p w14:paraId="2207C945"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Ramas temporales que permiten el trabajo de manera independiente con enforque a la solución de un error identificado en develop.</w:t>
            </w:r>
          </w:p>
        </w:tc>
        <w:tc>
          <w:tcPr>
            <w:tcW w:w="2695" w:type="dxa"/>
            <w:vAlign w:val="center"/>
          </w:tcPr>
          <w:p w14:paraId="1FC12726"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RG-2 + RG-3</w:t>
            </w:r>
          </w:p>
        </w:tc>
      </w:tr>
      <w:tr w:rsidR="00DA2DCC" w:rsidRPr="0084337D" w14:paraId="7BCFC037" w14:textId="77777777" w:rsidTr="00425D81">
        <w:trPr>
          <w:trHeight w:val="593"/>
          <w:tblHeader/>
        </w:trPr>
        <w:tc>
          <w:tcPr>
            <w:tcW w:w="1696" w:type="dxa"/>
            <w:vAlign w:val="center"/>
          </w:tcPr>
          <w:p w14:paraId="4D3CAB92" w14:textId="77777777" w:rsidR="00DA2DCC" w:rsidRPr="0084337D" w:rsidRDefault="00DA2DCC" w:rsidP="00425D81">
            <w:pPr>
              <w:pStyle w:val="Texto"/>
              <w:spacing w:before="0" w:after="0"/>
              <w:jc w:val="center"/>
              <w:rPr>
                <w:rFonts w:asciiTheme="minorHAnsi" w:hAnsiTheme="minorHAnsi" w:cstheme="minorHAnsi"/>
                <w:lang w:val="es-ES"/>
              </w:rPr>
            </w:pPr>
            <w:r w:rsidRPr="0084337D">
              <w:rPr>
                <w:rFonts w:asciiTheme="minorHAnsi" w:hAnsiTheme="minorHAnsi" w:cstheme="minorBidi"/>
                <w:lang w:val="es-ES"/>
              </w:rPr>
              <w:t>hotfix</w:t>
            </w:r>
          </w:p>
        </w:tc>
        <w:tc>
          <w:tcPr>
            <w:tcW w:w="4952" w:type="dxa"/>
            <w:vAlign w:val="center"/>
          </w:tcPr>
          <w:p w14:paraId="2B8ED130"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Ramas temporales para indenficiar y solucionar errores críticos encontrados en la rama master.</w:t>
            </w:r>
          </w:p>
        </w:tc>
        <w:tc>
          <w:tcPr>
            <w:tcW w:w="2695" w:type="dxa"/>
            <w:vAlign w:val="center"/>
          </w:tcPr>
          <w:p w14:paraId="20FBED6A" w14:textId="77777777" w:rsidR="00DA2DCC" w:rsidRPr="0084337D" w:rsidRDefault="00DA2DCC" w:rsidP="00425D81">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RG-2</w:t>
            </w:r>
          </w:p>
        </w:tc>
      </w:tr>
    </w:tbl>
    <w:p w14:paraId="6C0DED79" w14:textId="77777777" w:rsidR="00DA2DCC" w:rsidRPr="0084337D" w:rsidRDefault="00DA2DCC" w:rsidP="006217C4">
      <w:pPr>
        <w:pStyle w:val="Texto"/>
        <w:spacing w:before="0" w:after="0"/>
        <w:jc w:val="center"/>
        <w:rPr>
          <w:sz w:val="18"/>
          <w:szCs w:val="20"/>
          <w:lang w:val="es-ES"/>
        </w:rPr>
      </w:pPr>
      <w:r w:rsidRPr="0084337D">
        <w:rPr>
          <w:sz w:val="18"/>
          <w:szCs w:val="20"/>
          <w:lang w:val="es-ES"/>
        </w:rPr>
        <w:t>*Los niveles de aprobación definen que rangos como mínimo deben aprobar un pull request a la rama en cuestión.</w:t>
      </w:r>
    </w:p>
    <w:p w14:paraId="4256B5E8" w14:textId="77777777" w:rsidR="00666969" w:rsidRPr="009874DF" w:rsidRDefault="00666969" w:rsidP="006217C4">
      <w:pPr>
        <w:pStyle w:val="Texto"/>
        <w:spacing w:before="0" w:after="0"/>
        <w:jc w:val="center"/>
        <w:rPr>
          <w:rFonts w:ascii="Arial" w:hAnsi="Arial" w:cs="Arial"/>
          <w:sz w:val="18"/>
          <w:szCs w:val="20"/>
          <w:lang w:val="es-ES"/>
        </w:rPr>
      </w:pPr>
    </w:p>
    <w:p w14:paraId="3AE30D20" w14:textId="33EAC9FE" w:rsidR="00666969" w:rsidRPr="009874DF" w:rsidRDefault="00666969" w:rsidP="00070F3E">
      <w:pPr>
        <w:pStyle w:val="Prrafodelista"/>
        <w:numPr>
          <w:ilvl w:val="0"/>
          <w:numId w:val="13"/>
        </w:numPr>
        <w:jc w:val="both"/>
        <w:rPr>
          <w:rFonts w:ascii="Arial" w:hAnsi="Arial" w:cs="Arial"/>
          <w:color w:val="000000"/>
          <w:szCs w:val="22"/>
        </w:rPr>
      </w:pPr>
      <w:r w:rsidRPr="009874DF">
        <w:rPr>
          <w:rFonts w:ascii="Arial" w:hAnsi="Arial" w:cs="Arial"/>
          <w:color w:val="000000"/>
          <w:szCs w:val="22"/>
        </w:rPr>
        <w:t xml:space="preserve">El cuarto procedimiento a seguir para </w:t>
      </w:r>
      <w:r w:rsidR="00BB0470" w:rsidRPr="009874DF">
        <w:rPr>
          <w:rFonts w:ascii="Arial" w:hAnsi="Arial" w:cs="Arial"/>
          <w:color w:val="000000"/>
          <w:szCs w:val="22"/>
        </w:rPr>
        <w:t>asegurar el seguimiento de</w:t>
      </w:r>
      <w:r w:rsidRPr="009874DF">
        <w:rPr>
          <w:rFonts w:ascii="Arial" w:hAnsi="Arial" w:cs="Arial"/>
          <w:color w:val="000000"/>
          <w:szCs w:val="22"/>
        </w:rPr>
        <w:t xml:space="preserve"> </w:t>
      </w:r>
      <w:r w:rsidR="002B50DB" w:rsidRPr="009874DF">
        <w:rPr>
          <w:rFonts w:ascii="Arial" w:hAnsi="Arial" w:cs="Arial"/>
          <w:color w:val="000000"/>
          <w:szCs w:val="22"/>
        </w:rPr>
        <w:t xml:space="preserve">un </w:t>
      </w:r>
      <w:r w:rsidR="00BB0470" w:rsidRPr="009874DF">
        <w:rPr>
          <w:rFonts w:ascii="Arial" w:hAnsi="Arial" w:cs="Arial"/>
          <w:color w:val="000000"/>
          <w:szCs w:val="22"/>
        </w:rPr>
        <w:t>criterio común para los documentos del proyecto</w:t>
      </w:r>
      <w:r w:rsidRPr="009874DF">
        <w:rPr>
          <w:rFonts w:ascii="Arial" w:hAnsi="Arial" w:cs="Arial"/>
          <w:color w:val="000000"/>
          <w:szCs w:val="22"/>
        </w:rPr>
        <w:t xml:space="preserve"> </w:t>
      </w:r>
      <w:r w:rsidR="00336D6E" w:rsidRPr="009874DF">
        <w:rPr>
          <w:rFonts w:ascii="Arial" w:hAnsi="Arial" w:cs="Arial"/>
          <w:color w:val="000000"/>
          <w:szCs w:val="22"/>
        </w:rPr>
        <w:t xml:space="preserve">será </w:t>
      </w:r>
      <w:r w:rsidRPr="009874DF">
        <w:rPr>
          <w:rFonts w:ascii="Arial" w:hAnsi="Arial" w:cs="Arial"/>
          <w:color w:val="000000"/>
          <w:szCs w:val="22"/>
        </w:rPr>
        <w:t xml:space="preserve">la comprobación de cumplimiento </w:t>
      </w:r>
      <w:r w:rsidR="00336D6E" w:rsidRPr="009874DF">
        <w:rPr>
          <w:rFonts w:ascii="Arial" w:hAnsi="Arial" w:cs="Arial"/>
          <w:color w:val="000000"/>
          <w:szCs w:val="22"/>
        </w:rPr>
        <w:t>del criterio definido.</w:t>
      </w:r>
    </w:p>
    <w:p w14:paraId="5DC7CDE9" w14:textId="0AD37BBD" w:rsidR="00956D04" w:rsidRPr="009874DF" w:rsidRDefault="00336D6E" w:rsidP="00956D04">
      <w:pPr>
        <w:pStyle w:val="Texto"/>
        <w:rPr>
          <w:rFonts w:ascii="Arial" w:hAnsi="Arial" w:cs="Arial"/>
          <w:lang w:val="es-ES"/>
        </w:rPr>
      </w:pPr>
      <w:r w:rsidRPr="009874DF">
        <w:rPr>
          <w:rFonts w:ascii="Arial" w:hAnsi="Arial" w:cs="Arial"/>
          <w:lang w:val="es-ES"/>
        </w:rPr>
        <w:t>Este criterio queda definido en el SCMP</w:t>
      </w:r>
      <w:r w:rsidR="00BA5EB8" w:rsidRPr="009874DF">
        <w:rPr>
          <w:rFonts w:ascii="Arial" w:hAnsi="Arial" w:cs="Arial"/>
          <w:lang w:val="es-ES"/>
        </w:rPr>
        <w:t xml:space="preserve"> [REF-08]</w:t>
      </w:r>
      <w:r w:rsidRPr="009874DF">
        <w:rPr>
          <w:rFonts w:ascii="Arial" w:hAnsi="Arial" w:cs="Arial"/>
          <w:lang w:val="es-ES"/>
        </w:rPr>
        <w:t xml:space="preserve"> </w:t>
      </w:r>
      <w:r w:rsidR="000628A8" w:rsidRPr="009874DF">
        <w:rPr>
          <w:rFonts w:ascii="Arial" w:hAnsi="Arial" w:cs="Arial"/>
          <w:lang w:val="es-ES"/>
        </w:rPr>
        <w:t>y se compone por</w:t>
      </w:r>
      <w:r w:rsidRPr="009874DF">
        <w:rPr>
          <w:rFonts w:ascii="Arial" w:hAnsi="Arial" w:cs="Arial"/>
          <w:lang w:val="es-ES"/>
        </w:rPr>
        <w:t>:</w:t>
      </w:r>
    </w:p>
    <w:tbl>
      <w:tblPr>
        <w:tblStyle w:val="Tablaconcuadrcula"/>
        <w:tblW w:w="9583" w:type="dxa"/>
        <w:tblLook w:val="04A0" w:firstRow="1" w:lastRow="0" w:firstColumn="1" w:lastColumn="0" w:noHBand="0" w:noVBand="1"/>
      </w:tblPr>
      <w:tblGrid>
        <w:gridCol w:w="9583"/>
      </w:tblGrid>
      <w:tr w:rsidR="00956D04" w:rsidRPr="0084337D" w14:paraId="29EA2E4C" w14:textId="77777777" w:rsidTr="00425D81">
        <w:trPr>
          <w:trHeight w:val="844"/>
        </w:trPr>
        <w:tc>
          <w:tcPr>
            <w:tcW w:w="9583" w:type="dxa"/>
          </w:tcPr>
          <w:p w14:paraId="55333E4F" w14:textId="77777777" w:rsidR="00956D04" w:rsidRPr="0084337D" w:rsidRDefault="00956D04" w:rsidP="00425D81">
            <w:pPr>
              <w:pStyle w:val="Texto"/>
              <w:jc w:val="center"/>
              <w:rPr>
                <w:sz w:val="24"/>
                <w:szCs w:val="28"/>
                <w:lang w:val="es-ES"/>
              </w:rPr>
            </w:pPr>
            <w:r w:rsidRPr="0084337D">
              <w:rPr>
                <w:sz w:val="24"/>
                <w:lang w:val="es-ES"/>
              </w:rPr>
              <w:t>v[VersiónEstable.VersiónTrabajo_NumReferencia_NomDoc_NomGrupo_NomProyecto]</w:t>
            </w:r>
          </w:p>
        </w:tc>
      </w:tr>
    </w:tbl>
    <w:p w14:paraId="20EFC523" w14:textId="1D9372E5" w:rsidR="00956D04" w:rsidRPr="009874DF" w:rsidRDefault="00956D04" w:rsidP="00956D04">
      <w:pPr>
        <w:pStyle w:val="Texto"/>
        <w:rPr>
          <w:rFonts w:ascii="Arial" w:hAnsi="Arial" w:cs="Arial"/>
          <w:lang w:val="es-ES"/>
        </w:rPr>
      </w:pPr>
      <w:r w:rsidRPr="009874DF">
        <w:rPr>
          <w:rFonts w:ascii="Arial" w:hAnsi="Arial" w:cs="Arial"/>
          <w:lang w:val="es-ES"/>
        </w:rPr>
        <w:t>Además, se deberán se</w:t>
      </w:r>
      <w:r w:rsidR="00912E10" w:rsidRPr="009874DF">
        <w:rPr>
          <w:rFonts w:ascii="Arial" w:hAnsi="Arial" w:cs="Arial"/>
          <w:lang w:val="es-ES"/>
        </w:rPr>
        <w:t xml:space="preserve">guir </w:t>
      </w:r>
      <w:r w:rsidR="002036DF" w:rsidRPr="009874DF">
        <w:rPr>
          <w:rFonts w:ascii="Arial" w:hAnsi="Arial" w:cs="Arial"/>
          <w:lang w:val="es-ES"/>
        </w:rPr>
        <w:t xml:space="preserve">los </w:t>
      </w:r>
      <w:r w:rsidR="0052528E" w:rsidRPr="009874DF">
        <w:rPr>
          <w:rFonts w:ascii="Arial" w:hAnsi="Arial" w:cs="Arial"/>
          <w:lang w:val="es-ES"/>
        </w:rPr>
        <w:t>siguientes criterios y normas:</w:t>
      </w:r>
    </w:p>
    <w:p w14:paraId="174B8D19" w14:textId="37A9E601" w:rsidR="0052528E" w:rsidRPr="009874DF" w:rsidRDefault="006D0086" w:rsidP="00070F3E">
      <w:pPr>
        <w:pStyle w:val="Texto"/>
        <w:numPr>
          <w:ilvl w:val="0"/>
          <w:numId w:val="14"/>
        </w:numPr>
        <w:rPr>
          <w:rFonts w:ascii="Arial" w:hAnsi="Arial" w:cs="Arial"/>
          <w:lang w:val="es-ES"/>
        </w:rPr>
      </w:pPr>
      <w:r w:rsidRPr="009874DF">
        <w:rPr>
          <w:rFonts w:ascii="Arial" w:hAnsi="Arial" w:cs="Arial"/>
          <w:lang w:val="es-ES"/>
        </w:rPr>
        <w:t>Todos los documentos mantendrán un número de referencia único.</w:t>
      </w:r>
    </w:p>
    <w:p w14:paraId="1854E5D6" w14:textId="5C3C4DA7" w:rsidR="006D0086" w:rsidRPr="009874DF" w:rsidRDefault="00853541" w:rsidP="00070F3E">
      <w:pPr>
        <w:pStyle w:val="Texto"/>
        <w:numPr>
          <w:ilvl w:val="0"/>
          <w:numId w:val="14"/>
        </w:numPr>
        <w:rPr>
          <w:rFonts w:ascii="Arial" w:hAnsi="Arial" w:cs="Arial"/>
          <w:lang w:val="es-ES"/>
        </w:rPr>
      </w:pPr>
      <w:r w:rsidRPr="009874DF">
        <w:rPr>
          <w:rFonts w:ascii="Arial" w:hAnsi="Arial" w:cs="Arial"/>
          <w:lang w:val="es-ES"/>
        </w:rPr>
        <w:t>Todos los documentos incluirán titulo del documento</w:t>
      </w:r>
      <w:r w:rsidR="001A7543" w:rsidRPr="009874DF">
        <w:rPr>
          <w:rFonts w:ascii="Arial" w:hAnsi="Arial" w:cs="Arial"/>
          <w:lang w:val="es-ES"/>
        </w:rPr>
        <w:t xml:space="preserve">, sigla del nombre del documento </w:t>
      </w:r>
      <w:r w:rsidR="00410F49" w:rsidRPr="009874DF">
        <w:rPr>
          <w:rFonts w:ascii="Arial" w:hAnsi="Arial" w:cs="Arial"/>
          <w:lang w:val="es-ES"/>
        </w:rPr>
        <w:t>o código identificativo,</w:t>
      </w:r>
      <w:r w:rsidR="00314DD7" w:rsidRPr="009874DF">
        <w:rPr>
          <w:rFonts w:ascii="Arial" w:hAnsi="Arial" w:cs="Arial"/>
          <w:lang w:val="es-ES"/>
        </w:rPr>
        <w:t xml:space="preserve"> fecha de realización y responsables de la realización del documento.</w:t>
      </w:r>
    </w:p>
    <w:p w14:paraId="7D22C190" w14:textId="08E84507" w:rsidR="00314DD7" w:rsidRPr="009874DF" w:rsidRDefault="00314DD7" w:rsidP="00070F3E">
      <w:pPr>
        <w:pStyle w:val="Texto"/>
        <w:numPr>
          <w:ilvl w:val="0"/>
          <w:numId w:val="14"/>
        </w:numPr>
        <w:rPr>
          <w:rFonts w:ascii="Arial" w:hAnsi="Arial" w:cs="Arial"/>
          <w:lang w:val="es-ES"/>
        </w:rPr>
      </w:pPr>
      <w:r w:rsidRPr="009874DF">
        <w:rPr>
          <w:rFonts w:ascii="Arial" w:hAnsi="Arial" w:cs="Arial"/>
          <w:lang w:val="es-ES"/>
        </w:rPr>
        <w:t>Todos los documentos serán almacenados en la plataforma cloud OneDrive</w:t>
      </w:r>
      <w:r w:rsidR="0026761B" w:rsidRPr="009874DF">
        <w:rPr>
          <w:rFonts w:ascii="Arial" w:hAnsi="Arial" w:cs="Arial"/>
          <w:lang w:val="es-ES"/>
        </w:rPr>
        <w:t xml:space="preserve"> mediante el uso de un grupo compartido en SharePoint </w:t>
      </w:r>
      <w:r w:rsidR="004C3038" w:rsidRPr="009874DF">
        <w:rPr>
          <w:rFonts w:ascii="Arial" w:hAnsi="Arial" w:cs="Arial"/>
          <w:lang w:val="es-ES"/>
        </w:rPr>
        <w:t>con un directorio único por tipo de documento.</w:t>
      </w:r>
    </w:p>
    <w:p w14:paraId="55C014DB" w14:textId="6BC0A09A" w:rsidR="00956D04" w:rsidRPr="0084337D" w:rsidRDefault="003C545E" w:rsidP="00070F3E">
      <w:pPr>
        <w:pStyle w:val="Texto"/>
        <w:numPr>
          <w:ilvl w:val="0"/>
          <w:numId w:val="14"/>
        </w:numPr>
        <w:rPr>
          <w:lang w:val="es-ES"/>
        </w:rPr>
      </w:pPr>
      <w:r w:rsidRPr="009874DF">
        <w:rPr>
          <w:rFonts w:ascii="Arial" w:hAnsi="Arial" w:cs="Arial"/>
          <w:lang w:val="es-ES"/>
        </w:rPr>
        <w:t xml:space="preserve">Almacenamiento de copias de seguridad de forma periódica para minimizar el riesgo de perdida de información. Al finalizar </w:t>
      </w:r>
      <w:r w:rsidR="00B54ABE" w:rsidRPr="009874DF">
        <w:rPr>
          <w:rFonts w:ascii="Arial" w:hAnsi="Arial" w:cs="Arial"/>
          <w:lang w:val="es-ES"/>
        </w:rPr>
        <w:t>cada documento se almacenaran dos copias en local</w:t>
      </w:r>
      <w:r w:rsidR="00B54ABE" w:rsidRPr="0084337D">
        <w:rPr>
          <w:lang w:val="es-ES"/>
        </w:rPr>
        <w:t>.</w:t>
      </w:r>
    </w:p>
    <w:p w14:paraId="369A7DCD" w14:textId="7C6F9B17" w:rsidR="003F23DF" w:rsidRPr="0084337D" w:rsidRDefault="003F23DF" w:rsidP="00BD328F">
      <w:pPr>
        <w:pStyle w:val="Ttulo1"/>
      </w:pPr>
      <w:bookmarkStart w:id="43" w:name="_Toc100006656"/>
      <w:r w:rsidRPr="0084337D">
        <w:lastRenderedPageBreak/>
        <w:t>Control de los soportes</w:t>
      </w:r>
      <w:bookmarkEnd w:id="43"/>
      <w:r w:rsidRPr="0084337D">
        <w:t xml:space="preserve"> </w:t>
      </w:r>
    </w:p>
    <w:p w14:paraId="5F01D11D" w14:textId="0F0EB3AA" w:rsidR="0032036A" w:rsidRPr="002F411A" w:rsidRDefault="0032036A" w:rsidP="0032036A">
      <w:pPr>
        <w:jc w:val="both"/>
        <w:rPr>
          <w:rFonts w:ascii="Arial" w:hAnsi="Arial" w:cs="Arial"/>
          <w:color w:val="000000"/>
          <w:szCs w:val="22"/>
        </w:rPr>
      </w:pPr>
      <w:r w:rsidRPr="002F411A">
        <w:rPr>
          <w:rFonts w:ascii="Arial" w:hAnsi="Arial" w:cs="Arial"/>
          <w:color w:val="000000"/>
          <w:szCs w:val="22"/>
        </w:rPr>
        <w:t xml:space="preserve">Los procedimientos que se seguirán para realizar el control de los soportes quedan definidos por las buenas prácticas habituales y el uso de </w:t>
      </w:r>
      <w:r w:rsidR="00276862" w:rsidRPr="002F411A">
        <w:rPr>
          <w:rFonts w:ascii="Arial" w:hAnsi="Arial" w:cs="Arial"/>
          <w:color w:val="000000"/>
          <w:szCs w:val="22"/>
        </w:rPr>
        <w:t>herramientas de gestión cloud, específicamente GitHub y OneDrive</w:t>
      </w:r>
      <w:r w:rsidRPr="002F411A">
        <w:rPr>
          <w:rFonts w:ascii="Arial" w:hAnsi="Arial" w:cs="Arial"/>
          <w:color w:val="000000"/>
          <w:szCs w:val="22"/>
        </w:rPr>
        <w:t xml:space="preserve">. A continuación, se procederá a ampliar la información recogida en el documento SCMP </w:t>
      </w:r>
      <w:r w:rsidR="00966F6B" w:rsidRPr="002F411A">
        <w:rPr>
          <w:rFonts w:ascii="Arial" w:hAnsi="Arial" w:cs="Arial"/>
          <w:szCs w:val="22"/>
        </w:rPr>
        <w:t xml:space="preserve">[REF-08] </w:t>
      </w:r>
      <w:r w:rsidRPr="002F411A">
        <w:rPr>
          <w:rFonts w:ascii="Arial" w:hAnsi="Arial" w:cs="Arial"/>
          <w:color w:val="000000"/>
          <w:szCs w:val="22"/>
        </w:rPr>
        <w:t>sobre los procedimientos utilizados para supervisar el cumplimiento</w:t>
      </w:r>
      <w:r w:rsidR="00276862" w:rsidRPr="002F411A">
        <w:rPr>
          <w:rFonts w:ascii="Arial" w:hAnsi="Arial" w:cs="Arial"/>
          <w:color w:val="000000"/>
          <w:szCs w:val="22"/>
        </w:rPr>
        <w:t>.</w:t>
      </w:r>
    </w:p>
    <w:p w14:paraId="63C03793" w14:textId="77777777" w:rsidR="0032036A" w:rsidRPr="002F411A" w:rsidRDefault="0032036A" w:rsidP="0032036A">
      <w:pPr>
        <w:jc w:val="both"/>
        <w:rPr>
          <w:rFonts w:ascii="Arial" w:hAnsi="Arial" w:cs="Arial"/>
          <w:color w:val="000000"/>
          <w:szCs w:val="22"/>
        </w:rPr>
      </w:pPr>
    </w:p>
    <w:p w14:paraId="6020EDC6" w14:textId="6AFD21FE" w:rsidR="0032036A" w:rsidRPr="002F411A" w:rsidRDefault="0032036A" w:rsidP="00070F3E">
      <w:pPr>
        <w:pStyle w:val="Prrafodelista"/>
        <w:numPr>
          <w:ilvl w:val="0"/>
          <w:numId w:val="15"/>
        </w:numPr>
        <w:jc w:val="both"/>
        <w:rPr>
          <w:rFonts w:ascii="Arial" w:hAnsi="Arial" w:cs="Arial"/>
          <w:color w:val="000000"/>
          <w:szCs w:val="22"/>
        </w:rPr>
      </w:pPr>
      <w:r w:rsidRPr="002F411A">
        <w:rPr>
          <w:rFonts w:ascii="Arial" w:hAnsi="Arial" w:cs="Arial"/>
          <w:color w:val="000000"/>
          <w:szCs w:val="22"/>
        </w:rPr>
        <w:t xml:space="preserve">El primer procedimiento a seguir para garantizar que </w:t>
      </w:r>
      <w:r w:rsidR="00185B12" w:rsidRPr="002F411A">
        <w:rPr>
          <w:rFonts w:ascii="Arial" w:hAnsi="Arial" w:cs="Arial"/>
          <w:color w:val="000000"/>
          <w:szCs w:val="22"/>
        </w:rPr>
        <w:t xml:space="preserve">en el código no ocurre ningún error fatal o </w:t>
      </w:r>
      <w:r w:rsidR="004339AB" w:rsidRPr="002F411A">
        <w:rPr>
          <w:rFonts w:ascii="Arial" w:hAnsi="Arial" w:cs="Arial"/>
          <w:color w:val="000000"/>
          <w:szCs w:val="22"/>
        </w:rPr>
        <w:t>la perdida de</w:t>
      </w:r>
      <w:r w:rsidR="006D6F33" w:rsidRPr="002F411A">
        <w:rPr>
          <w:rFonts w:ascii="Arial" w:hAnsi="Arial" w:cs="Arial"/>
          <w:color w:val="000000"/>
          <w:szCs w:val="22"/>
        </w:rPr>
        <w:t xml:space="preserve"> una </w:t>
      </w:r>
      <w:r w:rsidR="00CE0E68" w:rsidRPr="002F411A">
        <w:rPr>
          <w:rFonts w:ascii="Arial" w:hAnsi="Arial" w:cs="Arial"/>
          <w:color w:val="000000"/>
          <w:szCs w:val="22"/>
        </w:rPr>
        <w:t xml:space="preserve">versión será </w:t>
      </w:r>
      <w:r w:rsidR="00955B15" w:rsidRPr="002F411A">
        <w:rPr>
          <w:rFonts w:ascii="Arial" w:hAnsi="Arial" w:cs="Arial"/>
          <w:color w:val="000000"/>
          <w:szCs w:val="22"/>
        </w:rPr>
        <w:t>la asignación de niveles de autoridad</w:t>
      </w:r>
      <w:r w:rsidR="00BA7CA8" w:rsidRPr="002F411A">
        <w:rPr>
          <w:rFonts w:ascii="Arial" w:hAnsi="Arial" w:cs="Arial"/>
          <w:color w:val="000000"/>
          <w:szCs w:val="22"/>
        </w:rPr>
        <w:t>.</w:t>
      </w:r>
    </w:p>
    <w:p w14:paraId="6A4EA9EE" w14:textId="77777777" w:rsidR="0032036A" w:rsidRPr="002F411A" w:rsidRDefault="0032036A" w:rsidP="0032036A">
      <w:pPr>
        <w:jc w:val="both"/>
        <w:rPr>
          <w:rFonts w:ascii="Arial" w:hAnsi="Arial" w:cs="Arial"/>
          <w:color w:val="000000"/>
          <w:szCs w:val="22"/>
        </w:rPr>
      </w:pPr>
    </w:p>
    <w:p w14:paraId="1DBAB394" w14:textId="40C635E7" w:rsidR="0058253A" w:rsidRPr="002F411A" w:rsidRDefault="0032036A" w:rsidP="0032036A">
      <w:pPr>
        <w:jc w:val="both"/>
        <w:rPr>
          <w:rFonts w:ascii="Arial" w:hAnsi="Arial" w:cs="Arial"/>
          <w:color w:val="000000"/>
          <w:szCs w:val="22"/>
        </w:rPr>
      </w:pPr>
      <w:r w:rsidRPr="002F411A">
        <w:rPr>
          <w:rFonts w:ascii="Arial" w:hAnsi="Arial" w:cs="Arial"/>
          <w:color w:val="000000"/>
          <w:szCs w:val="22"/>
        </w:rPr>
        <w:t>Estos permisos quedan definidos en el SCMP</w:t>
      </w:r>
      <w:r w:rsidR="00966F6B" w:rsidRPr="002F411A">
        <w:rPr>
          <w:rFonts w:ascii="Arial" w:hAnsi="Arial" w:cs="Arial"/>
          <w:color w:val="000000"/>
          <w:szCs w:val="22"/>
        </w:rPr>
        <w:t xml:space="preserve"> </w:t>
      </w:r>
      <w:r w:rsidR="00966F6B" w:rsidRPr="002F411A">
        <w:rPr>
          <w:rFonts w:ascii="Arial" w:hAnsi="Arial" w:cs="Arial"/>
          <w:szCs w:val="22"/>
        </w:rPr>
        <w:t xml:space="preserve">[REF-08] </w:t>
      </w:r>
      <w:r w:rsidRPr="002F411A">
        <w:rPr>
          <w:rFonts w:ascii="Arial" w:hAnsi="Arial" w:cs="Arial"/>
          <w:color w:val="000000"/>
          <w:szCs w:val="22"/>
        </w:rPr>
        <w:t xml:space="preserve"> según el rol del usuario y se </w:t>
      </w:r>
      <w:r w:rsidR="00955B15" w:rsidRPr="002F411A">
        <w:rPr>
          <w:rFonts w:ascii="Arial" w:hAnsi="Arial" w:cs="Arial"/>
          <w:color w:val="000000"/>
          <w:szCs w:val="22"/>
        </w:rPr>
        <w:t xml:space="preserve">han </w:t>
      </w:r>
      <w:r w:rsidR="00A64C0D" w:rsidRPr="002F411A">
        <w:rPr>
          <w:rFonts w:ascii="Arial" w:hAnsi="Arial" w:cs="Arial"/>
          <w:color w:val="000000"/>
          <w:szCs w:val="22"/>
        </w:rPr>
        <w:t xml:space="preserve">reflejado en este documento en el apartado anterior. Además, estos niveles de autoridad se </w:t>
      </w:r>
      <w:r w:rsidR="00A30C0C" w:rsidRPr="002F411A">
        <w:rPr>
          <w:rFonts w:ascii="Arial" w:hAnsi="Arial" w:cs="Arial"/>
          <w:color w:val="000000"/>
          <w:szCs w:val="22"/>
        </w:rPr>
        <w:t>trasladan también a</w:t>
      </w:r>
      <w:r w:rsidR="002C0834" w:rsidRPr="002F411A">
        <w:rPr>
          <w:rFonts w:ascii="Arial" w:hAnsi="Arial" w:cs="Arial"/>
          <w:color w:val="000000"/>
          <w:szCs w:val="22"/>
        </w:rPr>
        <w:t xml:space="preserve"> la gestión de las ramas del repositorio online en GitHub y se han indicado en el anterior apartado.</w:t>
      </w:r>
    </w:p>
    <w:p w14:paraId="60D3CDF3" w14:textId="77777777" w:rsidR="0058253A" w:rsidRPr="002F411A" w:rsidRDefault="0058253A" w:rsidP="0032036A">
      <w:pPr>
        <w:jc w:val="both"/>
        <w:rPr>
          <w:rFonts w:ascii="Arial" w:hAnsi="Arial" w:cs="Arial"/>
          <w:color w:val="000000"/>
          <w:szCs w:val="22"/>
        </w:rPr>
      </w:pPr>
    </w:p>
    <w:p w14:paraId="7B9F2ACD" w14:textId="6AE355E6" w:rsidR="001107D1" w:rsidRPr="002F411A" w:rsidRDefault="001107D1" w:rsidP="00070F3E">
      <w:pPr>
        <w:pStyle w:val="Prrafodelista"/>
        <w:numPr>
          <w:ilvl w:val="0"/>
          <w:numId w:val="15"/>
        </w:numPr>
        <w:jc w:val="both"/>
        <w:rPr>
          <w:rFonts w:ascii="Arial" w:hAnsi="Arial" w:cs="Arial"/>
          <w:color w:val="000000"/>
          <w:szCs w:val="22"/>
        </w:rPr>
      </w:pPr>
      <w:r w:rsidRPr="002F411A">
        <w:rPr>
          <w:rFonts w:ascii="Arial" w:hAnsi="Arial" w:cs="Arial"/>
          <w:color w:val="000000"/>
          <w:szCs w:val="22"/>
        </w:rPr>
        <w:t xml:space="preserve">El </w:t>
      </w:r>
      <w:r w:rsidR="00AF3BAD" w:rsidRPr="002F411A">
        <w:rPr>
          <w:rFonts w:ascii="Arial" w:hAnsi="Arial" w:cs="Arial"/>
          <w:color w:val="000000"/>
          <w:szCs w:val="22"/>
        </w:rPr>
        <w:t>segundo</w:t>
      </w:r>
      <w:r w:rsidRPr="002F411A">
        <w:rPr>
          <w:rFonts w:ascii="Arial" w:hAnsi="Arial" w:cs="Arial"/>
          <w:color w:val="000000"/>
          <w:szCs w:val="22"/>
        </w:rPr>
        <w:t xml:space="preserve"> procedimiento a seguir para garantizar que en </w:t>
      </w:r>
      <w:r w:rsidR="00AF3BAD" w:rsidRPr="002F411A">
        <w:rPr>
          <w:rFonts w:ascii="Arial" w:hAnsi="Arial" w:cs="Arial"/>
          <w:color w:val="000000"/>
          <w:szCs w:val="22"/>
        </w:rPr>
        <w:t>los documentos</w:t>
      </w:r>
      <w:r w:rsidRPr="002F411A">
        <w:rPr>
          <w:rFonts w:ascii="Arial" w:hAnsi="Arial" w:cs="Arial"/>
          <w:color w:val="000000"/>
          <w:szCs w:val="22"/>
        </w:rPr>
        <w:t xml:space="preserve"> no ocurre ningún error o que no se pierde ninguna versión será la asignación de </w:t>
      </w:r>
      <w:r w:rsidR="006D3933" w:rsidRPr="002F411A">
        <w:rPr>
          <w:rFonts w:ascii="Arial" w:hAnsi="Arial" w:cs="Arial"/>
          <w:color w:val="000000"/>
          <w:szCs w:val="22"/>
        </w:rPr>
        <w:t xml:space="preserve">niveles de confidencialidad </w:t>
      </w:r>
      <w:r w:rsidR="00332CE8" w:rsidRPr="002F411A">
        <w:rPr>
          <w:rFonts w:ascii="Arial" w:hAnsi="Arial" w:cs="Arial"/>
          <w:color w:val="000000"/>
          <w:szCs w:val="22"/>
        </w:rPr>
        <w:t xml:space="preserve">para el control de cambios </w:t>
      </w:r>
      <w:r w:rsidR="006D3933" w:rsidRPr="002F411A">
        <w:rPr>
          <w:rFonts w:ascii="Arial" w:hAnsi="Arial" w:cs="Arial"/>
          <w:color w:val="000000"/>
          <w:szCs w:val="22"/>
        </w:rPr>
        <w:t>y de</w:t>
      </w:r>
      <w:r w:rsidR="00834F56" w:rsidRPr="002F411A">
        <w:rPr>
          <w:rFonts w:ascii="Arial" w:hAnsi="Arial" w:cs="Arial"/>
          <w:color w:val="000000"/>
          <w:szCs w:val="22"/>
        </w:rPr>
        <w:t>l uso de la herramienta cloud OneDriv</w:t>
      </w:r>
      <w:r w:rsidR="00332CE8" w:rsidRPr="002F411A">
        <w:rPr>
          <w:rFonts w:ascii="Arial" w:hAnsi="Arial" w:cs="Arial"/>
          <w:color w:val="000000"/>
          <w:szCs w:val="22"/>
        </w:rPr>
        <w:t>e.</w:t>
      </w:r>
    </w:p>
    <w:p w14:paraId="2DE66AE2" w14:textId="77777777" w:rsidR="001107D1" w:rsidRPr="002F411A" w:rsidRDefault="001107D1" w:rsidP="0032036A">
      <w:pPr>
        <w:jc w:val="both"/>
        <w:rPr>
          <w:rFonts w:ascii="Arial" w:hAnsi="Arial" w:cs="Arial"/>
          <w:color w:val="000000"/>
          <w:szCs w:val="22"/>
        </w:rPr>
      </w:pPr>
    </w:p>
    <w:p w14:paraId="66DA09F7" w14:textId="6F30BA4B" w:rsidR="0032036A" w:rsidRPr="002F411A" w:rsidRDefault="00332CE8" w:rsidP="0032036A">
      <w:pPr>
        <w:jc w:val="both"/>
        <w:rPr>
          <w:rFonts w:ascii="Arial" w:hAnsi="Arial" w:cs="Arial"/>
          <w:color w:val="000000"/>
          <w:szCs w:val="22"/>
        </w:rPr>
      </w:pPr>
      <w:r w:rsidRPr="002F411A">
        <w:rPr>
          <w:rFonts w:ascii="Arial" w:hAnsi="Arial" w:cs="Arial"/>
          <w:color w:val="000000"/>
          <w:szCs w:val="22"/>
        </w:rPr>
        <w:t xml:space="preserve">En el uso del control de cambios </w:t>
      </w:r>
      <w:r w:rsidR="00255E21" w:rsidRPr="002F411A">
        <w:rPr>
          <w:rFonts w:ascii="Arial" w:hAnsi="Arial" w:cs="Arial"/>
          <w:color w:val="000000"/>
          <w:szCs w:val="22"/>
        </w:rPr>
        <w:t>se aplicaran la configuración de nombres definido en el SCMP</w:t>
      </w:r>
      <w:r w:rsidR="00966F6B" w:rsidRPr="002F411A">
        <w:rPr>
          <w:rFonts w:ascii="Arial" w:hAnsi="Arial" w:cs="Arial"/>
          <w:color w:val="000000"/>
          <w:szCs w:val="22"/>
        </w:rPr>
        <w:t xml:space="preserve"> </w:t>
      </w:r>
      <w:r w:rsidR="00966F6B" w:rsidRPr="002F411A">
        <w:rPr>
          <w:rFonts w:ascii="Arial" w:hAnsi="Arial" w:cs="Arial"/>
          <w:szCs w:val="22"/>
        </w:rPr>
        <w:t>[REF-08]</w:t>
      </w:r>
      <w:r w:rsidR="00255E21" w:rsidRPr="002F411A">
        <w:rPr>
          <w:rFonts w:ascii="Arial" w:hAnsi="Arial" w:cs="Arial"/>
          <w:color w:val="000000"/>
          <w:szCs w:val="22"/>
        </w:rPr>
        <w:t>:</w:t>
      </w:r>
    </w:p>
    <w:p w14:paraId="46FB3FAE" w14:textId="2EA921EF" w:rsidR="00D32107" w:rsidRPr="0084337D" w:rsidRDefault="00D32107" w:rsidP="00D32107">
      <w:pPr>
        <w:pStyle w:val="Descripcin"/>
        <w:keepNext/>
      </w:pPr>
      <w:bookmarkStart w:id="44" w:name="_Toc100005324"/>
      <w:r w:rsidRPr="0084337D">
        <w:t xml:space="preserve">Tabla </w:t>
      </w:r>
      <w:r w:rsidRPr="0084337D">
        <w:fldChar w:fldCharType="begin"/>
      </w:r>
      <w:r w:rsidRPr="0084337D">
        <w:instrText>SEQ Tabla \* ARABIC</w:instrText>
      </w:r>
      <w:r w:rsidRPr="0084337D">
        <w:fldChar w:fldCharType="separate"/>
      </w:r>
      <w:r w:rsidR="00070F3E">
        <w:rPr>
          <w:noProof/>
        </w:rPr>
        <w:t>5</w:t>
      </w:r>
      <w:r w:rsidRPr="0084337D">
        <w:fldChar w:fldCharType="end"/>
      </w:r>
      <w:r w:rsidRPr="0084337D">
        <w:t>: Configuración de nombres</w:t>
      </w:r>
      <w:bookmarkEnd w:id="44"/>
    </w:p>
    <w:tbl>
      <w:tblPr>
        <w:tblStyle w:val="Tablaconcuadrcula"/>
        <w:tblW w:w="0" w:type="auto"/>
        <w:tblLook w:val="04A0" w:firstRow="1" w:lastRow="0" w:firstColumn="1" w:lastColumn="0" w:noHBand="0" w:noVBand="1"/>
      </w:tblPr>
      <w:tblGrid>
        <w:gridCol w:w="4313"/>
        <w:gridCol w:w="2950"/>
        <w:gridCol w:w="2081"/>
      </w:tblGrid>
      <w:tr w:rsidR="00D32107" w:rsidRPr="0084337D" w14:paraId="483DF63B" w14:textId="77777777" w:rsidTr="000B252E">
        <w:trPr>
          <w:tblHeader/>
        </w:trPr>
        <w:tc>
          <w:tcPr>
            <w:tcW w:w="4313" w:type="dxa"/>
            <w:shd w:val="clear" w:color="auto" w:fill="7030A0"/>
          </w:tcPr>
          <w:p w14:paraId="2FC6BF31" w14:textId="77777777" w:rsidR="00D32107" w:rsidRPr="0084337D" w:rsidRDefault="00D32107" w:rsidP="000B252E">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Nombre</w:t>
            </w:r>
          </w:p>
        </w:tc>
        <w:tc>
          <w:tcPr>
            <w:tcW w:w="2950" w:type="dxa"/>
            <w:shd w:val="clear" w:color="auto" w:fill="7030A0"/>
          </w:tcPr>
          <w:p w14:paraId="76A1917D" w14:textId="77777777" w:rsidR="00D32107" w:rsidRPr="0084337D" w:rsidRDefault="00D32107" w:rsidP="000B252E">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Tipo</w:t>
            </w:r>
          </w:p>
        </w:tc>
        <w:tc>
          <w:tcPr>
            <w:tcW w:w="2081" w:type="dxa"/>
            <w:shd w:val="clear" w:color="auto" w:fill="7030A0"/>
          </w:tcPr>
          <w:p w14:paraId="2F576EAF" w14:textId="77777777" w:rsidR="00D32107" w:rsidRPr="0084337D" w:rsidRDefault="00D32107" w:rsidP="000B252E">
            <w:pPr>
              <w:pStyle w:val="Texto"/>
              <w:spacing w:before="0" w:after="0"/>
              <w:rPr>
                <w:rFonts w:asciiTheme="minorHAnsi" w:hAnsiTheme="minorHAnsi" w:cstheme="minorHAnsi"/>
                <w:color w:val="FFFFFF" w:themeColor="background1"/>
                <w:sz w:val="24"/>
                <w:szCs w:val="28"/>
                <w:lang w:val="es-ES"/>
              </w:rPr>
            </w:pPr>
            <w:r w:rsidRPr="0084337D">
              <w:rPr>
                <w:rFonts w:asciiTheme="minorHAnsi" w:hAnsiTheme="minorHAnsi" w:cstheme="minorBidi"/>
                <w:color w:val="FFFFFF" w:themeColor="background1"/>
                <w:sz w:val="24"/>
                <w:lang w:val="es-ES"/>
              </w:rPr>
              <w:t>Confidencialidad</w:t>
            </w:r>
          </w:p>
        </w:tc>
      </w:tr>
      <w:tr w:rsidR="00D32107" w:rsidRPr="0084337D" w14:paraId="422C45C6" w14:textId="77777777" w:rsidTr="000B252E">
        <w:trPr>
          <w:trHeight w:val="593"/>
          <w:tblHeader/>
        </w:trPr>
        <w:tc>
          <w:tcPr>
            <w:tcW w:w="4313" w:type="dxa"/>
            <w:vAlign w:val="center"/>
          </w:tcPr>
          <w:p w14:paraId="0C1C1A4A" w14:textId="77777777" w:rsidR="00D32107" w:rsidRPr="0084337D" w:rsidRDefault="00D32107" w:rsidP="000B252E">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v0.3_0007_SCMP_GA1_SGM.docx</w:t>
            </w:r>
          </w:p>
        </w:tc>
        <w:tc>
          <w:tcPr>
            <w:tcW w:w="2950" w:type="dxa"/>
            <w:vAlign w:val="center"/>
          </w:tcPr>
          <w:p w14:paraId="2D294F18" w14:textId="77777777" w:rsidR="00D32107" w:rsidRPr="0084337D" w:rsidRDefault="00D32107" w:rsidP="000B252E">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Borrador de trabajo</w:t>
            </w:r>
          </w:p>
        </w:tc>
        <w:tc>
          <w:tcPr>
            <w:tcW w:w="2081" w:type="dxa"/>
            <w:vAlign w:val="center"/>
          </w:tcPr>
          <w:p w14:paraId="24CC06C4" w14:textId="77777777" w:rsidR="00D32107" w:rsidRPr="0084337D" w:rsidRDefault="00D32107" w:rsidP="000B252E">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Confidencial Interno</w:t>
            </w:r>
          </w:p>
        </w:tc>
      </w:tr>
      <w:tr w:rsidR="00D32107" w:rsidRPr="0084337D" w14:paraId="73F453D7" w14:textId="77777777" w:rsidTr="000B252E">
        <w:trPr>
          <w:trHeight w:val="710"/>
          <w:tblHeader/>
        </w:trPr>
        <w:tc>
          <w:tcPr>
            <w:tcW w:w="4313" w:type="dxa"/>
            <w:vAlign w:val="center"/>
          </w:tcPr>
          <w:p w14:paraId="377D9C17" w14:textId="77777777" w:rsidR="00D32107" w:rsidRPr="0084337D" w:rsidRDefault="00D32107" w:rsidP="000B252E">
            <w:pPr>
              <w:pStyle w:val="Texto"/>
              <w:spacing w:before="0" w:after="0"/>
              <w:jc w:val="left"/>
              <w:rPr>
                <w:rFonts w:asciiTheme="minorHAnsi" w:hAnsiTheme="minorHAnsi" w:cstheme="minorHAnsi"/>
                <w:lang w:val="es-ES"/>
              </w:rPr>
            </w:pPr>
            <w:r w:rsidRPr="0084337D">
              <w:rPr>
                <w:rFonts w:asciiTheme="minorHAnsi" w:hAnsiTheme="minorHAnsi" w:cstheme="minorBidi"/>
                <w:lang w:val="es-ES"/>
              </w:rPr>
              <w:t>V1.0_0007_SCMP_GA1_SGM.pdf</w:t>
            </w:r>
          </w:p>
        </w:tc>
        <w:tc>
          <w:tcPr>
            <w:tcW w:w="2950" w:type="dxa"/>
            <w:vAlign w:val="center"/>
          </w:tcPr>
          <w:p w14:paraId="68D9EC0E" w14:textId="77777777" w:rsidR="00D32107" w:rsidRPr="0084337D" w:rsidRDefault="00D32107" w:rsidP="000B252E">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Entregue al cliente</w:t>
            </w:r>
          </w:p>
        </w:tc>
        <w:tc>
          <w:tcPr>
            <w:tcW w:w="2081" w:type="dxa"/>
            <w:vAlign w:val="center"/>
          </w:tcPr>
          <w:p w14:paraId="0B41BCCA" w14:textId="77777777" w:rsidR="00D32107" w:rsidRPr="0084337D" w:rsidRDefault="00D32107" w:rsidP="000B252E">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Confidencial Externo</w:t>
            </w:r>
          </w:p>
        </w:tc>
      </w:tr>
      <w:tr w:rsidR="00D32107" w:rsidRPr="0084337D" w14:paraId="462CFFC2" w14:textId="77777777" w:rsidTr="000B252E">
        <w:trPr>
          <w:trHeight w:val="710"/>
          <w:tblHeader/>
        </w:trPr>
        <w:tc>
          <w:tcPr>
            <w:tcW w:w="4313" w:type="dxa"/>
            <w:vAlign w:val="center"/>
          </w:tcPr>
          <w:p w14:paraId="7F4163BA" w14:textId="77777777" w:rsidR="00D32107" w:rsidRPr="004853D2" w:rsidRDefault="00D32107" w:rsidP="000B252E">
            <w:pPr>
              <w:pStyle w:val="Texto"/>
              <w:spacing w:before="0" w:after="0"/>
              <w:jc w:val="left"/>
              <w:rPr>
                <w:rFonts w:asciiTheme="minorHAnsi" w:hAnsiTheme="minorHAnsi" w:cstheme="minorHAnsi"/>
                <w:lang w:val="en-US"/>
              </w:rPr>
            </w:pPr>
            <w:r w:rsidRPr="004853D2">
              <w:rPr>
                <w:rFonts w:asciiTheme="minorHAnsi" w:hAnsiTheme="minorHAnsi" w:cstheme="minorBidi"/>
                <w:lang w:val="en-US"/>
              </w:rPr>
              <w:t>v1.0_0007_SCMP_GA1_SGM_Review0.7.docx</w:t>
            </w:r>
          </w:p>
        </w:tc>
        <w:tc>
          <w:tcPr>
            <w:tcW w:w="2950" w:type="dxa"/>
            <w:vAlign w:val="center"/>
          </w:tcPr>
          <w:p w14:paraId="0A9BC3E5" w14:textId="77777777" w:rsidR="00D32107" w:rsidRPr="0084337D" w:rsidRDefault="00D32107" w:rsidP="000B252E">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Revisión del comité</w:t>
            </w:r>
          </w:p>
        </w:tc>
        <w:tc>
          <w:tcPr>
            <w:tcW w:w="2081" w:type="dxa"/>
            <w:vAlign w:val="center"/>
          </w:tcPr>
          <w:p w14:paraId="14B6DC45" w14:textId="77777777" w:rsidR="00D32107" w:rsidRPr="0084337D" w:rsidRDefault="00D32107" w:rsidP="000B252E">
            <w:pPr>
              <w:pStyle w:val="Texto"/>
              <w:spacing w:before="0" w:after="0"/>
              <w:jc w:val="left"/>
              <w:rPr>
                <w:rFonts w:asciiTheme="minorHAnsi" w:hAnsiTheme="minorHAnsi" w:cstheme="minorHAnsi"/>
                <w:sz w:val="24"/>
                <w:szCs w:val="28"/>
                <w:lang w:val="es-ES"/>
              </w:rPr>
            </w:pPr>
            <w:r w:rsidRPr="0084337D">
              <w:rPr>
                <w:rFonts w:asciiTheme="minorHAnsi" w:hAnsiTheme="minorHAnsi" w:cstheme="minorBidi"/>
                <w:sz w:val="24"/>
                <w:lang w:val="es-ES"/>
              </w:rPr>
              <w:t>Confidencial Interno</w:t>
            </w:r>
          </w:p>
        </w:tc>
      </w:tr>
    </w:tbl>
    <w:p w14:paraId="6034A744" w14:textId="38772873" w:rsidR="0032036A" w:rsidRPr="002F411A" w:rsidRDefault="00D32107" w:rsidP="0032036A">
      <w:pPr>
        <w:pStyle w:val="Texto"/>
        <w:rPr>
          <w:rFonts w:ascii="Arial" w:hAnsi="Arial" w:cs="Arial"/>
          <w:szCs w:val="22"/>
          <w:lang w:val="es-ES"/>
        </w:rPr>
      </w:pPr>
      <w:r w:rsidRPr="002F411A">
        <w:rPr>
          <w:rFonts w:ascii="Arial" w:hAnsi="Arial" w:cs="Arial"/>
          <w:szCs w:val="22"/>
          <w:lang w:val="es-ES"/>
        </w:rPr>
        <w:t xml:space="preserve">Además, se seguirá un procedimiento </w:t>
      </w:r>
      <w:r w:rsidR="00B25B72" w:rsidRPr="002F411A">
        <w:rPr>
          <w:rFonts w:ascii="Arial" w:hAnsi="Arial" w:cs="Arial"/>
          <w:szCs w:val="22"/>
          <w:lang w:val="es-ES"/>
        </w:rPr>
        <w:t>para los cambios más relevantes definido en los puntos 5.4.2.1 y 5.4.2.2 del documento SCMP</w:t>
      </w:r>
      <w:r w:rsidR="00966F6B" w:rsidRPr="002F411A">
        <w:rPr>
          <w:rFonts w:ascii="Arial" w:hAnsi="Arial" w:cs="Arial"/>
          <w:szCs w:val="22"/>
          <w:lang w:val="es-ES"/>
        </w:rPr>
        <w:t xml:space="preserve"> [REF-08]</w:t>
      </w:r>
      <w:r w:rsidR="00B25B72" w:rsidRPr="002F411A">
        <w:rPr>
          <w:rFonts w:ascii="Arial" w:hAnsi="Arial" w:cs="Arial"/>
          <w:szCs w:val="22"/>
          <w:lang w:val="es-ES"/>
        </w:rPr>
        <w:t xml:space="preserve"> con el fin de garantizar un control sobre los mismos.</w:t>
      </w:r>
      <w:r w:rsidR="00F46DCC" w:rsidRPr="002F411A">
        <w:rPr>
          <w:rFonts w:ascii="Arial" w:hAnsi="Arial" w:cs="Arial"/>
          <w:szCs w:val="22"/>
          <w:lang w:val="es-ES"/>
        </w:rPr>
        <w:t xml:space="preserve"> Una vez que se apliquen los cambios un comité de revisión </w:t>
      </w:r>
      <w:r w:rsidR="002B7C8A" w:rsidRPr="002F411A">
        <w:rPr>
          <w:rFonts w:ascii="Arial" w:hAnsi="Arial" w:cs="Arial"/>
          <w:szCs w:val="22"/>
          <w:lang w:val="es-ES"/>
        </w:rPr>
        <w:t>asegurara que sea correcto:</w:t>
      </w:r>
    </w:p>
    <w:p w14:paraId="49EA3E05" w14:textId="040B85C2" w:rsidR="002B7C8A" w:rsidRPr="0084337D" w:rsidRDefault="002B7C8A" w:rsidP="002B7C8A">
      <w:pPr>
        <w:pStyle w:val="Descripcin"/>
        <w:keepNext/>
      </w:pPr>
      <w:bookmarkStart w:id="45" w:name="_Toc98791089"/>
      <w:bookmarkStart w:id="46" w:name="_Toc100005325"/>
      <w:r w:rsidRPr="0084337D">
        <w:t xml:space="preserve">Tabla </w:t>
      </w:r>
      <w:r w:rsidRPr="0084337D">
        <w:fldChar w:fldCharType="begin"/>
      </w:r>
      <w:r w:rsidRPr="0084337D">
        <w:instrText>SEQ Tabla \* ARABIC</w:instrText>
      </w:r>
      <w:r w:rsidRPr="0084337D">
        <w:fldChar w:fldCharType="separate"/>
      </w:r>
      <w:r w:rsidR="00070F3E">
        <w:rPr>
          <w:noProof/>
        </w:rPr>
        <w:t>6</w:t>
      </w:r>
      <w:r w:rsidRPr="0084337D">
        <w:fldChar w:fldCharType="end"/>
      </w:r>
      <w:r w:rsidRPr="0084337D">
        <w:t>: Comité de Revisión</w:t>
      </w:r>
      <w:bookmarkEnd w:id="45"/>
      <w:bookmarkEnd w:id="46"/>
    </w:p>
    <w:tbl>
      <w:tblPr>
        <w:tblStyle w:val="Tablaconcuadrcula"/>
        <w:tblW w:w="0" w:type="auto"/>
        <w:tblLook w:val="04A0" w:firstRow="1" w:lastRow="0" w:firstColumn="1" w:lastColumn="0" w:noHBand="0" w:noVBand="1"/>
      </w:tblPr>
      <w:tblGrid>
        <w:gridCol w:w="1413"/>
        <w:gridCol w:w="3118"/>
        <w:gridCol w:w="4813"/>
      </w:tblGrid>
      <w:tr w:rsidR="002B7C8A" w:rsidRPr="0084337D" w14:paraId="06E3D43F" w14:textId="77777777" w:rsidTr="000B252E">
        <w:trPr>
          <w:tblHeader/>
        </w:trPr>
        <w:tc>
          <w:tcPr>
            <w:tcW w:w="1413" w:type="dxa"/>
            <w:shd w:val="clear" w:color="auto" w:fill="7030A0"/>
            <w:vAlign w:val="center"/>
          </w:tcPr>
          <w:p w14:paraId="3A5A2966" w14:textId="77777777" w:rsidR="002B7C8A" w:rsidRPr="0084337D" w:rsidRDefault="002B7C8A" w:rsidP="000B252E">
            <w:pPr>
              <w:rPr>
                <w:b/>
                <w:bCs/>
                <w:color w:val="FFFFFF" w:themeColor="background1"/>
              </w:rPr>
            </w:pPr>
            <w:r w:rsidRPr="0084337D">
              <w:rPr>
                <w:b/>
                <w:bCs/>
                <w:color w:val="FFFFFF" w:themeColor="background1"/>
              </w:rPr>
              <w:t>Id*</w:t>
            </w:r>
          </w:p>
        </w:tc>
        <w:tc>
          <w:tcPr>
            <w:tcW w:w="3118" w:type="dxa"/>
            <w:shd w:val="clear" w:color="auto" w:fill="7030A0"/>
            <w:vAlign w:val="center"/>
          </w:tcPr>
          <w:p w14:paraId="2FF2F0E4" w14:textId="77777777" w:rsidR="002B7C8A" w:rsidRPr="0084337D" w:rsidRDefault="002B7C8A" w:rsidP="000B252E">
            <w:pPr>
              <w:rPr>
                <w:b/>
                <w:bCs/>
                <w:color w:val="FFFFFF" w:themeColor="background1"/>
              </w:rPr>
            </w:pPr>
            <w:r w:rsidRPr="0084337D">
              <w:rPr>
                <w:b/>
                <w:bCs/>
                <w:color w:val="FFFFFF" w:themeColor="background1"/>
              </w:rPr>
              <w:t>Nombre</w:t>
            </w:r>
          </w:p>
        </w:tc>
        <w:tc>
          <w:tcPr>
            <w:tcW w:w="4813" w:type="dxa"/>
            <w:shd w:val="clear" w:color="auto" w:fill="7030A0"/>
            <w:vAlign w:val="center"/>
          </w:tcPr>
          <w:p w14:paraId="16103592" w14:textId="77777777" w:rsidR="002B7C8A" w:rsidRPr="0084337D" w:rsidRDefault="002B7C8A" w:rsidP="000B252E">
            <w:pPr>
              <w:rPr>
                <w:b/>
                <w:bCs/>
                <w:color w:val="FFFFFF" w:themeColor="background1"/>
              </w:rPr>
            </w:pPr>
            <w:r w:rsidRPr="0084337D">
              <w:rPr>
                <w:b/>
                <w:bCs/>
                <w:color w:val="FFFFFF" w:themeColor="background1"/>
              </w:rPr>
              <w:t>Responsabilidad</w:t>
            </w:r>
          </w:p>
        </w:tc>
      </w:tr>
      <w:tr w:rsidR="002B7C8A" w:rsidRPr="0084337D" w14:paraId="4D0F6E31" w14:textId="77777777" w:rsidTr="000B252E">
        <w:trPr>
          <w:tblHeader/>
        </w:trPr>
        <w:tc>
          <w:tcPr>
            <w:tcW w:w="1413" w:type="dxa"/>
            <w:vAlign w:val="center"/>
          </w:tcPr>
          <w:p w14:paraId="6D521CD2" w14:textId="77777777" w:rsidR="002B7C8A" w:rsidRPr="0084337D" w:rsidRDefault="002B7C8A" w:rsidP="000B252E">
            <w:pPr>
              <w:rPr>
                <w:rFonts w:cstheme="minorHAnsi"/>
                <w:sz w:val="18"/>
                <w:szCs w:val="18"/>
              </w:rPr>
            </w:pPr>
            <w:r w:rsidRPr="0084337D">
              <w:rPr>
                <w:rFonts w:cstheme="minorHAnsi"/>
                <w:sz w:val="18"/>
                <w:szCs w:val="18"/>
              </w:rPr>
              <w:t>REC-01</w:t>
            </w:r>
          </w:p>
        </w:tc>
        <w:tc>
          <w:tcPr>
            <w:tcW w:w="3118" w:type="dxa"/>
            <w:vAlign w:val="center"/>
          </w:tcPr>
          <w:p w14:paraId="02289D61" w14:textId="77777777" w:rsidR="002B7C8A" w:rsidRPr="0084337D" w:rsidRDefault="002B7C8A" w:rsidP="000B252E">
            <w:pPr>
              <w:rPr>
                <w:rFonts w:asciiTheme="minorHAnsi" w:hAnsiTheme="minorHAnsi" w:cstheme="minorHAnsi"/>
              </w:rPr>
            </w:pPr>
            <w:r w:rsidRPr="0084337D">
              <w:rPr>
                <w:rFonts w:asciiTheme="minorHAnsi" w:hAnsiTheme="minorHAnsi" w:cstheme="minorHAnsi"/>
              </w:rPr>
              <w:t>Jefe de Proyecto</w:t>
            </w:r>
          </w:p>
        </w:tc>
        <w:tc>
          <w:tcPr>
            <w:tcW w:w="4813" w:type="dxa"/>
            <w:vAlign w:val="center"/>
          </w:tcPr>
          <w:p w14:paraId="6B2A33BB" w14:textId="77777777" w:rsidR="002B7C8A" w:rsidRPr="0084337D" w:rsidRDefault="002B7C8A" w:rsidP="000B252E">
            <w:pPr>
              <w:rPr>
                <w:rFonts w:asciiTheme="minorHAnsi" w:hAnsiTheme="minorHAnsi" w:cstheme="minorHAnsi"/>
              </w:rPr>
            </w:pPr>
            <w:r w:rsidRPr="0084337D">
              <w:rPr>
                <w:rFonts w:asciiTheme="minorHAnsi" w:hAnsiTheme="minorHAnsi" w:cstheme="minorHAnsi"/>
              </w:rPr>
              <w:t>Aprobar el documento, no se podrá entregar sin la aprobación del Jefe de Proyecto.</w:t>
            </w:r>
          </w:p>
        </w:tc>
      </w:tr>
      <w:tr w:rsidR="002B7C8A" w:rsidRPr="0084337D" w14:paraId="1004A855" w14:textId="77777777" w:rsidTr="000B252E">
        <w:trPr>
          <w:trHeight w:val="519"/>
          <w:tblHeader/>
        </w:trPr>
        <w:tc>
          <w:tcPr>
            <w:tcW w:w="1413" w:type="dxa"/>
            <w:vAlign w:val="center"/>
          </w:tcPr>
          <w:p w14:paraId="640335E0" w14:textId="77777777" w:rsidR="002B7C8A" w:rsidRPr="0084337D" w:rsidRDefault="002B7C8A" w:rsidP="000B252E">
            <w:pPr>
              <w:rPr>
                <w:rFonts w:cstheme="minorHAnsi"/>
                <w:sz w:val="18"/>
                <w:szCs w:val="18"/>
              </w:rPr>
            </w:pPr>
            <w:r w:rsidRPr="0084337D">
              <w:rPr>
                <w:rFonts w:cstheme="minorHAnsi"/>
                <w:sz w:val="18"/>
                <w:szCs w:val="18"/>
              </w:rPr>
              <w:t>REC-02</w:t>
            </w:r>
          </w:p>
        </w:tc>
        <w:tc>
          <w:tcPr>
            <w:tcW w:w="3118" w:type="dxa"/>
            <w:vAlign w:val="center"/>
          </w:tcPr>
          <w:p w14:paraId="6A36B7AD" w14:textId="77777777" w:rsidR="002B7C8A" w:rsidRPr="0084337D" w:rsidRDefault="002B7C8A" w:rsidP="000B252E">
            <w:pPr>
              <w:rPr>
                <w:rFonts w:asciiTheme="minorHAnsi" w:hAnsiTheme="minorHAnsi" w:cstheme="minorHAnsi"/>
              </w:rPr>
            </w:pPr>
            <w:r w:rsidRPr="0084337D">
              <w:rPr>
                <w:rFonts w:asciiTheme="minorHAnsi" w:hAnsiTheme="minorHAnsi" w:cstheme="minorHAnsi"/>
              </w:rPr>
              <w:t xml:space="preserve">Arquitecto de la Solución </w:t>
            </w:r>
          </w:p>
        </w:tc>
        <w:tc>
          <w:tcPr>
            <w:tcW w:w="4813" w:type="dxa"/>
            <w:vAlign w:val="center"/>
          </w:tcPr>
          <w:p w14:paraId="503157DD" w14:textId="77777777" w:rsidR="002B7C8A" w:rsidRPr="0084337D" w:rsidRDefault="002B7C8A" w:rsidP="000B252E">
            <w:pPr>
              <w:rPr>
                <w:rFonts w:asciiTheme="minorHAnsi" w:hAnsiTheme="minorHAnsi" w:cstheme="minorHAnsi"/>
              </w:rPr>
            </w:pPr>
            <w:r w:rsidRPr="0084337D">
              <w:rPr>
                <w:rFonts w:asciiTheme="minorHAnsi" w:hAnsiTheme="minorHAnsi" w:cstheme="minorHAnsi"/>
              </w:rPr>
              <w:t>Crear el documento y revisar los detalles técnicos.</w:t>
            </w:r>
          </w:p>
        </w:tc>
      </w:tr>
      <w:tr w:rsidR="002B7C8A" w:rsidRPr="0084337D" w14:paraId="5310613F" w14:textId="77777777" w:rsidTr="000B252E">
        <w:trPr>
          <w:tblHeader/>
        </w:trPr>
        <w:tc>
          <w:tcPr>
            <w:tcW w:w="1413" w:type="dxa"/>
            <w:vAlign w:val="center"/>
          </w:tcPr>
          <w:p w14:paraId="1DBA7FB3" w14:textId="77777777" w:rsidR="002B7C8A" w:rsidRPr="0084337D" w:rsidRDefault="002B7C8A" w:rsidP="000B252E">
            <w:pPr>
              <w:rPr>
                <w:rFonts w:cstheme="minorHAnsi"/>
                <w:sz w:val="18"/>
                <w:szCs w:val="18"/>
              </w:rPr>
            </w:pPr>
            <w:r w:rsidRPr="0084337D">
              <w:rPr>
                <w:rFonts w:cs="Arial"/>
                <w:sz w:val="18"/>
                <w:szCs w:val="18"/>
              </w:rPr>
              <w:t>REC-03</w:t>
            </w:r>
          </w:p>
        </w:tc>
        <w:tc>
          <w:tcPr>
            <w:tcW w:w="3118" w:type="dxa"/>
            <w:vAlign w:val="center"/>
          </w:tcPr>
          <w:p w14:paraId="16C1C00F" w14:textId="77777777" w:rsidR="002B7C8A" w:rsidRPr="0084337D" w:rsidRDefault="002B7C8A" w:rsidP="000B252E">
            <w:pPr>
              <w:rPr>
                <w:rFonts w:asciiTheme="minorHAnsi" w:hAnsiTheme="minorHAnsi" w:cstheme="minorHAnsi"/>
              </w:rPr>
            </w:pPr>
            <w:r w:rsidRPr="0084337D">
              <w:rPr>
                <w:rFonts w:asciiTheme="minorHAnsi" w:hAnsiTheme="minorHAnsi" w:cstheme="minorHAnsi"/>
                <w:color w:val="000000"/>
              </w:rPr>
              <w:t>Gestor de la Calidad</w:t>
            </w:r>
          </w:p>
        </w:tc>
        <w:tc>
          <w:tcPr>
            <w:tcW w:w="4813" w:type="dxa"/>
            <w:vAlign w:val="center"/>
          </w:tcPr>
          <w:p w14:paraId="21F1C49C" w14:textId="77777777" w:rsidR="002B7C8A" w:rsidRPr="0084337D" w:rsidRDefault="002B7C8A" w:rsidP="000B252E">
            <w:pPr>
              <w:rPr>
                <w:rFonts w:asciiTheme="minorHAnsi" w:hAnsiTheme="minorHAnsi" w:cstheme="minorHAnsi"/>
              </w:rPr>
            </w:pPr>
            <w:r w:rsidRPr="0084337D">
              <w:rPr>
                <w:rFonts w:asciiTheme="minorHAnsi" w:hAnsiTheme="minorHAnsi" w:cstheme="minorHAnsi"/>
              </w:rPr>
              <w:t xml:space="preserve">Verificar la calidad del documento revisando por detalles de gestión y indentificando incoherencias. </w:t>
            </w:r>
          </w:p>
        </w:tc>
      </w:tr>
    </w:tbl>
    <w:p w14:paraId="41D4BE7D" w14:textId="77777777" w:rsidR="002B7C8A" w:rsidRPr="0084337D" w:rsidRDefault="002B7C8A" w:rsidP="002B7C8A">
      <w:pPr>
        <w:pStyle w:val="Prrafodelista"/>
        <w:jc w:val="both"/>
        <w:rPr>
          <w:rFonts w:cs="Arial"/>
          <w:color w:val="000000"/>
          <w:szCs w:val="22"/>
        </w:rPr>
      </w:pPr>
    </w:p>
    <w:p w14:paraId="21AD3FFD" w14:textId="2FB8AB15" w:rsidR="002B7C8A" w:rsidRPr="002F411A" w:rsidRDefault="002B7C8A" w:rsidP="00070F3E">
      <w:pPr>
        <w:pStyle w:val="Prrafodelista"/>
        <w:numPr>
          <w:ilvl w:val="0"/>
          <w:numId w:val="16"/>
        </w:numPr>
        <w:jc w:val="both"/>
        <w:rPr>
          <w:rFonts w:cs="Arial"/>
          <w:color w:val="000000"/>
          <w:szCs w:val="22"/>
        </w:rPr>
      </w:pPr>
      <w:r w:rsidRPr="002F411A">
        <w:rPr>
          <w:rFonts w:cs="Arial"/>
          <w:color w:val="000000"/>
          <w:szCs w:val="22"/>
        </w:rPr>
        <w:t xml:space="preserve">El tercer procedimiento para asegurar la integridad de todos los datos relevantes del </w:t>
      </w:r>
      <w:r w:rsidR="00D727F3" w:rsidRPr="002F411A">
        <w:rPr>
          <w:rFonts w:cs="Arial"/>
          <w:color w:val="000000"/>
          <w:szCs w:val="22"/>
        </w:rPr>
        <w:t>proyecto será la copia de seguridad en local de forma periódica según se ha especificado.</w:t>
      </w:r>
    </w:p>
    <w:p w14:paraId="3B3A3002" w14:textId="42722983" w:rsidR="008F6BA6" w:rsidRPr="0084337D" w:rsidRDefault="008F6BA6" w:rsidP="00BD328F">
      <w:pPr>
        <w:pStyle w:val="Ttulo1"/>
      </w:pPr>
      <w:bookmarkStart w:id="47" w:name="_Toc100006657"/>
      <w:r w:rsidRPr="0084337D">
        <w:lastRenderedPageBreak/>
        <w:t>Control de los proveedores</w:t>
      </w:r>
      <w:bookmarkEnd w:id="47"/>
      <w:r w:rsidRPr="0084337D">
        <w:t xml:space="preserve"> </w:t>
      </w:r>
    </w:p>
    <w:p w14:paraId="5D78556A" w14:textId="06A0A8DC" w:rsidR="00E50886" w:rsidRPr="002F411A" w:rsidRDefault="00E50886" w:rsidP="00E50886">
      <w:pPr>
        <w:jc w:val="both"/>
        <w:rPr>
          <w:rFonts w:ascii="Arial" w:hAnsi="Arial" w:cs="Arial"/>
          <w:color w:val="000000"/>
          <w:szCs w:val="22"/>
        </w:rPr>
      </w:pPr>
      <w:r w:rsidRPr="002F411A">
        <w:rPr>
          <w:rFonts w:ascii="Arial" w:hAnsi="Arial" w:cs="Arial"/>
          <w:color w:val="000000"/>
          <w:szCs w:val="22"/>
        </w:rPr>
        <w:t xml:space="preserve">Los procedimientos que se seguirán para realizar el control de los proveedores quedan definidos por las buenas prácticas habituales y el uso de herramientas de gestión </w:t>
      </w:r>
      <w:r w:rsidR="00BA7CA8" w:rsidRPr="002F411A">
        <w:rPr>
          <w:rFonts w:ascii="Arial" w:hAnsi="Arial" w:cs="Arial"/>
          <w:color w:val="000000"/>
          <w:szCs w:val="22"/>
        </w:rPr>
        <w:t>de proyectos desarrolladas internamente por Fedex</w:t>
      </w:r>
      <w:r w:rsidRPr="002F411A">
        <w:rPr>
          <w:rFonts w:ascii="Arial" w:hAnsi="Arial" w:cs="Arial"/>
          <w:color w:val="000000"/>
          <w:szCs w:val="22"/>
        </w:rPr>
        <w:t>. A continuación, se procederá a ampliar la información recogida en el documento SCMP</w:t>
      </w:r>
      <w:r w:rsidR="00966F6B" w:rsidRPr="002F411A">
        <w:rPr>
          <w:rFonts w:ascii="Arial" w:hAnsi="Arial" w:cs="Arial"/>
          <w:color w:val="000000"/>
          <w:szCs w:val="22"/>
        </w:rPr>
        <w:t xml:space="preserve"> </w:t>
      </w:r>
      <w:r w:rsidR="00966F6B" w:rsidRPr="002F411A">
        <w:rPr>
          <w:rFonts w:ascii="Arial" w:hAnsi="Arial" w:cs="Arial"/>
          <w:szCs w:val="22"/>
        </w:rPr>
        <w:t xml:space="preserve">[REF-08] </w:t>
      </w:r>
      <w:r w:rsidRPr="002F411A">
        <w:rPr>
          <w:rFonts w:ascii="Arial" w:hAnsi="Arial" w:cs="Arial"/>
          <w:color w:val="000000"/>
          <w:szCs w:val="22"/>
        </w:rPr>
        <w:t xml:space="preserve">sobre los procedimientos utilizados para </w:t>
      </w:r>
      <w:r w:rsidR="00BA7CA8" w:rsidRPr="002F411A">
        <w:rPr>
          <w:rFonts w:ascii="Arial" w:hAnsi="Arial" w:cs="Arial"/>
          <w:color w:val="000000"/>
          <w:szCs w:val="22"/>
        </w:rPr>
        <w:t>su supervisión.</w:t>
      </w:r>
    </w:p>
    <w:p w14:paraId="18E2802C" w14:textId="77777777" w:rsidR="00BA7CA8" w:rsidRPr="002F411A" w:rsidRDefault="00BA7CA8" w:rsidP="00E50886">
      <w:pPr>
        <w:jc w:val="both"/>
        <w:rPr>
          <w:rFonts w:ascii="Arial" w:hAnsi="Arial" w:cs="Arial"/>
          <w:color w:val="000000"/>
          <w:szCs w:val="22"/>
        </w:rPr>
      </w:pPr>
    </w:p>
    <w:p w14:paraId="0062FD32" w14:textId="313A996B" w:rsidR="00BF04EC" w:rsidRPr="002F411A" w:rsidRDefault="00BF04EC" w:rsidP="00070F3E">
      <w:pPr>
        <w:pStyle w:val="Prrafodelista"/>
        <w:numPr>
          <w:ilvl w:val="0"/>
          <w:numId w:val="17"/>
        </w:numPr>
        <w:jc w:val="both"/>
        <w:rPr>
          <w:rFonts w:ascii="Arial" w:hAnsi="Arial" w:cs="Arial"/>
          <w:color w:val="000000"/>
          <w:szCs w:val="22"/>
        </w:rPr>
      </w:pPr>
      <w:r w:rsidRPr="002F411A">
        <w:rPr>
          <w:rFonts w:ascii="Arial" w:hAnsi="Arial" w:cs="Arial"/>
          <w:color w:val="000000"/>
          <w:szCs w:val="22"/>
        </w:rPr>
        <w:t xml:space="preserve">El primer procedimiento para asegurar el cumplimiento de </w:t>
      </w:r>
      <w:r w:rsidR="00CA61C2" w:rsidRPr="002F411A">
        <w:rPr>
          <w:rFonts w:ascii="Arial" w:hAnsi="Arial" w:cs="Arial"/>
          <w:color w:val="000000"/>
          <w:szCs w:val="22"/>
        </w:rPr>
        <w:t>l</w:t>
      </w:r>
      <w:r w:rsidR="00361336" w:rsidRPr="002F411A">
        <w:rPr>
          <w:rFonts w:ascii="Arial" w:hAnsi="Arial" w:cs="Arial"/>
          <w:color w:val="000000"/>
          <w:szCs w:val="22"/>
        </w:rPr>
        <w:t>os contratos de FeedEx</w:t>
      </w:r>
      <w:r w:rsidR="000B62C4" w:rsidRPr="002F411A">
        <w:rPr>
          <w:rFonts w:ascii="Arial" w:hAnsi="Arial" w:cs="Arial"/>
          <w:color w:val="000000"/>
          <w:szCs w:val="22"/>
        </w:rPr>
        <w:t xml:space="preserve"> para</w:t>
      </w:r>
      <w:r w:rsidRPr="002F411A">
        <w:rPr>
          <w:rFonts w:ascii="Arial" w:hAnsi="Arial" w:cs="Arial"/>
          <w:color w:val="000000"/>
          <w:szCs w:val="22"/>
        </w:rPr>
        <w:t xml:space="preserve"> </w:t>
      </w:r>
      <w:r w:rsidR="000B62C4" w:rsidRPr="002F411A">
        <w:rPr>
          <w:rFonts w:ascii="Arial" w:hAnsi="Arial" w:cs="Arial"/>
          <w:color w:val="000000"/>
          <w:szCs w:val="22"/>
        </w:rPr>
        <w:t>este</w:t>
      </w:r>
      <w:r w:rsidRPr="002F411A">
        <w:rPr>
          <w:rFonts w:ascii="Arial" w:hAnsi="Arial" w:cs="Arial"/>
          <w:color w:val="000000"/>
          <w:szCs w:val="22"/>
        </w:rPr>
        <w:t xml:space="preserve"> proyecto </w:t>
      </w:r>
      <w:r w:rsidR="000B62C4" w:rsidRPr="002F411A">
        <w:rPr>
          <w:rFonts w:ascii="Arial" w:hAnsi="Arial" w:cs="Arial"/>
          <w:color w:val="000000"/>
          <w:szCs w:val="22"/>
        </w:rPr>
        <w:t xml:space="preserve">con los diversos proveedores </w:t>
      </w:r>
      <w:r w:rsidR="002B4722" w:rsidRPr="002F411A">
        <w:rPr>
          <w:rFonts w:ascii="Arial" w:hAnsi="Arial" w:cs="Arial"/>
          <w:color w:val="000000"/>
          <w:szCs w:val="22"/>
        </w:rPr>
        <w:t xml:space="preserve">se realizará de forma interna  por un departamento de gestión de recursos </w:t>
      </w:r>
      <w:r w:rsidR="0090167C" w:rsidRPr="002F411A">
        <w:rPr>
          <w:rFonts w:ascii="Arial" w:hAnsi="Arial" w:cs="Arial"/>
          <w:color w:val="000000"/>
          <w:szCs w:val="22"/>
        </w:rPr>
        <w:t xml:space="preserve">global para todos los proyectos de </w:t>
      </w:r>
      <w:r w:rsidR="00EC1CE2" w:rsidRPr="002F411A">
        <w:rPr>
          <w:rFonts w:ascii="Arial" w:hAnsi="Arial" w:cs="Arial"/>
          <w:color w:val="000000"/>
          <w:szCs w:val="22"/>
        </w:rPr>
        <w:t>FeedEx.</w:t>
      </w:r>
    </w:p>
    <w:p w14:paraId="4F03F478" w14:textId="77777777" w:rsidR="00EC1CE2" w:rsidRPr="002F411A" w:rsidRDefault="00EC1CE2" w:rsidP="00EC1CE2">
      <w:pPr>
        <w:jc w:val="both"/>
        <w:rPr>
          <w:rFonts w:ascii="Arial" w:hAnsi="Arial" w:cs="Arial"/>
          <w:color w:val="000000"/>
          <w:szCs w:val="22"/>
        </w:rPr>
      </w:pPr>
    </w:p>
    <w:p w14:paraId="2081F297" w14:textId="3BB77A59" w:rsidR="00EC1CE2" w:rsidRPr="002F411A" w:rsidRDefault="00EC1CE2" w:rsidP="00EC1CE2">
      <w:pPr>
        <w:jc w:val="both"/>
        <w:rPr>
          <w:rFonts w:ascii="Arial" w:hAnsi="Arial" w:cs="Arial"/>
          <w:color w:val="000000"/>
          <w:szCs w:val="22"/>
        </w:rPr>
      </w:pPr>
      <w:r w:rsidRPr="002F411A">
        <w:rPr>
          <w:rFonts w:ascii="Arial" w:hAnsi="Arial" w:cs="Arial"/>
          <w:color w:val="000000"/>
          <w:szCs w:val="22"/>
        </w:rPr>
        <w:t xml:space="preserve">Gracias a </w:t>
      </w:r>
      <w:r w:rsidR="00BE5EA4" w:rsidRPr="002F411A">
        <w:rPr>
          <w:rFonts w:ascii="Arial" w:hAnsi="Arial" w:cs="Arial"/>
          <w:color w:val="000000"/>
          <w:szCs w:val="22"/>
        </w:rPr>
        <w:t xml:space="preserve">la amplia experiencia en </w:t>
      </w:r>
      <w:r w:rsidR="00471206" w:rsidRPr="002F411A">
        <w:rPr>
          <w:rFonts w:ascii="Arial" w:hAnsi="Arial" w:cs="Arial"/>
          <w:color w:val="000000"/>
          <w:szCs w:val="22"/>
        </w:rPr>
        <w:t xml:space="preserve">múltiples proyectos </w:t>
      </w:r>
      <w:r w:rsidR="00E82881" w:rsidRPr="002F411A">
        <w:rPr>
          <w:rFonts w:ascii="Arial" w:hAnsi="Arial" w:cs="Arial"/>
          <w:color w:val="000000"/>
          <w:szCs w:val="22"/>
        </w:rPr>
        <w:t xml:space="preserve">y la obtención </w:t>
      </w:r>
      <w:r w:rsidR="00660B63" w:rsidRPr="002F411A">
        <w:rPr>
          <w:rFonts w:ascii="Arial" w:hAnsi="Arial" w:cs="Arial"/>
          <w:color w:val="000000"/>
          <w:szCs w:val="22"/>
        </w:rPr>
        <w:t>del histó</w:t>
      </w:r>
      <w:r w:rsidR="00805517" w:rsidRPr="002F411A">
        <w:rPr>
          <w:rFonts w:ascii="Arial" w:hAnsi="Arial" w:cs="Arial"/>
          <w:color w:val="000000"/>
          <w:szCs w:val="22"/>
        </w:rPr>
        <w:t>rico de proveedores</w:t>
      </w:r>
      <w:r w:rsidR="00E82881" w:rsidRPr="002F411A">
        <w:rPr>
          <w:rFonts w:ascii="Arial" w:hAnsi="Arial" w:cs="Arial"/>
          <w:color w:val="000000"/>
          <w:szCs w:val="22"/>
        </w:rPr>
        <w:t xml:space="preserve"> </w:t>
      </w:r>
      <w:r w:rsidR="009269BD" w:rsidRPr="002F411A">
        <w:rPr>
          <w:rFonts w:ascii="Arial" w:hAnsi="Arial" w:cs="Arial"/>
          <w:color w:val="000000"/>
          <w:szCs w:val="22"/>
        </w:rPr>
        <w:t xml:space="preserve">obtenido por el departamento designado </w:t>
      </w:r>
      <w:r w:rsidR="00034C71" w:rsidRPr="002F411A">
        <w:rPr>
          <w:rFonts w:ascii="Arial" w:hAnsi="Arial" w:cs="Arial"/>
          <w:color w:val="000000"/>
          <w:szCs w:val="22"/>
        </w:rPr>
        <w:t xml:space="preserve">se garantiza </w:t>
      </w:r>
      <w:r w:rsidR="00830832" w:rsidRPr="002F411A">
        <w:rPr>
          <w:rFonts w:ascii="Arial" w:hAnsi="Arial" w:cs="Arial"/>
          <w:color w:val="000000"/>
          <w:szCs w:val="22"/>
        </w:rPr>
        <w:t>la elección de los proveedores óptimos</w:t>
      </w:r>
      <w:r w:rsidR="009E3959" w:rsidRPr="002F411A">
        <w:rPr>
          <w:rFonts w:ascii="Arial" w:hAnsi="Arial" w:cs="Arial"/>
          <w:color w:val="000000"/>
          <w:szCs w:val="22"/>
        </w:rPr>
        <w:t xml:space="preserve"> </w:t>
      </w:r>
      <w:r w:rsidR="00805517" w:rsidRPr="002F411A">
        <w:rPr>
          <w:rFonts w:ascii="Arial" w:hAnsi="Arial" w:cs="Arial"/>
          <w:color w:val="000000"/>
          <w:szCs w:val="22"/>
        </w:rPr>
        <w:t xml:space="preserve">según las condiciones del proyecto. </w:t>
      </w:r>
      <w:r w:rsidR="00512B87" w:rsidRPr="002F411A">
        <w:rPr>
          <w:rFonts w:ascii="Arial" w:hAnsi="Arial" w:cs="Arial"/>
          <w:color w:val="000000"/>
          <w:szCs w:val="22"/>
        </w:rPr>
        <w:t>Además, se obtiene un resultado preciso debido a las exigentes clausulas de cumplimiento firmadas por FeedEx</w:t>
      </w:r>
      <w:r w:rsidR="00DC5AF8" w:rsidRPr="002F411A">
        <w:rPr>
          <w:rFonts w:ascii="Arial" w:hAnsi="Arial" w:cs="Arial"/>
          <w:color w:val="000000"/>
          <w:szCs w:val="22"/>
        </w:rPr>
        <w:t xml:space="preserve"> con todos nuestros proveedores.</w:t>
      </w:r>
    </w:p>
    <w:p w14:paraId="106B419D" w14:textId="77777777" w:rsidR="00BA7CA8" w:rsidRPr="002F411A" w:rsidRDefault="00BA7CA8" w:rsidP="00E50886">
      <w:pPr>
        <w:jc w:val="both"/>
        <w:rPr>
          <w:rFonts w:ascii="Arial" w:hAnsi="Arial" w:cs="Arial"/>
          <w:color w:val="000000"/>
          <w:szCs w:val="22"/>
        </w:rPr>
      </w:pPr>
    </w:p>
    <w:p w14:paraId="3868FF6E" w14:textId="77777777" w:rsidR="00E50886" w:rsidRPr="002F411A" w:rsidRDefault="00E50886" w:rsidP="005F5914">
      <w:pPr>
        <w:jc w:val="both"/>
        <w:rPr>
          <w:rFonts w:ascii="Arial" w:hAnsi="Arial" w:cs="Arial"/>
          <w:color w:val="000000"/>
          <w:szCs w:val="22"/>
          <w:highlight w:val="yellow"/>
        </w:rPr>
      </w:pPr>
    </w:p>
    <w:p w14:paraId="20A7D22F" w14:textId="06A9B4B6" w:rsidR="00DC5AF8" w:rsidRPr="002F411A" w:rsidRDefault="00DC5AF8" w:rsidP="00070F3E">
      <w:pPr>
        <w:pStyle w:val="Prrafodelista"/>
        <w:numPr>
          <w:ilvl w:val="0"/>
          <w:numId w:val="18"/>
        </w:numPr>
        <w:jc w:val="both"/>
        <w:rPr>
          <w:rFonts w:ascii="Arial" w:hAnsi="Arial" w:cs="Arial"/>
          <w:color w:val="000000"/>
          <w:szCs w:val="22"/>
        </w:rPr>
      </w:pPr>
      <w:r w:rsidRPr="002F411A">
        <w:rPr>
          <w:rFonts w:ascii="Arial" w:hAnsi="Arial" w:cs="Arial"/>
          <w:color w:val="000000"/>
          <w:szCs w:val="22"/>
        </w:rPr>
        <w:t xml:space="preserve">El segundo procedimiento realizado por el departamento </w:t>
      </w:r>
      <w:r w:rsidR="00CB1D0C" w:rsidRPr="002F411A">
        <w:rPr>
          <w:rFonts w:ascii="Arial" w:hAnsi="Arial" w:cs="Arial"/>
          <w:color w:val="000000"/>
          <w:szCs w:val="22"/>
        </w:rPr>
        <w:t xml:space="preserve">designado consiste en la gestión </w:t>
      </w:r>
      <w:r w:rsidR="0065663E" w:rsidRPr="002F411A">
        <w:rPr>
          <w:rFonts w:ascii="Arial" w:hAnsi="Arial" w:cs="Arial"/>
          <w:color w:val="000000"/>
          <w:szCs w:val="22"/>
        </w:rPr>
        <w:t xml:space="preserve">rápida y eficaz en el caso de que algún proveedor incurriese en una falta </w:t>
      </w:r>
      <w:r w:rsidR="00B32A3F" w:rsidRPr="002F411A">
        <w:rPr>
          <w:rFonts w:ascii="Arial" w:hAnsi="Arial" w:cs="Arial"/>
          <w:color w:val="000000"/>
          <w:szCs w:val="22"/>
        </w:rPr>
        <w:t xml:space="preserve">de cumplimiento con el fin de </w:t>
      </w:r>
      <w:r w:rsidR="000B21F6" w:rsidRPr="002F411A">
        <w:rPr>
          <w:rFonts w:ascii="Arial" w:hAnsi="Arial" w:cs="Arial"/>
          <w:color w:val="000000"/>
          <w:szCs w:val="22"/>
        </w:rPr>
        <w:t xml:space="preserve">evitar que </w:t>
      </w:r>
      <w:r w:rsidR="009C3E59" w:rsidRPr="002F411A">
        <w:rPr>
          <w:rFonts w:ascii="Arial" w:hAnsi="Arial" w:cs="Arial"/>
          <w:color w:val="000000"/>
          <w:szCs w:val="22"/>
        </w:rPr>
        <w:t>afecte negativamente al proyecto.</w:t>
      </w:r>
    </w:p>
    <w:p w14:paraId="55909BFD" w14:textId="4A6173B0" w:rsidR="00033A8A" w:rsidRPr="002F411A" w:rsidRDefault="00033A8A" w:rsidP="00033A8A">
      <w:pPr>
        <w:jc w:val="both"/>
        <w:rPr>
          <w:rFonts w:ascii="Arial" w:hAnsi="Arial" w:cs="Arial"/>
          <w:color w:val="000000"/>
          <w:szCs w:val="22"/>
        </w:rPr>
      </w:pPr>
    </w:p>
    <w:p w14:paraId="6FEBC83B" w14:textId="0802729F" w:rsidR="00033A8A" w:rsidRPr="002F411A" w:rsidRDefault="00033A8A" w:rsidP="00033A8A">
      <w:pPr>
        <w:jc w:val="both"/>
        <w:rPr>
          <w:rFonts w:ascii="Arial" w:hAnsi="Arial" w:cs="Arial"/>
          <w:color w:val="000000"/>
          <w:szCs w:val="22"/>
        </w:rPr>
      </w:pPr>
      <w:r w:rsidRPr="002F411A">
        <w:rPr>
          <w:rFonts w:ascii="Arial" w:hAnsi="Arial" w:cs="Arial"/>
          <w:color w:val="000000"/>
          <w:szCs w:val="22"/>
        </w:rPr>
        <w:t xml:space="preserve">Debido a la amplia lista de proveedores </w:t>
      </w:r>
      <w:r w:rsidR="006F1F70" w:rsidRPr="002F411A">
        <w:rPr>
          <w:rFonts w:ascii="Arial" w:hAnsi="Arial" w:cs="Arial"/>
          <w:color w:val="000000"/>
          <w:szCs w:val="22"/>
        </w:rPr>
        <w:t xml:space="preserve">desde FeedEx podemos dar una respuesta muy rápida a cualquier problema </w:t>
      </w:r>
      <w:r w:rsidR="000B252E" w:rsidRPr="002F411A">
        <w:rPr>
          <w:rFonts w:ascii="Arial" w:hAnsi="Arial" w:cs="Arial"/>
          <w:color w:val="000000"/>
          <w:szCs w:val="22"/>
        </w:rPr>
        <w:t>asignando un nuevo proveedor en tiempo record.</w:t>
      </w:r>
    </w:p>
    <w:p w14:paraId="279BF6A3" w14:textId="77777777" w:rsidR="008F6BA6" w:rsidRPr="0084337D" w:rsidRDefault="008F6BA6" w:rsidP="005F5914">
      <w:pPr>
        <w:jc w:val="both"/>
        <w:rPr>
          <w:rFonts w:ascii="Arial" w:hAnsi="Arial" w:cs="Arial"/>
          <w:color w:val="000000"/>
          <w:sz w:val="27"/>
          <w:szCs w:val="27"/>
        </w:rPr>
      </w:pPr>
    </w:p>
    <w:p w14:paraId="49D78790" w14:textId="06B1FA78" w:rsidR="008F6BA6" w:rsidRPr="0084337D" w:rsidRDefault="008F6BA6" w:rsidP="00BD328F">
      <w:pPr>
        <w:pStyle w:val="Ttulo1"/>
      </w:pPr>
      <w:bookmarkStart w:id="48" w:name="_Toc100006658"/>
      <w:r w:rsidRPr="0084337D">
        <w:lastRenderedPageBreak/>
        <w:t>Recogida, mantenimiento y conservación de registros</w:t>
      </w:r>
      <w:bookmarkEnd w:id="48"/>
      <w:r w:rsidRPr="0084337D">
        <w:t xml:space="preserve"> </w:t>
      </w:r>
    </w:p>
    <w:p w14:paraId="0BE379D3" w14:textId="49F9A0F5" w:rsidR="005F5914" w:rsidRPr="002F411A" w:rsidRDefault="00E32D88" w:rsidP="005F5914">
      <w:pPr>
        <w:jc w:val="both"/>
        <w:rPr>
          <w:rFonts w:ascii="Arial" w:hAnsi="Arial" w:cs="Arial"/>
          <w:color w:val="000000"/>
          <w:szCs w:val="22"/>
        </w:rPr>
      </w:pPr>
      <w:r w:rsidRPr="002F411A">
        <w:rPr>
          <w:rFonts w:ascii="Arial" w:hAnsi="Arial" w:cs="Arial"/>
          <w:color w:val="000000"/>
          <w:szCs w:val="22"/>
        </w:rPr>
        <w:t>Tal y como se habló en el documento “</w:t>
      </w:r>
      <w:r w:rsidR="009B25C6" w:rsidRPr="002F411A">
        <w:rPr>
          <w:rFonts w:ascii="Arial" w:hAnsi="Arial" w:cs="Arial"/>
          <w:b/>
          <w:i/>
          <w:color w:val="000000"/>
          <w:szCs w:val="22"/>
        </w:rPr>
        <w:t>v1.0_</w:t>
      </w:r>
      <w:r w:rsidR="007A7AA7" w:rsidRPr="002F411A">
        <w:rPr>
          <w:rFonts w:ascii="Arial" w:hAnsi="Arial" w:cs="Arial"/>
          <w:b/>
          <w:i/>
          <w:color w:val="000000"/>
          <w:szCs w:val="22"/>
        </w:rPr>
        <w:t>0</w:t>
      </w:r>
      <w:r w:rsidR="009B25C6" w:rsidRPr="002F411A">
        <w:rPr>
          <w:rFonts w:ascii="Arial" w:hAnsi="Arial" w:cs="Arial"/>
          <w:b/>
          <w:i/>
          <w:color w:val="000000"/>
          <w:szCs w:val="22"/>
        </w:rPr>
        <w:t>007_</w:t>
      </w:r>
      <w:r w:rsidR="00A320AF" w:rsidRPr="002F411A">
        <w:rPr>
          <w:rFonts w:ascii="Arial" w:hAnsi="Arial" w:cs="Arial"/>
          <w:b/>
          <w:i/>
          <w:color w:val="000000"/>
          <w:szCs w:val="22"/>
        </w:rPr>
        <w:t>SCMP_GA1_SGM2.pdf</w:t>
      </w:r>
      <w:r w:rsidR="00B860A3" w:rsidRPr="002F411A">
        <w:rPr>
          <w:rFonts w:ascii="Arial" w:hAnsi="Arial" w:cs="Arial"/>
          <w:color w:val="000000"/>
          <w:szCs w:val="22"/>
        </w:rPr>
        <w:t>”</w:t>
      </w:r>
      <w:r w:rsidR="00B311CC" w:rsidRPr="002F411A">
        <w:rPr>
          <w:rFonts w:ascii="Arial" w:hAnsi="Arial" w:cs="Arial"/>
          <w:color w:val="000000"/>
          <w:szCs w:val="22"/>
        </w:rPr>
        <w:t xml:space="preserve"> [REF-</w:t>
      </w:r>
      <w:r w:rsidR="008101DD" w:rsidRPr="002F411A">
        <w:rPr>
          <w:rFonts w:ascii="Arial" w:hAnsi="Arial" w:cs="Arial"/>
          <w:color w:val="000000"/>
          <w:szCs w:val="22"/>
        </w:rPr>
        <w:t xml:space="preserve">08] </w:t>
      </w:r>
      <w:r w:rsidR="00B860A3" w:rsidRPr="002F411A">
        <w:rPr>
          <w:rFonts w:ascii="Arial" w:hAnsi="Arial" w:cs="Arial"/>
          <w:color w:val="000000"/>
          <w:szCs w:val="22"/>
        </w:rPr>
        <w:t xml:space="preserve"> adjunto en la tabla de documentos, </w:t>
      </w:r>
      <w:r w:rsidR="005F5914" w:rsidRPr="002F411A">
        <w:rPr>
          <w:rFonts w:ascii="Arial" w:hAnsi="Arial" w:cs="Arial"/>
          <w:color w:val="000000"/>
          <w:szCs w:val="22"/>
        </w:rPr>
        <w:t xml:space="preserve">a conservación de los documentos generados para este proyecto se hará mediante la plataforma Microsoft Teams. Todos los documentos se subirán a esta herramienta de manera ordenada y separada para tener un fácil acceso a ellos. </w:t>
      </w:r>
    </w:p>
    <w:p w14:paraId="607EEC60" w14:textId="77777777" w:rsidR="00DC671D" w:rsidRPr="002F411A" w:rsidRDefault="00DC671D" w:rsidP="005F5914">
      <w:pPr>
        <w:jc w:val="both"/>
        <w:rPr>
          <w:rFonts w:ascii="Arial" w:hAnsi="Arial" w:cs="Arial"/>
          <w:color w:val="000000"/>
          <w:szCs w:val="22"/>
        </w:rPr>
      </w:pPr>
    </w:p>
    <w:p w14:paraId="30C5416F" w14:textId="77777777" w:rsidR="005F5914" w:rsidRPr="002F411A" w:rsidRDefault="005F5914" w:rsidP="005F5914">
      <w:pPr>
        <w:jc w:val="both"/>
        <w:rPr>
          <w:rFonts w:ascii="Arial" w:hAnsi="Arial" w:cs="Arial"/>
          <w:color w:val="000000"/>
          <w:szCs w:val="22"/>
        </w:rPr>
      </w:pPr>
      <w:r w:rsidRPr="002F411A">
        <w:rPr>
          <w:rFonts w:ascii="Arial" w:hAnsi="Arial" w:cs="Arial"/>
          <w:color w:val="000000"/>
          <w:szCs w:val="22"/>
        </w:rPr>
        <w:t>Se guardará una versión borrador del documento, la versión final en formato .docx y .pdf y una copia de seguridad en otra carpeta. Las versiones antiguas del mismo documento se almacenarán en una carpeta llamada “Old”.</w:t>
      </w:r>
    </w:p>
    <w:p w14:paraId="66F48602" w14:textId="1A6C187E" w:rsidR="008F6BA6" w:rsidRPr="002F411A" w:rsidRDefault="005F5914" w:rsidP="005F5914">
      <w:pPr>
        <w:jc w:val="both"/>
        <w:rPr>
          <w:rFonts w:ascii="Arial" w:hAnsi="Arial" w:cs="Arial"/>
          <w:color w:val="000000"/>
          <w:szCs w:val="22"/>
        </w:rPr>
      </w:pPr>
      <w:r w:rsidRPr="002F411A">
        <w:rPr>
          <w:rFonts w:ascii="Arial" w:hAnsi="Arial" w:cs="Arial"/>
          <w:color w:val="000000"/>
          <w:szCs w:val="22"/>
        </w:rPr>
        <w:t>Todos los documentos generados se archivarán y conservarán hasta la finalización del proyecto.</w:t>
      </w:r>
    </w:p>
    <w:p w14:paraId="083D126E" w14:textId="77777777" w:rsidR="00DC671D" w:rsidRPr="002F411A" w:rsidRDefault="00DC671D" w:rsidP="005F5914">
      <w:pPr>
        <w:jc w:val="both"/>
        <w:rPr>
          <w:rFonts w:ascii="Arial" w:hAnsi="Arial" w:cs="Arial"/>
          <w:color w:val="000000"/>
          <w:szCs w:val="22"/>
        </w:rPr>
      </w:pPr>
    </w:p>
    <w:p w14:paraId="5B73578B" w14:textId="7511B079" w:rsidR="00DC671D" w:rsidRPr="002F411A" w:rsidRDefault="00413D66" w:rsidP="005F5914">
      <w:pPr>
        <w:jc w:val="both"/>
        <w:rPr>
          <w:rFonts w:ascii="Arial" w:hAnsi="Arial" w:cs="Arial"/>
          <w:color w:val="000000"/>
          <w:szCs w:val="22"/>
        </w:rPr>
      </w:pPr>
      <w:r w:rsidRPr="002F411A">
        <w:rPr>
          <w:rFonts w:ascii="Arial" w:hAnsi="Arial" w:cs="Arial"/>
          <w:color w:val="000000"/>
          <w:szCs w:val="22"/>
        </w:rPr>
        <w:t xml:space="preserve">La supervisión será realizada por el encargado de </w:t>
      </w:r>
      <w:r w:rsidR="002D68D1" w:rsidRPr="002F411A">
        <w:rPr>
          <w:rFonts w:ascii="Arial" w:hAnsi="Arial" w:cs="Arial"/>
          <w:color w:val="000000"/>
          <w:szCs w:val="22"/>
        </w:rPr>
        <w:t xml:space="preserve">calidad del proyecto. </w:t>
      </w:r>
    </w:p>
    <w:p w14:paraId="00463641" w14:textId="40064B22" w:rsidR="00D50977" w:rsidRPr="0084337D" w:rsidRDefault="008F6BA6" w:rsidP="00BD328F">
      <w:pPr>
        <w:pStyle w:val="Ttulo1"/>
      </w:pPr>
      <w:bookmarkStart w:id="49" w:name="_Toc100006659"/>
      <w:r w:rsidRPr="0084337D">
        <w:lastRenderedPageBreak/>
        <w:t>Formación</w:t>
      </w:r>
      <w:bookmarkEnd w:id="49"/>
      <w:r w:rsidRPr="0084337D">
        <w:t xml:space="preserve"> </w:t>
      </w:r>
    </w:p>
    <w:p w14:paraId="28F5C81A" w14:textId="0B84BEEA" w:rsidR="00CB4884" w:rsidRPr="002F411A" w:rsidRDefault="00345184" w:rsidP="005F5914">
      <w:pPr>
        <w:jc w:val="both"/>
        <w:rPr>
          <w:rFonts w:ascii="Arial" w:hAnsi="Arial" w:cs="Arial"/>
          <w:color w:val="000000"/>
          <w:szCs w:val="22"/>
        </w:rPr>
      </w:pPr>
      <w:r w:rsidRPr="002F411A">
        <w:rPr>
          <w:rFonts w:ascii="Arial" w:hAnsi="Arial" w:cs="Arial"/>
          <w:color w:val="000000"/>
          <w:szCs w:val="22"/>
        </w:rPr>
        <w:t xml:space="preserve">La formación de los partícipes del proyecto será </w:t>
      </w:r>
      <w:r w:rsidR="00ED366D" w:rsidRPr="002F411A">
        <w:rPr>
          <w:rFonts w:ascii="Arial" w:hAnsi="Arial" w:cs="Arial"/>
          <w:color w:val="000000"/>
          <w:szCs w:val="22"/>
        </w:rPr>
        <w:t>mayoritariamente</w:t>
      </w:r>
      <w:r w:rsidRPr="002F411A">
        <w:rPr>
          <w:rFonts w:ascii="Arial" w:hAnsi="Arial" w:cs="Arial"/>
          <w:color w:val="000000"/>
          <w:szCs w:val="22"/>
        </w:rPr>
        <w:t xml:space="preserve"> durante las cl</w:t>
      </w:r>
      <w:r w:rsidR="003B56E0" w:rsidRPr="002F411A">
        <w:rPr>
          <w:rFonts w:ascii="Arial" w:hAnsi="Arial" w:cs="Arial"/>
          <w:color w:val="000000"/>
          <w:szCs w:val="22"/>
        </w:rPr>
        <w:t>ases de P</w:t>
      </w:r>
      <w:r w:rsidR="00ED366D" w:rsidRPr="002F411A">
        <w:rPr>
          <w:rFonts w:ascii="Arial" w:hAnsi="Arial" w:cs="Arial"/>
          <w:color w:val="000000"/>
          <w:szCs w:val="22"/>
        </w:rPr>
        <w:t xml:space="preserve">lanificación y Gestión de Proyectos Informáticos impartidas por la Universidad Francisco de Vitoria. </w:t>
      </w:r>
      <w:r w:rsidR="00D74556" w:rsidRPr="002F411A">
        <w:rPr>
          <w:rFonts w:ascii="Arial" w:hAnsi="Arial" w:cs="Arial"/>
          <w:color w:val="000000"/>
          <w:szCs w:val="22"/>
        </w:rPr>
        <w:t>Durante estas clases se explicará a los partícipes como llevar la correcta gestión de un proyecto</w:t>
      </w:r>
      <w:r w:rsidR="00DF3A43" w:rsidRPr="002F411A">
        <w:rPr>
          <w:rFonts w:ascii="Arial" w:hAnsi="Arial" w:cs="Arial"/>
          <w:color w:val="000000"/>
          <w:szCs w:val="22"/>
        </w:rPr>
        <w:t xml:space="preserve">. También se les ayudará a </w:t>
      </w:r>
      <w:r w:rsidR="00DB32A5" w:rsidRPr="002F411A">
        <w:rPr>
          <w:rFonts w:ascii="Arial" w:hAnsi="Arial" w:cs="Arial"/>
          <w:color w:val="000000"/>
          <w:szCs w:val="22"/>
        </w:rPr>
        <w:t xml:space="preserve">elaborar de la mejor forma los documentos necesarios para llevar una buena gestión y planificación </w:t>
      </w:r>
      <w:r w:rsidR="007147C4" w:rsidRPr="002F411A">
        <w:rPr>
          <w:rFonts w:ascii="Arial" w:hAnsi="Arial" w:cs="Arial"/>
          <w:color w:val="000000"/>
          <w:szCs w:val="22"/>
        </w:rPr>
        <w:t xml:space="preserve">de este proyecto. </w:t>
      </w:r>
    </w:p>
    <w:p w14:paraId="628EEC02" w14:textId="77777777" w:rsidR="007147C4" w:rsidRPr="002F411A" w:rsidRDefault="007147C4" w:rsidP="005F5914">
      <w:pPr>
        <w:jc w:val="both"/>
        <w:rPr>
          <w:rFonts w:ascii="Arial" w:hAnsi="Arial" w:cs="Arial"/>
          <w:color w:val="000000"/>
          <w:szCs w:val="22"/>
        </w:rPr>
      </w:pPr>
    </w:p>
    <w:p w14:paraId="5DCF9D09" w14:textId="310D5CC5" w:rsidR="007147C4" w:rsidRPr="002F411A" w:rsidRDefault="007147C4" w:rsidP="005F5914">
      <w:pPr>
        <w:jc w:val="both"/>
        <w:rPr>
          <w:rFonts w:ascii="Arial" w:hAnsi="Arial" w:cs="Arial"/>
          <w:color w:val="000000"/>
          <w:szCs w:val="22"/>
        </w:rPr>
      </w:pPr>
      <w:r w:rsidRPr="002F411A">
        <w:rPr>
          <w:rFonts w:ascii="Arial" w:hAnsi="Arial" w:cs="Arial"/>
          <w:color w:val="000000"/>
          <w:szCs w:val="22"/>
        </w:rPr>
        <w:t xml:space="preserve">Esta formación se comprobará mediante las entregas propuestas por los profesores de </w:t>
      </w:r>
      <w:r w:rsidR="00625E69" w:rsidRPr="002F411A">
        <w:rPr>
          <w:rFonts w:ascii="Arial" w:hAnsi="Arial" w:cs="Arial"/>
          <w:color w:val="000000"/>
          <w:szCs w:val="22"/>
        </w:rPr>
        <w:t xml:space="preserve">la clase Planificación y Gestión de Proyectos Informáticos, ya que servirán para evaluar si se ha realizado un correcto procedimiento de aprendizaje. </w:t>
      </w:r>
    </w:p>
    <w:p w14:paraId="6AAAFDC4" w14:textId="0F497D60" w:rsidR="00D50977" w:rsidRPr="0084337D" w:rsidRDefault="008F6BA6" w:rsidP="00BD328F">
      <w:pPr>
        <w:pStyle w:val="Ttulo1"/>
      </w:pPr>
      <w:bookmarkStart w:id="50" w:name="_Toc100006660"/>
      <w:r w:rsidRPr="0084337D">
        <w:lastRenderedPageBreak/>
        <w:t>Gestión de riesgos</w:t>
      </w:r>
      <w:bookmarkEnd w:id="50"/>
      <w:r w:rsidRPr="0084337D">
        <w:t xml:space="preserve"> </w:t>
      </w:r>
    </w:p>
    <w:p w14:paraId="11972745" w14:textId="22B93907" w:rsidR="00203E38" w:rsidRPr="002F411A" w:rsidRDefault="00203E38" w:rsidP="005F5914">
      <w:pPr>
        <w:jc w:val="both"/>
        <w:rPr>
          <w:rFonts w:ascii="Arial" w:hAnsi="Arial" w:cs="Arial"/>
          <w:color w:val="000000"/>
          <w:szCs w:val="22"/>
        </w:rPr>
      </w:pPr>
      <w:r w:rsidRPr="002F411A">
        <w:rPr>
          <w:rFonts w:ascii="Arial" w:hAnsi="Arial" w:cs="Arial"/>
          <w:color w:val="000000"/>
          <w:szCs w:val="22"/>
        </w:rPr>
        <w:t xml:space="preserve">Tal y como se </w:t>
      </w:r>
      <w:r w:rsidR="001B1C71" w:rsidRPr="002F411A">
        <w:rPr>
          <w:rFonts w:ascii="Arial" w:hAnsi="Arial" w:cs="Arial"/>
          <w:color w:val="000000"/>
          <w:szCs w:val="22"/>
        </w:rPr>
        <w:t>desarrolló</w:t>
      </w:r>
      <w:r w:rsidRPr="002F411A">
        <w:rPr>
          <w:rFonts w:ascii="Arial" w:hAnsi="Arial" w:cs="Arial"/>
          <w:color w:val="000000"/>
          <w:szCs w:val="22"/>
        </w:rPr>
        <w:t xml:space="preserve"> en el documento “</w:t>
      </w:r>
      <w:r w:rsidRPr="002F411A">
        <w:rPr>
          <w:rFonts w:ascii="Arial" w:hAnsi="Arial" w:cs="Arial"/>
          <w:b/>
          <w:i/>
          <w:color w:val="000000"/>
          <w:szCs w:val="22"/>
        </w:rPr>
        <w:t>v1.0_</w:t>
      </w:r>
      <w:r w:rsidR="00714B95" w:rsidRPr="002F411A">
        <w:rPr>
          <w:rFonts w:ascii="Arial" w:hAnsi="Arial" w:cs="Arial"/>
          <w:b/>
          <w:i/>
          <w:color w:val="000000"/>
          <w:szCs w:val="22"/>
        </w:rPr>
        <w:t>0</w:t>
      </w:r>
      <w:r w:rsidRPr="002F411A">
        <w:rPr>
          <w:rFonts w:ascii="Arial" w:hAnsi="Arial" w:cs="Arial"/>
          <w:b/>
          <w:i/>
          <w:color w:val="000000"/>
          <w:szCs w:val="22"/>
        </w:rPr>
        <w:t>00</w:t>
      </w:r>
      <w:r w:rsidR="00260F26" w:rsidRPr="002F411A">
        <w:rPr>
          <w:rFonts w:ascii="Arial" w:hAnsi="Arial" w:cs="Arial"/>
          <w:b/>
          <w:i/>
          <w:color w:val="000000"/>
          <w:szCs w:val="22"/>
        </w:rPr>
        <w:t>3</w:t>
      </w:r>
      <w:r w:rsidRPr="002F411A">
        <w:rPr>
          <w:rFonts w:ascii="Arial" w:hAnsi="Arial" w:cs="Arial"/>
          <w:b/>
          <w:i/>
          <w:color w:val="000000"/>
          <w:szCs w:val="22"/>
        </w:rPr>
        <w:t>_</w:t>
      </w:r>
      <w:r w:rsidR="00F67E36" w:rsidRPr="002F411A">
        <w:rPr>
          <w:rFonts w:ascii="Arial" w:hAnsi="Arial" w:cs="Arial"/>
          <w:b/>
          <w:i/>
          <w:color w:val="000000"/>
          <w:szCs w:val="22"/>
        </w:rPr>
        <w:t>SPMP</w:t>
      </w:r>
      <w:r w:rsidRPr="002F411A">
        <w:rPr>
          <w:rFonts w:ascii="Arial" w:hAnsi="Arial" w:cs="Arial"/>
          <w:b/>
          <w:i/>
          <w:color w:val="000000"/>
          <w:szCs w:val="22"/>
        </w:rPr>
        <w:t>_GA1_SGM2.pdf</w:t>
      </w:r>
      <w:r w:rsidRPr="002F411A">
        <w:rPr>
          <w:rFonts w:ascii="Arial" w:hAnsi="Arial" w:cs="Arial"/>
          <w:color w:val="000000"/>
          <w:szCs w:val="22"/>
        </w:rPr>
        <w:t xml:space="preserve">” </w:t>
      </w:r>
      <w:r w:rsidR="00714B95" w:rsidRPr="002F411A">
        <w:rPr>
          <w:rFonts w:ascii="Arial" w:hAnsi="Arial" w:cs="Arial"/>
          <w:color w:val="000000"/>
          <w:szCs w:val="22"/>
        </w:rPr>
        <w:t xml:space="preserve">[REF-06] </w:t>
      </w:r>
      <w:r w:rsidRPr="002F411A">
        <w:rPr>
          <w:rFonts w:ascii="Arial" w:hAnsi="Arial" w:cs="Arial"/>
          <w:color w:val="000000"/>
          <w:szCs w:val="22"/>
        </w:rPr>
        <w:t>adjunto en la tabla de documentos,</w:t>
      </w:r>
      <w:r w:rsidR="002E6606" w:rsidRPr="002F411A">
        <w:rPr>
          <w:rFonts w:ascii="Arial" w:hAnsi="Arial" w:cs="Arial"/>
          <w:color w:val="000000"/>
          <w:szCs w:val="22"/>
        </w:rPr>
        <w:t xml:space="preserve"> se </w:t>
      </w:r>
      <w:r w:rsidR="00C038D0" w:rsidRPr="002F411A">
        <w:rPr>
          <w:rFonts w:ascii="Arial" w:hAnsi="Arial" w:cs="Arial"/>
          <w:color w:val="000000"/>
          <w:szCs w:val="22"/>
        </w:rPr>
        <w:t>creó</w:t>
      </w:r>
      <w:r w:rsidR="00B75BDE" w:rsidRPr="002F411A">
        <w:rPr>
          <w:rFonts w:ascii="Arial" w:hAnsi="Arial" w:cs="Arial"/>
          <w:color w:val="000000"/>
          <w:szCs w:val="22"/>
        </w:rPr>
        <w:t xml:space="preserve"> una tabla </w:t>
      </w:r>
      <w:r w:rsidR="00C038D0" w:rsidRPr="002F411A">
        <w:rPr>
          <w:rFonts w:ascii="Arial" w:hAnsi="Arial" w:cs="Arial"/>
          <w:color w:val="000000"/>
          <w:szCs w:val="22"/>
        </w:rPr>
        <w:t>y matriz de riesgos, como se puede ver en los siguientes apartados.</w:t>
      </w:r>
    </w:p>
    <w:p w14:paraId="45451A61" w14:textId="77777777" w:rsidR="00EB13DA" w:rsidRPr="0084337D" w:rsidRDefault="00EB13DA" w:rsidP="00C038D0">
      <w:pPr>
        <w:rPr>
          <w:rFonts w:ascii="Lato" w:hAnsi="Lato"/>
          <w:color w:val="000000"/>
          <w:sz w:val="27"/>
          <w:szCs w:val="27"/>
        </w:rPr>
      </w:pPr>
    </w:p>
    <w:p w14:paraId="731ED31A" w14:textId="2DD7A797" w:rsidR="00C038D0" w:rsidRPr="0084337D" w:rsidRDefault="00C038D0" w:rsidP="00C038D0">
      <w:pPr>
        <w:rPr>
          <w:rFonts w:ascii="Lato" w:hAnsi="Lato"/>
          <w:color w:val="000000"/>
          <w:sz w:val="27"/>
          <w:szCs w:val="27"/>
        </w:rPr>
      </w:pPr>
      <w:r w:rsidRPr="0084337D">
        <w:rPr>
          <w:rFonts w:ascii="Lato" w:hAnsi="Lato"/>
          <w:color w:val="000000"/>
          <w:sz w:val="27"/>
          <w:szCs w:val="27"/>
        </w:rPr>
        <w:br w:type="page"/>
      </w:r>
    </w:p>
    <w:p w14:paraId="52699199" w14:textId="77777777" w:rsidR="00C038D0" w:rsidRPr="0084337D" w:rsidRDefault="00C038D0" w:rsidP="00BD328F">
      <w:pPr>
        <w:pStyle w:val="Ttulo2"/>
        <w:sectPr w:rsidR="00C038D0" w:rsidRPr="0084337D" w:rsidSect="00261581">
          <w:headerReference w:type="default" r:id="rId37"/>
          <w:footerReference w:type="default" r:id="rId38"/>
          <w:pgSz w:w="11906" w:h="16838" w:code="9"/>
          <w:pgMar w:top="1418" w:right="1418" w:bottom="1418" w:left="1134" w:header="567" w:footer="0" w:gutter="0"/>
          <w:cols w:space="708"/>
          <w:docGrid w:linePitch="360"/>
        </w:sectPr>
      </w:pPr>
    </w:p>
    <w:p w14:paraId="145FC6B4" w14:textId="1EBE6E29" w:rsidR="000B0782" w:rsidRPr="002543E8" w:rsidRDefault="000B0782" w:rsidP="002543E8">
      <w:pPr>
        <w:pStyle w:val="Ttulo2"/>
      </w:pPr>
      <w:bookmarkStart w:id="51" w:name="_Toc100006661"/>
      <w:r w:rsidRPr="0084337D">
        <w:lastRenderedPageBreak/>
        <w:t>Tabla de riesgos</w:t>
      </w:r>
      <w:bookmarkEnd w:id="51"/>
    </w:p>
    <w:tbl>
      <w:tblPr>
        <w:tblStyle w:val="TablaDocTcnico"/>
        <w:tblW w:w="0" w:type="auto"/>
        <w:tblLayout w:type="fixed"/>
        <w:tblLook w:val="04A0" w:firstRow="1" w:lastRow="0" w:firstColumn="1" w:lastColumn="0" w:noHBand="0" w:noVBand="1"/>
      </w:tblPr>
      <w:tblGrid>
        <w:gridCol w:w="928"/>
        <w:gridCol w:w="4286"/>
        <w:gridCol w:w="811"/>
        <w:gridCol w:w="6909"/>
        <w:gridCol w:w="1058"/>
      </w:tblGrid>
      <w:tr w:rsidR="000B0782" w:rsidRPr="0084337D" w14:paraId="543D5635" w14:textId="77777777" w:rsidTr="00CA380F">
        <w:trPr>
          <w:cnfStyle w:val="100000000000" w:firstRow="1" w:lastRow="0" w:firstColumn="0" w:lastColumn="0" w:oddVBand="0" w:evenVBand="0" w:oddHBand="0" w:evenHBand="0" w:firstRowFirstColumn="0" w:firstRowLastColumn="0" w:lastRowFirstColumn="0" w:lastRowLastColumn="0"/>
          <w:tblHeader/>
        </w:trPr>
        <w:tc>
          <w:tcPr>
            <w:tcW w:w="928" w:type="dxa"/>
            <w:shd w:val="clear" w:color="auto" w:fill="6C00C0"/>
          </w:tcPr>
          <w:p w14:paraId="3956AB34" w14:textId="77777777" w:rsidR="000B0782" w:rsidRPr="0084337D" w:rsidRDefault="000B0782" w:rsidP="000B56D6">
            <w:pPr>
              <w:pStyle w:val="Texto"/>
              <w:spacing w:before="0" w:after="0"/>
              <w:rPr>
                <w:lang w:val="es-ES"/>
              </w:rPr>
            </w:pPr>
            <w:r w:rsidRPr="0084337D">
              <w:rPr>
                <w:lang w:val="es-ES"/>
              </w:rPr>
              <w:t>Riesgo</w:t>
            </w:r>
          </w:p>
        </w:tc>
        <w:tc>
          <w:tcPr>
            <w:tcW w:w="4286" w:type="dxa"/>
            <w:shd w:val="clear" w:color="auto" w:fill="6C00C0"/>
          </w:tcPr>
          <w:p w14:paraId="4CF2AC20" w14:textId="77777777" w:rsidR="000B0782" w:rsidRPr="0084337D" w:rsidRDefault="000B0782" w:rsidP="000B56D6">
            <w:pPr>
              <w:pStyle w:val="Texto"/>
              <w:spacing w:before="0" w:after="0"/>
              <w:rPr>
                <w:lang w:val="es-ES"/>
              </w:rPr>
            </w:pPr>
            <w:r w:rsidRPr="0084337D">
              <w:rPr>
                <w:lang w:val="es-ES"/>
              </w:rPr>
              <w:t>Descripción</w:t>
            </w:r>
          </w:p>
        </w:tc>
        <w:tc>
          <w:tcPr>
            <w:tcW w:w="811" w:type="dxa"/>
            <w:shd w:val="clear" w:color="auto" w:fill="6C00C0"/>
          </w:tcPr>
          <w:p w14:paraId="14C23759" w14:textId="77777777" w:rsidR="000B0782" w:rsidRPr="0084337D" w:rsidRDefault="000B0782" w:rsidP="000B56D6">
            <w:pPr>
              <w:pStyle w:val="Texto"/>
              <w:spacing w:before="0" w:after="0"/>
              <w:rPr>
                <w:lang w:val="es-ES"/>
              </w:rPr>
            </w:pPr>
            <w:r w:rsidRPr="0084337D">
              <w:rPr>
                <w:lang w:val="es-ES"/>
              </w:rPr>
              <w:t>Prob.</w:t>
            </w:r>
          </w:p>
        </w:tc>
        <w:tc>
          <w:tcPr>
            <w:tcW w:w="6909" w:type="dxa"/>
            <w:shd w:val="clear" w:color="auto" w:fill="6C00C0"/>
          </w:tcPr>
          <w:p w14:paraId="79D1FE23" w14:textId="77777777" w:rsidR="000B0782" w:rsidRPr="0084337D" w:rsidRDefault="000B0782" w:rsidP="000B56D6">
            <w:pPr>
              <w:pStyle w:val="Texto"/>
              <w:spacing w:before="0" w:after="0"/>
              <w:rPr>
                <w:lang w:val="es-ES"/>
              </w:rPr>
            </w:pPr>
            <w:r w:rsidRPr="0084337D">
              <w:rPr>
                <w:lang w:val="es-ES"/>
              </w:rPr>
              <w:t>Acción</w:t>
            </w:r>
          </w:p>
        </w:tc>
        <w:tc>
          <w:tcPr>
            <w:tcW w:w="1058" w:type="dxa"/>
            <w:shd w:val="clear" w:color="auto" w:fill="6C00C0"/>
            <w:vAlign w:val="center"/>
          </w:tcPr>
          <w:p w14:paraId="080F7663" w14:textId="77777777" w:rsidR="000B0782" w:rsidRPr="0084337D" w:rsidRDefault="000B0782" w:rsidP="000B56D6">
            <w:pPr>
              <w:jc w:val="left"/>
            </w:pPr>
            <w:r w:rsidRPr="0084337D">
              <w:t>Impacto</w:t>
            </w:r>
          </w:p>
        </w:tc>
      </w:tr>
      <w:tr w:rsidR="000B0782" w:rsidRPr="0084337D" w14:paraId="7EEE4EC1" w14:textId="77777777" w:rsidTr="000B56D6">
        <w:tc>
          <w:tcPr>
            <w:tcW w:w="928" w:type="dxa"/>
            <w:vAlign w:val="center"/>
          </w:tcPr>
          <w:p w14:paraId="50210978" w14:textId="77777777" w:rsidR="000B0782" w:rsidRPr="0084337D" w:rsidRDefault="000B0782" w:rsidP="000B56D6">
            <w:pPr>
              <w:pStyle w:val="Texto"/>
              <w:spacing w:before="0" w:after="0"/>
              <w:jc w:val="center"/>
              <w:rPr>
                <w:i/>
                <w:iCs/>
                <w:lang w:val="es-ES"/>
              </w:rPr>
            </w:pPr>
            <w:r w:rsidRPr="0084337D">
              <w:rPr>
                <w:i/>
                <w:iCs/>
                <w:lang w:val="es-ES"/>
              </w:rPr>
              <w:t>R1</w:t>
            </w:r>
          </w:p>
        </w:tc>
        <w:tc>
          <w:tcPr>
            <w:tcW w:w="4286" w:type="dxa"/>
            <w:vAlign w:val="center"/>
          </w:tcPr>
          <w:p w14:paraId="1E750EBF" w14:textId="77777777" w:rsidR="000B0782" w:rsidRPr="0084337D" w:rsidRDefault="000B0782" w:rsidP="000B56D6">
            <w:pPr>
              <w:pStyle w:val="Texto"/>
              <w:spacing w:before="0" w:after="0"/>
              <w:jc w:val="left"/>
              <w:rPr>
                <w:lang w:val="es-ES"/>
              </w:rPr>
            </w:pPr>
            <w:r w:rsidRPr="0084337D">
              <w:rPr>
                <w:lang w:val="es-ES"/>
              </w:rPr>
              <w:t>Caída de Servidor</w:t>
            </w:r>
          </w:p>
        </w:tc>
        <w:tc>
          <w:tcPr>
            <w:tcW w:w="811" w:type="dxa"/>
            <w:vAlign w:val="center"/>
          </w:tcPr>
          <w:p w14:paraId="0BC37A2D" w14:textId="77777777" w:rsidR="000B0782" w:rsidRPr="0084337D" w:rsidRDefault="000B0782" w:rsidP="000B56D6">
            <w:pPr>
              <w:pStyle w:val="Texto"/>
              <w:spacing w:before="0" w:after="0"/>
              <w:jc w:val="center"/>
              <w:rPr>
                <w:lang w:val="es-ES"/>
              </w:rPr>
            </w:pPr>
            <w:r w:rsidRPr="0084337D">
              <w:rPr>
                <w:lang w:val="es-ES"/>
              </w:rPr>
              <w:t>Alta</w:t>
            </w:r>
          </w:p>
        </w:tc>
        <w:tc>
          <w:tcPr>
            <w:tcW w:w="6909" w:type="dxa"/>
            <w:vAlign w:val="center"/>
          </w:tcPr>
          <w:p w14:paraId="6532BA15" w14:textId="77777777" w:rsidR="000B0782" w:rsidRPr="0084337D" w:rsidRDefault="000B0782" w:rsidP="000B56D6">
            <w:pPr>
              <w:pStyle w:val="Texto"/>
              <w:spacing w:before="0" w:after="0"/>
              <w:jc w:val="left"/>
              <w:rPr>
                <w:lang w:val="es-ES"/>
              </w:rPr>
            </w:pPr>
            <w:r w:rsidRPr="0084337D">
              <w:rPr>
                <w:lang w:val="es-ES"/>
              </w:rPr>
              <w:t>Tener un servidor de Backup</w:t>
            </w:r>
          </w:p>
        </w:tc>
        <w:tc>
          <w:tcPr>
            <w:tcW w:w="1058" w:type="dxa"/>
            <w:vAlign w:val="center"/>
          </w:tcPr>
          <w:p w14:paraId="66199822"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142EC4EE" w14:textId="77777777" w:rsidTr="000B56D6">
        <w:tc>
          <w:tcPr>
            <w:tcW w:w="928" w:type="dxa"/>
            <w:vAlign w:val="center"/>
          </w:tcPr>
          <w:p w14:paraId="17502C5D" w14:textId="77777777" w:rsidR="000B0782" w:rsidRPr="0084337D" w:rsidRDefault="000B0782" w:rsidP="000B56D6">
            <w:pPr>
              <w:pStyle w:val="Texto"/>
              <w:spacing w:before="0" w:after="0"/>
              <w:jc w:val="center"/>
              <w:rPr>
                <w:i/>
                <w:iCs/>
                <w:lang w:val="es-ES"/>
              </w:rPr>
            </w:pPr>
            <w:r w:rsidRPr="0084337D">
              <w:rPr>
                <w:i/>
                <w:iCs/>
                <w:lang w:val="es-ES"/>
              </w:rPr>
              <w:t>R2</w:t>
            </w:r>
          </w:p>
        </w:tc>
        <w:tc>
          <w:tcPr>
            <w:tcW w:w="4286" w:type="dxa"/>
            <w:vAlign w:val="center"/>
          </w:tcPr>
          <w:p w14:paraId="79C2B523" w14:textId="77777777" w:rsidR="000B0782" w:rsidRPr="004853D2" w:rsidRDefault="000B0782" w:rsidP="000B56D6">
            <w:pPr>
              <w:pStyle w:val="Texto"/>
              <w:spacing w:before="0" w:after="0"/>
              <w:jc w:val="left"/>
              <w:rPr>
                <w:lang w:val="en-US"/>
              </w:rPr>
            </w:pPr>
            <w:r w:rsidRPr="004853D2">
              <w:rPr>
                <w:lang w:val="en-US"/>
              </w:rPr>
              <w:t>Ataque de Structured Query Language (SQL) Injection</w:t>
            </w:r>
          </w:p>
        </w:tc>
        <w:tc>
          <w:tcPr>
            <w:tcW w:w="811" w:type="dxa"/>
            <w:vAlign w:val="center"/>
          </w:tcPr>
          <w:p w14:paraId="3DABF940"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0985D7B5" w14:textId="77777777" w:rsidR="000B0782" w:rsidRPr="0084337D" w:rsidRDefault="000B0782" w:rsidP="000B56D6">
            <w:pPr>
              <w:pStyle w:val="Texto"/>
              <w:spacing w:before="0" w:after="0"/>
              <w:jc w:val="left"/>
              <w:rPr>
                <w:lang w:val="es-ES"/>
              </w:rPr>
            </w:pPr>
            <w:r w:rsidRPr="0084337D">
              <w:rPr>
                <w:lang w:val="es-ES"/>
              </w:rPr>
              <w:t>Asegurar que el acceso a la base de datos sea seguro</w:t>
            </w:r>
          </w:p>
        </w:tc>
        <w:tc>
          <w:tcPr>
            <w:tcW w:w="1058" w:type="dxa"/>
            <w:vAlign w:val="center"/>
          </w:tcPr>
          <w:p w14:paraId="6EB0EADB"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2F1CCAB0" w14:textId="77777777" w:rsidTr="000B56D6">
        <w:tc>
          <w:tcPr>
            <w:tcW w:w="928" w:type="dxa"/>
            <w:vAlign w:val="center"/>
          </w:tcPr>
          <w:p w14:paraId="61458B31" w14:textId="77777777" w:rsidR="000B0782" w:rsidRPr="0084337D" w:rsidRDefault="000B0782" w:rsidP="000B56D6">
            <w:pPr>
              <w:pStyle w:val="Texto"/>
              <w:spacing w:before="0" w:after="0"/>
              <w:jc w:val="center"/>
              <w:rPr>
                <w:i/>
                <w:iCs/>
                <w:lang w:val="es-ES"/>
              </w:rPr>
            </w:pPr>
            <w:r w:rsidRPr="0084337D">
              <w:rPr>
                <w:i/>
                <w:iCs/>
                <w:lang w:val="es-ES"/>
              </w:rPr>
              <w:t>R3</w:t>
            </w:r>
          </w:p>
        </w:tc>
        <w:tc>
          <w:tcPr>
            <w:tcW w:w="4286" w:type="dxa"/>
            <w:vAlign w:val="center"/>
          </w:tcPr>
          <w:p w14:paraId="43F9C180" w14:textId="77777777" w:rsidR="000B0782" w:rsidRPr="0084337D" w:rsidRDefault="000B0782" w:rsidP="000B56D6">
            <w:pPr>
              <w:pStyle w:val="Texto"/>
              <w:spacing w:before="0" w:after="0"/>
              <w:jc w:val="left"/>
              <w:rPr>
                <w:lang w:val="es-ES"/>
              </w:rPr>
            </w:pPr>
            <w:r w:rsidRPr="0084337D">
              <w:rPr>
                <w:lang w:val="es-ES"/>
              </w:rPr>
              <w:t>Ataque de Distributed Denial of Service (DDoS)</w:t>
            </w:r>
          </w:p>
        </w:tc>
        <w:tc>
          <w:tcPr>
            <w:tcW w:w="811" w:type="dxa"/>
            <w:vAlign w:val="center"/>
          </w:tcPr>
          <w:p w14:paraId="5F811826"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6886309" w14:textId="77777777" w:rsidR="000B0782" w:rsidRPr="0084337D" w:rsidRDefault="000B0782" w:rsidP="000B56D6">
            <w:pPr>
              <w:pStyle w:val="Texto"/>
              <w:spacing w:before="0" w:after="0"/>
              <w:jc w:val="left"/>
              <w:rPr>
                <w:lang w:val="es-ES"/>
              </w:rPr>
            </w:pPr>
            <w:r w:rsidRPr="0084337D">
              <w:rPr>
                <w:lang w:val="es-ES"/>
              </w:rPr>
              <w:t>Utilizar un CDN como cloudflare para mitigar los ataques</w:t>
            </w:r>
          </w:p>
        </w:tc>
        <w:tc>
          <w:tcPr>
            <w:tcW w:w="1058" w:type="dxa"/>
            <w:vAlign w:val="center"/>
          </w:tcPr>
          <w:p w14:paraId="694C4C6C"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509AB4D7" w14:textId="77777777" w:rsidTr="000B56D6">
        <w:tc>
          <w:tcPr>
            <w:tcW w:w="928" w:type="dxa"/>
            <w:vAlign w:val="center"/>
          </w:tcPr>
          <w:p w14:paraId="7E989AA6" w14:textId="77777777" w:rsidR="000B0782" w:rsidRPr="0084337D" w:rsidRDefault="000B0782" w:rsidP="000B56D6">
            <w:pPr>
              <w:pStyle w:val="Texto"/>
              <w:spacing w:before="0" w:after="0"/>
              <w:jc w:val="center"/>
              <w:rPr>
                <w:i/>
                <w:iCs/>
                <w:lang w:val="es-ES"/>
              </w:rPr>
            </w:pPr>
            <w:r w:rsidRPr="0084337D">
              <w:rPr>
                <w:i/>
                <w:iCs/>
                <w:lang w:val="es-ES"/>
              </w:rPr>
              <w:t>R4</w:t>
            </w:r>
          </w:p>
        </w:tc>
        <w:tc>
          <w:tcPr>
            <w:tcW w:w="4286" w:type="dxa"/>
            <w:vAlign w:val="center"/>
          </w:tcPr>
          <w:p w14:paraId="3F71D4E8" w14:textId="77777777" w:rsidR="000B0782" w:rsidRPr="0084337D" w:rsidRDefault="000B0782" w:rsidP="000B56D6">
            <w:pPr>
              <w:pStyle w:val="Texto"/>
              <w:spacing w:before="0" w:after="0"/>
              <w:jc w:val="left"/>
              <w:rPr>
                <w:lang w:val="es-ES"/>
              </w:rPr>
            </w:pPr>
            <w:r w:rsidRPr="0084337D">
              <w:rPr>
                <w:lang w:val="es-ES"/>
              </w:rPr>
              <w:t>Vulnerabilidades graves de la aplicación</w:t>
            </w:r>
          </w:p>
        </w:tc>
        <w:tc>
          <w:tcPr>
            <w:tcW w:w="811" w:type="dxa"/>
            <w:vAlign w:val="center"/>
          </w:tcPr>
          <w:p w14:paraId="0D0192D7"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106AEB52" w14:textId="77777777" w:rsidR="000B0782" w:rsidRPr="0084337D" w:rsidRDefault="000B0782" w:rsidP="000B56D6">
            <w:pPr>
              <w:pStyle w:val="Texto"/>
              <w:spacing w:before="0" w:after="0"/>
              <w:jc w:val="left"/>
              <w:rPr>
                <w:lang w:val="es-ES"/>
              </w:rPr>
            </w:pPr>
            <w:r w:rsidRPr="0084337D">
              <w:rPr>
                <w:lang w:val="es-ES"/>
              </w:rPr>
              <w:t>Comprobar que se utiliza software actualizado y actual</w:t>
            </w:r>
          </w:p>
        </w:tc>
        <w:tc>
          <w:tcPr>
            <w:tcW w:w="1058" w:type="dxa"/>
            <w:vAlign w:val="center"/>
          </w:tcPr>
          <w:p w14:paraId="70D25884"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50E15EB8" w14:textId="77777777" w:rsidTr="000B56D6">
        <w:tc>
          <w:tcPr>
            <w:tcW w:w="928" w:type="dxa"/>
            <w:vAlign w:val="center"/>
          </w:tcPr>
          <w:p w14:paraId="5A1883BB" w14:textId="77777777" w:rsidR="000B0782" w:rsidRPr="0084337D" w:rsidRDefault="000B0782" w:rsidP="000B56D6">
            <w:pPr>
              <w:pStyle w:val="Texto"/>
              <w:spacing w:before="0" w:after="0"/>
              <w:jc w:val="center"/>
              <w:rPr>
                <w:i/>
                <w:iCs/>
                <w:lang w:val="es-ES"/>
              </w:rPr>
            </w:pPr>
            <w:r w:rsidRPr="0084337D">
              <w:rPr>
                <w:i/>
                <w:iCs/>
                <w:lang w:val="es-ES"/>
              </w:rPr>
              <w:t>R5</w:t>
            </w:r>
          </w:p>
        </w:tc>
        <w:tc>
          <w:tcPr>
            <w:tcW w:w="4286" w:type="dxa"/>
            <w:vAlign w:val="center"/>
          </w:tcPr>
          <w:p w14:paraId="79827EC9" w14:textId="77777777" w:rsidR="000B0782" w:rsidRPr="0084337D" w:rsidRDefault="000B0782" w:rsidP="000B56D6">
            <w:pPr>
              <w:pStyle w:val="Texto"/>
              <w:spacing w:before="0" w:after="0"/>
              <w:jc w:val="left"/>
              <w:rPr>
                <w:lang w:val="es-ES"/>
              </w:rPr>
            </w:pPr>
            <w:r w:rsidRPr="0084337D">
              <w:rPr>
                <w:lang w:val="es-ES"/>
              </w:rPr>
              <w:t>Fallos en el envío de emails.</w:t>
            </w:r>
          </w:p>
        </w:tc>
        <w:tc>
          <w:tcPr>
            <w:tcW w:w="811" w:type="dxa"/>
            <w:vAlign w:val="center"/>
          </w:tcPr>
          <w:p w14:paraId="1E46EDC4"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221C3EB6" w14:textId="77777777" w:rsidR="000B0782" w:rsidRPr="0084337D" w:rsidRDefault="000B0782" w:rsidP="000B56D6">
            <w:pPr>
              <w:pStyle w:val="Texto"/>
              <w:spacing w:before="0" w:after="0"/>
              <w:jc w:val="left"/>
              <w:rPr>
                <w:lang w:val="es-ES"/>
              </w:rPr>
            </w:pPr>
            <w:r w:rsidRPr="0084337D">
              <w:rPr>
                <w:lang w:val="es-ES"/>
              </w:rPr>
              <w:t>Revisar la configuración y capacidades del servidor STMP</w:t>
            </w:r>
          </w:p>
        </w:tc>
        <w:tc>
          <w:tcPr>
            <w:tcW w:w="1058" w:type="dxa"/>
            <w:vAlign w:val="center"/>
          </w:tcPr>
          <w:p w14:paraId="309EA309"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05D9C79A" w14:textId="77777777" w:rsidTr="000B56D6">
        <w:tc>
          <w:tcPr>
            <w:tcW w:w="928" w:type="dxa"/>
            <w:vAlign w:val="center"/>
          </w:tcPr>
          <w:p w14:paraId="70FB9980" w14:textId="77777777" w:rsidR="000B0782" w:rsidRPr="0084337D" w:rsidRDefault="000B0782" w:rsidP="000B56D6">
            <w:pPr>
              <w:pStyle w:val="Texto"/>
              <w:spacing w:before="0" w:after="0"/>
              <w:jc w:val="center"/>
              <w:rPr>
                <w:i/>
                <w:iCs/>
                <w:lang w:val="es-ES"/>
              </w:rPr>
            </w:pPr>
            <w:r w:rsidRPr="0084337D">
              <w:rPr>
                <w:i/>
                <w:iCs/>
                <w:lang w:val="es-ES"/>
              </w:rPr>
              <w:t>R6</w:t>
            </w:r>
          </w:p>
        </w:tc>
        <w:tc>
          <w:tcPr>
            <w:tcW w:w="4286" w:type="dxa"/>
            <w:vAlign w:val="center"/>
          </w:tcPr>
          <w:p w14:paraId="7F3CA979" w14:textId="77777777" w:rsidR="000B0782" w:rsidRPr="0084337D" w:rsidRDefault="000B0782" w:rsidP="000B56D6">
            <w:pPr>
              <w:pStyle w:val="Texto"/>
              <w:spacing w:before="0" w:after="0"/>
              <w:jc w:val="left"/>
              <w:rPr>
                <w:lang w:val="es-ES"/>
              </w:rPr>
            </w:pPr>
            <w:r w:rsidRPr="0084337D">
              <w:rPr>
                <w:lang w:val="es-ES"/>
              </w:rPr>
              <w:t>Fallos en la Base de Datos (BBDD)</w:t>
            </w:r>
          </w:p>
        </w:tc>
        <w:tc>
          <w:tcPr>
            <w:tcW w:w="811" w:type="dxa"/>
            <w:vAlign w:val="center"/>
          </w:tcPr>
          <w:p w14:paraId="553E8F67"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5C10336A" w14:textId="77777777" w:rsidR="000B0782" w:rsidRPr="0084337D" w:rsidRDefault="000B0782" w:rsidP="000B56D6">
            <w:pPr>
              <w:pStyle w:val="Texto"/>
              <w:spacing w:before="0" w:after="0"/>
              <w:jc w:val="left"/>
              <w:rPr>
                <w:lang w:val="es-ES"/>
              </w:rPr>
            </w:pPr>
            <w:r w:rsidRPr="0084337D">
              <w:rPr>
                <w:lang w:val="es-ES"/>
              </w:rPr>
              <w:t>Comprobar los permisos, gestión y copias de seguridad</w:t>
            </w:r>
          </w:p>
        </w:tc>
        <w:tc>
          <w:tcPr>
            <w:tcW w:w="1058" w:type="dxa"/>
            <w:vAlign w:val="center"/>
          </w:tcPr>
          <w:p w14:paraId="749150E8"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59EB0B3" w14:textId="77777777" w:rsidTr="000B56D6">
        <w:tc>
          <w:tcPr>
            <w:tcW w:w="928" w:type="dxa"/>
            <w:vAlign w:val="center"/>
          </w:tcPr>
          <w:p w14:paraId="0ECB010B" w14:textId="77777777" w:rsidR="000B0782" w:rsidRPr="0084337D" w:rsidRDefault="000B0782" w:rsidP="000B56D6">
            <w:pPr>
              <w:pStyle w:val="Texto"/>
              <w:spacing w:before="0" w:after="0"/>
              <w:jc w:val="center"/>
              <w:rPr>
                <w:i/>
                <w:iCs/>
                <w:lang w:val="es-ES"/>
              </w:rPr>
            </w:pPr>
            <w:r w:rsidRPr="0084337D">
              <w:rPr>
                <w:i/>
                <w:iCs/>
                <w:lang w:val="es-ES"/>
              </w:rPr>
              <w:t>R7</w:t>
            </w:r>
          </w:p>
        </w:tc>
        <w:tc>
          <w:tcPr>
            <w:tcW w:w="4286" w:type="dxa"/>
            <w:vAlign w:val="center"/>
          </w:tcPr>
          <w:p w14:paraId="1CF3A8EA" w14:textId="77777777" w:rsidR="000B0782" w:rsidRPr="0084337D" w:rsidRDefault="000B0782" w:rsidP="000B56D6">
            <w:pPr>
              <w:pStyle w:val="Texto"/>
              <w:spacing w:before="0" w:after="0"/>
              <w:jc w:val="left"/>
              <w:rPr>
                <w:lang w:val="es-ES"/>
              </w:rPr>
            </w:pPr>
            <w:r w:rsidRPr="0084337D">
              <w:rPr>
                <w:lang w:val="es-ES"/>
              </w:rPr>
              <w:t>Error critico en producción</w:t>
            </w:r>
          </w:p>
        </w:tc>
        <w:tc>
          <w:tcPr>
            <w:tcW w:w="811" w:type="dxa"/>
            <w:vAlign w:val="center"/>
          </w:tcPr>
          <w:p w14:paraId="4AA3C909"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086448AC" w14:textId="77777777" w:rsidR="000B0782" w:rsidRPr="0084337D" w:rsidRDefault="000B0782" w:rsidP="000B56D6">
            <w:pPr>
              <w:pStyle w:val="Texto"/>
              <w:spacing w:before="0" w:after="0"/>
              <w:jc w:val="left"/>
              <w:rPr>
                <w:lang w:val="es-ES"/>
              </w:rPr>
            </w:pPr>
            <w:r w:rsidRPr="0084337D">
              <w:rPr>
                <w:lang w:val="es-ES"/>
              </w:rPr>
              <w:t>Realizar pruebas unitarias para mitigar el riego de error.</w:t>
            </w:r>
          </w:p>
        </w:tc>
        <w:tc>
          <w:tcPr>
            <w:tcW w:w="1058" w:type="dxa"/>
            <w:vAlign w:val="center"/>
          </w:tcPr>
          <w:p w14:paraId="0A449F44"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325DCF19" w14:textId="77777777" w:rsidTr="000B56D6">
        <w:tc>
          <w:tcPr>
            <w:tcW w:w="928" w:type="dxa"/>
            <w:vAlign w:val="center"/>
          </w:tcPr>
          <w:p w14:paraId="33ED70F6" w14:textId="77777777" w:rsidR="000B0782" w:rsidRPr="0084337D" w:rsidRDefault="000B0782" w:rsidP="000B56D6">
            <w:pPr>
              <w:pStyle w:val="Texto"/>
              <w:spacing w:before="0" w:after="0"/>
              <w:jc w:val="center"/>
              <w:rPr>
                <w:i/>
                <w:iCs/>
                <w:lang w:val="es-ES"/>
              </w:rPr>
            </w:pPr>
            <w:r w:rsidRPr="0084337D">
              <w:rPr>
                <w:i/>
                <w:iCs/>
                <w:lang w:val="es-ES"/>
              </w:rPr>
              <w:t>R8</w:t>
            </w:r>
          </w:p>
        </w:tc>
        <w:tc>
          <w:tcPr>
            <w:tcW w:w="4286" w:type="dxa"/>
            <w:vAlign w:val="center"/>
          </w:tcPr>
          <w:p w14:paraId="37134E1B" w14:textId="77777777" w:rsidR="000B0782" w:rsidRPr="0084337D" w:rsidRDefault="000B0782" w:rsidP="000B56D6">
            <w:pPr>
              <w:pStyle w:val="Texto"/>
              <w:spacing w:before="0" w:after="0"/>
              <w:jc w:val="left"/>
              <w:rPr>
                <w:lang w:val="es-ES"/>
              </w:rPr>
            </w:pPr>
            <w:r w:rsidRPr="0084337D">
              <w:rPr>
                <w:lang w:val="es-ES"/>
              </w:rPr>
              <w:t>Esfuerzo de producción infravalorado</w:t>
            </w:r>
          </w:p>
        </w:tc>
        <w:tc>
          <w:tcPr>
            <w:tcW w:w="811" w:type="dxa"/>
            <w:vAlign w:val="center"/>
          </w:tcPr>
          <w:p w14:paraId="7AA8393F"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22A9251E" w14:textId="77777777" w:rsidR="000B0782" w:rsidRPr="0084337D" w:rsidRDefault="000B0782" w:rsidP="000B56D6">
            <w:pPr>
              <w:pStyle w:val="Texto"/>
              <w:spacing w:before="0" w:after="0"/>
              <w:jc w:val="left"/>
              <w:rPr>
                <w:lang w:val="es-ES"/>
              </w:rPr>
            </w:pPr>
            <w:r w:rsidRPr="0084337D">
              <w:rPr>
                <w:lang w:val="es-ES"/>
              </w:rPr>
              <w:t>Comprobar histórico de proyectos similares realizados por FeedEx</w:t>
            </w:r>
          </w:p>
        </w:tc>
        <w:tc>
          <w:tcPr>
            <w:tcW w:w="1058" w:type="dxa"/>
            <w:vAlign w:val="center"/>
          </w:tcPr>
          <w:p w14:paraId="4E01B3DC"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52F5CF70" w14:textId="77777777" w:rsidTr="000B56D6">
        <w:tc>
          <w:tcPr>
            <w:tcW w:w="928" w:type="dxa"/>
            <w:vAlign w:val="center"/>
          </w:tcPr>
          <w:p w14:paraId="53DEB332" w14:textId="77777777" w:rsidR="000B0782" w:rsidRPr="0084337D" w:rsidRDefault="000B0782" w:rsidP="000B56D6">
            <w:pPr>
              <w:pStyle w:val="Texto"/>
              <w:spacing w:before="0" w:after="0"/>
              <w:jc w:val="center"/>
              <w:rPr>
                <w:i/>
                <w:iCs/>
                <w:lang w:val="es-ES"/>
              </w:rPr>
            </w:pPr>
            <w:r w:rsidRPr="0084337D">
              <w:rPr>
                <w:i/>
                <w:iCs/>
                <w:lang w:val="es-ES"/>
              </w:rPr>
              <w:t>R9</w:t>
            </w:r>
          </w:p>
        </w:tc>
        <w:tc>
          <w:tcPr>
            <w:tcW w:w="4286" w:type="dxa"/>
            <w:vAlign w:val="center"/>
          </w:tcPr>
          <w:p w14:paraId="218D5916" w14:textId="77777777" w:rsidR="000B0782" w:rsidRPr="0084337D" w:rsidRDefault="000B0782" w:rsidP="000B56D6">
            <w:pPr>
              <w:pStyle w:val="Texto"/>
              <w:spacing w:before="0" w:after="0"/>
              <w:jc w:val="left"/>
              <w:rPr>
                <w:lang w:val="es-ES"/>
              </w:rPr>
            </w:pPr>
            <w:r w:rsidRPr="0084337D">
              <w:rPr>
                <w:lang w:val="es-ES"/>
              </w:rPr>
              <w:t>Planificación poco flexible</w:t>
            </w:r>
          </w:p>
        </w:tc>
        <w:tc>
          <w:tcPr>
            <w:tcW w:w="811" w:type="dxa"/>
            <w:vAlign w:val="center"/>
          </w:tcPr>
          <w:p w14:paraId="469F6540"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6BFC344B" w14:textId="77777777" w:rsidR="000B0782" w:rsidRPr="0084337D" w:rsidRDefault="000B0782" w:rsidP="000B56D6">
            <w:pPr>
              <w:pStyle w:val="Texto"/>
              <w:spacing w:before="0" w:after="0"/>
              <w:jc w:val="left"/>
              <w:rPr>
                <w:lang w:val="es-ES"/>
              </w:rPr>
            </w:pPr>
            <w:r w:rsidRPr="0084337D">
              <w:rPr>
                <w:lang w:val="es-ES"/>
              </w:rPr>
              <w:t>Revisar de forma periódica la planificación ya actualizarla</w:t>
            </w:r>
          </w:p>
        </w:tc>
        <w:tc>
          <w:tcPr>
            <w:tcW w:w="1058" w:type="dxa"/>
            <w:vAlign w:val="center"/>
          </w:tcPr>
          <w:p w14:paraId="456F1E9A"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52A17DEA" w14:textId="77777777" w:rsidTr="000B56D6">
        <w:tc>
          <w:tcPr>
            <w:tcW w:w="928" w:type="dxa"/>
            <w:vAlign w:val="center"/>
          </w:tcPr>
          <w:p w14:paraId="3B23DF31" w14:textId="77777777" w:rsidR="000B0782" w:rsidRPr="0084337D" w:rsidRDefault="000B0782" w:rsidP="000B56D6">
            <w:pPr>
              <w:pStyle w:val="Texto"/>
              <w:spacing w:before="0" w:after="0"/>
              <w:jc w:val="center"/>
              <w:rPr>
                <w:i/>
                <w:iCs/>
                <w:lang w:val="es-ES"/>
              </w:rPr>
            </w:pPr>
            <w:r w:rsidRPr="0084337D">
              <w:rPr>
                <w:i/>
                <w:iCs/>
                <w:lang w:val="es-ES"/>
              </w:rPr>
              <w:t>R10</w:t>
            </w:r>
          </w:p>
        </w:tc>
        <w:tc>
          <w:tcPr>
            <w:tcW w:w="4286" w:type="dxa"/>
            <w:vAlign w:val="center"/>
          </w:tcPr>
          <w:p w14:paraId="6A363D08" w14:textId="77777777" w:rsidR="000B0782" w:rsidRPr="0084337D" w:rsidRDefault="000B0782" w:rsidP="000B56D6">
            <w:pPr>
              <w:pStyle w:val="Texto"/>
              <w:spacing w:before="0" w:after="0"/>
              <w:jc w:val="left"/>
              <w:rPr>
                <w:lang w:val="es-ES"/>
              </w:rPr>
            </w:pPr>
            <w:r w:rsidRPr="0084337D">
              <w:rPr>
                <w:lang w:val="es-ES"/>
              </w:rPr>
              <w:t>Inapropiada toma de requisitos</w:t>
            </w:r>
          </w:p>
        </w:tc>
        <w:tc>
          <w:tcPr>
            <w:tcW w:w="811" w:type="dxa"/>
            <w:vAlign w:val="center"/>
          </w:tcPr>
          <w:p w14:paraId="3DD03AC4"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86B4964" w14:textId="77777777" w:rsidR="000B0782" w:rsidRPr="0084337D" w:rsidRDefault="000B0782" w:rsidP="000B56D6">
            <w:pPr>
              <w:pStyle w:val="Texto"/>
              <w:spacing w:before="0" w:after="0"/>
              <w:jc w:val="left"/>
              <w:rPr>
                <w:lang w:val="es-ES"/>
              </w:rPr>
            </w:pPr>
            <w:r w:rsidRPr="0084337D">
              <w:rPr>
                <w:lang w:val="es-ES"/>
              </w:rPr>
              <w:t>Comprobar con el cliente y validar los requisitos del URD</w:t>
            </w:r>
          </w:p>
        </w:tc>
        <w:tc>
          <w:tcPr>
            <w:tcW w:w="1058" w:type="dxa"/>
            <w:vAlign w:val="center"/>
          </w:tcPr>
          <w:p w14:paraId="46EB7983"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4AD7ECB" w14:textId="77777777" w:rsidTr="000B56D6">
        <w:tc>
          <w:tcPr>
            <w:tcW w:w="928" w:type="dxa"/>
            <w:vAlign w:val="center"/>
          </w:tcPr>
          <w:p w14:paraId="1868665B" w14:textId="77777777" w:rsidR="000B0782" w:rsidRPr="0084337D" w:rsidRDefault="000B0782" w:rsidP="000B56D6">
            <w:pPr>
              <w:pStyle w:val="Texto"/>
              <w:spacing w:before="0" w:after="0"/>
              <w:jc w:val="center"/>
              <w:rPr>
                <w:i/>
                <w:iCs/>
                <w:lang w:val="es-ES"/>
              </w:rPr>
            </w:pPr>
            <w:r w:rsidRPr="0084337D">
              <w:rPr>
                <w:i/>
                <w:iCs/>
                <w:lang w:val="es-ES"/>
              </w:rPr>
              <w:t>R11</w:t>
            </w:r>
          </w:p>
        </w:tc>
        <w:tc>
          <w:tcPr>
            <w:tcW w:w="4286" w:type="dxa"/>
            <w:vAlign w:val="center"/>
          </w:tcPr>
          <w:p w14:paraId="782B7D8F" w14:textId="77777777" w:rsidR="000B0782" w:rsidRPr="0084337D" w:rsidRDefault="000B0782" w:rsidP="000B56D6">
            <w:pPr>
              <w:pStyle w:val="Texto"/>
              <w:spacing w:before="0" w:after="0"/>
              <w:jc w:val="left"/>
              <w:rPr>
                <w:lang w:val="es-ES"/>
              </w:rPr>
            </w:pPr>
            <w:r w:rsidRPr="0084337D">
              <w:rPr>
                <w:lang w:val="es-ES"/>
              </w:rPr>
              <w:t>Infravalorar tareas desconocidas</w:t>
            </w:r>
          </w:p>
        </w:tc>
        <w:tc>
          <w:tcPr>
            <w:tcW w:w="811" w:type="dxa"/>
            <w:vAlign w:val="center"/>
          </w:tcPr>
          <w:p w14:paraId="377CC23F"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4834C8EC" w14:textId="77777777" w:rsidR="000B0782" w:rsidRPr="0084337D" w:rsidRDefault="000B0782" w:rsidP="000B56D6">
            <w:pPr>
              <w:pStyle w:val="Texto"/>
              <w:spacing w:before="0" w:after="0"/>
              <w:jc w:val="left"/>
              <w:rPr>
                <w:lang w:val="es-ES"/>
              </w:rPr>
            </w:pPr>
            <w:r w:rsidRPr="0084337D">
              <w:rPr>
                <w:lang w:val="es-ES"/>
              </w:rPr>
              <w:t>Comprobar el histórico de proyectos similares</w:t>
            </w:r>
          </w:p>
        </w:tc>
        <w:tc>
          <w:tcPr>
            <w:tcW w:w="1058" w:type="dxa"/>
            <w:vAlign w:val="center"/>
          </w:tcPr>
          <w:p w14:paraId="2C0CDE00"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1C33B215" w14:textId="77777777" w:rsidTr="000B56D6">
        <w:tc>
          <w:tcPr>
            <w:tcW w:w="928" w:type="dxa"/>
            <w:vAlign w:val="center"/>
          </w:tcPr>
          <w:p w14:paraId="0EE5EE97" w14:textId="77777777" w:rsidR="000B0782" w:rsidRPr="0084337D" w:rsidRDefault="000B0782" w:rsidP="000B56D6">
            <w:pPr>
              <w:pStyle w:val="Texto"/>
              <w:spacing w:before="0" w:after="0"/>
              <w:jc w:val="center"/>
              <w:rPr>
                <w:i/>
                <w:iCs/>
                <w:lang w:val="es-ES"/>
              </w:rPr>
            </w:pPr>
            <w:r w:rsidRPr="0084337D">
              <w:rPr>
                <w:i/>
                <w:iCs/>
                <w:lang w:val="es-ES"/>
              </w:rPr>
              <w:t>R12</w:t>
            </w:r>
          </w:p>
        </w:tc>
        <w:tc>
          <w:tcPr>
            <w:tcW w:w="4286" w:type="dxa"/>
            <w:vAlign w:val="center"/>
          </w:tcPr>
          <w:p w14:paraId="25FEDD37" w14:textId="77777777" w:rsidR="000B0782" w:rsidRPr="0084337D" w:rsidRDefault="000B0782" w:rsidP="000B56D6">
            <w:pPr>
              <w:pStyle w:val="Texto"/>
              <w:spacing w:before="0" w:after="0"/>
              <w:jc w:val="left"/>
              <w:rPr>
                <w:lang w:val="es-ES"/>
              </w:rPr>
            </w:pPr>
            <w:r w:rsidRPr="0084337D">
              <w:rPr>
                <w:lang w:val="es-ES"/>
              </w:rPr>
              <w:t>Planificación incompleta</w:t>
            </w:r>
          </w:p>
        </w:tc>
        <w:tc>
          <w:tcPr>
            <w:tcW w:w="811" w:type="dxa"/>
            <w:vAlign w:val="center"/>
          </w:tcPr>
          <w:p w14:paraId="3D794FF6"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1FD670E" w14:textId="77777777" w:rsidR="000B0782" w:rsidRPr="0084337D" w:rsidRDefault="000B0782" w:rsidP="000B56D6">
            <w:pPr>
              <w:pStyle w:val="Texto"/>
              <w:spacing w:before="0" w:after="0"/>
              <w:jc w:val="left"/>
              <w:rPr>
                <w:lang w:val="es-ES"/>
              </w:rPr>
            </w:pPr>
            <w:r w:rsidRPr="0084337D">
              <w:rPr>
                <w:lang w:val="es-ES"/>
              </w:rPr>
              <w:t>Validar la planificación y revisar junto al resto de documentos</w:t>
            </w:r>
          </w:p>
        </w:tc>
        <w:tc>
          <w:tcPr>
            <w:tcW w:w="1058" w:type="dxa"/>
            <w:vAlign w:val="center"/>
          </w:tcPr>
          <w:p w14:paraId="21678A5C"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48369466" w14:textId="77777777" w:rsidTr="000B56D6">
        <w:tc>
          <w:tcPr>
            <w:tcW w:w="928" w:type="dxa"/>
            <w:vAlign w:val="center"/>
          </w:tcPr>
          <w:p w14:paraId="06438E1F" w14:textId="77777777" w:rsidR="000B0782" w:rsidRPr="0084337D" w:rsidRDefault="000B0782" w:rsidP="000B56D6">
            <w:pPr>
              <w:pStyle w:val="Texto"/>
              <w:spacing w:before="0" w:after="0"/>
              <w:jc w:val="center"/>
              <w:rPr>
                <w:i/>
                <w:iCs/>
                <w:lang w:val="es-ES"/>
              </w:rPr>
            </w:pPr>
            <w:r w:rsidRPr="0084337D">
              <w:rPr>
                <w:i/>
                <w:iCs/>
                <w:lang w:val="es-ES"/>
              </w:rPr>
              <w:t>R13</w:t>
            </w:r>
          </w:p>
        </w:tc>
        <w:tc>
          <w:tcPr>
            <w:tcW w:w="4286" w:type="dxa"/>
            <w:vAlign w:val="center"/>
          </w:tcPr>
          <w:p w14:paraId="68B00178" w14:textId="77777777" w:rsidR="000B0782" w:rsidRPr="0084337D" w:rsidRDefault="000B0782" w:rsidP="000B56D6">
            <w:pPr>
              <w:pStyle w:val="Texto"/>
              <w:spacing w:before="0" w:after="0"/>
              <w:jc w:val="left"/>
              <w:rPr>
                <w:lang w:val="es-ES"/>
              </w:rPr>
            </w:pPr>
            <w:r w:rsidRPr="0084337D">
              <w:rPr>
                <w:lang w:val="es-ES"/>
              </w:rPr>
              <w:t>Fallo en el sistema que gestiona las barreras</w:t>
            </w:r>
          </w:p>
        </w:tc>
        <w:tc>
          <w:tcPr>
            <w:tcW w:w="811" w:type="dxa"/>
            <w:vAlign w:val="center"/>
          </w:tcPr>
          <w:p w14:paraId="43353A00"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6BFEF0EF" w14:textId="77777777" w:rsidR="000B0782" w:rsidRPr="0084337D" w:rsidRDefault="000B0782" w:rsidP="000B56D6">
            <w:pPr>
              <w:pStyle w:val="Texto"/>
              <w:spacing w:before="0" w:after="0"/>
              <w:jc w:val="left"/>
              <w:rPr>
                <w:lang w:val="es-ES"/>
              </w:rPr>
            </w:pPr>
            <w:r w:rsidRPr="0084337D">
              <w:rPr>
                <w:lang w:val="es-ES"/>
              </w:rPr>
              <w:t>Comprobar el apropiado funcionamiento mediante pruebas</w:t>
            </w:r>
          </w:p>
        </w:tc>
        <w:tc>
          <w:tcPr>
            <w:tcW w:w="1058" w:type="dxa"/>
            <w:vAlign w:val="center"/>
          </w:tcPr>
          <w:p w14:paraId="2E6DDFFC"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693C597A" w14:textId="77777777" w:rsidTr="000B56D6">
        <w:trPr>
          <w:trHeight w:val="20"/>
        </w:trPr>
        <w:tc>
          <w:tcPr>
            <w:tcW w:w="928" w:type="dxa"/>
            <w:vAlign w:val="center"/>
          </w:tcPr>
          <w:p w14:paraId="70E7DC53" w14:textId="77777777" w:rsidR="000B0782" w:rsidRPr="0084337D" w:rsidRDefault="000B0782" w:rsidP="000B56D6">
            <w:pPr>
              <w:pStyle w:val="Texto"/>
              <w:spacing w:before="0" w:after="0"/>
              <w:jc w:val="center"/>
              <w:rPr>
                <w:i/>
                <w:iCs/>
                <w:lang w:val="es-ES"/>
              </w:rPr>
            </w:pPr>
            <w:r w:rsidRPr="0084337D">
              <w:rPr>
                <w:i/>
                <w:iCs/>
                <w:lang w:val="es-ES"/>
              </w:rPr>
              <w:t>R14</w:t>
            </w:r>
          </w:p>
        </w:tc>
        <w:tc>
          <w:tcPr>
            <w:tcW w:w="4286" w:type="dxa"/>
            <w:vAlign w:val="center"/>
          </w:tcPr>
          <w:p w14:paraId="09FC631A" w14:textId="77777777" w:rsidR="000B0782" w:rsidRPr="0084337D" w:rsidRDefault="000B0782" w:rsidP="000B56D6">
            <w:pPr>
              <w:pStyle w:val="Texto"/>
              <w:spacing w:before="0" w:after="0"/>
              <w:jc w:val="left"/>
              <w:rPr>
                <w:lang w:val="es-ES"/>
              </w:rPr>
            </w:pPr>
            <w:r w:rsidRPr="0084337D">
              <w:rPr>
                <w:lang w:val="es-ES"/>
              </w:rPr>
              <w:t>Fallo en el sistema lector de matrículas</w:t>
            </w:r>
          </w:p>
        </w:tc>
        <w:tc>
          <w:tcPr>
            <w:tcW w:w="811" w:type="dxa"/>
            <w:vAlign w:val="center"/>
          </w:tcPr>
          <w:p w14:paraId="3272952B"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70D1595A" w14:textId="77777777" w:rsidR="000B0782" w:rsidRPr="0084337D" w:rsidRDefault="000B0782" w:rsidP="000B56D6">
            <w:pPr>
              <w:pStyle w:val="Texto"/>
              <w:spacing w:before="0" w:after="0"/>
              <w:jc w:val="left"/>
              <w:rPr>
                <w:lang w:val="es-ES"/>
              </w:rPr>
            </w:pPr>
            <w:r w:rsidRPr="0084337D">
              <w:rPr>
                <w:lang w:val="es-ES"/>
              </w:rPr>
              <w:t>Resolver mediante el uso del sistema lector de código QR</w:t>
            </w:r>
          </w:p>
        </w:tc>
        <w:tc>
          <w:tcPr>
            <w:tcW w:w="1058" w:type="dxa"/>
            <w:vAlign w:val="center"/>
          </w:tcPr>
          <w:p w14:paraId="2A5DBD85"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4AD56458" w14:textId="77777777" w:rsidTr="000B56D6">
        <w:tc>
          <w:tcPr>
            <w:tcW w:w="928" w:type="dxa"/>
            <w:vAlign w:val="center"/>
          </w:tcPr>
          <w:p w14:paraId="4B418612" w14:textId="77777777" w:rsidR="000B0782" w:rsidRPr="0084337D" w:rsidRDefault="000B0782" w:rsidP="000B56D6">
            <w:pPr>
              <w:pStyle w:val="Texto"/>
              <w:spacing w:before="0" w:after="0"/>
              <w:jc w:val="center"/>
              <w:rPr>
                <w:i/>
                <w:iCs/>
                <w:lang w:val="es-ES"/>
              </w:rPr>
            </w:pPr>
            <w:r w:rsidRPr="0084337D">
              <w:rPr>
                <w:i/>
                <w:iCs/>
                <w:lang w:val="es-ES"/>
              </w:rPr>
              <w:t>R15</w:t>
            </w:r>
          </w:p>
        </w:tc>
        <w:tc>
          <w:tcPr>
            <w:tcW w:w="4286" w:type="dxa"/>
            <w:vAlign w:val="center"/>
          </w:tcPr>
          <w:p w14:paraId="2BC137D5" w14:textId="77777777" w:rsidR="000B0782" w:rsidRPr="0084337D" w:rsidRDefault="000B0782" w:rsidP="000B56D6">
            <w:pPr>
              <w:pStyle w:val="Texto"/>
              <w:spacing w:before="0" w:after="0"/>
              <w:jc w:val="left"/>
              <w:rPr>
                <w:lang w:val="es-ES"/>
              </w:rPr>
            </w:pPr>
            <w:r w:rsidRPr="0084337D">
              <w:rPr>
                <w:lang w:val="es-ES"/>
              </w:rPr>
              <w:t>Fallo en el sistema lector de códigos Quick Response (QR)</w:t>
            </w:r>
          </w:p>
        </w:tc>
        <w:tc>
          <w:tcPr>
            <w:tcW w:w="811" w:type="dxa"/>
            <w:vAlign w:val="center"/>
          </w:tcPr>
          <w:p w14:paraId="2E87B14F"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26A9EFC1" w14:textId="77777777" w:rsidR="000B0782" w:rsidRPr="0084337D" w:rsidRDefault="000B0782" w:rsidP="000B56D6">
            <w:pPr>
              <w:pStyle w:val="Texto"/>
              <w:spacing w:before="0" w:after="0"/>
              <w:jc w:val="left"/>
              <w:rPr>
                <w:lang w:val="es-ES"/>
              </w:rPr>
            </w:pPr>
            <w:r w:rsidRPr="0084337D">
              <w:rPr>
                <w:lang w:val="es-ES"/>
              </w:rPr>
              <w:t>Resolver mediante la lectura de matricula o manualmente</w:t>
            </w:r>
          </w:p>
        </w:tc>
        <w:tc>
          <w:tcPr>
            <w:tcW w:w="1058" w:type="dxa"/>
            <w:vAlign w:val="center"/>
          </w:tcPr>
          <w:p w14:paraId="605F8099"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860CD9F" w14:textId="77777777" w:rsidTr="000B56D6">
        <w:tc>
          <w:tcPr>
            <w:tcW w:w="928" w:type="dxa"/>
            <w:vAlign w:val="center"/>
          </w:tcPr>
          <w:p w14:paraId="777759FC" w14:textId="77777777" w:rsidR="000B0782" w:rsidRPr="0084337D" w:rsidRDefault="000B0782" w:rsidP="000B56D6">
            <w:pPr>
              <w:pStyle w:val="Texto"/>
              <w:spacing w:before="0" w:after="0"/>
              <w:jc w:val="center"/>
              <w:rPr>
                <w:lang w:val="es-ES"/>
              </w:rPr>
            </w:pPr>
            <w:r w:rsidRPr="0084337D">
              <w:rPr>
                <w:i/>
                <w:iCs/>
                <w:lang w:val="es-ES"/>
              </w:rPr>
              <w:t>R16</w:t>
            </w:r>
          </w:p>
        </w:tc>
        <w:tc>
          <w:tcPr>
            <w:tcW w:w="4286" w:type="dxa"/>
            <w:vAlign w:val="center"/>
          </w:tcPr>
          <w:p w14:paraId="38C40678" w14:textId="77777777" w:rsidR="000B0782" w:rsidRPr="0084337D" w:rsidRDefault="000B0782" w:rsidP="000B56D6">
            <w:pPr>
              <w:pStyle w:val="Texto"/>
              <w:spacing w:before="0" w:after="0"/>
              <w:jc w:val="left"/>
              <w:rPr>
                <w:lang w:val="es-ES"/>
              </w:rPr>
            </w:pPr>
            <w:r w:rsidRPr="0084337D">
              <w:rPr>
                <w:lang w:val="es-ES"/>
              </w:rPr>
              <w:t>Retrasos simúlatenos y frecuentes</w:t>
            </w:r>
          </w:p>
        </w:tc>
        <w:tc>
          <w:tcPr>
            <w:tcW w:w="811" w:type="dxa"/>
            <w:vAlign w:val="center"/>
          </w:tcPr>
          <w:p w14:paraId="5338EF0D" w14:textId="77777777" w:rsidR="000B0782" w:rsidRPr="0084337D" w:rsidRDefault="000B0782" w:rsidP="000B56D6">
            <w:pPr>
              <w:pStyle w:val="Texto"/>
              <w:spacing w:before="0" w:after="0"/>
              <w:jc w:val="center"/>
              <w:rPr>
                <w:lang w:val="es-ES"/>
              </w:rPr>
            </w:pPr>
            <w:r w:rsidRPr="0084337D">
              <w:rPr>
                <w:lang w:val="es-ES"/>
              </w:rPr>
              <w:t>Alta</w:t>
            </w:r>
          </w:p>
        </w:tc>
        <w:tc>
          <w:tcPr>
            <w:tcW w:w="6909" w:type="dxa"/>
            <w:vAlign w:val="center"/>
          </w:tcPr>
          <w:p w14:paraId="4A37AE2C" w14:textId="77777777" w:rsidR="000B0782" w:rsidRPr="0084337D" w:rsidRDefault="000B0782" w:rsidP="000B56D6">
            <w:pPr>
              <w:pStyle w:val="Texto"/>
              <w:spacing w:before="0" w:after="0"/>
              <w:jc w:val="left"/>
              <w:rPr>
                <w:lang w:val="es-ES"/>
              </w:rPr>
            </w:pPr>
            <w:r w:rsidRPr="0084337D">
              <w:rPr>
                <w:lang w:val="es-ES"/>
              </w:rPr>
              <w:t>Gestionar manualmente ampliando tiempos de reserva</w:t>
            </w:r>
          </w:p>
        </w:tc>
        <w:tc>
          <w:tcPr>
            <w:tcW w:w="1058" w:type="dxa"/>
            <w:vAlign w:val="center"/>
          </w:tcPr>
          <w:p w14:paraId="5521AFC4"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017AA891" w14:textId="77777777" w:rsidTr="000B56D6">
        <w:tc>
          <w:tcPr>
            <w:tcW w:w="928" w:type="dxa"/>
            <w:vAlign w:val="center"/>
          </w:tcPr>
          <w:p w14:paraId="04BCF0F5" w14:textId="77777777" w:rsidR="000B0782" w:rsidRPr="0084337D" w:rsidRDefault="000B0782" w:rsidP="000B56D6">
            <w:pPr>
              <w:pStyle w:val="Texto"/>
              <w:spacing w:before="0" w:after="0"/>
              <w:jc w:val="center"/>
              <w:rPr>
                <w:lang w:val="es-ES"/>
              </w:rPr>
            </w:pPr>
            <w:r w:rsidRPr="0084337D">
              <w:rPr>
                <w:i/>
                <w:iCs/>
                <w:lang w:val="es-ES"/>
              </w:rPr>
              <w:lastRenderedPageBreak/>
              <w:t>R17</w:t>
            </w:r>
          </w:p>
        </w:tc>
        <w:tc>
          <w:tcPr>
            <w:tcW w:w="4286" w:type="dxa"/>
            <w:vAlign w:val="center"/>
          </w:tcPr>
          <w:p w14:paraId="5F749036" w14:textId="77777777" w:rsidR="000B0782" w:rsidRPr="0084337D" w:rsidRDefault="000B0782" w:rsidP="000B56D6">
            <w:pPr>
              <w:pStyle w:val="Texto"/>
              <w:spacing w:before="0" w:after="0"/>
              <w:jc w:val="left"/>
              <w:rPr>
                <w:lang w:val="es-ES"/>
              </w:rPr>
            </w:pPr>
            <w:r w:rsidRPr="0084337D">
              <w:rPr>
                <w:lang w:val="es-ES"/>
              </w:rPr>
              <w:t>Exceso de tiempo de carga y descarga</w:t>
            </w:r>
          </w:p>
        </w:tc>
        <w:tc>
          <w:tcPr>
            <w:tcW w:w="811" w:type="dxa"/>
            <w:vAlign w:val="center"/>
          </w:tcPr>
          <w:p w14:paraId="15CD6413"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0384FB6E" w14:textId="77777777" w:rsidR="000B0782" w:rsidRPr="0084337D" w:rsidRDefault="000B0782" w:rsidP="000B56D6">
            <w:pPr>
              <w:pStyle w:val="Texto"/>
              <w:spacing w:before="0" w:after="0"/>
              <w:jc w:val="left"/>
              <w:rPr>
                <w:lang w:val="es-ES"/>
              </w:rPr>
            </w:pPr>
            <w:r w:rsidRPr="0084337D">
              <w:rPr>
                <w:lang w:val="es-ES"/>
              </w:rPr>
              <w:t>Gestionar manualmente ampliando tiempos de manipulación</w:t>
            </w:r>
          </w:p>
        </w:tc>
        <w:tc>
          <w:tcPr>
            <w:tcW w:w="1058" w:type="dxa"/>
            <w:vAlign w:val="center"/>
          </w:tcPr>
          <w:p w14:paraId="1FAE6C3A"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56459556" w14:textId="77777777" w:rsidTr="000B56D6">
        <w:tc>
          <w:tcPr>
            <w:tcW w:w="928" w:type="dxa"/>
            <w:vAlign w:val="center"/>
          </w:tcPr>
          <w:p w14:paraId="59A17EB1" w14:textId="77777777" w:rsidR="000B0782" w:rsidRPr="0084337D" w:rsidRDefault="000B0782" w:rsidP="000B56D6">
            <w:pPr>
              <w:pStyle w:val="Texto"/>
              <w:spacing w:before="0" w:after="0"/>
              <w:jc w:val="center"/>
              <w:rPr>
                <w:lang w:val="es-ES"/>
              </w:rPr>
            </w:pPr>
            <w:r w:rsidRPr="0084337D">
              <w:rPr>
                <w:i/>
                <w:iCs/>
                <w:lang w:val="es-ES"/>
              </w:rPr>
              <w:t>R18</w:t>
            </w:r>
          </w:p>
        </w:tc>
        <w:tc>
          <w:tcPr>
            <w:tcW w:w="4286" w:type="dxa"/>
            <w:vAlign w:val="center"/>
          </w:tcPr>
          <w:p w14:paraId="2386391A" w14:textId="77777777" w:rsidR="000B0782" w:rsidRPr="0084337D" w:rsidRDefault="000B0782" w:rsidP="000B56D6">
            <w:pPr>
              <w:pStyle w:val="Texto"/>
              <w:spacing w:before="0" w:after="0"/>
              <w:jc w:val="left"/>
              <w:rPr>
                <w:lang w:val="es-ES"/>
              </w:rPr>
            </w:pPr>
            <w:r w:rsidRPr="0084337D">
              <w:rPr>
                <w:lang w:val="es-ES"/>
              </w:rPr>
              <w:t>Exceso de reservas en un mismo muelle</w:t>
            </w:r>
          </w:p>
        </w:tc>
        <w:tc>
          <w:tcPr>
            <w:tcW w:w="811" w:type="dxa"/>
            <w:vAlign w:val="center"/>
          </w:tcPr>
          <w:p w14:paraId="6F494F7E"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6A7B85B0" w14:textId="77777777" w:rsidR="000B0782" w:rsidRPr="0084337D" w:rsidRDefault="000B0782" w:rsidP="000B56D6">
            <w:pPr>
              <w:pStyle w:val="Texto"/>
              <w:spacing w:before="0" w:after="0"/>
              <w:jc w:val="left"/>
              <w:rPr>
                <w:lang w:val="es-ES"/>
              </w:rPr>
            </w:pPr>
            <w:r w:rsidRPr="0084337D">
              <w:rPr>
                <w:lang w:val="es-ES"/>
              </w:rPr>
              <w:t>Gestionar manualmente negando o modificando reservas</w:t>
            </w:r>
          </w:p>
        </w:tc>
        <w:tc>
          <w:tcPr>
            <w:tcW w:w="1058" w:type="dxa"/>
            <w:vAlign w:val="center"/>
          </w:tcPr>
          <w:p w14:paraId="1FC4A6F4"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1D68F3D2" w14:textId="77777777" w:rsidTr="000B56D6">
        <w:tc>
          <w:tcPr>
            <w:tcW w:w="928" w:type="dxa"/>
            <w:vAlign w:val="center"/>
          </w:tcPr>
          <w:p w14:paraId="467EF502" w14:textId="77777777" w:rsidR="000B0782" w:rsidRPr="0084337D" w:rsidRDefault="000B0782" w:rsidP="000B56D6">
            <w:pPr>
              <w:pStyle w:val="Texto"/>
              <w:spacing w:before="0" w:after="0"/>
              <w:jc w:val="center"/>
              <w:rPr>
                <w:lang w:val="es-ES"/>
              </w:rPr>
            </w:pPr>
            <w:r w:rsidRPr="0084337D">
              <w:rPr>
                <w:i/>
                <w:iCs/>
                <w:lang w:val="es-ES"/>
              </w:rPr>
              <w:t>R19</w:t>
            </w:r>
          </w:p>
        </w:tc>
        <w:tc>
          <w:tcPr>
            <w:tcW w:w="4286" w:type="dxa"/>
            <w:vAlign w:val="center"/>
          </w:tcPr>
          <w:p w14:paraId="0F8A35BB" w14:textId="77777777" w:rsidR="000B0782" w:rsidRPr="0084337D" w:rsidRDefault="000B0782" w:rsidP="000B56D6">
            <w:pPr>
              <w:pStyle w:val="Texto"/>
              <w:spacing w:before="0" w:after="0"/>
              <w:jc w:val="left"/>
              <w:rPr>
                <w:lang w:val="es-ES"/>
              </w:rPr>
            </w:pPr>
            <w:r w:rsidRPr="0084337D">
              <w:rPr>
                <w:lang w:val="es-ES"/>
              </w:rPr>
              <w:t>Aceptación de reserva fuera de horario</w:t>
            </w:r>
          </w:p>
        </w:tc>
        <w:tc>
          <w:tcPr>
            <w:tcW w:w="811" w:type="dxa"/>
            <w:vAlign w:val="center"/>
          </w:tcPr>
          <w:p w14:paraId="443BFEE8"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4CAED80E" w14:textId="77777777" w:rsidR="000B0782" w:rsidRPr="0084337D" w:rsidRDefault="000B0782" w:rsidP="000B56D6">
            <w:pPr>
              <w:pStyle w:val="Texto"/>
              <w:spacing w:before="0" w:after="0"/>
              <w:jc w:val="left"/>
              <w:rPr>
                <w:lang w:val="es-ES"/>
              </w:rPr>
            </w:pPr>
            <w:r w:rsidRPr="0084337D">
              <w:rPr>
                <w:lang w:val="es-ES"/>
              </w:rPr>
              <w:t>Configurar de forma apropiada los tramos de disponibilidad</w:t>
            </w:r>
          </w:p>
        </w:tc>
        <w:tc>
          <w:tcPr>
            <w:tcW w:w="1058" w:type="dxa"/>
            <w:vAlign w:val="center"/>
          </w:tcPr>
          <w:p w14:paraId="6AA37FC1"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75DCDE78" w14:textId="77777777" w:rsidTr="000B56D6">
        <w:tc>
          <w:tcPr>
            <w:tcW w:w="928" w:type="dxa"/>
            <w:vAlign w:val="center"/>
          </w:tcPr>
          <w:p w14:paraId="5E5E778F" w14:textId="77777777" w:rsidR="000B0782" w:rsidRPr="0084337D" w:rsidRDefault="000B0782" w:rsidP="000B56D6">
            <w:pPr>
              <w:pStyle w:val="Texto"/>
              <w:spacing w:before="0" w:after="0"/>
              <w:jc w:val="center"/>
              <w:rPr>
                <w:i/>
                <w:iCs/>
                <w:lang w:val="es-ES"/>
              </w:rPr>
            </w:pPr>
            <w:r w:rsidRPr="0084337D">
              <w:rPr>
                <w:i/>
                <w:iCs/>
                <w:lang w:val="es-ES"/>
              </w:rPr>
              <w:t>R20</w:t>
            </w:r>
          </w:p>
        </w:tc>
        <w:tc>
          <w:tcPr>
            <w:tcW w:w="4286" w:type="dxa"/>
            <w:vAlign w:val="center"/>
          </w:tcPr>
          <w:p w14:paraId="691D9299" w14:textId="77777777" w:rsidR="000B0782" w:rsidRPr="0084337D" w:rsidRDefault="000B0782" w:rsidP="000B56D6">
            <w:pPr>
              <w:pStyle w:val="Texto"/>
              <w:spacing w:before="0" w:after="0"/>
              <w:jc w:val="left"/>
              <w:rPr>
                <w:lang w:val="es-ES"/>
              </w:rPr>
            </w:pPr>
            <w:r w:rsidRPr="0084337D">
              <w:rPr>
                <w:lang w:val="es-ES"/>
              </w:rPr>
              <w:t>Incorrecta tramitación de incidencia</w:t>
            </w:r>
          </w:p>
        </w:tc>
        <w:tc>
          <w:tcPr>
            <w:tcW w:w="811" w:type="dxa"/>
            <w:vAlign w:val="center"/>
          </w:tcPr>
          <w:p w14:paraId="2E8DD5C5"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124EA669" w14:textId="77777777" w:rsidR="000B0782" w:rsidRPr="0084337D" w:rsidRDefault="000B0782" w:rsidP="000B56D6">
            <w:pPr>
              <w:pStyle w:val="Texto"/>
              <w:spacing w:before="0" w:after="0"/>
              <w:jc w:val="left"/>
              <w:rPr>
                <w:lang w:val="es-ES"/>
              </w:rPr>
            </w:pPr>
            <w:r w:rsidRPr="0084337D">
              <w:rPr>
                <w:lang w:val="es-ES"/>
              </w:rPr>
              <w:t>Crear una nueva incidencia hijo e indicarlo mediante email</w:t>
            </w:r>
          </w:p>
        </w:tc>
        <w:tc>
          <w:tcPr>
            <w:tcW w:w="1058" w:type="dxa"/>
            <w:vAlign w:val="center"/>
          </w:tcPr>
          <w:p w14:paraId="6E52B454" w14:textId="77777777" w:rsidR="000B0782" w:rsidRPr="0084337D" w:rsidRDefault="000B0782" w:rsidP="000B56D6">
            <w:pPr>
              <w:pStyle w:val="Texto"/>
              <w:spacing w:before="0" w:after="0"/>
              <w:jc w:val="center"/>
              <w:rPr>
                <w:lang w:val="es-ES"/>
              </w:rPr>
            </w:pPr>
            <w:r w:rsidRPr="0084337D">
              <w:rPr>
                <w:lang w:val="es-ES"/>
              </w:rPr>
              <w:t>Bajo</w:t>
            </w:r>
          </w:p>
        </w:tc>
      </w:tr>
      <w:tr w:rsidR="000B0782" w:rsidRPr="0084337D" w14:paraId="7193672A" w14:textId="77777777" w:rsidTr="000B56D6">
        <w:tc>
          <w:tcPr>
            <w:tcW w:w="928" w:type="dxa"/>
            <w:vAlign w:val="center"/>
          </w:tcPr>
          <w:p w14:paraId="354F876C" w14:textId="77777777" w:rsidR="000B0782" w:rsidRPr="0084337D" w:rsidRDefault="000B0782" w:rsidP="000B56D6">
            <w:pPr>
              <w:pStyle w:val="Texto"/>
              <w:spacing w:before="0" w:after="0"/>
              <w:jc w:val="center"/>
              <w:rPr>
                <w:i/>
                <w:iCs/>
                <w:lang w:val="es-ES"/>
              </w:rPr>
            </w:pPr>
            <w:r w:rsidRPr="0084337D">
              <w:rPr>
                <w:i/>
                <w:iCs/>
                <w:lang w:val="es-ES"/>
              </w:rPr>
              <w:t>R21</w:t>
            </w:r>
          </w:p>
        </w:tc>
        <w:tc>
          <w:tcPr>
            <w:tcW w:w="4286" w:type="dxa"/>
            <w:vAlign w:val="center"/>
          </w:tcPr>
          <w:p w14:paraId="470B0E61" w14:textId="77777777" w:rsidR="000B0782" w:rsidRPr="0084337D" w:rsidRDefault="000B0782" w:rsidP="000B56D6">
            <w:pPr>
              <w:pStyle w:val="Texto"/>
              <w:spacing w:before="0" w:after="0"/>
              <w:jc w:val="left"/>
              <w:rPr>
                <w:lang w:val="es-ES"/>
              </w:rPr>
            </w:pPr>
            <w:r w:rsidRPr="0084337D">
              <w:rPr>
                <w:lang w:val="es-ES"/>
              </w:rPr>
              <w:t>Diseño inapropiado o no adaptable</w:t>
            </w:r>
          </w:p>
        </w:tc>
        <w:tc>
          <w:tcPr>
            <w:tcW w:w="811" w:type="dxa"/>
            <w:vAlign w:val="center"/>
          </w:tcPr>
          <w:p w14:paraId="0E337868"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679EE719" w14:textId="77777777" w:rsidR="000B0782" w:rsidRPr="0084337D" w:rsidRDefault="000B0782" w:rsidP="000B56D6">
            <w:pPr>
              <w:pStyle w:val="Texto"/>
              <w:spacing w:before="0" w:after="0"/>
              <w:jc w:val="left"/>
              <w:rPr>
                <w:lang w:val="es-ES"/>
              </w:rPr>
            </w:pPr>
            <w:r w:rsidRPr="0084337D">
              <w:rPr>
                <w:lang w:val="es-ES"/>
              </w:rPr>
              <w:t>Revisar en las pruebas la adecuación multidispositivo</w:t>
            </w:r>
          </w:p>
        </w:tc>
        <w:tc>
          <w:tcPr>
            <w:tcW w:w="1058" w:type="dxa"/>
            <w:vAlign w:val="center"/>
          </w:tcPr>
          <w:p w14:paraId="5614A88F"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6E87D1E6" w14:textId="77777777" w:rsidTr="000B56D6">
        <w:tc>
          <w:tcPr>
            <w:tcW w:w="928" w:type="dxa"/>
            <w:vAlign w:val="center"/>
          </w:tcPr>
          <w:p w14:paraId="3EE9A1B5" w14:textId="77777777" w:rsidR="000B0782" w:rsidRPr="0084337D" w:rsidRDefault="000B0782" w:rsidP="000B56D6">
            <w:pPr>
              <w:pStyle w:val="Texto"/>
              <w:spacing w:before="0" w:after="0"/>
              <w:jc w:val="center"/>
              <w:rPr>
                <w:i/>
                <w:iCs/>
                <w:lang w:val="es-ES"/>
              </w:rPr>
            </w:pPr>
            <w:r w:rsidRPr="0084337D">
              <w:rPr>
                <w:i/>
                <w:iCs/>
                <w:lang w:val="es-ES"/>
              </w:rPr>
              <w:t>R22</w:t>
            </w:r>
          </w:p>
        </w:tc>
        <w:tc>
          <w:tcPr>
            <w:tcW w:w="4286" w:type="dxa"/>
            <w:vAlign w:val="center"/>
          </w:tcPr>
          <w:p w14:paraId="23ED6284" w14:textId="77777777" w:rsidR="000B0782" w:rsidRPr="0084337D" w:rsidRDefault="000B0782" w:rsidP="000B56D6">
            <w:pPr>
              <w:pStyle w:val="Texto"/>
              <w:spacing w:before="0" w:after="0"/>
              <w:jc w:val="left"/>
              <w:rPr>
                <w:lang w:val="es-ES"/>
              </w:rPr>
            </w:pPr>
            <w:r w:rsidRPr="0084337D">
              <w:rPr>
                <w:lang w:val="es-ES"/>
              </w:rPr>
              <w:t>Desarrollo incorrecto de la aplicación</w:t>
            </w:r>
          </w:p>
        </w:tc>
        <w:tc>
          <w:tcPr>
            <w:tcW w:w="811" w:type="dxa"/>
            <w:vAlign w:val="center"/>
          </w:tcPr>
          <w:p w14:paraId="64E9198C"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5D860785" w14:textId="77777777" w:rsidR="000B0782" w:rsidRPr="0084337D" w:rsidRDefault="000B0782" w:rsidP="000B56D6">
            <w:pPr>
              <w:pStyle w:val="Texto"/>
              <w:spacing w:before="0" w:after="0"/>
              <w:jc w:val="left"/>
              <w:rPr>
                <w:lang w:val="es-ES"/>
              </w:rPr>
            </w:pPr>
            <w:r w:rsidRPr="0084337D">
              <w:rPr>
                <w:lang w:val="es-ES"/>
              </w:rPr>
              <w:t>Periódicamente comprobar la adecuación a los requisitos</w:t>
            </w:r>
          </w:p>
        </w:tc>
        <w:tc>
          <w:tcPr>
            <w:tcW w:w="1058" w:type="dxa"/>
            <w:vAlign w:val="center"/>
          </w:tcPr>
          <w:p w14:paraId="79DB5639"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5D26B046" w14:textId="77777777" w:rsidTr="000B56D6">
        <w:tc>
          <w:tcPr>
            <w:tcW w:w="928" w:type="dxa"/>
            <w:vAlign w:val="center"/>
          </w:tcPr>
          <w:p w14:paraId="6B8C54DF" w14:textId="77777777" w:rsidR="000B0782" w:rsidRPr="0084337D" w:rsidRDefault="000B0782" w:rsidP="000B56D6">
            <w:pPr>
              <w:pStyle w:val="Texto"/>
              <w:spacing w:before="0" w:after="0"/>
              <w:jc w:val="center"/>
              <w:rPr>
                <w:i/>
                <w:iCs/>
                <w:lang w:val="es-ES"/>
              </w:rPr>
            </w:pPr>
            <w:r w:rsidRPr="0084337D">
              <w:rPr>
                <w:i/>
                <w:iCs/>
                <w:lang w:val="es-ES"/>
              </w:rPr>
              <w:t>R23</w:t>
            </w:r>
          </w:p>
        </w:tc>
        <w:tc>
          <w:tcPr>
            <w:tcW w:w="4286" w:type="dxa"/>
            <w:vAlign w:val="center"/>
          </w:tcPr>
          <w:p w14:paraId="01A0D3A5" w14:textId="77777777" w:rsidR="000B0782" w:rsidRPr="0084337D" w:rsidRDefault="000B0782" w:rsidP="000B56D6">
            <w:pPr>
              <w:pStyle w:val="Texto"/>
              <w:spacing w:before="0" w:after="0"/>
              <w:jc w:val="left"/>
              <w:rPr>
                <w:lang w:val="es-ES"/>
              </w:rPr>
            </w:pPr>
            <w:r w:rsidRPr="0084337D">
              <w:rPr>
                <w:lang w:val="es-ES"/>
              </w:rPr>
              <w:t>Configuración no contemplada en requisitos</w:t>
            </w:r>
          </w:p>
        </w:tc>
        <w:tc>
          <w:tcPr>
            <w:tcW w:w="811" w:type="dxa"/>
            <w:vAlign w:val="center"/>
          </w:tcPr>
          <w:p w14:paraId="11E41253"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59FA22A" w14:textId="77777777" w:rsidR="000B0782" w:rsidRPr="0084337D" w:rsidRDefault="000B0782" w:rsidP="000B56D6">
            <w:pPr>
              <w:pStyle w:val="Texto"/>
              <w:spacing w:before="0" w:after="0"/>
              <w:jc w:val="left"/>
              <w:rPr>
                <w:lang w:val="es-ES"/>
              </w:rPr>
            </w:pPr>
            <w:r w:rsidRPr="0084337D">
              <w:rPr>
                <w:lang w:val="es-ES"/>
              </w:rPr>
              <w:t>Repasar con cliente los requisitos y especificaciones</w:t>
            </w:r>
          </w:p>
        </w:tc>
        <w:tc>
          <w:tcPr>
            <w:tcW w:w="1058" w:type="dxa"/>
            <w:vAlign w:val="center"/>
          </w:tcPr>
          <w:p w14:paraId="081D0A74"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457C9B52" w14:textId="77777777" w:rsidTr="000B56D6">
        <w:tc>
          <w:tcPr>
            <w:tcW w:w="928" w:type="dxa"/>
            <w:vAlign w:val="center"/>
          </w:tcPr>
          <w:p w14:paraId="304546BF" w14:textId="77777777" w:rsidR="000B0782" w:rsidRPr="0084337D" w:rsidRDefault="000B0782" w:rsidP="000B56D6">
            <w:pPr>
              <w:pStyle w:val="Texto"/>
              <w:spacing w:before="0" w:after="0"/>
              <w:jc w:val="center"/>
              <w:rPr>
                <w:i/>
                <w:iCs/>
                <w:lang w:val="es-ES"/>
              </w:rPr>
            </w:pPr>
            <w:r w:rsidRPr="0084337D">
              <w:rPr>
                <w:i/>
                <w:iCs/>
                <w:lang w:val="es-ES"/>
              </w:rPr>
              <w:t>R24</w:t>
            </w:r>
          </w:p>
        </w:tc>
        <w:tc>
          <w:tcPr>
            <w:tcW w:w="4286" w:type="dxa"/>
            <w:vAlign w:val="center"/>
          </w:tcPr>
          <w:p w14:paraId="6CB7D4A4" w14:textId="77777777" w:rsidR="000B0782" w:rsidRPr="0084337D" w:rsidRDefault="000B0782" w:rsidP="000B56D6">
            <w:pPr>
              <w:pStyle w:val="Texto"/>
              <w:spacing w:before="0" w:after="0"/>
              <w:jc w:val="left"/>
              <w:rPr>
                <w:lang w:val="es-ES"/>
              </w:rPr>
            </w:pPr>
            <w:r w:rsidRPr="0084337D">
              <w:rPr>
                <w:lang w:val="es-ES"/>
              </w:rPr>
              <w:t>Falta de recursos técnicos para el desarrollo</w:t>
            </w:r>
          </w:p>
        </w:tc>
        <w:tc>
          <w:tcPr>
            <w:tcW w:w="811" w:type="dxa"/>
            <w:vAlign w:val="center"/>
          </w:tcPr>
          <w:p w14:paraId="63658DD0"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49FE56AE" w14:textId="77777777" w:rsidR="000B0782" w:rsidRPr="0084337D" w:rsidRDefault="000B0782" w:rsidP="000B56D6">
            <w:pPr>
              <w:pStyle w:val="Texto"/>
              <w:spacing w:before="0" w:after="0"/>
              <w:jc w:val="left"/>
              <w:rPr>
                <w:lang w:val="es-ES"/>
              </w:rPr>
            </w:pPr>
            <w:r w:rsidRPr="0084337D">
              <w:rPr>
                <w:lang w:val="es-ES"/>
              </w:rPr>
              <w:t>Correcta planificación y aseguramiento de recursos</w:t>
            </w:r>
          </w:p>
        </w:tc>
        <w:tc>
          <w:tcPr>
            <w:tcW w:w="1058" w:type="dxa"/>
            <w:vAlign w:val="center"/>
          </w:tcPr>
          <w:p w14:paraId="3D501D30"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7BF8C1B2" w14:textId="77777777" w:rsidTr="000B56D6">
        <w:tc>
          <w:tcPr>
            <w:tcW w:w="928" w:type="dxa"/>
            <w:vAlign w:val="center"/>
          </w:tcPr>
          <w:p w14:paraId="585F6D4F" w14:textId="77777777" w:rsidR="000B0782" w:rsidRPr="0084337D" w:rsidRDefault="000B0782" w:rsidP="000B56D6">
            <w:pPr>
              <w:pStyle w:val="Texto"/>
              <w:spacing w:before="0" w:after="0"/>
              <w:jc w:val="center"/>
              <w:rPr>
                <w:i/>
                <w:iCs/>
                <w:lang w:val="es-ES"/>
              </w:rPr>
            </w:pPr>
            <w:r w:rsidRPr="0084337D">
              <w:rPr>
                <w:i/>
                <w:iCs/>
                <w:lang w:val="es-ES"/>
              </w:rPr>
              <w:t>R25</w:t>
            </w:r>
          </w:p>
        </w:tc>
        <w:tc>
          <w:tcPr>
            <w:tcW w:w="4286" w:type="dxa"/>
            <w:vAlign w:val="center"/>
          </w:tcPr>
          <w:p w14:paraId="5FF14557" w14:textId="77777777" w:rsidR="000B0782" w:rsidRPr="0084337D" w:rsidRDefault="000B0782" w:rsidP="000B56D6">
            <w:pPr>
              <w:pStyle w:val="Texto"/>
              <w:spacing w:before="0" w:after="0"/>
              <w:jc w:val="left"/>
              <w:rPr>
                <w:lang w:val="es-ES"/>
              </w:rPr>
            </w:pPr>
            <w:r w:rsidRPr="0084337D">
              <w:rPr>
                <w:lang w:val="es-ES"/>
              </w:rPr>
              <w:t>Falta de perfiles técnicos para el proyecto</w:t>
            </w:r>
          </w:p>
        </w:tc>
        <w:tc>
          <w:tcPr>
            <w:tcW w:w="811" w:type="dxa"/>
            <w:vAlign w:val="center"/>
          </w:tcPr>
          <w:p w14:paraId="45FE0C0C"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3E210259" w14:textId="77777777" w:rsidR="000B0782" w:rsidRPr="0084337D" w:rsidRDefault="000B0782" w:rsidP="000B56D6">
            <w:pPr>
              <w:pStyle w:val="Texto"/>
              <w:spacing w:before="0" w:after="0"/>
              <w:jc w:val="left"/>
              <w:rPr>
                <w:lang w:val="es-ES"/>
              </w:rPr>
            </w:pPr>
            <w:r w:rsidRPr="0084337D">
              <w:rPr>
                <w:lang w:val="es-ES"/>
              </w:rPr>
              <w:t>Uso de las capacidades de FeedEx</w:t>
            </w:r>
          </w:p>
        </w:tc>
        <w:tc>
          <w:tcPr>
            <w:tcW w:w="1058" w:type="dxa"/>
            <w:vAlign w:val="center"/>
          </w:tcPr>
          <w:p w14:paraId="1363EFF2"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95EA8D6" w14:textId="77777777" w:rsidTr="000B56D6">
        <w:tc>
          <w:tcPr>
            <w:tcW w:w="928" w:type="dxa"/>
            <w:vAlign w:val="center"/>
          </w:tcPr>
          <w:p w14:paraId="112BBF01" w14:textId="77777777" w:rsidR="000B0782" w:rsidRPr="0084337D" w:rsidRDefault="000B0782" w:rsidP="000B56D6">
            <w:pPr>
              <w:pStyle w:val="Texto"/>
              <w:spacing w:before="0" w:after="0"/>
              <w:jc w:val="center"/>
              <w:rPr>
                <w:i/>
                <w:iCs/>
                <w:lang w:val="es-ES"/>
              </w:rPr>
            </w:pPr>
            <w:r w:rsidRPr="0084337D">
              <w:rPr>
                <w:i/>
                <w:iCs/>
                <w:lang w:val="es-ES"/>
              </w:rPr>
              <w:t>R26</w:t>
            </w:r>
          </w:p>
        </w:tc>
        <w:tc>
          <w:tcPr>
            <w:tcW w:w="4286" w:type="dxa"/>
            <w:vAlign w:val="center"/>
          </w:tcPr>
          <w:p w14:paraId="564B4E39" w14:textId="77777777" w:rsidR="000B0782" w:rsidRPr="0084337D" w:rsidRDefault="000B0782" w:rsidP="000B56D6">
            <w:pPr>
              <w:pStyle w:val="Texto"/>
              <w:spacing w:before="0" w:after="0"/>
              <w:jc w:val="left"/>
              <w:rPr>
                <w:lang w:val="es-ES"/>
              </w:rPr>
            </w:pPr>
            <w:r w:rsidRPr="0084337D">
              <w:rPr>
                <w:lang w:val="es-ES"/>
              </w:rPr>
              <w:t>Falta de experiencia del Project Manager</w:t>
            </w:r>
          </w:p>
        </w:tc>
        <w:tc>
          <w:tcPr>
            <w:tcW w:w="811" w:type="dxa"/>
            <w:vAlign w:val="center"/>
          </w:tcPr>
          <w:p w14:paraId="2204B7C7"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2A0B0351" w14:textId="77777777" w:rsidR="000B0782" w:rsidRPr="0084337D" w:rsidRDefault="000B0782" w:rsidP="000B56D6">
            <w:pPr>
              <w:pStyle w:val="Texto"/>
              <w:spacing w:before="0" w:after="0"/>
              <w:jc w:val="left"/>
              <w:rPr>
                <w:lang w:val="es-ES"/>
              </w:rPr>
            </w:pPr>
            <w:r w:rsidRPr="0084337D">
              <w:rPr>
                <w:lang w:val="es-ES"/>
              </w:rPr>
              <w:t>Asignación de un Project Manager experimentado</w:t>
            </w:r>
          </w:p>
        </w:tc>
        <w:tc>
          <w:tcPr>
            <w:tcW w:w="1058" w:type="dxa"/>
            <w:vAlign w:val="center"/>
          </w:tcPr>
          <w:p w14:paraId="038B12D8"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36FFD99" w14:textId="77777777" w:rsidTr="000B56D6">
        <w:tc>
          <w:tcPr>
            <w:tcW w:w="928" w:type="dxa"/>
            <w:vAlign w:val="center"/>
          </w:tcPr>
          <w:p w14:paraId="0F7FCE58" w14:textId="77777777" w:rsidR="000B0782" w:rsidRPr="0084337D" w:rsidRDefault="000B0782" w:rsidP="000B56D6">
            <w:pPr>
              <w:pStyle w:val="Texto"/>
              <w:spacing w:before="0" w:after="0"/>
              <w:jc w:val="center"/>
              <w:rPr>
                <w:i/>
                <w:iCs/>
                <w:lang w:val="es-ES"/>
              </w:rPr>
            </w:pPr>
            <w:r w:rsidRPr="0084337D">
              <w:rPr>
                <w:i/>
                <w:iCs/>
                <w:lang w:val="es-ES"/>
              </w:rPr>
              <w:t>R27</w:t>
            </w:r>
          </w:p>
        </w:tc>
        <w:tc>
          <w:tcPr>
            <w:tcW w:w="4286" w:type="dxa"/>
            <w:vAlign w:val="center"/>
          </w:tcPr>
          <w:p w14:paraId="351BCD14" w14:textId="77777777" w:rsidR="000B0782" w:rsidRPr="0084337D" w:rsidRDefault="000B0782" w:rsidP="000B56D6">
            <w:pPr>
              <w:pStyle w:val="Texto"/>
              <w:spacing w:before="0" w:after="0"/>
              <w:jc w:val="left"/>
              <w:rPr>
                <w:lang w:val="es-ES"/>
              </w:rPr>
            </w:pPr>
            <w:r w:rsidRPr="0084337D">
              <w:rPr>
                <w:lang w:val="es-ES"/>
              </w:rPr>
              <w:t>Falta de claridad en la asignación de los roles</w:t>
            </w:r>
          </w:p>
        </w:tc>
        <w:tc>
          <w:tcPr>
            <w:tcW w:w="811" w:type="dxa"/>
            <w:vAlign w:val="center"/>
          </w:tcPr>
          <w:p w14:paraId="06973A35"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2A0B0BC" w14:textId="77777777" w:rsidR="000B0782" w:rsidRPr="0084337D" w:rsidRDefault="000B0782" w:rsidP="000B56D6">
            <w:pPr>
              <w:pStyle w:val="Texto"/>
              <w:spacing w:before="0" w:after="0"/>
              <w:jc w:val="left"/>
              <w:rPr>
                <w:lang w:val="es-ES"/>
              </w:rPr>
            </w:pPr>
            <w:r w:rsidRPr="0084337D">
              <w:rPr>
                <w:lang w:val="es-ES"/>
              </w:rPr>
              <w:t>Planificación y gestión detallada y seguimiento periódico</w:t>
            </w:r>
          </w:p>
        </w:tc>
        <w:tc>
          <w:tcPr>
            <w:tcW w:w="1058" w:type="dxa"/>
            <w:vAlign w:val="center"/>
          </w:tcPr>
          <w:p w14:paraId="19A8FFF4"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27BC78CB" w14:textId="77777777" w:rsidTr="000B56D6">
        <w:tc>
          <w:tcPr>
            <w:tcW w:w="928" w:type="dxa"/>
            <w:vAlign w:val="center"/>
          </w:tcPr>
          <w:p w14:paraId="7A6094C5" w14:textId="77777777" w:rsidR="000B0782" w:rsidRPr="0084337D" w:rsidRDefault="000B0782" w:rsidP="000B56D6">
            <w:pPr>
              <w:pStyle w:val="Texto"/>
              <w:spacing w:before="0" w:after="0"/>
              <w:jc w:val="center"/>
              <w:rPr>
                <w:i/>
                <w:iCs/>
                <w:lang w:val="es-ES"/>
              </w:rPr>
            </w:pPr>
            <w:r w:rsidRPr="0084337D">
              <w:rPr>
                <w:i/>
                <w:iCs/>
                <w:lang w:val="es-ES"/>
              </w:rPr>
              <w:t>R28</w:t>
            </w:r>
          </w:p>
        </w:tc>
        <w:tc>
          <w:tcPr>
            <w:tcW w:w="4286" w:type="dxa"/>
            <w:vAlign w:val="center"/>
          </w:tcPr>
          <w:p w14:paraId="663840A0" w14:textId="77777777" w:rsidR="000B0782" w:rsidRPr="0084337D" w:rsidRDefault="000B0782" w:rsidP="000B56D6">
            <w:pPr>
              <w:pStyle w:val="Texto"/>
              <w:spacing w:before="0" w:after="0"/>
              <w:jc w:val="left"/>
              <w:rPr>
                <w:lang w:val="es-ES"/>
              </w:rPr>
            </w:pPr>
            <w:r w:rsidRPr="0084337D">
              <w:rPr>
                <w:lang w:val="es-ES"/>
              </w:rPr>
              <w:t>Exceso de rotaciones de perfiles</w:t>
            </w:r>
          </w:p>
        </w:tc>
        <w:tc>
          <w:tcPr>
            <w:tcW w:w="811" w:type="dxa"/>
            <w:vAlign w:val="center"/>
          </w:tcPr>
          <w:p w14:paraId="17142C18"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BEC52C2" w14:textId="77777777" w:rsidR="000B0782" w:rsidRPr="0084337D" w:rsidRDefault="000B0782" w:rsidP="000B56D6">
            <w:pPr>
              <w:pStyle w:val="Texto"/>
              <w:spacing w:before="0" w:after="0"/>
              <w:jc w:val="left"/>
              <w:rPr>
                <w:lang w:val="es-ES"/>
              </w:rPr>
            </w:pPr>
            <w:r w:rsidRPr="0084337D">
              <w:rPr>
                <w:lang w:val="es-ES"/>
              </w:rPr>
              <w:t>Uso de los recursos de FeedEx y su baja tasa de abandono</w:t>
            </w:r>
          </w:p>
        </w:tc>
        <w:tc>
          <w:tcPr>
            <w:tcW w:w="1058" w:type="dxa"/>
            <w:vAlign w:val="center"/>
          </w:tcPr>
          <w:p w14:paraId="342FC59A"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482FADAB" w14:textId="77777777" w:rsidTr="000B56D6">
        <w:tc>
          <w:tcPr>
            <w:tcW w:w="928" w:type="dxa"/>
            <w:vAlign w:val="center"/>
          </w:tcPr>
          <w:p w14:paraId="0472C10B" w14:textId="77777777" w:rsidR="000B0782" w:rsidRPr="0084337D" w:rsidRDefault="000B0782" w:rsidP="000B56D6">
            <w:pPr>
              <w:pStyle w:val="Texto"/>
              <w:spacing w:before="0" w:after="0"/>
              <w:jc w:val="center"/>
              <w:rPr>
                <w:i/>
                <w:iCs/>
                <w:lang w:val="es-ES"/>
              </w:rPr>
            </w:pPr>
            <w:r w:rsidRPr="0084337D">
              <w:rPr>
                <w:i/>
                <w:iCs/>
                <w:lang w:val="es-ES"/>
              </w:rPr>
              <w:t>R29</w:t>
            </w:r>
          </w:p>
        </w:tc>
        <w:tc>
          <w:tcPr>
            <w:tcW w:w="4286" w:type="dxa"/>
            <w:vAlign w:val="center"/>
          </w:tcPr>
          <w:p w14:paraId="41646670" w14:textId="77777777" w:rsidR="000B0782" w:rsidRPr="0084337D" w:rsidRDefault="000B0782" w:rsidP="000B56D6">
            <w:pPr>
              <w:pStyle w:val="Texto"/>
              <w:spacing w:before="0" w:after="0"/>
              <w:jc w:val="left"/>
              <w:rPr>
                <w:lang w:val="es-ES"/>
              </w:rPr>
            </w:pPr>
            <w:r w:rsidRPr="0084337D">
              <w:rPr>
                <w:lang w:val="es-ES"/>
              </w:rPr>
              <w:t>Conflictos en departamentos y áreas</w:t>
            </w:r>
          </w:p>
        </w:tc>
        <w:tc>
          <w:tcPr>
            <w:tcW w:w="811" w:type="dxa"/>
            <w:vAlign w:val="center"/>
          </w:tcPr>
          <w:p w14:paraId="43BAAD4E" w14:textId="77777777" w:rsidR="000B0782" w:rsidRPr="0084337D" w:rsidRDefault="000B0782" w:rsidP="000B56D6">
            <w:pPr>
              <w:pStyle w:val="Texto"/>
              <w:spacing w:before="0" w:after="0"/>
              <w:jc w:val="center"/>
              <w:rPr>
                <w:lang w:val="es-ES"/>
              </w:rPr>
            </w:pPr>
            <w:r w:rsidRPr="0084337D">
              <w:rPr>
                <w:lang w:val="es-ES"/>
              </w:rPr>
              <w:t>Media</w:t>
            </w:r>
          </w:p>
        </w:tc>
        <w:tc>
          <w:tcPr>
            <w:tcW w:w="6909" w:type="dxa"/>
            <w:vAlign w:val="center"/>
          </w:tcPr>
          <w:p w14:paraId="6B976246" w14:textId="77777777" w:rsidR="000B0782" w:rsidRPr="0084337D" w:rsidRDefault="000B0782" w:rsidP="000B56D6">
            <w:pPr>
              <w:pStyle w:val="Texto"/>
              <w:spacing w:before="0" w:after="0"/>
              <w:jc w:val="left"/>
              <w:rPr>
                <w:lang w:val="es-ES"/>
              </w:rPr>
            </w:pPr>
            <w:r w:rsidRPr="0084337D">
              <w:rPr>
                <w:lang w:val="es-ES"/>
              </w:rPr>
              <w:t>Aplicar la experiencia en gestión y mediación del manager</w:t>
            </w:r>
          </w:p>
        </w:tc>
        <w:tc>
          <w:tcPr>
            <w:tcW w:w="1058" w:type="dxa"/>
            <w:vAlign w:val="center"/>
          </w:tcPr>
          <w:p w14:paraId="29A20893"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1361D677" w14:textId="77777777" w:rsidTr="000B56D6">
        <w:tc>
          <w:tcPr>
            <w:tcW w:w="928" w:type="dxa"/>
            <w:vAlign w:val="center"/>
          </w:tcPr>
          <w:p w14:paraId="682650C9" w14:textId="77777777" w:rsidR="000B0782" w:rsidRPr="0084337D" w:rsidRDefault="000B0782" w:rsidP="000B56D6">
            <w:pPr>
              <w:pStyle w:val="Texto"/>
              <w:spacing w:before="0" w:after="0"/>
              <w:jc w:val="center"/>
              <w:rPr>
                <w:i/>
                <w:iCs/>
                <w:lang w:val="es-ES"/>
              </w:rPr>
            </w:pPr>
            <w:r w:rsidRPr="0084337D">
              <w:rPr>
                <w:i/>
                <w:iCs/>
                <w:lang w:val="es-ES"/>
              </w:rPr>
              <w:t>R30</w:t>
            </w:r>
          </w:p>
        </w:tc>
        <w:tc>
          <w:tcPr>
            <w:tcW w:w="4286" w:type="dxa"/>
            <w:vAlign w:val="center"/>
          </w:tcPr>
          <w:p w14:paraId="20F61CCB" w14:textId="77777777" w:rsidR="000B0782" w:rsidRPr="0084337D" w:rsidRDefault="000B0782" w:rsidP="000B56D6">
            <w:pPr>
              <w:pStyle w:val="Texto"/>
              <w:spacing w:before="0" w:after="0"/>
              <w:jc w:val="left"/>
              <w:rPr>
                <w:lang w:val="es-ES"/>
              </w:rPr>
            </w:pPr>
            <w:r w:rsidRPr="0084337D">
              <w:rPr>
                <w:lang w:val="es-ES"/>
              </w:rPr>
              <w:t>Falta de colaboración del cliente</w:t>
            </w:r>
          </w:p>
        </w:tc>
        <w:tc>
          <w:tcPr>
            <w:tcW w:w="811" w:type="dxa"/>
            <w:vAlign w:val="center"/>
          </w:tcPr>
          <w:p w14:paraId="1CBB4F32"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58D9F486" w14:textId="77777777" w:rsidR="000B0782" w:rsidRPr="0084337D" w:rsidRDefault="000B0782" w:rsidP="000B56D6">
            <w:pPr>
              <w:pStyle w:val="Texto"/>
              <w:spacing w:before="0" w:after="0"/>
              <w:jc w:val="left"/>
              <w:rPr>
                <w:lang w:val="es-ES"/>
              </w:rPr>
            </w:pPr>
            <w:r w:rsidRPr="0084337D">
              <w:rPr>
                <w:lang w:val="es-ES"/>
              </w:rPr>
              <w:t>Contacto con periodicidad media con el cliente</w:t>
            </w:r>
          </w:p>
        </w:tc>
        <w:tc>
          <w:tcPr>
            <w:tcW w:w="1058" w:type="dxa"/>
            <w:vAlign w:val="center"/>
          </w:tcPr>
          <w:p w14:paraId="3C869DD5"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2DF03CB5" w14:textId="77777777" w:rsidTr="000B56D6">
        <w:tc>
          <w:tcPr>
            <w:tcW w:w="928" w:type="dxa"/>
            <w:vAlign w:val="center"/>
          </w:tcPr>
          <w:p w14:paraId="2B6D3DCB" w14:textId="77777777" w:rsidR="000B0782" w:rsidRPr="0084337D" w:rsidRDefault="000B0782" w:rsidP="000B56D6">
            <w:pPr>
              <w:pStyle w:val="Texto"/>
              <w:spacing w:before="0" w:after="0"/>
              <w:jc w:val="center"/>
              <w:rPr>
                <w:i/>
                <w:iCs/>
                <w:lang w:val="es-ES"/>
              </w:rPr>
            </w:pPr>
            <w:r w:rsidRPr="0084337D">
              <w:rPr>
                <w:i/>
                <w:iCs/>
                <w:lang w:val="es-ES"/>
              </w:rPr>
              <w:t>R31</w:t>
            </w:r>
          </w:p>
        </w:tc>
        <w:tc>
          <w:tcPr>
            <w:tcW w:w="4286" w:type="dxa"/>
            <w:vAlign w:val="center"/>
          </w:tcPr>
          <w:p w14:paraId="18E84ED1" w14:textId="77777777" w:rsidR="000B0782" w:rsidRPr="0084337D" w:rsidRDefault="000B0782" w:rsidP="000B56D6">
            <w:pPr>
              <w:pStyle w:val="Texto"/>
              <w:spacing w:before="0" w:after="0"/>
              <w:jc w:val="left"/>
              <w:rPr>
                <w:lang w:val="es-ES"/>
              </w:rPr>
            </w:pPr>
            <w:r w:rsidRPr="0084337D">
              <w:rPr>
                <w:lang w:val="es-ES"/>
              </w:rPr>
              <w:t>Desconocimiento de las tecnologías</w:t>
            </w:r>
          </w:p>
        </w:tc>
        <w:tc>
          <w:tcPr>
            <w:tcW w:w="811" w:type="dxa"/>
            <w:vAlign w:val="center"/>
          </w:tcPr>
          <w:p w14:paraId="23247900"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4942BD01" w14:textId="77777777" w:rsidR="000B0782" w:rsidRPr="0084337D" w:rsidRDefault="000B0782" w:rsidP="000B56D6">
            <w:pPr>
              <w:pStyle w:val="Texto"/>
              <w:spacing w:before="0" w:after="0"/>
              <w:jc w:val="left"/>
              <w:rPr>
                <w:lang w:val="es-ES"/>
              </w:rPr>
            </w:pPr>
            <w:r w:rsidRPr="0084337D">
              <w:rPr>
                <w:lang w:val="es-ES"/>
              </w:rPr>
              <w:t>Uso de software usado en anteriores aplicaciones similares</w:t>
            </w:r>
          </w:p>
        </w:tc>
        <w:tc>
          <w:tcPr>
            <w:tcW w:w="1058" w:type="dxa"/>
            <w:vAlign w:val="center"/>
          </w:tcPr>
          <w:p w14:paraId="2059BE8F"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2E41EE09" w14:textId="77777777" w:rsidTr="000B56D6">
        <w:tc>
          <w:tcPr>
            <w:tcW w:w="928" w:type="dxa"/>
            <w:vAlign w:val="center"/>
          </w:tcPr>
          <w:p w14:paraId="7455AD8A" w14:textId="77777777" w:rsidR="000B0782" w:rsidRPr="0084337D" w:rsidRDefault="000B0782" w:rsidP="000B56D6">
            <w:pPr>
              <w:pStyle w:val="Texto"/>
              <w:spacing w:before="0" w:after="0"/>
              <w:jc w:val="center"/>
              <w:rPr>
                <w:i/>
                <w:iCs/>
                <w:lang w:val="es-ES"/>
              </w:rPr>
            </w:pPr>
            <w:r w:rsidRPr="0084337D">
              <w:rPr>
                <w:lang w:val="es-ES"/>
              </w:rPr>
              <w:t>R32</w:t>
            </w:r>
          </w:p>
        </w:tc>
        <w:tc>
          <w:tcPr>
            <w:tcW w:w="4286" w:type="dxa"/>
            <w:vAlign w:val="center"/>
          </w:tcPr>
          <w:p w14:paraId="15EF7368" w14:textId="77777777" w:rsidR="000B0782" w:rsidRPr="0084337D" w:rsidRDefault="000B0782" w:rsidP="000B56D6">
            <w:pPr>
              <w:pStyle w:val="Texto"/>
              <w:spacing w:before="0" w:after="0"/>
              <w:jc w:val="left"/>
              <w:rPr>
                <w:lang w:val="es-ES"/>
              </w:rPr>
            </w:pPr>
            <w:r w:rsidRPr="0084337D">
              <w:rPr>
                <w:lang w:val="es-ES"/>
              </w:rPr>
              <w:t>Uso de tecnologías inmaduras</w:t>
            </w:r>
          </w:p>
        </w:tc>
        <w:tc>
          <w:tcPr>
            <w:tcW w:w="811" w:type="dxa"/>
            <w:vAlign w:val="center"/>
          </w:tcPr>
          <w:p w14:paraId="1E2B2264"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77D32659" w14:textId="77777777" w:rsidR="000B0782" w:rsidRPr="0084337D" w:rsidRDefault="000B0782" w:rsidP="000B56D6">
            <w:pPr>
              <w:pStyle w:val="Texto"/>
              <w:spacing w:before="0" w:after="0"/>
              <w:jc w:val="left"/>
              <w:rPr>
                <w:lang w:val="es-ES"/>
              </w:rPr>
            </w:pPr>
            <w:r w:rsidRPr="0084337D">
              <w:rPr>
                <w:lang w:val="es-ES"/>
              </w:rPr>
              <w:t>Uso de tecnologías probadas en anteriores proyectos</w:t>
            </w:r>
          </w:p>
        </w:tc>
        <w:tc>
          <w:tcPr>
            <w:tcW w:w="1058" w:type="dxa"/>
            <w:vAlign w:val="center"/>
          </w:tcPr>
          <w:p w14:paraId="7A73243B"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3A64C303" w14:textId="77777777" w:rsidTr="000B56D6">
        <w:tc>
          <w:tcPr>
            <w:tcW w:w="928" w:type="dxa"/>
            <w:vAlign w:val="center"/>
          </w:tcPr>
          <w:p w14:paraId="325599D3" w14:textId="77777777" w:rsidR="000B0782" w:rsidRPr="0084337D" w:rsidRDefault="000B0782" w:rsidP="000B56D6">
            <w:pPr>
              <w:pStyle w:val="Texto"/>
              <w:spacing w:before="0" w:after="0"/>
              <w:jc w:val="center"/>
              <w:rPr>
                <w:i/>
                <w:iCs/>
                <w:lang w:val="es-ES"/>
              </w:rPr>
            </w:pPr>
            <w:r w:rsidRPr="0084337D">
              <w:rPr>
                <w:i/>
                <w:iCs/>
                <w:lang w:val="es-ES"/>
              </w:rPr>
              <w:t>R33</w:t>
            </w:r>
          </w:p>
        </w:tc>
        <w:tc>
          <w:tcPr>
            <w:tcW w:w="4286" w:type="dxa"/>
            <w:vAlign w:val="center"/>
          </w:tcPr>
          <w:p w14:paraId="18FB033B" w14:textId="77777777" w:rsidR="000B0782" w:rsidRPr="0084337D" w:rsidRDefault="000B0782" w:rsidP="000B56D6">
            <w:pPr>
              <w:pStyle w:val="Texto"/>
              <w:spacing w:before="0" w:after="0"/>
              <w:jc w:val="left"/>
              <w:rPr>
                <w:lang w:val="es-ES"/>
              </w:rPr>
            </w:pPr>
            <w:r w:rsidRPr="0084337D">
              <w:rPr>
                <w:lang w:val="es-ES"/>
              </w:rPr>
              <w:t>Integraciones con sistemas desconocidos</w:t>
            </w:r>
          </w:p>
        </w:tc>
        <w:tc>
          <w:tcPr>
            <w:tcW w:w="811" w:type="dxa"/>
            <w:vAlign w:val="center"/>
          </w:tcPr>
          <w:p w14:paraId="70B79E29"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4F3B7FC8" w14:textId="77777777" w:rsidR="000B0782" w:rsidRPr="0084337D" w:rsidRDefault="000B0782" w:rsidP="000B56D6">
            <w:pPr>
              <w:pStyle w:val="Texto"/>
              <w:spacing w:before="0" w:after="0"/>
              <w:jc w:val="left"/>
              <w:rPr>
                <w:lang w:val="es-ES"/>
              </w:rPr>
            </w:pPr>
            <w:r w:rsidRPr="0084337D">
              <w:rPr>
                <w:lang w:val="es-ES"/>
              </w:rPr>
              <w:t>Uso de sistemas con los que FeedEx ya tiene experiencia</w:t>
            </w:r>
          </w:p>
        </w:tc>
        <w:tc>
          <w:tcPr>
            <w:tcW w:w="1058" w:type="dxa"/>
            <w:vAlign w:val="center"/>
          </w:tcPr>
          <w:p w14:paraId="38A20348"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03BFCBAE" w14:textId="77777777" w:rsidTr="000B56D6">
        <w:tc>
          <w:tcPr>
            <w:tcW w:w="928" w:type="dxa"/>
            <w:vAlign w:val="center"/>
          </w:tcPr>
          <w:p w14:paraId="469A2C78" w14:textId="77777777" w:rsidR="000B0782" w:rsidRPr="0084337D" w:rsidRDefault="000B0782" w:rsidP="000B56D6">
            <w:pPr>
              <w:pStyle w:val="Texto"/>
              <w:spacing w:before="0" w:after="0"/>
              <w:jc w:val="center"/>
              <w:rPr>
                <w:i/>
                <w:iCs/>
                <w:lang w:val="es-ES"/>
              </w:rPr>
            </w:pPr>
            <w:r w:rsidRPr="0084337D">
              <w:rPr>
                <w:i/>
                <w:iCs/>
                <w:lang w:val="es-ES"/>
              </w:rPr>
              <w:t>R34</w:t>
            </w:r>
          </w:p>
        </w:tc>
        <w:tc>
          <w:tcPr>
            <w:tcW w:w="4286" w:type="dxa"/>
            <w:vAlign w:val="center"/>
          </w:tcPr>
          <w:p w14:paraId="23A8E464" w14:textId="77777777" w:rsidR="000B0782" w:rsidRPr="0084337D" w:rsidRDefault="000B0782" w:rsidP="000B56D6">
            <w:pPr>
              <w:pStyle w:val="Texto"/>
              <w:spacing w:before="0" w:after="0"/>
              <w:jc w:val="left"/>
              <w:rPr>
                <w:lang w:val="es-ES"/>
              </w:rPr>
            </w:pPr>
            <w:r w:rsidRPr="0084337D">
              <w:rPr>
                <w:lang w:val="es-ES"/>
              </w:rPr>
              <w:t>Falta de adecuación a normativas</w:t>
            </w:r>
          </w:p>
        </w:tc>
        <w:tc>
          <w:tcPr>
            <w:tcW w:w="811" w:type="dxa"/>
            <w:vAlign w:val="center"/>
          </w:tcPr>
          <w:p w14:paraId="214EA047"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6067965D" w14:textId="77777777" w:rsidR="000B0782" w:rsidRPr="0084337D" w:rsidRDefault="000B0782" w:rsidP="000B56D6">
            <w:pPr>
              <w:pStyle w:val="Texto"/>
              <w:spacing w:before="0" w:after="0"/>
              <w:jc w:val="left"/>
              <w:rPr>
                <w:lang w:val="es-ES"/>
              </w:rPr>
            </w:pPr>
            <w:r w:rsidRPr="0084337D">
              <w:rPr>
                <w:lang w:val="es-ES"/>
              </w:rPr>
              <w:t>Comprobar nuevas normativas y aplicarlas al desarrollo</w:t>
            </w:r>
          </w:p>
        </w:tc>
        <w:tc>
          <w:tcPr>
            <w:tcW w:w="1058" w:type="dxa"/>
            <w:vAlign w:val="center"/>
          </w:tcPr>
          <w:p w14:paraId="01004E12"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7E6373A8" w14:textId="77777777" w:rsidTr="000B56D6">
        <w:tc>
          <w:tcPr>
            <w:tcW w:w="928" w:type="dxa"/>
            <w:vAlign w:val="center"/>
          </w:tcPr>
          <w:p w14:paraId="6FF57C18" w14:textId="77777777" w:rsidR="000B0782" w:rsidRPr="0084337D" w:rsidRDefault="000B0782" w:rsidP="000B56D6">
            <w:pPr>
              <w:pStyle w:val="Texto"/>
              <w:spacing w:before="0" w:after="0"/>
              <w:jc w:val="center"/>
              <w:rPr>
                <w:i/>
                <w:iCs/>
                <w:lang w:val="es-ES"/>
              </w:rPr>
            </w:pPr>
            <w:r w:rsidRPr="0084337D">
              <w:rPr>
                <w:i/>
                <w:iCs/>
                <w:lang w:val="es-ES"/>
              </w:rPr>
              <w:lastRenderedPageBreak/>
              <w:t>R35</w:t>
            </w:r>
          </w:p>
        </w:tc>
        <w:tc>
          <w:tcPr>
            <w:tcW w:w="4286" w:type="dxa"/>
            <w:vAlign w:val="center"/>
          </w:tcPr>
          <w:p w14:paraId="37A69EA9" w14:textId="77777777" w:rsidR="000B0782" w:rsidRPr="0084337D" w:rsidRDefault="000B0782" w:rsidP="000B56D6">
            <w:pPr>
              <w:pStyle w:val="Texto"/>
              <w:spacing w:before="0" w:after="0"/>
              <w:jc w:val="left"/>
              <w:rPr>
                <w:lang w:val="es-ES"/>
              </w:rPr>
            </w:pPr>
            <w:r w:rsidRPr="0084337D">
              <w:rPr>
                <w:lang w:val="es-ES"/>
              </w:rPr>
              <w:t>Falta de adecuación a estándares</w:t>
            </w:r>
          </w:p>
        </w:tc>
        <w:tc>
          <w:tcPr>
            <w:tcW w:w="811" w:type="dxa"/>
            <w:vAlign w:val="center"/>
          </w:tcPr>
          <w:p w14:paraId="0E21903D"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38A73BA4" w14:textId="77777777" w:rsidR="000B0782" w:rsidRPr="0084337D" w:rsidRDefault="000B0782" w:rsidP="000B56D6">
            <w:pPr>
              <w:pStyle w:val="Texto"/>
              <w:spacing w:before="0" w:after="0"/>
              <w:jc w:val="left"/>
              <w:rPr>
                <w:lang w:val="es-ES"/>
              </w:rPr>
            </w:pPr>
            <w:r w:rsidRPr="0084337D">
              <w:rPr>
                <w:lang w:val="es-ES"/>
              </w:rPr>
              <w:t>Comprobar nuevas normativas y aplicarlas al desarrollo</w:t>
            </w:r>
          </w:p>
        </w:tc>
        <w:tc>
          <w:tcPr>
            <w:tcW w:w="1058" w:type="dxa"/>
            <w:vAlign w:val="center"/>
          </w:tcPr>
          <w:p w14:paraId="02A7E75C"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79100C1B" w14:textId="77777777" w:rsidTr="000B56D6">
        <w:tc>
          <w:tcPr>
            <w:tcW w:w="928" w:type="dxa"/>
            <w:vAlign w:val="center"/>
          </w:tcPr>
          <w:p w14:paraId="4858FFED" w14:textId="77777777" w:rsidR="000B0782" w:rsidRPr="0084337D" w:rsidRDefault="000B0782" w:rsidP="000B56D6">
            <w:pPr>
              <w:pStyle w:val="Texto"/>
              <w:spacing w:before="0" w:after="0"/>
              <w:jc w:val="center"/>
              <w:rPr>
                <w:i/>
                <w:iCs/>
                <w:lang w:val="es-ES"/>
              </w:rPr>
            </w:pPr>
            <w:r w:rsidRPr="0084337D">
              <w:rPr>
                <w:i/>
                <w:iCs/>
                <w:lang w:val="es-ES"/>
              </w:rPr>
              <w:t>R36</w:t>
            </w:r>
          </w:p>
        </w:tc>
        <w:tc>
          <w:tcPr>
            <w:tcW w:w="4286" w:type="dxa"/>
            <w:vAlign w:val="center"/>
          </w:tcPr>
          <w:p w14:paraId="195EF64D" w14:textId="77777777" w:rsidR="000B0782" w:rsidRPr="0084337D" w:rsidRDefault="000B0782" w:rsidP="000B56D6">
            <w:pPr>
              <w:pStyle w:val="Texto"/>
              <w:spacing w:before="0" w:after="0"/>
              <w:jc w:val="left"/>
              <w:rPr>
                <w:lang w:val="es-ES"/>
              </w:rPr>
            </w:pPr>
            <w:r w:rsidRPr="0084337D">
              <w:rPr>
                <w:lang w:val="es-ES"/>
              </w:rPr>
              <w:t>Exceso de burocracia que ralentiza</w:t>
            </w:r>
          </w:p>
        </w:tc>
        <w:tc>
          <w:tcPr>
            <w:tcW w:w="811" w:type="dxa"/>
            <w:vAlign w:val="center"/>
          </w:tcPr>
          <w:p w14:paraId="6B1B9B39"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1D1EBCD7" w14:textId="77777777" w:rsidR="000B0782" w:rsidRPr="0084337D" w:rsidRDefault="000B0782" w:rsidP="000B56D6">
            <w:pPr>
              <w:pStyle w:val="Texto"/>
              <w:spacing w:before="0" w:after="0"/>
              <w:jc w:val="left"/>
              <w:rPr>
                <w:lang w:val="es-ES"/>
              </w:rPr>
            </w:pPr>
            <w:r w:rsidRPr="0084337D">
              <w:rPr>
                <w:lang w:val="es-ES"/>
              </w:rPr>
              <w:t>Aplicar metodología y jerarquía ágil de FeedEx</w:t>
            </w:r>
          </w:p>
        </w:tc>
        <w:tc>
          <w:tcPr>
            <w:tcW w:w="1058" w:type="dxa"/>
            <w:vAlign w:val="center"/>
          </w:tcPr>
          <w:p w14:paraId="3F3F4392"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277FF2E6" w14:textId="77777777" w:rsidTr="000B56D6">
        <w:tc>
          <w:tcPr>
            <w:tcW w:w="928" w:type="dxa"/>
            <w:vAlign w:val="center"/>
          </w:tcPr>
          <w:p w14:paraId="77AD605D" w14:textId="77777777" w:rsidR="000B0782" w:rsidRPr="0084337D" w:rsidRDefault="000B0782" w:rsidP="000B56D6">
            <w:pPr>
              <w:pStyle w:val="Texto"/>
              <w:spacing w:before="0" w:after="0"/>
              <w:jc w:val="center"/>
              <w:rPr>
                <w:i/>
                <w:iCs/>
                <w:lang w:val="es-ES"/>
              </w:rPr>
            </w:pPr>
            <w:r w:rsidRPr="0084337D">
              <w:rPr>
                <w:i/>
                <w:iCs/>
                <w:lang w:val="es-ES"/>
              </w:rPr>
              <w:t>R37</w:t>
            </w:r>
          </w:p>
        </w:tc>
        <w:tc>
          <w:tcPr>
            <w:tcW w:w="4286" w:type="dxa"/>
            <w:vAlign w:val="center"/>
          </w:tcPr>
          <w:p w14:paraId="5156DA07" w14:textId="77777777" w:rsidR="000B0782" w:rsidRPr="0084337D" w:rsidRDefault="000B0782" w:rsidP="000B56D6">
            <w:pPr>
              <w:pStyle w:val="Texto"/>
              <w:spacing w:before="0" w:after="0"/>
              <w:jc w:val="left"/>
              <w:rPr>
                <w:lang w:val="es-ES"/>
              </w:rPr>
            </w:pPr>
            <w:r w:rsidRPr="0084337D">
              <w:rPr>
                <w:lang w:val="es-ES"/>
              </w:rPr>
              <w:t>Control de calidad inadecuado</w:t>
            </w:r>
          </w:p>
        </w:tc>
        <w:tc>
          <w:tcPr>
            <w:tcW w:w="811" w:type="dxa"/>
            <w:vAlign w:val="center"/>
          </w:tcPr>
          <w:p w14:paraId="0BF71D55"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222CF0BD" w14:textId="77777777" w:rsidR="000B0782" w:rsidRPr="0084337D" w:rsidRDefault="000B0782" w:rsidP="000B56D6">
            <w:pPr>
              <w:pStyle w:val="Texto"/>
              <w:spacing w:before="0" w:after="0"/>
              <w:jc w:val="left"/>
              <w:rPr>
                <w:lang w:val="es-ES"/>
              </w:rPr>
            </w:pPr>
            <w:r w:rsidRPr="0084337D">
              <w:rPr>
                <w:lang w:val="es-ES"/>
              </w:rPr>
              <w:t>Aplicar los controles de calidad con gran experiencia de FeedEx</w:t>
            </w:r>
          </w:p>
        </w:tc>
        <w:tc>
          <w:tcPr>
            <w:tcW w:w="1058" w:type="dxa"/>
            <w:vAlign w:val="center"/>
          </w:tcPr>
          <w:p w14:paraId="311C589B"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22A023E8" w14:textId="77777777" w:rsidTr="000B56D6">
        <w:tc>
          <w:tcPr>
            <w:tcW w:w="928" w:type="dxa"/>
            <w:vAlign w:val="center"/>
          </w:tcPr>
          <w:p w14:paraId="72962B0E" w14:textId="77777777" w:rsidR="000B0782" w:rsidRPr="0084337D" w:rsidRDefault="000B0782" w:rsidP="000B56D6">
            <w:pPr>
              <w:pStyle w:val="Texto"/>
              <w:spacing w:before="0" w:after="0"/>
              <w:jc w:val="center"/>
              <w:rPr>
                <w:i/>
                <w:iCs/>
                <w:lang w:val="es-ES"/>
              </w:rPr>
            </w:pPr>
            <w:r w:rsidRPr="0084337D">
              <w:rPr>
                <w:i/>
                <w:iCs/>
                <w:lang w:val="es-ES"/>
              </w:rPr>
              <w:t>R38</w:t>
            </w:r>
          </w:p>
        </w:tc>
        <w:tc>
          <w:tcPr>
            <w:tcW w:w="4286" w:type="dxa"/>
            <w:vAlign w:val="center"/>
          </w:tcPr>
          <w:p w14:paraId="05FEBF8F" w14:textId="77777777" w:rsidR="000B0782" w:rsidRPr="0084337D" w:rsidRDefault="000B0782" w:rsidP="000B56D6">
            <w:pPr>
              <w:pStyle w:val="Texto"/>
              <w:spacing w:before="0" w:after="0"/>
              <w:jc w:val="left"/>
              <w:rPr>
                <w:lang w:val="es-ES"/>
              </w:rPr>
            </w:pPr>
            <w:r w:rsidRPr="0084337D">
              <w:rPr>
                <w:lang w:val="es-ES"/>
              </w:rPr>
              <w:t>Mala accesibilidad en la aplicación</w:t>
            </w:r>
          </w:p>
        </w:tc>
        <w:tc>
          <w:tcPr>
            <w:tcW w:w="811" w:type="dxa"/>
            <w:vAlign w:val="center"/>
          </w:tcPr>
          <w:p w14:paraId="19079403"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52C6005E" w14:textId="77777777" w:rsidR="000B0782" w:rsidRPr="0084337D" w:rsidRDefault="000B0782" w:rsidP="000B56D6">
            <w:pPr>
              <w:pStyle w:val="Texto"/>
              <w:spacing w:before="0" w:after="0"/>
              <w:jc w:val="left"/>
              <w:rPr>
                <w:lang w:val="es-ES"/>
              </w:rPr>
            </w:pPr>
            <w:r w:rsidRPr="0084337D">
              <w:rPr>
                <w:lang w:val="es-ES"/>
              </w:rPr>
              <w:t>Revisar las buenas prácticas del último estándar WCAG</w:t>
            </w:r>
          </w:p>
        </w:tc>
        <w:tc>
          <w:tcPr>
            <w:tcW w:w="1058" w:type="dxa"/>
            <w:vAlign w:val="center"/>
          </w:tcPr>
          <w:p w14:paraId="110908B8"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4E087930" w14:textId="77777777" w:rsidTr="000B56D6">
        <w:tc>
          <w:tcPr>
            <w:tcW w:w="928" w:type="dxa"/>
            <w:vAlign w:val="center"/>
          </w:tcPr>
          <w:p w14:paraId="748E436F" w14:textId="77777777" w:rsidR="000B0782" w:rsidRPr="0084337D" w:rsidRDefault="000B0782" w:rsidP="000B56D6">
            <w:pPr>
              <w:pStyle w:val="Texto"/>
              <w:spacing w:before="0" w:after="0"/>
              <w:jc w:val="center"/>
              <w:rPr>
                <w:lang w:val="es-ES"/>
              </w:rPr>
            </w:pPr>
            <w:r w:rsidRPr="0084337D">
              <w:rPr>
                <w:i/>
                <w:iCs/>
                <w:lang w:val="es-ES"/>
              </w:rPr>
              <w:t>R39</w:t>
            </w:r>
          </w:p>
        </w:tc>
        <w:tc>
          <w:tcPr>
            <w:tcW w:w="4286" w:type="dxa"/>
            <w:vAlign w:val="center"/>
          </w:tcPr>
          <w:p w14:paraId="10BDF675" w14:textId="77777777" w:rsidR="000B0782" w:rsidRPr="0084337D" w:rsidRDefault="000B0782" w:rsidP="000B56D6">
            <w:pPr>
              <w:pStyle w:val="Texto"/>
              <w:spacing w:before="0" w:after="0"/>
              <w:jc w:val="left"/>
              <w:rPr>
                <w:lang w:val="es-ES"/>
              </w:rPr>
            </w:pPr>
            <w:r w:rsidRPr="0084337D">
              <w:rPr>
                <w:lang w:val="es-ES"/>
              </w:rPr>
              <w:t>Visualización grafica de interfaz utilizando un lector braile</w:t>
            </w:r>
          </w:p>
        </w:tc>
        <w:tc>
          <w:tcPr>
            <w:tcW w:w="811" w:type="dxa"/>
            <w:vAlign w:val="center"/>
          </w:tcPr>
          <w:p w14:paraId="62A4A72A"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61ADED18" w14:textId="77777777" w:rsidR="000B0782" w:rsidRPr="0084337D" w:rsidRDefault="000B0782" w:rsidP="000B56D6">
            <w:pPr>
              <w:pStyle w:val="Texto"/>
              <w:spacing w:before="0" w:after="0"/>
              <w:jc w:val="left"/>
              <w:rPr>
                <w:lang w:val="es-ES"/>
              </w:rPr>
            </w:pPr>
            <w:r w:rsidRPr="0084337D">
              <w:rPr>
                <w:lang w:val="es-ES"/>
              </w:rPr>
              <w:t>Añadir descripciones en las imágenes y desarrolar una UX accesible</w:t>
            </w:r>
          </w:p>
        </w:tc>
        <w:tc>
          <w:tcPr>
            <w:tcW w:w="1058" w:type="dxa"/>
            <w:vAlign w:val="center"/>
          </w:tcPr>
          <w:p w14:paraId="686D8EB4" w14:textId="77777777" w:rsidR="000B0782" w:rsidRPr="0084337D" w:rsidRDefault="000B0782" w:rsidP="000B56D6">
            <w:pPr>
              <w:pStyle w:val="Texto"/>
              <w:spacing w:before="0" w:after="0"/>
              <w:jc w:val="center"/>
              <w:rPr>
                <w:lang w:val="es-ES"/>
              </w:rPr>
            </w:pPr>
            <w:r w:rsidRPr="0084337D">
              <w:rPr>
                <w:lang w:val="es-ES"/>
              </w:rPr>
              <w:t>Bajo</w:t>
            </w:r>
          </w:p>
        </w:tc>
      </w:tr>
      <w:tr w:rsidR="000B0782" w:rsidRPr="0084337D" w14:paraId="38101FE8" w14:textId="77777777" w:rsidTr="000B56D6">
        <w:tc>
          <w:tcPr>
            <w:tcW w:w="928" w:type="dxa"/>
            <w:vAlign w:val="center"/>
          </w:tcPr>
          <w:p w14:paraId="361E128F" w14:textId="77777777" w:rsidR="000B0782" w:rsidRPr="0084337D" w:rsidRDefault="000B0782" w:rsidP="000B56D6">
            <w:pPr>
              <w:pStyle w:val="Texto"/>
              <w:spacing w:before="0" w:after="0"/>
              <w:jc w:val="center"/>
              <w:rPr>
                <w:i/>
                <w:iCs/>
                <w:lang w:val="es-ES"/>
              </w:rPr>
            </w:pPr>
            <w:r w:rsidRPr="0084337D">
              <w:rPr>
                <w:i/>
                <w:iCs/>
                <w:lang w:val="es-ES"/>
              </w:rPr>
              <w:t>R40</w:t>
            </w:r>
          </w:p>
        </w:tc>
        <w:tc>
          <w:tcPr>
            <w:tcW w:w="4286" w:type="dxa"/>
            <w:vAlign w:val="center"/>
          </w:tcPr>
          <w:p w14:paraId="3ABAD5E9" w14:textId="77777777" w:rsidR="000B0782" w:rsidRPr="0084337D" w:rsidRDefault="000B0782" w:rsidP="000B56D6">
            <w:pPr>
              <w:pStyle w:val="Texto"/>
              <w:spacing w:before="0" w:after="0"/>
              <w:jc w:val="left"/>
              <w:rPr>
                <w:lang w:val="es-ES"/>
              </w:rPr>
            </w:pPr>
            <w:r w:rsidRPr="0084337D">
              <w:rPr>
                <w:lang w:val="es-ES"/>
              </w:rPr>
              <w:t xml:space="preserve">Falta de actividades de seguimiento </w:t>
            </w:r>
          </w:p>
        </w:tc>
        <w:tc>
          <w:tcPr>
            <w:tcW w:w="811" w:type="dxa"/>
            <w:vAlign w:val="center"/>
          </w:tcPr>
          <w:p w14:paraId="2CAD1CF1"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083C2677" w14:textId="77777777" w:rsidR="000B0782" w:rsidRPr="0084337D" w:rsidRDefault="000B0782" w:rsidP="000B56D6">
            <w:pPr>
              <w:pStyle w:val="Texto"/>
              <w:spacing w:before="0" w:after="0"/>
              <w:jc w:val="left"/>
              <w:rPr>
                <w:lang w:val="es-ES"/>
              </w:rPr>
            </w:pPr>
            <w:r w:rsidRPr="0084337D">
              <w:rPr>
                <w:lang w:val="es-ES"/>
              </w:rPr>
              <w:t>Realizar un seguimiento mediante reuniones planificadas</w:t>
            </w:r>
          </w:p>
        </w:tc>
        <w:tc>
          <w:tcPr>
            <w:tcW w:w="1058" w:type="dxa"/>
            <w:vAlign w:val="center"/>
          </w:tcPr>
          <w:p w14:paraId="069C5FB4"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2A5E3407" w14:textId="77777777" w:rsidTr="000B56D6">
        <w:tc>
          <w:tcPr>
            <w:tcW w:w="928" w:type="dxa"/>
            <w:vAlign w:val="center"/>
          </w:tcPr>
          <w:p w14:paraId="5DA4E4DD" w14:textId="77777777" w:rsidR="000B0782" w:rsidRPr="0084337D" w:rsidRDefault="000B0782" w:rsidP="000B56D6">
            <w:pPr>
              <w:pStyle w:val="Texto"/>
              <w:spacing w:before="0" w:after="0"/>
              <w:jc w:val="center"/>
              <w:rPr>
                <w:lang w:val="es-ES"/>
              </w:rPr>
            </w:pPr>
            <w:r w:rsidRPr="0084337D">
              <w:rPr>
                <w:i/>
                <w:iCs/>
                <w:lang w:val="es-ES"/>
              </w:rPr>
              <w:t>R41</w:t>
            </w:r>
          </w:p>
        </w:tc>
        <w:tc>
          <w:tcPr>
            <w:tcW w:w="4286" w:type="dxa"/>
            <w:vAlign w:val="center"/>
          </w:tcPr>
          <w:p w14:paraId="19ECED78" w14:textId="77777777" w:rsidR="000B0782" w:rsidRPr="0084337D" w:rsidRDefault="000B0782" w:rsidP="000B56D6">
            <w:pPr>
              <w:pStyle w:val="Texto"/>
              <w:spacing w:before="0" w:after="0"/>
              <w:jc w:val="left"/>
              <w:rPr>
                <w:lang w:val="es-ES"/>
              </w:rPr>
            </w:pPr>
            <w:r w:rsidRPr="0084337D">
              <w:rPr>
                <w:lang w:val="es-ES"/>
              </w:rPr>
              <w:t>Retrasos en la entrega del proyecto</w:t>
            </w:r>
          </w:p>
        </w:tc>
        <w:tc>
          <w:tcPr>
            <w:tcW w:w="811" w:type="dxa"/>
            <w:vAlign w:val="center"/>
          </w:tcPr>
          <w:p w14:paraId="315EDFC0"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1FBA8359" w14:textId="77777777" w:rsidR="000B0782" w:rsidRPr="0084337D" w:rsidRDefault="000B0782" w:rsidP="000B56D6">
            <w:pPr>
              <w:pStyle w:val="Texto"/>
              <w:spacing w:before="0" w:after="0"/>
              <w:jc w:val="left"/>
              <w:rPr>
                <w:lang w:val="es-ES"/>
              </w:rPr>
            </w:pPr>
            <w:r w:rsidRPr="0084337D">
              <w:rPr>
                <w:lang w:val="es-ES"/>
              </w:rPr>
              <w:t>Planificación, gestión y revisión constante y actualizada</w:t>
            </w:r>
          </w:p>
        </w:tc>
        <w:tc>
          <w:tcPr>
            <w:tcW w:w="1058" w:type="dxa"/>
            <w:vAlign w:val="center"/>
          </w:tcPr>
          <w:p w14:paraId="514DA275"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25FBC1B" w14:textId="77777777" w:rsidTr="000B56D6">
        <w:tc>
          <w:tcPr>
            <w:tcW w:w="928" w:type="dxa"/>
            <w:vAlign w:val="center"/>
          </w:tcPr>
          <w:p w14:paraId="7AFEBBFE" w14:textId="77777777" w:rsidR="000B0782" w:rsidRPr="0084337D" w:rsidRDefault="000B0782" w:rsidP="000B56D6">
            <w:pPr>
              <w:pStyle w:val="Texto"/>
              <w:spacing w:before="0" w:after="0"/>
              <w:jc w:val="center"/>
              <w:rPr>
                <w:lang w:val="es-ES"/>
              </w:rPr>
            </w:pPr>
            <w:r w:rsidRPr="0084337D">
              <w:rPr>
                <w:i/>
                <w:iCs/>
                <w:lang w:val="es-ES"/>
              </w:rPr>
              <w:t>R42</w:t>
            </w:r>
          </w:p>
        </w:tc>
        <w:tc>
          <w:tcPr>
            <w:tcW w:w="4286" w:type="dxa"/>
            <w:vAlign w:val="center"/>
          </w:tcPr>
          <w:p w14:paraId="197EFC1B" w14:textId="77777777" w:rsidR="000B0782" w:rsidRPr="0084337D" w:rsidRDefault="000B0782" w:rsidP="000B56D6">
            <w:pPr>
              <w:pStyle w:val="Texto"/>
              <w:spacing w:before="0" w:after="0"/>
              <w:jc w:val="left"/>
              <w:rPr>
                <w:lang w:val="es-ES"/>
              </w:rPr>
            </w:pPr>
            <w:r w:rsidRPr="0084337D">
              <w:rPr>
                <w:lang w:val="es-ES"/>
              </w:rPr>
              <w:t>Solicitud de cambios constante sin valor</w:t>
            </w:r>
          </w:p>
        </w:tc>
        <w:tc>
          <w:tcPr>
            <w:tcW w:w="811" w:type="dxa"/>
            <w:vAlign w:val="center"/>
          </w:tcPr>
          <w:p w14:paraId="379A62F6"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38D35853" w14:textId="77777777" w:rsidR="000B0782" w:rsidRPr="0084337D" w:rsidRDefault="000B0782" w:rsidP="000B56D6">
            <w:pPr>
              <w:pStyle w:val="Texto"/>
              <w:spacing w:before="0" w:after="0"/>
              <w:jc w:val="left"/>
              <w:rPr>
                <w:lang w:val="es-ES"/>
              </w:rPr>
            </w:pPr>
            <w:r w:rsidRPr="0084337D">
              <w:rPr>
                <w:lang w:val="es-ES"/>
              </w:rPr>
              <w:t>Requisitos validados y verificados por cliente</w:t>
            </w:r>
          </w:p>
        </w:tc>
        <w:tc>
          <w:tcPr>
            <w:tcW w:w="1058" w:type="dxa"/>
            <w:vAlign w:val="center"/>
          </w:tcPr>
          <w:p w14:paraId="1EF043A4"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1CE003CD" w14:textId="77777777" w:rsidTr="000B56D6">
        <w:tc>
          <w:tcPr>
            <w:tcW w:w="928" w:type="dxa"/>
            <w:vAlign w:val="center"/>
          </w:tcPr>
          <w:p w14:paraId="2DBFFCE6" w14:textId="77777777" w:rsidR="000B0782" w:rsidRPr="0084337D" w:rsidRDefault="000B0782" w:rsidP="000B56D6">
            <w:pPr>
              <w:pStyle w:val="Texto"/>
              <w:spacing w:before="0" w:after="0"/>
              <w:jc w:val="center"/>
              <w:rPr>
                <w:lang w:val="es-ES"/>
              </w:rPr>
            </w:pPr>
            <w:r w:rsidRPr="0084337D">
              <w:rPr>
                <w:i/>
                <w:iCs/>
                <w:lang w:val="es-ES"/>
              </w:rPr>
              <w:t>R43</w:t>
            </w:r>
          </w:p>
        </w:tc>
        <w:tc>
          <w:tcPr>
            <w:tcW w:w="4286" w:type="dxa"/>
            <w:vAlign w:val="center"/>
          </w:tcPr>
          <w:p w14:paraId="3955DA06" w14:textId="77777777" w:rsidR="000B0782" w:rsidRPr="0084337D" w:rsidRDefault="000B0782" w:rsidP="000B56D6">
            <w:pPr>
              <w:pStyle w:val="Texto"/>
              <w:spacing w:before="0" w:after="0"/>
              <w:jc w:val="left"/>
              <w:rPr>
                <w:lang w:val="es-ES"/>
              </w:rPr>
            </w:pPr>
            <w:r w:rsidRPr="0084337D">
              <w:rPr>
                <w:lang w:val="es-ES"/>
              </w:rPr>
              <w:t>Eventos excepcionales como guerras,  pandemias, catástrofes nucleares…</w:t>
            </w:r>
          </w:p>
        </w:tc>
        <w:tc>
          <w:tcPr>
            <w:tcW w:w="811" w:type="dxa"/>
            <w:vAlign w:val="center"/>
          </w:tcPr>
          <w:p w14:paraId="2D99FA30"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071FCD65" w14:textId="77777777" w:rsidR="000B0782" w:rsidRPr="0084337D" w:rsidRDefault="000B0782" w:rsidP="000B56D6">
            <w:pPr>
              <w:pStyle w:val="Texto"/>
              <w:spacing w:before="0" w:after="0"/>
              <w:jc w:val="left"/>
              <w:rPr>
                <w:lang w:val="es-ES"/>
              </w:rPr>
            </w:pPr>
            <w:r w:rsidRPr="0084337D">
              <w:rPr>
                <w:lang w:val="es-ES"/>
              </w:rPr>
              <w:t>Posibilidad del equipo de desarrollo de trabajo en remoto mediante uso de herramientas colaborativas</w:t>
            </w:r>
          </w:p>
        </w:tc>
        <w:tc>
          <w:tcPr>
            <w:tcW w:w="1058" w:type="dxa"/>
            <w:vAlign w:val="center"/>
          </w:tcPr>
          <w:p w14:paraId="6A1759E1"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258988F0" w14:textId="77777777" w:rsidTr="000B56D6">
        <w:tc>
          <w:tcPr>
            <w:tcW w:w="928" w:type="dxa"/>
            <w:vAlign w:val="center"/>
          </w:tcPr>
          <w:p w14:paraId="58FE9B00" w14:textId="77777777" w:rsidR="000B0782" w:rsidRPr="0084337D" w:rsidRDefault="000B0782" w:rsidP="000B56D6">
            <w:pPr>
              <w:pStyle w:val="Texto"/>
              <w:spacing w:before="0" w:after="0"/>
              <w:jc w:val="center"/>
              <w:rPr>
                <w:lang w:val="es-ES"/>
              </w:rPr>
            </w:pPr>
            <w:r w:rsidRPr="0084337D">
              <w:rPr>
                <w:i/>
                <w:iCs/>
                <w:lang w:val="es-ES"/>
              </w:rPr>
              <w:t>R44</w:t>
            </w:r>
          </w:p>
        </w:tc>
        <w:tc>
          <w:tcPr>
            <w:tcW w:w="4286" w:type="dxa"/>
            <w:vAlign w:val="center"/>
          </w:tcPr>
          <w:p w14:paraId="3A8D2C70" w14:textId="77777777" w:rsidR="000B0782" w:rsidRPr="0084337D" w:rsidRDefault="000B0782" w:rsidP="000B56D6">
            <w:pPr>
              <w:pStyle w:val="Texto"/>
              <w:spacing w:before="0" w:after="0"/>
              <w:jc w:val="left"/>
              <w:rPr>
                <w:lang w:val="es-ES"/>
              </w:rPr>
            </w:pPr>
            <w:r w:rsidRPr="0084337D">
              <w:rPr>
                <w:lang w:val="es-ES"/>
              </w:rPr>
              <w:t>Desastres naturales</w:t>
            </w:r>
          </w:p>
        </w:tc>
        <w:tc>
          <w:tcPr>
            <w:tcW w:w="811" w:type="dxa"/>
            <w:vAlign w:val="center"/>
          </w:tcPr>
          <w:p w14:paraId="54EE8B92"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5E6D336F" w14:textId="77777777" w:rsidR="000B0782" w:rsidRPr="0084337D" w:rsidRDefault="000B0782" w:rsidP="000B56D6">
            <w:pPr>
              <w:pStyle w:val="Texto"/>
              <w:spacing w:before="0" w:after="0"/>
              <w:jc w:val="left"/>
              <w:rPr>
                <w:lang w:val="es-ES"/>
              </w:rPr>
            </w:pPr>
            <w:r w:rsidRPr="0084337D">
              <w:rPr>
                <w:lang w:val="es-ES"/>
              </w:rPr>
              <w:t>Posibilidad de poder realizar un despliegue remoto o reubicación a otras instalaciones para los trabajadores afectados</w:t>
            </w:r>
          </w:p>
        </w:tc>
        <w:tc>
          <w:tcPr>
            <w:tcW w:w="1058" w:type="dxa"/>
            <w:vAlign w:val="center"/>
          </w:tcPr>
          <w:p w14:paraId="1E5B0989" w14:textId="77777777" w:rsidR="000B0782" w:rsidRPr="0084337D" w:rsidRDefault="000B0782" w:rsidP="000B56D6">
            <w:pPr>
              <w:pStyle w:val="Texto"/>
              <w:spacing w:before="0" w:after="0"/>
              <w:jc w:val="center"/>
              <w:rPr>
                <w:lang w:val="es-ES"/>
              </w:rPr>
            </w:pPr>
            <w:r w:rsidRPr="0084337D">
              <w:rPr>
                <w:lang w:val="es-ES"/>
              </w:rPr>
              <w:t>Medio</w:t>
            </w:r>
          </w:p>
        </w:tc>
      </w:tr>
      <w:tr w:rsidR="000B0782" w:rsidRPr="0084337D" w14:paraId="2895D051" w14:textId="77777777" w:rsidTr="000B56D6">
        <w:tc>
          <w:tcPr>
            <w:tcW w:w="928" w:type="dxa"/>
            <w:vAlign w:val="center"/>
          </w:tcPr>
          <w:p w14:paraId="2857338F" w14:textId="77777777" w:rsidR="000B0782" w:rsidRPr="0084337D" w:rsidRDefault="000B0782" w:rsidP="000B56D6">
            <w:pPr>
              <w:pStyle w:val="Texto"/>
              <w:spacing w:before="0" w:after="0"/>
              <w:jc w:val="center"/>
              <w:rPr>
                <w:lang w:val="es-ES"/>
              </w:rPr>
            </w:pPr>
            <w:r w:rsidRPr="0084337D">
              <w:rPr>
                <w:i/>
                <w:iCs/>
                <w:lang w:val="es-ES"/>
              </w:rPr>
              <w:t>R45</w:t>
            </w:r>
          </w:p>
        </w:tc>
        <w:tc>
          <w:tcPr>
            <w:tcW w:w="4286" w:type="dxa"/>
            <w:vAlign w:val="center"/>
          </w:tcPr>
          <w:p w14:paraId="3461BCA8" w14:textId="77777777" w:rsidR="000B0782" w:rsidRPr="0084337D" w:rsidRDefault="000B0782" w:rsidP="000B56D6">
            <w:pPr>
              <w:pStyle w:val="Texto"/>
              <w:spacing w:before="0" w:after="0"/>
              <w:jc w:val="left"/>
              <w:rPr>
                <w:lang w:val="es-ES"/>
              </w:rPr>
            </w:pPr>
            <w:r w:rsidRPr="0084337D">
              <w:rPr>
                <w:lang w:val="es-ES"/>
              </w:rPr>
              <w:t>Inapropiada recopilación de riesgos</w:t>
            </w:r>
          </w:p>
        </w:tc>
        <w:tc>
          <w:tcPr>
            <w:tcW w:w="811" w:type="dxa"/>
            <w:vAlign w:val="center"/>
          </w:tcPr>
          <w:p w14:paraId="248F4C5A"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2870F1F0" w14:textId="77777777" w:rsidR="000B0782" w:rsidRPr="0084337D" w:rsidRDefault="000B0782" w:rsidP="000B56D6">
            <w:pPr>
              <w:pStyle w:val="Texto"/>
              <w:spacing w:before="0" w:after="0"/>
              <w:jc w:val="left"/>
              <w:rPr>
                <w:lang w:val="es-ES"/>
              </w:rPr>
            </w:pPr>
            <w:r w:rsidRPr="0084337D">
              <w:rPr>
                <w:lang w:val="es-ES"/>
              </w:rPr>
              <w:t>Toma de decisiones rápida y eficaz basada en la experiencia en los proyectos realizados por FeedEx</w:t>
            </w:r>
          </w:p>
        </w:tc>
        <w:tc>
          <w:tcPr>
            <w:tcW w:w="1058" w:type="dxa"/>
            <w:vAlign w:val="center"/>
          </w:tcPr>
          <w:p w14:paraId="0FFE447B"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4F70B634" w14:textId="77777777" w:rsidTr="000B56D6">
        <w:tc>
          <w:tcPr>
            <w:tcW w:w="928" w:type="dxa"/>
            <w:vAlign w:val="center"/>
          </w:tcPr>
          <w:p w14:paraId="16657EA8" w14:textId="77777777" w:rsidR="000B0782" w:rsidRPr="0084337D" w:rsidRDefault="000B0782" w:rsidP="000B56D6">
            <w:pPr>
              <w:pStyle w:val="Texto"/>
              <w:spacing w:before="0" w:after="0"/>
              <w:jc w:val="center"/>
              <w:rPr>
                <w:lang w:val="es-ES"/>
              </w:rPr>
            </w:pPr>
            <w:r w:rsidRPr="0084337D">
              <w:rPr>
                <w:i/>
                <w:iCs/>
                <w:lang w:val="es-ES"/>
              </w:rPr>
              <w:t>R46</w:t>
            </w:r>
          </w:p>
        </w:tc>
        <w:tc>
          <w:tcPr>
            <w:tcW w:w="4286" w:type="dxa"/>
            <w:vAlign w:val="center"/>
          </w:tcPr>
          <w:p w14:paraId="4EB8B498" w14:textId="77777777" w:rsidR="000B0782" w:rsidRPr="0084337D" w:rsidRDefault="000B0782" w:rsidP="000B56D6">
            <w:pPr>
              <w:pStyle w:val="Texto"/>
              <w:spacing w:before="0" w:after="0"/>
              <w:jc w:val="left"/>
              <w:rPr>
                <w:lang w:val="es-ES"/>
              </w:rPr>
            </w:pPr>
            <w:r w:rsidRPr="0084337D">
              <w:rPr>
                <w:lang w:val="es-ES"/>
              </w:rPr>
              <w:t>Inapropiada gestión de los riesgos</w:t>
            </w:r>
          </w:p>
        </w:tc>
        <w:tc>
          <w:tcPr>
            <w:tcW w:w="811" w:type="dxa"/>
            <w:vAlign w:val="center"/>
          </w:tcPr>
          <w:p w14:paraId="1EF50296"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38710664" w14:textId="77777777" w:rsidR="000B0782" w:rsidRPr="0084337D" w:rsidRDefault="000B0782" w:rsidP="000B56D6">
            <w:pPr>
              <w:pStyle w:val="Texto"/>
              <w:spacing w:before="0" w:after="0"/>
              <w:jc w:val="left"/>
              <w:rPr>
                <w:lang w:val="es-ES"/>
              </w:rPr>
            </w:pPr>
            <w:r w:rsidRPr="0084337D">
              <w:rPr>
                <w:lang w:val="es-ES"/>
              </w:rPr>
              <w:t>Aplicar las acciones para mitigar, transferir, evitar o aceptar el riesgo</w:t>
            </w:r>
          </w:p>
        </w:tc>
        <w:tc>
          <w:tcPr>
            <w:tcW w:w="1058" w:type="dxa"/>
            <w:vAlign w:val="center"/>
          </w:tcPr>
          <w:p w14:paraId="630EF242" w14:textId="77777777" w:rsidR="000B0782" w:rsidRPr="0084337D" w:rsidRDefault="000B0782" w:rsidP="000B56D6">
            <w:pPr>
              <w:pStyle w:val="Texto"/>
              <w:spacing w:before="0" w:after="0"/>
              <w:jc w:val="center"/>
              <w:rPr>
                <w:lang w:val="es-ES"/>
              </w:rPr>
            </w:pPr>
            <w:r w:rsidRPr="0084337D">
              <w:rPr>
                <w:lang w:val="es-ES"/>
              </w:rPr>
              <w:t>Alto</w:t>
            </w:r>
          </w:p>
        </w:tc>
      </w:tr>
      <w:tr w:rsidR="000B0782" w:rsidRPr="0084337D" w14:paraId="01553930" w14:textId="77777777" w:rsidTr="000B56D6">
        <w:tc>
          <w:tcPr>
            <w:tcW w:w="928" w:type="dxa"/>
            <w:vAlign w:val="center"/>
          </w:tcPr>
          <w:p w14:paraId="320AB5C5" w14:textId="77777777" w:rsidR="000B0782" w:rsidRPr="0084337D" w:rsidRDefault="000B0782" w:rsidP="000B56D6">
            <w:pPr>
              <w:pStyle w:val="Texto"/>
              <w:spacing w:before="0" w:after="0"/>
              <w:jc w:val="center"/>
              <w:rPr>
                <w:i/>
                <w:iCs/>
                <w:lang w:val="es-ES"/>
              </w:rPr>
            </w:pPr>
            <w:r w:rsidRPr="0084337D">
              <w:rPr>
                <w:i/>
                <w:iCs/>
                <w:lang w:val="es-ES"/>
              </w:rPr>
              <w:t>R47</w:t>
            </w:r>
          </w:p>
        </w:tc>
        <w:tc>
          <w:tcPr>
            <w:tcW w:w="4286" w:type="dxa"/>
            <w:vAlign w:val="center"/>
          </w:tcPr>
          <w:p w14:paraId="5FEC07FA" w14:textId="77777777" w:rsidR="000B0782" w:rsidRPr="0084337D" w:rsidRDefault="000B0782" w:rsidP="000B56D6">
            <w:pPr>
              <w:pStyle w:val="Texto"/>
              <w:spacing w:before="0" w:after="0"/>
              <w:jc w:val="left"/>
              <w:rPr>
                <w:lang w:val="es-ES"/>
              </w:rPr>
            </w:pPr>
            <w:r w:rsidRPr="0084337D">
              <w:rPr>
                <w:lang w:val="es-ES"/>
              </w:rPr>
              <w:t>Incumplimientos contractuales</w:t>
            </w:r>
          </w:p>
        </w:tc>
        <w:tc>
          <w:tcPr>
            <w:tcW w:w="811" w:type="dxa"/>
            <w:vAlign w:val="center"/>
          </w:tcPr>
          <w:p w14:paraId="7CFAF19C" w14:textId="77777777" w:rsidR="000B0782" w:rsidRPr="0084337D" w:rsidRDefault="000B0782" w:rsidP="000B56D6">
            <w:pPr>
              <w:pStyle w:val="Texto"/>
              <w:spacing w:before="0" w:after="0"/>
              <w:jc w:val="center"/>
              <w:rPr>
                <w:lang w:val="es-ES"/>
              </w:rPr>
            </w:pPr>
            <w:r w:rsidRPr="0084337D">
              <w:rPr>
                <w:lang w:val="es-ES"/>
              </w:rPr>
              <w:t>Baja</w:t>
            </w:r>
          </w:p>
        </w:tc>
        <w:tc>
          <w:tcPr>
            <w:tcW w:w="6909" w:type="dxa"/>
            <w:vAlign w:val="center"/>
          </w:tcPr>
          <w:p w14:paraId="4213EE2D" w14:textId="77777777" w:rsidR="000B0782" w:rsidRPr="0084337D" w:rsidRDefault="000B0782" w:rsidP="000B56D6">
            <w:pPr>
              <w:pStyle w:val="Texto"/>
              <w:spacing w:before="0" w:after="0"/>
              <w:jc w:val="left"/>
              <w:rPr>
                <w:lang w:val="es-ES"/>
              </w:rPr>
            </w:pPr>
            <w:r w:rsidRPr="0084337D">
              <w:rPr>
                <w:lang w:val="es-ES"/>
              </w:rPr>
              <w:t>Realizar la conciliación y tomar las medidas oportunas para resolver</w:t>
            </w:r>
          </w:p>
        </w:tc>
        <w:tc>
          <w:tcPr>
            <w:tcW w:w="1058" w:type="dxa"/>
            <w:vAlign w:val="center"/>
          </w:tcPr>
          <w:p w14:paraId="11A4FB9C" w14:textId="77777777" w:rsidR="000B0782" w:rsidRPr="0084337D" w:rsidRDefault="000B0782" w:rsidP="000B56D6">
            <w:pPr>
              <w:pStyle w:val="Texto"/>
              <w:spacing w:before="0" w:after="0"/>
              <w:jc w:val="center"/>
              <w:rPr>
                <w:lang w:val="es-ES"/>
              </w:rPr>
            </w:pPr>
            <w:r w:rsidRPr="0084337D">
              <w:rPr>
                <w:lang w:val="es-ES"/>
              </w:rPr>
              <w:t>Alto</w:t>
            </w:r>
          </w:p>
        </w:tc>
      </w:tr>
      <w:tr w:rsidR="00990394" w:rsidRPr="0084337D" w14:paraId="70405540" w14:textId="77777777" w:rsidTr="00070F3E">
        <w:tc>
          <w:tcPr>
            <w:tcW w:w="928" w:type="dxa"/>
            <w:vAlign w:val="center"/>
          </w:tcPr>
          <w:p w14:paraId="32C4569A" w14:textId="682DB019" w:rsidR="00990394" w:rsidRPr="0084337D" w:rsidRDefault="00990394" w:rsidP="00990394">
            <w:pPr>
              <w:pStyle w:val="Texto"/>
              <w:spacing w:before="0" w:after="0"/>
              <w:jc w:val="center"/>
              <w:rPr>
                <w:i/>
                <w:iCs/>
                <w:lang w:val="es-ES"/>
              </w:rPr>
            </w:pPr>
            <w:r w:rsidRPr="000B16A2">
              <w:rPr>
                <w:rFonts w:ascii="Arial" w:hAnsi="Arial" w:cs="Arial"/>
                <w:i/>
              </w:rPr>
              <w:t>R48</w:t>
            </w:r>
          </w:p>
        </w:tc>
        <w:tc>
          <w:tcPr>
            <w:tcW w:w="4286" w:type="dxa"/>
            <w:vAlign w:val="center"/>
          </w:tcPr>
          <w:p w14:paraId="313B14EF" w14:textId="3BC99908" w:rsidR="00990394" w:rsidRPr="0084337D" w:rsidRDefault="00990394" w:rsidP="00990394">
            <w:pPr>
              <w:pStyle w:val="Texto"/>
              <w:spacing w:before="0" w:after="0"/>
              <w:jc w:val="left"/>
              <w:rPr>
                <w:lang w:val="es-ES"/>
              </w:rPr>
            </w:pPr>
            <w:r w:rsidRPr="000B16A2">
              <w:rPr>
                <w:rFonts w:ascii="Arial" w:hAnsi="Arial" w:cs="Arial"/>
              </w:rPr>
              <w:t>Falta de calidad del producto en la entrega</w:t>
            </w:r>
          </w:p>
        </w:tc>
        <w:tc>
          <w:tcPr>
            <w:tcW w:w="811" w:type="dxa"/>
            <w:vAlign w:val="center"/>
          </w:tcPr>
          <w:p w14:paraId="429ED723" w14:textId="40009B9A" w:rsidR="00990394" w:rsidRPr="0084337D" w:rsidRDefault="00990394" w:rsidP="00990394">
            <w:pPr>
              <w:pStyle w:val="Texto"/>
              <w:spacing w:before="0" w:after="0"/>
              <w:jc w:val="center"/>
              <w:rPr>
                <w:lang w:val="es-ES"/>
              </w:rPr>
            </w:pPr>
            <w:r w:rsidRPr="000B16A2">
              <w:rPr>
                <w:rFonts w:ascii="Arial" w:hAnsi="Arial" w:cs="Arial"/>
              </w:rPr>
              <w:t>Media</w:t>
            </w:r>
          </w:p>
        </w:tc>
        <w:tc>
          <w:tcPr>
            <w:tcW w:w="6909" w:type="dxa"/>
          </w:tcPr>
          <w:p w14:paraId="62B02A09" w14:textId="725E38A9" w:rsidR="00990394" w:rsidRPr="0084337D" w:rsidRDefault="00990394" w:rsidP="00990394">
            <w:pPr>
              <w:pStyle w:val="Texto"/>
              <w:spacing w:before="0" w:after="0"/>
              <w:jc w:val="left"/>
              <w:rPr>
                <w:lang w:val="es-ES"/>
              </w:rPr>
            </w:pPr>
            <w:r w:rsidRPr="000B16A2">
              <w:rPr>
                <w:rFonts w:ascii="Arial" w:hAnsi="Arial" w:cs="Arial"/>
                <w:lang w:val="es-ES"/>
              </w:rPr>
              <w:t>Pruebas de Validación con todos los recursos del equipo.</w:t>
            </w:r>
          </w:p>
        </w:tc>
        <w:tc>
          <w:tcPr>
            <w:tcW w:w="1058" w:type="dxa"/>
            <w:vAlign w:val="center"/>
          </w:tcPr>
          <w:p w14:paraId="1B4990AF" w14:textId="23B0A3CE" w:rsidR="00990394" w:rsidRPr="0084337D" w:rsidRDefault="00990394" w:rsidP="00990394">
            <w:pPr>
              <w:pStyle w:val="Texto"/>
              <w:spacing w:before="0" w:after="0"/>
              <w:jc w:val="center"/>
              <w:rPr>
                <w:lang w:val="es-ES"/>
              </w:rPr>
            </w:pPr>
            <w:r w:rsidRPr="000B16A2">
              <w:rPr>
                <w:rFonts w:ascii="Arial" w:hAnsi="Arial" w:cs="Arial"/>
              </w:rPr>
              <w:t>Alto</w:t>
            </w:r>
          </w:p>
        </w:tc>
      </w:tr>
      <w:tr w:rsidR="00990394" w:rsidRPr="0084337D" w14:paraId="7317A107" w14:textId="77777777" w:rsidTr="00070F3E">
        <w:tc>
          <w:tcPr>
            <w:tcW w:w="928" w:type="dxa"/>
            <w:vAlign w:val="center"/>
          </w:tcPr>
          <w:p w14:paraId="5F853646" w14:textId="4A88EBC7" w:rsidR="00990394" w:rsidRPr="0084337D" w:rsidRDefault="00990394" w:rsidP="00990394">
            <w:pPr>
              <w:pStyle w:val="Texto"/>
              <w:spacing w:before="0" w:after="0"/>
              <w:jc w:val="center"/>
              <w:rPr>
                <w:i/>
                <w:iCs/>
                <w:lang w:val="es-ES"/>
              </w:rPr>
            </w:pPr>
            <w:r w:rsidRPr="000B16A2">
              <w:rPr>
                <w:rFonts w:ascii="Arial" w:hAnsi="Arial" w:cs="Arial"/>
                <w:i/>
              </w:rPr>
              <w:t>R49</w:t>
            </w:r>
          </w:p>
        </w:tc>
        <w:tc>
          <w:tcPr>
            <w:tcW w:w="4286" w:type="dxa"/>
            <w:vAlign w:val="center"/>
          </w:tcPr>
          <w:p w14:paraId="14800349" w14:textId="01CA1840" w:rsidR="00990394" w:rsidRPr="0084337D" w:rsidRDefault="00990394" w:rsidP="00990394">
            <w:pPr>
              <w:pStyle w:val="Texto"/>
              <w:spacing w:before="0" w:after="0"/>
              <w:jc w:val="left"/>
              <w:rPr>
                <w:lang w:val="es-ES"/>
              </w:rPr>
            </w:pPr>
            <w:r w:rsidRPr="000B16A2">
              <w:rPr>
                <w:rFonts w:ascii="Arial" w:hAnsi="Arial" w:cs="Arial"/>
              </w:rPr>
              <w:t>Exceso de trabajo</w:t>
            </w:r>
          </w:p>
        </w:tc>
        <w:tc>
          <w:tcPr>
            <w:tcW w:w="811" w:type="dxa"/>
            <w:vAlign w:val="center"/>
          </w:tcPr>
          <w:p w14:paraId="0E0AB18F" w14:textId="4110F264" w:rsidR="00990394" w:rsidRPr="0084337D" w:rsidRDefault="00990394" w:rsidP="00990394">
            <w:pPr>
              <w:pStyle w:val="Texto"/>
              <w:spacing w:before="0" w:after="0"/>
              <w:jc w:val="center"/>
              <w:rPr>
                <w:lang w:val="es-ES"/>
              </w:rPr>
            </w:pPr>
            <w:r w:rsidRPr="000B16A2">
              <w:rPr>
                <w:rFonts w:ascii="Arial" w:hAnsi="Arial" w:cs="Arial"/>
              </w:rPr>
              <w:t>Alta</w:t>
            </w:r>
          </w:p>
        </w:tc>
        <w:tc>
          <w:tcPr>
            <w:tcW w:w="6909" w:type="dxa"/>
          </w:tcPr>
          <w:p w14:paraId="4B4A6A9A" w14:textId="422FC770" w:rsidR="00990394" w:rsidRPr="0084337D" w:rsidRDefault="00990394" w:rsidP="00990394">
            <w:pPr>
              <w:pStyle w:val="Texto"/>
              <w:spacing w:before="0" w:after="0"/>
              <w:jc w:val="left"/>
              <w:rPr>
                <w:lang w:val="es-ES"/>
              </w:rPr>
            </w:pPr>
            <w:r w:rsidRPr="000B16A2">
              <w:rPr>
                <w:rFonts w:ascii="Arial" w:hAnsi="Arial" w:cs="Arial"/>
                <w:lang w:val="es-ES"/>
              </w:rPr>
              <w:t>División del trabajo entre miembros del equipo.</w:t>
            </w:r>
          </w:p>
        </w:tc>
        <w:tc>
          <w:tcPr>
            <w:tcW w:w="1058" w:type="dxa"/>
            <w:vAlign w:val="center"/>
          </w:tcPr>
          <w:p w14:paraId="00E883DF" w14:textId="3E02EDC0" w:rsidR="00990394" w:rsidRPr="0084337D" w:rsidRDefault="00990394" w:rsidP="00990394">
            <w:pPr>
              <w:pStyle w:val="Texto"/>
              <w:spacing w:before="0" w:after="0"/>
              <w:jc w:val="center"/>
              <w:rPr>
                <w:lang w:val="es-ES"/>
              </w:rPr>
            </w:pPr>
            <w:r w:rsidRPr="000B16A2">
              <w:rPr>
                <w:rFonts w:ascii="Arial" w:hAnsi="Arial" w:cs="Arial"/>
              </w:rPr>
              <w:t>Medio</w:t>
            </w:r>
          </w:p>
        </w:tc>
      </w:tr>
      <w:tr w:rsidR="00990394" w:rsidRPr="0084337D" w14:paraId="45E2732E" w14:textId="77777777" w:rsidTr="00070F3E">
        <w:tc>
          <w:tcPr>
            <w:tcW w:w="928" w:type="dxa"/>
            <w:vAlign w:val="center"/>
          </w:tcPr>
          <w:p w14:paraId="1B87F601" w14:textId="1167C554" w:rsidR="00990394" w:rsidRPr="0084337D" w:rsidRDefault="00990394" w:rsidP="00990394">
            <w:pPr>
              <w:pStyle w:val="Texto"/>
              <w:spacing w:before="0" w:after="0"/>
              <w:jc w:val="center"/>
              <w:rPr>
                <w:i/>
                <w:iCs/>
                <w:lang w:val="es-ES"/>
              </w:rPr>
            </w:pPr>
            <w:r w:rsidRPr="000B16A2">
              <w:rPr>
                <w:rFonts w:ascii="Arial" w:hAnsi="Arial" w:cs="Arial"/>
                <w:i/>
              </w:rPr>
              <w:t>R50</w:t>
            </w:r>
          </w:p>
        </w:tc>
        <w:tc>
          <w:tcPr>
            <w:tcW w:w="4286" w:type="dxa"/>
            <w:vAlign w:val="center"/>
          </w:tcPr>
          <w:p w14:paraId="49F54673" w14:textId="5509F48A" w:rsidR="00990394" w:rsidRPr="0084337D" w:rsidRDefault="00990394" w:rsidP="00990394">
            <w:pPr>
              <w:pStyle w:val="Texto"/>
              <w:spacing w:before="0" w:after="0"/>
              <w:jc w:val="left"/>
              <w:rPr>
                <w:lang w:val="es-ES"/>
              </w:rPr>
            </w:pPr>
            <w:r w:rsidRPr="000B16A2">
              <w:rPr>
                <w:rFonts w:ascii="Arial" w:hAnsi="Arial" w:cs="Arial"/>
              </w:rPr>
              <w:t>Retraso en la planificación</w:t>
            </w:r>
          </w:p>
        </w:tc>
        <w:tc>
          <w:tcPr>
            <w:tcW w:w="811" w:type="dxa"/>
            <w:vAlign w:val="center"/>
          </w:tcPr>
          <w:p w14:paraId="619C8B8F" w14:textId="79F747D8" w:rsidR="00990394" w:rsidRPr="0084337D" w:rsidRDefault="00990394" w:rsidP="00990394">
            <w:pPr>
              <w:pStyle w:val="Texto"/>
              <w:spacing w:before="0" w:after="0"/>
              <w:jc w:val="center"/>
              <w:rPr>
                <w:lang w:val="es-ES"/>
              </w:rPr>
            </w:pPr>
            <w:r w:rsidRPr="000B16A2">
              <w:rPr>
                <w:rFonts w:ascii="Arial" w:hAnsi="Arial" w:cs="Arial"/>
              </w:rPr>
              <w:t>Media</w:t>
            </w:r>
          </w:p>
        </w:tc>
        <w:tc>
          <w:tcPr>
            <w:tcW w:w="6909" w:type="dxa"/>
          </w:tcPr>
          <w:p w14:paraId="4DA2C85C" w14:textId="1E8C1106" w:rsidR="00990394" w:rsidRPr="0084337D" w:rsidRDefault="00990394" w:rsidP="00990394">
            <w:pPr>
              <w:pStyle w:val="Texto"/>
              <w:spacing w:before="0" w:after="0"/>
              <w:jc w:val="left"/>
              <w:rPr>
                <w:lang w:val="es-ES"/>
              </w:rPr>
            </w:pPr>
            <w:r w:rsidRPr="000B16A2">
              <w:rPr>
                <w:rFonts w:ascii="Arial" w:hAnsi="Arial" w:cs="Arial"/>
                <w:lang w:val="es-ES"/>
              </w:rPr>
              <w:t>Paralelización máxima de dos tareas por grupo de desarrolladores, y soporte de recursos extra en tareas relacionadas.</w:t>
            </w:r>
          </w:p>
        </w:tc>
        <w:tc>
          <w:tcPr>
            <w:tcW w:w="1058" w:type="dxa"/>
            <w:vAlign w:val="center"/>
          </w:tcPr>
          <w:p w14:paraId="78ED6256" w14:textId="7E75C7DA" w:rsidR="00990394" w:rsidRPr="0084337D" w:rsidRDefault="00990394" w:rsidP="00990394">
            <w:pPr>
              <w:pStyle w:val="Texto"/>
              <w:spacing w:before="0" w:after="0"/>
              <w:jc w:val="center"/>
              <w:rPr>
                <w:lang w:val="es-ES"/>
              </w:rPr>
            </w:pPr>
            <w:r w:rsidRPr="000B16A2">
              <w:rPr>
                <w:rFonts w:ascii="Arial" w:hAnsi="Arial" w:cs="Arial"/>
              </w:rPr>
              <w:t>Alto</w:t>
            </w:r>
          </w:p>
        </w:tc>
      </w:tr>
    </w:tbl>
    <w:p w14:paraId="37037D57" w14:textId="1EC55BCF" w:rsidR="000B0782" w:rsidRPr="0084337D" w:rsidRDefault="000B0782" w:rsidP="000B0782">
      <w:pPr>
        <w:pStyle w:val="Texto"/>
        <w:rPr>
          <w:lang w:val="es-ES"/>
        </w:rPr>
        <w:sectPr w:rsidR="000B0782" w:rsidRPr="0084337D" w:rsidSect="00C038D0">
          <w:headerReference w:type="default" r:id="rId39"/>
          <w:footerReference w:type="default" r:id="rId40"/>
          <w:pgSz w:w="16838" w:h="11906" w:orient="landscape" w:code="9"/>
          <w:pgMar w:top="1418" w:right="1418" w:bottom="1134" w:left="1418" w:header="567" w:footer="0" w:gutter="0"/>
          <w:cols w:space="708"/>
          <w:docGrid w:linePitch="360"/>
        </w:sectPr>
      </w:pPr>
    </w:p>
    <w:p w14:paraId="749B40B0" w14:textId="33181089" w:rsidR="00995F83" w:rsidRPr="0084337D" w:rsidRDefault="00995F83" w:rsidP="00BD328F">
      <w:pPr>
        <w:pStyle w:val="Ttulo2"/>
      </w:pPr>
      <w:bookmarkStart w:id="52" w:name="_Toc100006662"/>
      <w:r w:rsidRPr="0084337D">
        <w:lastRenderedPageBreak/>
        <w:t>Matriz de riesgos</w:t>
      </w:r>
      <w:bookmarkEnd w:id="52"/>
    </w:p>
    <w:p w14:paraId="5714847E" w14:textId="77777777" w:rsidR="00254926" w:rsidRPr="0084337D" w:rsidRDefault="00254926" w:rsidP="00254926">
      <w:pPr>
        <w:pStyle w:val="Texto"/>
        <w:rPr>
          <w:lang w:val="es-ES"/>
        </w:rPr>
      </w:pPr>
    </w:p>
    <w:tbl>
      <w:tblPr>
        <w:tblStyle w:val="Tablaconcuadrcula"/>
        <w:tblW w:w="0" w:type="auto"/>
        <w:tblLook w:val="04A0" w:firstRow="1" w:lastRow="0" w:firstColumn="1" w:lastColumn="0" w:noHBand="0" w:noVBand="1"/>
      </w:tblPr>
      <w:tblGrid>
        <w:gridCol w:w="1537"/>
        <w:gridCol w:w="1059"/>
        <w:gridCol w:w="1851"/>
        <w:gridCol w:w="2451"/>
        <w:gridCol w:w="2451"/>
      </w:tblGrid>
      <w:tr w:rsidR="00254926" w:rsidRPr="0084337D" w14:paraId="639AB1D3" w14:textId="77777777" w:rsidTr="000B56D6">
        <w:tc>
          <w:tcPr>
            <w:tcW w:w="1418" w:type="dxa"/>
            <w:vMerge w:val="restart"/>
            <w:tcBorders>
              <w:top w:val="nil"/>
              <w:left w:val="nil"/>
              <w:bottom w:val="nil"/>
              <w:right w:val="nil"/>
            </w:tcBorders>
            <w:vAlign w:val="center"/>
          </w:tcPr>
          <w:p w14:paraId="3224AC7B" w14:textId="77777777" w:rsidR="00254926" w:rsidRPr="0084337D" w:rsidRDefault="00254926" w:rsidP="000B56D6">
            <w:pPr>
              <w:pStyle w:val="Texto"/>
              <w:jc w:val="center"/>
              <w:rPr>
                <w:b/>
                <w:bCs/>
                <w:lang w:val="es-ES"/>
              </w:rPr>
            </w:pPr>
            <w:r w:rsidRPr="0084337D">
              <w:rPr>
                <w:b/>
                <w:bCs/>
                <w:lang w:val="es-ES"/>
              </w:rPr>
              <w:t>Probabilidad</w:t>
            </w:r>
          </w:p>
        </w:tc>
        <w:tc>
          <w:tcPr>
            <w:tcW w:w="1134" w:type="dxa"/>
            <w:tcBorders>
              <w:top w:val="nil"/>
              <w:left w:val="nil"/>
              <w:bottom w:val="nil"/>
            </w:tcBorders>
            <w:vAlign w:val="center"/>
          </w:tcPr>
          <w:p w14:paraId="43F9BCF4" w14:textId="77777777" w:rsidR="00254926" w:rsidRPr="0084337D" w:rsidRDefault="00254926" w:rsidP="000B56D6">
            <w:pPr>
              <w:pStyle w:val="Texto"/>
              <w:jc w:val="center"/>
              <w:rPr>
                <w:lang w:val="es-ES"/>
              </w:rPr>
            </w:pPr>
            <w:r w:rsidRPr="0084337D">
              <w:rPr>
                <w:lang w:val="es-ES"/>
              </w:rPr>
              <w:t>alta</w:t>
            </w:r>
          </w:p>
        </w:tc>
        <w:tc>
          <w:tcPr>
            <w:tcW w:w="2126" w:type="dxa"/>
            <w:tcBorders>
              <w:top w:val="single" w:sz="4" w:space="0" w:color="auto"/>
            </w:tcBorders>
            <w:shd w:val="clear" w:color="auto" w:fill="FFC000" w:themeFill="accent4"/>
            <w:vAlign w:val="center"/>
          </w:tcPr>
          <w:p w14:paraId="5ED2C769" w14:textId="77777777" w:rsidR="00254926" w:rsidRPr="0084337D" w:rsidRDefault="00254926" w:rsidP="000B56D6">
            <w:pPr>
              <w:pStyle w:val="Texto"/>
              <w:jc w:val="center"/>
              <w:rPr>
                <w:b/>
                <w:bCs/>
                <w:color w:val="FFFFFF" w:themeColor="background1"/>
                <w:lang w:val="es-ES"/>
              </w:rPr>
            </w:pPr>
          </w:p>
        </w:tc>
        <w:tc>
          <w:tcPr>
            <w:tcW w:w="2410" w:type="dxa"/>
            <w:tcBorders>
              <w:top w:val="single" w:sz="4" w:space="0" w:color="auto"/>
            </w:tcBorders>
            <w:shd w:val="clear" w:color="auto" w:fill="FF5B5B"/>
            <w:vAlign w:val="center"/>
          </w:tcPr>
          <w:p w14:paraId="57390120"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R16</w:t>
            </w:r>
          </w:p>
        </w:tc>
        <w:tc>
          <w:tcPr>
            <w:tcW w:w="2261" w:type="dxa"/>
            <w:tcBorders>
              <w:top w:val="single" w:sz="4" w:space="0" w:color="auto"/>
              <w:right w:val="single" w:sz="4" w:space="0" w:color="auto"/>
            </w:tcBorders>
            <w:shd w:val="clear" w:color="auto" w:fill="C00000"/>
            <w:vAlign w:val="center"/>
          </w:tcPr>
          <w:p w14:paraId="40ED1DBD"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R1</w:t>
            </w:r>
          </w:p>
        </w:tc>
      </w:tr>
      <w:tr w:rsidR="00254926" w:rsidRPr="0084337D" w14:paraId="55EDFA2D" w14:textId="77777777" w:rsidTr="000B56D6">
        <w:tc>
          <w:tcPr>
            <w:tcW w:w="1418" w:type="dxa"/>
            <w:vMerge/>
            <w:tcBorders>
              <w:top w:val="nil"/>
              <w:left w:val="nil"/>
              <w:bottom w:val="nil"/>
              <w:right w:val="nil"/>
            </w:tcBorders>
            <w:vAlign w:val="center"/>
          </w:tcPr>
          <w:p w14:paraId="40A4E782" w14:textId="77777777" w:rsidR="00254926" w:rsidRPr="0084337D" w:rsidRDefault="00254926" w:rsidP="000B56D6">
            <w:pPr>
              <w:pStyle w:val="Texto"/>
              <w:jc w:val="center"/>
              <w:rPr>
                <w:lang w:val="es-ES"/>
              </w:rPr>
            </w:pPr>
          </w:p>
        </w:tc>
        <w:tc>
          <w:tcPr>
            <w:tcW w:w="1134" w:type="dxa"/>
            <w:tcBorders>
              <w:top w:val="nil"/>
              <w:left w:val="nil"/>
              <w:bottom w:val="nil"/>
            </w:tcBorders>
            <w:vAlign w:val="center"/>
          </w:tcPr>
          <w:p w14:paraId="115249BC" w14:textId="77777777" w:rsidR="00254926" w:rsidRPr="0084337D" w:rsidRDefault="00254926" w:rsidP="000B56D6">
            <w:pPr>
              <w:pStyle w:val="Texto"/>
              <w:jc w:val="center"/>
              <w:rPr>
                <w:lang w:val="es-ES"/>
              </w:rPr>
            </w:pPr>
            <w:r w:rsidRPr="0084337D">
              <w:rPr>
                <w:lang w:val="es-ES"/>
              </w:rPr>
              <w:t>media</w:t>
            </w:r>
          </w:p>
        </w:tc>
        <w:tc>
          <w:tcPr>
            <w:tcW w:w="2126" w:type="dxa"/>
            <w:shd w:val="clear" w:color="auto" w:fill="92D050"/>
            <w:vAlign w:val="center"/>
          </w:tcPr>
          <w:p w14:paraId="1CE36D2B" w14:textId="77777777" w:rsidR="00254926" w:rsidRPr="0084337D" w:rsidRDefault="00254926" w:rsidP="000B56D6">
            <w:pPr>
              <w:pStyle w:val="Texto"/>
              <w:jc w:val="center"/>
              <w:rPr>
                <w:b/>
                <w:bCs/>
                <w:color w:val="FFFFFF" w:themeColor="background1"/>
                <w:lang w:val="es-ES"/>
              </w:rPr>
            </w:pPr>
          </w:p>
        </w:tc>
        <w:tc>
          <w:tcPr>
            <w:tcW w:w="2410" w:type="dxa"/>
            <w:shd w:val="clear" w:color="auto" w:fill="FFDE75"/>
            <w:vAlign w:val="center"/>
          </w:tcPr>
          <w:p w14:paraId="5BDFC31E"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R14,R17,R29</w:t>
            </w:r>
          </w:p>
        </w:tc>
        <w:tc>
          <w:tcPr>
            <w:tcW w:w="2261" w:type="dxa"/>
            <w:tcBorders>
              <w:right w:val="single" w:sz="4" w:space="0" w:color="auto"/>
            </w:tcBorders>
            <w:shd w:val="clear" w:color="auto" w:fill="FF5B5B"/>
            <w:vAlign w:val="center"/>
          </w:tcPr>
          <w:p w14:paraId="324D2E17"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R2,R6,R7,R9,R15</w:t>
            </w:r>
          </w:p>
        </w:tc>
      </w:tr>
      <w:tr w:rsidR="00254926" w:rsidRPr="0084337D" w14:paraId="72AD4F1F" w14:textId="77777777" w:rsidTr="000B56D6">
        <w:tc>
          <w:tcPr>
            <w:tcW w:w="1418" w:type="dxa"/>
            <w:vMerge/>
            <w:tcBorders>
              <w:top w:val="nil"/>
              <w:left w:val="nil"/>
              <w:bottom w:val="nil"/>
              <w:right w:val="nil"/>
            </w:tcBorders>
            <w:vAlign w:val="center"/>
          </w:tcPr>
          <w:p w14:paraId="25A377AD" w14:textId="77777777" w:rsidR="00254926" w:rsidRPr="0084337D" w:rsidRDefault="00254926" w:rsidP="000B56D6">
            <w:pPr>
              <w:pStyle w:val="Texto"/>
              <w:jc w:val="center"/>
              <w:rPr>
                <w:lang w:val="es-ES"/>
              </w:rPr>
            </w:pPr>
          </w:p>
        </w:tc>
        <w:tc>
          <w:tcPr>
            <w:tcW w:w="1134" w:type="dxa"/>
            <w:tcBorders>
              <w:top w:val="nil"/>
              <w:left w:val="nil"/>
              <w:bottom w:val="nil"/>
            </w:tcBorders>
            <w:vAlign w:val="center"/>
          </w:tcPr>
          <w:p w14:paraId="0B32EDD6" w14:textId="77777777" w:rsidR="00254926" w:rsidRPr="0084337D" w:rsidRDefault="00254926" w:rsidP="000B56D6">
            <w:pPr>
              <w:pStyle w:val="Texto"/>
              <w:jc w:val="center"/>
              <w:rPr>
                <w:lang w:val="es-ES"/>
              </w:rPr>
            </w:pPr>
            <w:r w:rsidRPr="0084337D">
              <w:rPr>
                <w:lang w:val="es-ES"/>
              </w:rPr>
              <w:t>baja</w:t>
            </w:r>
          </w:p>
        </w:tc>
        <w:tc>
          <w:tcPr>
            <w:tcW w:w="2126" w:type="dxa"/>
            <w:tcBorders>
              <w:bottom w:val="single" w:sz="4" w:space="0" w:color="auto"/>
            </w:tcBorders>
            <w:shd w:val="clear" w:color="auto" w:fill="00B050"/>
            <w:vAlign w:val="center"/>
          </w:tcPr>
          <w:p w14:paraId="3BDAD0E2"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R2,R39</w:t>
            </w:r>
          </w:p>
        </w:tc>
        <w:tc>
          <w:tcPr>
            <w:tcW w:w="2410" w:type="dxa"/>
            <w:tcBorders>
              <w:bottom w:val="single" w:sz="4" w:space="0" w:color="auto"/>
            </w:tcBorders>
            <w:shd w:val="clear" w:color="auto" w:fill="92D050"/>
            <w:vAlign w:val="center"/>
          </w:tcPr>
          <w:p w14:paraId="548C3309" w14:textId="77777777" w:rsidR="00254926" w:rsidRPr="0084337D" w:rsidRDefault="00254926" w:rsidP="000B56D6">
            <w:pPr>
              <w:pStyle w:val="Texto"/>
              <w:jc w:val="center"/>
              <w:rPr>
                <w:b/>
                <w:bCs/>
                <w:color w:val="FFFFFF" w:themeColor="background1"/>
                <w:lang w:val="es-ES"/>
              </w:rPr>
            </w:pPr>
          </w:p>
          <w:p w14:paraId="218EBE4F"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R5,R11,R13,R19,R23</w:t>
            </w:r>
          </w:p>
          <w:p w14:paraId="7C278E99"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R27,R30,R33,R37,R38</w:t>
            </w:r>
          </w:p>
          <w:p w14:paraId="149682BD"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R42,R43,R44</w:t>
            </w:r>
          </w:p>
          <w:p w14:paraId="6D224993" w14:textId="77777777" w:rsidR="00254926" w:rsidRPr="0084337D" w:rsidRDefault="00254926" w:rsidP="000B56D6">
            <w:pPr>
              <w:pStyle w:val="Texto"/>
              <w:jc w:val="center"/>
              <w:rPr>
                <w:b/>
                <w:bCs/>
                <w:color w:val="FFFFFF" w:themeColor="background1"/>
                <w:lang w:val="es-ES"/>
              </w:rPr>
            </w:pPr>
          </w:p>
        </w:tc>
        <w:tc>
          <w:tcPr>
            <w:tcW w:w="2261" w:type="dxa"/>
            <w:tcBorders>
              <w:bottom w:val="single" w:sz="4" w:space="0" w:color="auto"/>
              <w:right w:val="single" w:sz="4" w:space="0" w:color="auto"/>
            </w:tcBorders>
            <w:shd w:val="clear" w:color="auto" w:fill="FFC000" w:themeFill="accent4"/>
            <w:vAlign w:val="center"/>
          </w:tcPr>
          <w:p w14:paraId="576D8017"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R3,R4,R8,R10,R12</w:t>
            </w:r>
          </w:p>
          <w:p w14:paraId="1ED7DD95" w14:textId="77777777" w:rsidR="00254926" w:rsidRPr="0084337D" w:rsidRDefault="00254926" w:rsidP="000B56D6">
            <w:pPr>
              <w:pStyle w:val="Texto"/>
              <w:jc w:val="center"/>
              <w:rPr>
                <w:b/>
                <w:color w:val="FFFFFF" w:themeColor="background1"/>
                <w:lang w:val="es-ES"/>
              </w:rPr>
            </w:pPr>
            <w:r w:rsidRPr="0084337D">
              <w:rPr>
                <w:b/>
                <w:color w:val="FFFFFF" w:themeColor="background1"/>
                <w:lang w:val="es-ES"/>
              </w:rPr>
              <w:t>R18,R21,R22,R24</w:t>
            </w:r>
          </w:p>
          <w:p w14:paraId="5A5C4DD5"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R25,R26,R28,R31</w:t>
            </w:r>
          </w:p>
          <w:p w14:paraId="2222C0C5" w14:textId="77777777" w:rsidR="00254926" w:rsidRPr="0084337D" w:rsidRDefault="00254926" w:rsidP="000B56D6">
            <w:pPr>
              <w:pStyle w:val="Texto"/>
              <w:jc w:val="center"/>
              <w:rPr>
                <w:b/>
                <w:bCs/>
                <w:color w:val="FFFFFF" w:themeColor="background1"/>
                <w:lang w:val="es-ES"/>
              </w:rPr>
            </w:pPr>
            <w:r w:rsidRPr="0084337D">
              <w:rPr>
                <w:b/>
                <w:bCs/>
                <w:color w:val="FFFFFF" w:themeColor="background1"/>
                <w:lang w:val="es-ES"/>
              </w:rPr>
              <w:t>R32,R34,R35,R26</w:t>
            </w:r>
          </w:p>
          <w:p w14:paraId="2A49F79F" w14:textId="77777777" w:rsidR="00254926" w:rsidRPr="0084337D" w:rsidRDefault="00254926" w:rsidP="000B56D6">
            <w:pPr>
              <w:pStyle w:val="Texto"/>
              <w:jc w:val="center"/>
              <w:rPr>
                <w:b/>
                <w:color w:val="FFFFFF" w:themeColor="background1"/>
                <w:lang w:val="es-ES"/>
              </w:rPr>
            </w:pPr>
            <w:r w:rsidRPr="0084337D">
              <w:rPr>
                <w:b/>
                <w:color w:val="FFFFFF" w:themeColor="background1"/>
                <w:lang w:val="es-ES"/>
              </w:rPr>
              <w:t>R40,R41,R45,R46,R47</w:t>
            </w:r>
          </w:p>
        </w:tc>
      </w:tr>
      <w:tr w:rsidR="00254926" w:rsidRPr="0084337D" w14:paraId="5B069399" w14:textId="77777777" w:rsidTr="000B56D6">
        <w:tc>
          <w:tcPr>
            <w:tcW w:w="1418" w:type="dxa"/>
            <w:tcBorders>
              <w:top w:val="nil"/>
              <w:left w:val="nil"/>
              <w:bottom w:val="nil"/>
              <w:right w:val="nil"/>
            </w:tcBorders>
            <w:vAlign w:val="center"/>
          </w:tcPr>
          <w:p w14:paraId="7DC15996" w14:textId="77777777" w:rsidR="00254926" w:rsidRPr="0084337D" w:rsidRDefault="00254926" w:rsidP="000B56D6">
            <w:pPr>
              <w:pStyle w:val="Texto"/>
              <w:jc w:val="center"/>
              <w:rPr>
                <w:lang w:val="es-ES"/>
              </w:rPr>
            </w:pPr>
          </w:p>
        </w:tc>
        <w:tc>
          <w:tcPr>
            <w:tcW w:w="1134" w:type="dxa"/>
            <w:tcBorders>
              <w:top w:val="nil"/>
              <w:left w:val="nil"/>
              <w:bottom w:val="nil"/>
              <w:right w:val="nil"/>
            </w:tcBorders>
            <w:vAlign w:val="center"/>
          </w:tcPr>
          <w:p w14:paraId="7D96BD1C" w14:textId="77777777" w:rsidR="00254926" w:rsidRPr="0084337D" w:rsidRDefault="00254926" w:rsidP="000B56D6">
            <w:pPr>
              <w:pStyle w:val="Texto"/>
              <w:jc w:val="center"/>
              <w:rPr>
                <w:lang w:val="es-ES"/>
              </w:rPr>
            </w:pPr>
          </w:p>
        </w:tc>
        <w:tc>
          <w:tcPr>
            <w:tcW w:w="2126" w:type="dxa"/>
            <w:tcBorders>
              <w:left w:val="nil"/>
              <w:bottom w:val="nil"/>
              <w:right w:val="nil"/>
            </w:tcBorders>
            <w:vAlign w:val="center"/>
          </w:tcPr>
          <w:p w14:paraId="1AE1D17C" w14:textId="77777777" w:rsidR="00254926" w:rsidRPr="0084337D" w:rsidRDefault="00254926" w:rsidP="000B56D6">
            <w:pPr>
              <w:pStyle w:val="Texto"/>
              <w:jc w:val="center"/>
              <w:rPr>
                <w:lang w:val="es-ES"/>
              </w:rPr>
            </w:pPr>
            <w:r w:rsidRPr="0084337D">
              <w:rPr>
                <w:lang w:val="es-ES"/>
              </w:rPr>
              <w:t>bajo</w:t>
            </w:r>
          </w:p>
        </w:tc>
        <w:tc>
          <w:tcPr>
            <w:tcW w:w="2410" w:type="dxa"/>
            <w:tcBorders>
              <w:left w:val="nil"/>
              <w:bottom w:val="nil"/>
              <w:right w:val="nil"/>
            </w:tcBorders>
            <w:vAlign w:val="center"/>
          </w:tcPr>
          <w:p w14:paraId="642E54B1" w14:textId="77777777" w:rsidR="00254926" w:rsidRPr="0084337D" w:rsidRDefault="00254926" w:rsidP="000B56D6">
            <w:pPr>
              <w:pStyle w:val="Texto"/>
              <w:jc w:val="center"/>
              <w:rPr>
                <w:lang w:val="es-ES"/>
              </w:rPr>
            </w:pPr>
            <w:r w:rsidRPr="0084337D">
              <w:rPr>
                <w:lang w:val="es-ES"/>
              </w:rPr>
              <w:t>medio</w:t>
            </w:r>
          </w:p>
        </w:tc>
        <w:tc>
          <w:tcPr>
            <w:tcW w:w="2261" w:type="dxa"/>
            <w:tcBorders>
              <w:left w:val="nil"/>
              <w:bottom w:val="nil"/>
              <w:right w:val="nil"/>
            </w:tcBorders>
            <w:vAlign w:val="center"/>
          </w:tcPr>
          <w:p w14:paraId="6073F18D" w14:textId="77777777" w:rsidR="00254926" w:rsidRPr="0084337D" w:rsidRDefault="00254926" w:rsidP="000B56D6">
            <w:pPr>
              <w:pStyle w:val="Texto"/>
              <w:jc w:val="center"/>
              <w:rPr>
                <w:lang w:val="es-ES"/>
              </w:rPr>
            </w:pPr>
            <w:r w:rsidRPr="0084337D">
              <w:rPr>
                <w:lang w:val="es-ES"/>
              </w:rPr>
              <w:t>alto</w:t>
            </w:r>
          </w:p>
        </w:tc>
      </w:tr>
      <w:tr w:rsidR="00254926" w:rsidRPr="0084337D" w14:paraId="18296297" w14:textId="77777777" w:rsidTr="000B56D6">
        <w:trPr>
          <w:trHeight w:val="354"/>
        </w:trPr>
        <w:tc>
          <w:tcPr>
            <w:tcW w:w="1418" w:type="dxa"/>
            <w:tcBorders>
              <w:top w:val="nil"/>
              <w:left w:val="nil"/>
              <w:bottom w:val="nil"/>
              <w:right w:val="nil"/>
            </w:tcBorders>
            <w:vAlign w:val="center"/>
          </w:tcPr>
          <w:p w14:paraId="26594B92" w14:textId="77777777" w:rsidR="00254926" w:rsidRPr="0084337D" w:rsidRDefault="00254926" w:rsidP="000B56D6">
            <w:pPr>
              <w:pStyle w:val="Texto"/>
              <w:rPr>
                <w:lang w:val="es-ES"/>
              </w:rPr>
            </w:pPr>
          </w:p>
        </w:tc>
        <w:tc>
          <w:tcPr>
            <w:tcW w:w="1134" w:type="dxa"/>
            <w:tcBorders>
              <w:top w:val="nil"/>
              <w:left w:val="nil"/>
              <w:bottom w:val="nil"/>
              <w:right w:val="nil"/>
            </w:tcBorders>
            <w:vAlign w:val="center"/>
          </w:tcPr>
          <w:p w14:paraId="4AB4E499" w14:textId="77777777" w:rsidR="00254926" w:rsidRPr="0084337D" w:rsidRDefault="00254926" w:rsidP="000B56D6">
            <w:pPr>
              <w:pStyle w:val="Texto"/>
              <w:jc w:val="center"/>
              <w:rPr>
                <w:lang w:val="es-ES"/>
              </w:rPr>
            </w:pPr>
          </w:p>
        </w:tc>
        <w:tc>
          <w:tcPr>
            <w:tcW w:w="6797" w:type="dxa"/>
            <w:gridSpan w:val="3"/>
            <w:tcBorders>
              <w:top w:val="nil"/>
              <w:left w:val="nil"/>
              <w:bottom w:val="nil"/>
              <w:right w:val="nil"/>
            </w:tcBorders>
            <w:vAlign w:val="center"/>
          </w:tcPr>
          <w:p w14:paraId="18B2A324" w14:textId="77777777" w:rsidR="00254926" w:rsidRPr="0084337D" w:rsidRDefault="00254926" w:rsidP="000B56D6">
            <w:pPr>
              <w:pStyle w:val="Texto"/>
              <w:jc w:val="center"/>
              <w:rPr>
                <w:b/>
                <w:bCs/>
                <w:lang w:val="es-ES"/>
              </w:rPr>
            </w:pPr>
            <w:r w:rsidRPr="0084337D">
              <w:rPr>
                <w:b/>
                <w:bCs/>
                <w:lang w:val="es-ES"/>
              </w:rPr>
              <w:t>Impacto</w:t>
            </w:r>
          </w:p>
        </w:tc>
      </w:tr>
    </w:tbl>
    <w:p w14:paraId="1217B26D" w14:textId="77777777" w:rsidR="00254926" w:rsidRPr="0084337D" w:rsidRDefault="00254926" w:rsidP="00254926">
      <w:pPr>
        <w:pStyle w:val="Texto"/>
        <w:rPr>
          <w:lang w:val="es-ES"/>
        </w:rPr>
      </w:pPr>
    </w:p>
    <w:p w14:paraId="0DDE27F4" w14:textId="77777777" w:rsidR="00C038D0" w:rsidRPr="0084337D" w:rsidRDefault="00C038D0" w:rsidP="005F5914">
      <w:pPr>
        <w:jc w:val="both"/>
        <w:rPr>
          <w:rFonts w:ascii="Arial" w:hAnsi="Arial" w:cs="Arial"/>
          <w:color w:val="000000"/>
          <w:sz w:val="27"/>
          <w:szCs w:val="27"/>
        </w:rPr>
      </w:pPr>
    </w:p>
    <w:p w14:paraId="334D5845" w14:textId="3287D758" w:rsidR="00D50977" w:rsidRDefault="008F6BA6" w:rsidP="00BD328F">
      <w:pPr>
        <w:pStyle w:val="Ttulo1"/>
      </w:pPr>
      <w:bookmarkStart w:id="53" w:name="_Toc100006663"/>
      <w:r w:rsidRPr="0084337D">
        <w:lastRenderedPageBreak/>
        <w:t>Resumen del resto del proyecto</w:t>
      </w:r>
      <w:bookmarkEnd w:id="53"/>
      <w:r w:rsidRPr="0084337D">
        <w:t xml:space="preserve"> </w:t>
      </w:r>
    </w:p>
    <w:p w14:paraId="2BB58248" w14:textId="4BB61362" w:rsidR="00ED5495" w:rsidRPr="002F411A" w:rsidRDefault="00ED5495" w:rsidP="00ED5495">
      <w:pPr>
        <w:pStyle w:val="Texto"/>
        <w:rPr>
          <w:rFonts w:ascii="Arial" w:hAnsi="Arial" w:cs="Arial"/>
          <w:lang w:val="es-ES"/>
        </w:rPr>
      </w:pPr>
      <w:r w:rsidRPr="002F411A">
        <w:rPr>
          <w:rFonts w:ascii="Arial" w:hAnsi="Arial" w:cs="Arial"/>
          <w:lang w:val="es-ES"/>
        </w:rPr>
        <w:t>La evolución de los documentos no se realizará</w:t>
      </w:r>
      <w:r w:rsidR="006F24CA" w:rsidRPr="002F411A">
        <w:rPr>
          <w:rFonts w:ascii="Arial" w:hAnsi="Arial" w:cs="Arial"/>
          <w:lang w:val="es-ES"/>
        </w:rPr>
        <w:t xml:space="preserve"> (no aplica)</w:t>
      </w:r>
      <w:r w:rsidRPr="002F411A">
        <w:rPr>
          <w:rFonts w:ascii="Arial" w:hAnsi="Arial" w:cs="Arial"/>
          <w:lang w:val="es-ES"/>
        </w:rPr>
        <w:t xml:space="preserve"> debido a que las versiones entregadas al cliente son versiones finales</w:t>
      </w:r>
      <w:r w:rsidR="00203B28" w:rsidRPr="002F411A">
        <w:rPr>
          <w:rFonts w:ascii="Arial" w:hAnsi="Arial" w:cs="Arial"/>
          <w:lang w:val="es-ES"/>
        </w:rPr>
        <w:t xml:space="preserve"> pudiendo sufrir actualizaciones puntuales</w:t>
      </w:r>
      <w:r w:rsidR="005938E8" w:rsidRPr="002F411A">
        <w:rPr>
          <w:rFonts w:ascii="Arial" w:hAnsi="Arial" w:cs="Arial"/>
          <w:lang w:val="es-ES"/>
        </w:rPr>
        <w:t>, pero mantienen el mismo formato a lo largo del proyecto.</w:t>
      </w:r>
    </w:p>
    <w:p w14:paraId="64B0489C" w14:textId="5A76BE31" w:rsidR="00ED5495" w:rsidRPr="002F411A" w:rsidRDefault="00ED5495" w:rsidP="00ED5495">
      <w:pPr>
        <w:pStyle w:val="Texto"/>
        <w:rPr>
          <w:rFonts w:ascii="Arial" w:hAnsi="Arial" w:cs="Arial"/>
          <w:lang w:val="es-ES"/>
        </w:rPr>
      </w:pPr>
      <w:r w:rsidRPr="002F411A">
        <w:rPr>
          <w:rFonts w:ascii="Arial" w:hAnsi="Arial" w:cs="Arial"/>
          <w:lang w:val="es-ES"/>
        </w:rPr>
        <w:t xml:space="preserve">Se entregará el </w:t>
      </w:r>
      <w:r w:rsidR="009956B2" w:rsidRPr="002F411A">
        <w:rPr>
          <w:rFonts w:ascii="Arial" w:hAnsi="Arial" w:cs="Arial"/>
          <w:lang w:val="es-ES"/>
        </w:rPr>
        <w:t>código al cliente en un documento .rar donde incluya un manual de usuario para que pueda utilizarlo.</w:t>
      </w:r>
    </w:p>
    <w:p w14:paraId="59207F63" w14:textId="1682F45C" w:rsidR="00B761C3" w:rsidRPr="002F411A" w:rsidRDefault="00B761C3" w:rsidP="00ED5495">
      <w:pPr>
        <w:pStyle w:val="Texto"/>
        <w:rPr>
          <w:rFonts w:ascii="Arial" w:hAnsi="Arial" w:cs="Arial"/>
          <w:lang w:val="es-ES"/>
        </w:rPr>
      </w:pPr>
      <w:r w:rsidRPr="002F411A">
        <w:rPr>
          <w:rFonts w:ascii="Arial" w:hAnsi="Arial" w:cs="Arial"/>
          <w:lang w:val="es-ES"/>
        </w:rPr>
        <w:t>En el caso que se produzca una solicitud de cambio se deberá de seguir los puntos establecidos en</w:t>
      </w:r>
      <w:r w:rsidR="00B20F40" w:rsidRPr="002F411A">
        <w:rPr>
          <w:rFonts w:ascii="Arial" w:hAnsi="Arial" w:cs="Arial"/>
          <w:lang w:val="es-ES"/>
        </w:rPr>
        <w:t xml:space="preserve"> </w:t>
      </w:r>
      <w:hyperlink w:anchor="_Notificación_de_problemas" w:history="1">
        <w:r w:rsidR="00B20F40" w:rsidRPr="002F411A">
          <w:rPr>
            <w:rStyle w:val="Hipervnculo"/>
            <w:rFonts w:ascii="Arial" w:hAnsi="Arial" w:cs="Arial"/>
            <w:lang w:val="es-ES"/>
          </w:rPr>
          <w:t>apartado 8</w:t>
        </w:r>
      </w:hyperlink>
      <w:r w:rsidR="00B20F40" w:rsidRPr="002F411A">
        <w:rPr>
          <w:rFonts w:ascii="Arial" w:hAnsi="Arial" w:cs="Arial"/>
          <w:lang w:val="es-ES"/>
        </w:rPr>
        <w:t xml:space="preserve"> de este documento. </w:t>
      </w:r>
    </w:p>
    <w:p w14:paraId="4D19670E" w14:textId="206DF153" w:rsidR="00C14E17" w:rsidRPr="0084337D" w:rsidRDefault="008417E3" w:rsidP="00BD328F">
      <w:pPr>
        <w:pStyle w:val="Ttulo1"/>
      </w:pPr>
      <w:bookmarkStart w:id="54" w:name="_Toc100006664"/>
      <w:r w:rsidRPr="0084337D">
        <w:lastRenderedPageBreak/>
        <w:t>Glosario</w:t>
      </w:r>
      <w:bookmarkEnd w:id="54"/>
    </w:p>
    <w:tbl>
      <w:tblPr>
        <w:tblW w:w="9360" w:type="dxa"/>
        <w:tblBorders>
          <w:top w:val="outset" w:sz="6" w:space="0" w:color="auto"/>
          <w:left w:val="outset" w:sz="6" w:space="0" w:color="auto"/>
          <w:bottom w:val="outset" w:sz="6" w:space="0" w:color="auto"/>
          <w:right w:val="outset" w:sz="6" w:space="0" w:color="auto"/>
        </w:tblBorders>
        <w:tblCellMar>
          <w:left w:w="0" w:type="dxa"/>
          <w:right w:w="0" w:type="dxa"/>
        </w:tblCellMar>
        <w:tblLook w:val="04A0" w:firstRow="1" w:lastRow="0" w:firstColumn="1" w:lastColumn="0" w:noHBand="0" w:noVBand="1"/>
      </w:tblPr>
      <w:tblGrid>
        <w:gridCol w:w="2119"/>
        <w:gridCol w:w="7241"/>
      </w:tblGrid>
      <w:tr w:rsidR="00555B03" w:rsidRPr="00666983" w14:paraId="038B22F5" w14:textId="77777777" w:rsidTr="00BD328F">
        <w:trPr>
          <w:trHeight w:val="381"/>
        </w:trPr>
        <w:tc>
          <w:tcPr>
            <w:tcW w:w="2119" w:type="dxa"/>
            <w:tcBorders>
              <w:top w:val="single" w:sz="6" w:space="0" w:color="auto"/>
              <w:left w:val="single" w:sz="6" w:space="0" w:color="auto"/>
              <w:bottom w:val="single" w:sz="6" w:space="0" w:color="auto"/>
              <w:right w:val="single" w:sz="6" w:space="0" w:color="auto"/>
            </w:tcBorders>
            <w:shd w:val="clear" w:color="auto" w:fill="6C00C0"/>
            <w:vAlign w:val="center"/>
            <w:hideMark/>
          </w:tcPr>
          <w:p w14:paraId="70AE9227" w14:textId="77777777" w:rsidR="00555B03" w:rsidRPr="00666983" w:rsidRDefault="00555B03" w:rsidP="00BD328F">
            <w:pPr>
              <w:ind w:right="-289"/>
              <w:jc w:val="center"/>
              <w:textAlignment w:val="baseline"/>
              <w:rPr>
                <w:rFonts w:ascii="Segoe UI" w:hAnsi="Segoe UI" w:cs="Segoe UI"/>
                <w:sz w:val="18"/>
                <w:szCs w:val="18"/>
              </w:rPr>
            </w:pPr>
            <w:r>
              <w:rPr>
                <w:rFonts w:ascii="Calibri" w:hAnsi="Calibri" w:cs="Calibri"/>
                <w:b/>
                <w:color w:val="FFFFFF"/>
                <w:lang w:val="en-US"/>
              </w:rPr>
              <w:t>Acrónimo</w:t>
            </w:r>
          </w:p>
        </w:tc>
        <w:tc>
          <w:tcPr>
            <w:tcW w:w="7241" w:type="dxa"/>
            <w:tcBorders>
              <w:top w:val="single" w:sz="6" w:space="0" w:color="auto"/>
              <w:left w:val="single" w:sz="6" w:space="0" w:color="auto"/>
              <w:bottom w:val="single" w:sz="6" w:space="0" w:color="auto"/>
              <w:right w:val="single" w:sz="6" w:space="0" w:color="auto"/>
            </w:tcBorders>
            <w:shd w:val="clear" w:color="auto" w:fill="6C00C0"/>
            <w:vAlign w:val="center"/>
            <w:hideMark/>
          </w:tcPr>
          <w:p w14:paraId="7429D2DB" w14:textId="77777777" w:rsidR="00555B03" w:rsidRPr="00666983" w:rsidRDefault="00555B03" w:rsidP="00BD328F">
            <w:pPr>
              <w:ind w:right="-289"/>
              <w:jc w:val="center"/>
              <w:textAlignment w:val="baseline"/>
              <w:rPr>
                <w:rFonts w:ascii="Segoe UI" w:hAnsi="Segoe UI" w:cs="Segoe UI"/>
                <w:sz w:val="18"/>
                <w:szCs w:val="18"/>
              </w:rPr>
            </w:pPr>
            <w:r>
              <w:rPr>
                <w:rFonts w:ascii="Calibri" w:hAnsi="Calibri" w:cs="Calibri"/>
                <w:b/>
                <w:color w:val="FFFFFF"/>
                <w:lang w:val="en-US"/>
              </w:rPr>
              <w:t>Definición</w:t>
            </w:r>
          </w:p>
        </w:tc>
      </w:tr>
      <w:tr w:rsidR="00555B03" w:rsidRPr="00666983" w14:paraId="46329BC4"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0BC8CD2D" w14:textId="77777777" w:rsidR="00555B03" w:rsidRPr="00666983" w:rsidRDefault="00555B03" w:rsidP="00BD328F">
            <w:pPr>
              <w:jc w:val="center"/>
              <w:textAlignment w:val="baseline"/>
              <w:rPr>
                <w:rFonts w:ascii="Segoe UI" w:hAnsi="Segoe UI" w:cs="Segoe UI"/>
                <w:sz w:val="18"/>
                <w:szCs w:val="18"/>
              </w:rPr>
            </w:pPr>
            <w:r w:rsidRPr="00591371">
              <w:rPr>
                <w:rFonts w:ascii="Arial" w:hAnsi="Arial" w:cs="Arial"/>
                <w:sz w:val="24"/>
              </w:rPr>
              <w:t>SCMP</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3173E55B" w14:textId="77777777" w:rsidR="00555B03" w:rsidRPr="00666983" w:rsidRDefault="00555B03" w:rsidP="00BD328F">
            <w:pPr>
              <w:jc w:val="center"/>
              <w:textAlignment w:val="baseline"/>
              <w:rPr>
                <w:rFonts w:ascii="Segoe UI" w:hAnsi="Segoe UI" w:cs="Segoe UI"/>
                <w:sz w:val="18"/>
                <w:szCs w:val="18"/>
              </w:rPr>
            </w:pPr>
            <w:r w:rsidRPr="00591371">
              <w:rPr>
                <w:rFonts w:ascii="Arial" w:hAnsi="Arial" w:cs="Arial"/>
                <w:sz w:val="24"/>
              </w:rPr>
              <w:t>Software Configuration Management Plan</w:t>
            </w:r>
          </w:p>
        </w:tc>
      </w:tr>
      <w:tr w:rsidR="00555B03" w:rsidRPr="00B62669" w14:paraId="4B748006"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1E8E8187" w14:textId="77777777" w:rsidR="00555B03" w:rsidRPr="00591371" w:rsidRDefault="00555B03" w:rsidP="00BD328F">
            <w:pPr>
              <w:jc w:val="center"/>
              <w:textAlignment w:val="baseline"/>
              <w:rPr>
                <w:rFonts w:ascii="Arial" w:hAnsi="Arial" w:cs="Arial"/>
                <w:sz w:val="24"/>
              </w:rPr>
            </w:pPr>
            <w:r>
              <w:rPr>
                <w:rFonts w:ascii="Arial" w:hAnsi="Arial" w:cs="Arial"/>
                <w:sz w:val="24"/>
              </w:rPr>
              <w:t>SVVP</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5C0BCAEB" w14:textId="76588892" w:rsidR="00555B03" w:rsidRPr="00E71D16" w:rsidRDefault="00555B03" w:rsidP="00BD328F">
            <w:pPr>
              <w:jc w:val="center"/>
              <w:textAlignment w:val="baseline"/>
              <w:rPr>
                <w:rFonts w:ascii="Arial" w:hAnsi="Arial" w:cs="Arial"/>
                <w:sz w:val="24"/>
                <w:lang w:val="en-US"/>
              </w:rPr>
            </w:pPr>
            <w:r w:rsidRPr="00E71D16">
              <w:rPr>
                <w:rFonts w:ascii="Arial" w:hAnsi="Arial" w:cs="Arial"/>
                <w:sz w:val="24"/>
                <w:lang w:val="en-US"/>
              </w:rPr>
              <w:t>Software Verification</w:t>
            </w:r>
            <w:r w:rsidR="00B42EB9">
              <w:rPr>
                <w:rFonts w:ascii="Arial" w:hAnsi="Arial" w:cs="Arial"/>
                <w:sz w:val="24"/>
                <w:lang w:val="en-US"/>
              </w:rPr>
              <w:t xml:space="preserve"> and </w:t>
            </w:r>
            <w:r w:rsidR="00B42EB9" w:rsidRPr="00E71D16">
              <w:rPr>
                <w:rFonts w:ascii="Arial" w:hAnsi="Arial" w:cs="Arial"/>
                <w:sz w:val="24"/>
                <w:lang w:val="en-US"/>
              </w:rPr>
              <w:t>Validation</w:t>
            </w:r>
            <w:r w:rsidRPr="00E71D16">
              <w:rPr>
                <w:rFonts w:ascii="Arial" w:hAnsi="Arial" w:cs="Arial"/>
                <w:sz w:val="24"/>
                <w:lang w:val="en-US"/>
              </w:rPr>
              <w:t xml:space="preserve"> P</w:t>
            </w:r>
            <w:r>
              <w:rPr>
                <w:rFonts w:ascii="Arial" w:hAnsi="Arial" w:cs="Arial"/>
                <w:sz w:val="24"/>
                <w:lang w:val="en-US"/>
              </w:rPr>
              <w:t>lan</w:t>
            </w:r>
          </w:p>
        </w:tc>
      </w:tr>
      <w:tr w:rsidR="00555B03" w:rsidRPr="00E71D16" w14:paraId="7AF13E53"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4F603A2C" w14:textId="77777777" w:rsidR="00555B03" w:rsidRPr="00E71D16" w:rsidRDefault="00555B03" w:rsidP="00BD328F">
            <w:pPr>
              <w:jc w:val="center"/>
              <w:textAlignment w:val="baseline"/>
              <w:rPr>
                <w:rFonts w:ascii="Arial" w:hAnsi="Arial" w:cs="Arial"/>
                <w:sz w:val="24"/>
                <w:lang w:val="en-US"/>
              </w:rPr>
            </w:pPr>
            <w:r>
              <w:rPr>
                <w:rFonts w:ascii="Arial" w:hAnsi="Arial" w:cs="Arial"/>
                <w:sz w:val="24"/>
                <w:lang w:val="en-US"/>
              </w:rPr>
              <w:t>SPMP</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39A49B94" w14:textId="5C100254" w:rsidR="00555B03" w:rsidRPr="00E71D16" w:rsidRDefault="00555B03" w:rsidP="00BD328F">
            <w:pPr>
              <w:jc w:val="center"/>
              <w:textAlignment w:val="baseline"/>
              <w:rPr>
                <w:rFonts w:ascii="Arial" w:hAnsi="Arial" w:cs="Arial"/>
                <w:color w:val="000000"/>
                <w:sz w:val="24"/>
                <w:lang w:val="en-US"/>
              </w:rPr>
            </w:pPr>
            <w:r>
              <w:rPr>
                <w:rFonts w:ascii="Arial" w:hAnsi="Arial" w:cs="Arial"/>
                <w:color w:val="000000"/>
                <w:sz w:val="24"/>
                <w:lang w:val="en-US"/>
              </w:rPr>
              <w:t>Software Pro</w:t>
            </w:r>
            <w:r w:rsidR="00025513">
              <w:rPr>
                <w:rFonts w:ascii="Arial" w:hAnsi="Arial" w:cs="Arial"/>
                <w:color w:val="000000"/>
                <w:sz w:val="24"/>
                <w:lang w:val="en-US"/>
              </w:rPr>
              <w:t>j</w:t>
            </w:r>
            <w:r>
              <w:rPr>
                <w:rFonts w:ascii="Arial" w:hAnsi="Arial" w:cs="Arial"/>
                <w:color w:val="000000"/>
                <w:sz w:val="24"/>
                <w:lang w:val="en-US"/>
              </w:rPr>
              <w:t>ect Management Plan</w:t>
            </w:r>
          </w:p>
        </w:tc>
      </w:tr>
      <w:tr w:rsidR="00555B03" w:rsidRPr="00E71D16" w14:paraId="41BE42AC"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13F0F3E3" w14:textId="77777777" w:rsidR="00555B03" w:rsidRPr="00E71D16" w:rsidRDefault="00555B03" w:rsidP="00BD328F">
            <w:pPr>
              <w:jc w:val="center"/>
              <w:textAlignment w:val="baseline"/>
              <w:rPr>
                <w:rFonts w:ascii="Arial" w:hAnsi="Arial" w:cs="Arial"/>
                <w:sz w:val="24"/>
                <w:lang w:val="en-US"/>
              </w:rPr>
            </w:pPr>
            <w:r>
              <w:rPr>
                <w:rFonts w:ascii="Arial" w:hAnsi="Arial" w:cs="Arial"/>
                <w:sz w:val="24"/>
                <w:lang w:val="en-US"/>
              </w:rPr>
              <w:t>REC</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1DC8F727" w14:textId="77777777" w:rsidR="00555B03" w:rsidRPr="00E71D16" w:rsidRDefault="00555B03" w:rsidP="00BD328F">
            <w:pPr>
              <w:jc w:val="center"/>
              <w:textAlignment w:val="baseline"/>
              <w:rPr>
                <w:rFonts w:ascii="Arial" w:hAnsi="Arial" w:cs="Arial"/>
                <w:color w:val="000000"/>
                <w:sz w:val="24"/>
                <w:lang w:val="en-US"/>
              </w:rPr>
            </w:pPr>
            <w:r>
              <w:rPr>
                <w:rFonts w:ascii="Arial" w:hAnsi="Arial" w:cs="Arial"/>
                <w:color w:val="000000"/>
                <w:sz w:val="24"/>
                <w:lang w:val="en-US"/>
              </w:rPr>
              <w:t>Recurso</w:t>
            </w:r>
          </w:p>
        </w:tc>
      </w:tr>
      <w:tr w:rsidR="00555B03" w:rsidRPr="00E71D16" w14:paraId="0D47EA14"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3B10A078" w14:textId="5175BA93" w:rsidR="00555B03" w:rsidRPr="00E71D16" w:rsidRDefault="00555B03" w:rsidP="00BD328F">
            <w:pPr>
              <w:jc w:val="center"/>
              <w:textAlignment w:val="baseline"/>
              <w:rPr>
                <w:rFonts w:ascii="Arial" w:hAnsi="Arial" w:cs="Arial"/>
                <w:sz w:val="24"/>
                <w:lang w:val="en-US"/>
              </w:rPr>
            </w:pPr>
            <w:r>
              <w:rPr>
                <w:rFonts w:ascii="Arial" w:hAnsi="Arial" w:cs="Arial"/>
                <w:sz w:val="24"/>
                <w:lang w:val="en-US"/>
              </w:rPr>
              <w:t>N/A</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07E8E939" w14:textId="4DE85A9B" w:rsidR="00555B03" w:rsidRPr="00E71D16" w:rsidRDefault="00555B03" w:rsidP="00BD328F">
            <w:pPr>
              <w:jc w:val="center"/>
              <w:textAlignment w:val="baseline"/>
              <w:rPr>
                <w:rFonts w:ascii="Arial" w:hAnsi="Arial" w:cs="Arial"/>
                <w:color w:val="000000" w:themeColor="text1"/>
                <w:sz w:val="24"/>
                <w:lang w:val="en-US"/>
              </w:rPr>
            </w:pPr>
            <w:r>
              <w:rPr>
                <w:rFonts w:ascii="Arial" w:hAnsi="Arial" w:cs="Arial"/>
                <w:color w:val="000000" w:themeColor="text1"/>
                <w:sz w:val="24"/>
                <w:lang w:val="en-US"/>
              </w:rPr>
              <w:t>No aplica</w:t>
            </w:r>
          </w:p>
        </w:tc>
      </w:tr>
      <w:tr w:rsidR="00555B03" w:rsidRPr="00E71D16" w14:paraId="653B362C"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1AEBC7DA" w14:textId="62D29705" w:rsidR="00555B03" w:rsidRPr="00E71D16" w:rsidRDefault="00555B03" w:rsidP="00BD328F">
            <w:pPr>
              <w:jc w:val="center"/>
              <w:textAlignment w:val="baseline"/>
              <w:rPr>
                <w:rFonts w:ascii="Arial" w:hAnsi="Arial" w:cs="Arial"/>
                <w:sz w:val="24"/>
                <w:lang w:val="en-US"/>
              </w:rPr>
            </w:pPr>
            <w:r>
              <w:rPr>
                <w:rFonts w:ascii="Arial" w:hAnsi="Arial" w:cs="Arial"/>
                <w:sz w:val="24"/>
                <w:lang w:val="en-US"/>
              </w:rPr>
              <w:t>SQAP</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625EADB7" w14:textId="58165CDB" w:rsidR="00555B03" w:rsidRPr="00E71D16" w:rsidRDefault="00555B03" w:rsidP="00BD328F">
            <w:pPr>
              <w:jc w:val="center"/>
              <w:textAlignment w:val="baseline"/>
              <w:rPr>
                <w:rFonts w:ascii="Arial" w:hAnsi="Arial" w:cs="Arial"/>
                <w:color w:val="000000" w:themeColor="text1"/>
                <w:sz w:val="24"/>
                <w:lang w:val="en-US"/>
              </w:rPr>
            </w:pPr>
            <w:r>
              <w:rPr>
                <w:rFonts w:ascii="Arial" w:hAnsi="Arial" w:cs="Arial"/>
                <w:color w:val="000000" w:themeColor="text1"/>
                <w:sz w:val="24"/>
                <w:lang w:val="en-US"/>
              </w:rPr>
              <w:t>Software Quality Assurance Plan</w:t>
            </w:r>
          </w:p>
        </w:tc>
      </w:tr>
      <w:tr w:rsidR="00555B03" w:rsidRPr="00E71D16" w14:paraId="6025A791"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4BB03C4D" w14:textId="1D71E909" w:rsidR="00555B03" w:rsidRDefault="001D4A95" w:rsidP="00BD328F">
            <w:pPr>
              <w:jc w:val="center"/>
              <w:textAlignment w:val="baseline"/>
              <w:rPr>
                <w:rFonts w:ascii="Arial" w:hAnsi="Arial" w:cs="Arial"/>
                <w:sz w:val="24"/>
                <w:lang w:val="en-US"/>
              </w:rPr>
            </w:pPr>
            <w:r w:rsidRPr="001D4A95">
              <w:rPr>
                <w:rFonts w:ascii="Arial" w:hAnsi="Arial" w:cs="Arial"/>
                <w:sz w:val="24"/>
                <w:lang w:val="en-US"/>
              </w:rPr>
              <w:t>CI/CD</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430634D5" w14:textId="3B3CBAB5" w:rsidR="00555B03" w:rsidRDefault="001D4A95" w:rsidP="00BD328F">
            <w:pPr>
              <w:jc w:val="center"/>
              <w:textAlignment w:val="baseline"/>
              <w:rPr>
                <w:rFonts w:ascii="Arial" w:hAnsi="Arial" w:cs="Arial"/>
                <w:color w:val="000000" w:themeColor="text1"/>
                <w:sz w:val="24"/>
                <w:lang w:val="en-US"/>
              </w:rPr>
            </w:pPr>
            <w:r>
              <w:rPr>
                <w:rFonts w:ascii="Arial" w:hAnsi="Arial" w:cs="Arial"/>
                <w:color w:val="000000" w:themeColor="text1"/>
                <w:sz w:val="24"/>
                <w:lang w:val="en-US"/>
              </w:rPr>
              <w:t>Continuous Integration/Continuous Deployement</w:t>
            </w:r>
          </w:p>
        </w:tc>
      </w:tr>
      <w:tr w:rsidR="001D4A95" w:rsidRPr="00E71D16" w14:paraId="5F4F9E84"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016B09FE" w14:textId="2596CBAF" w:rsidR="001D4A95" w:rsidRPr="001D4A95" w:rsidRDefault="001D4A95" w:rsidP="00BD328F">
            <w:pPr>
              <w:jc w:val="center"/>
              <w:textAlignment w:val="baseline"/>
              <w:rPr>
                <w:rFonts w:ascii="Arial" w:hAnsi="Arial" w:cs="Arial"/>
                <w:sz w:val="24"/>
                <w:lang w:val="en-US"/>
              </w:rPr>
            </w:pPr>
            <w:r>
              <w:rPr>
                <w:rFonts w:ascii="Arial" w:hAnsi="Arial" w:cs="Arial"/>
                <w:sz w:val="24"/>
                <w:lang w:val="en-US"/>
              </w:rPr>
              <w:t>SGM</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026B0947" w14:textId="5EE6DDE7" w:rsidR="001D4A95" w:rsidRDefault="001D4A95" w:rsidP="00BD328F">
            <w:pPr>
              <w:jc w:val="center"/>
              <w:textAlignment w:val="baseline"/>
              <w:rPr>
                <w:rFonts w:ascii="Arial" w:hAnsi="Arial" w:cs="Arial"/>
                <w:color w:val="000000" w:themeColor="text1"/>
                <w:sz w:val="24"/>
                <w:lang w:val="en-US"/>
              </w:rPr>
            </w:pPr>
            <w:r>
              <w:rPr>
                <w:rFonts w:ascii="Arial" w:hAnsi="Arial" w:cs="Arial"/>
                <w:color w:val="000000" w:themeColor="text1"/>
                <w:sz w:val="24"/>
                <w:lang w:val="en-US"/>
              </w:rPr>
              <w:t>Sistema Gestor de Muelles</w:t>
            </w:r>
          </w:p>
        </w:tc>
      </w:tr>
      <w:tr w:rsidR="001D4A95" w:rsidRPr="00E71D16" w14:paraId="6BF64327"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7FBD9C11" w14:textId="08667CCF" w:rsidR="001D4A95" w:rsidRDefault="00B42EB9" w:rsidP="00BD328F">
            <w:pPr>
              <w:jc w:val="center"/>
              <w:textAlignment w:val="baseline"/>
              <w:rPr>
                <w:rFonts w:ascii="Arial" w:hAnsi="Arial" w:cs="Arial"/>
                <w:sz w:val="24"/>
                <w:lang w:val="en-US"/>
              </w:rPr>
            </w:pPr>
            <w:r>
              <w:rPr>
                <w:rFonts w:ascii="Arial" w:hAnsi="Arial" w:cs="Arial"/>
                <w:sz w:val="24"/>
                <w:lang w:val="en-US"/>
              </w:rPr>
              <w:t>ID</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28194199" w14:textId="16B6295B" w:rsidR="001D4A95" w:rsidRDefault="00B42EB9" w:rsidP="00BD328F">
            <w:pPr>
              <w:jc w:val="center"/>
              <w:textAlignment w:val="baseline"/>
              <w:rPr>
                <w:rFonts w:ascii="Arial" w:hAnsi="Arial" w:cs="Arial"/>
                <w:color w:val="000000" w:themeColor="text1"/>
                <w:sz w:val="24"/>
                <w:lang w:val="en-US"/>
              </w:rPr>
            </w:pPr>
            <w:r>
              <w:rPr>
                <w:rFonts w:ascii="Arial" w:hAnsi="Arial" w:cs="Arial"/>
                <w:color w:val="000000" w:themeColor="text1"/>
                <w:sz w:val="24"/>
                <w:lang w:val="en-US"/>
              </w:rPr>
              <w:t>Identificador</w:t>
            </w:r>
          </w:p>
        </w:tc>
      </w:tr>
      <w:tr w:rsidR="00600646" w:rsidRPr="00E71D16" w14:paraId="594E0920" w14:textId="77777777" w:rsidTr="00BD328F">
        <w:trPr>
          <w:trHeight w:val="393"/>
        </w:trPr>
        <w:tc>
          <w:tcPr>
            <w:tcW w:w="2119" w:type="dxa"/>
            <w:tcBorders>
              <w:top w:val="single" w:sz="6" w:space="0" w:color="auto"/>
              <w:left w:val="single" w:sz="6" w:space="0" w:color="auto"/>
              <w:bottom w:val="single" w:sz="6" w:space="0" w:color="auto"/>
              <w:right w:val="single" w:sz="6" w:space="0" w:color="auto"/>
            </w:tcBorders>
            <w:shd w:val="clear" w:color="auto" w:fill="auto"/>
            <w:vAlign w:val="center"/>
          </w:tcPr>
          <w:p w14:paraId="0A593CD4" w14:textId="5F605846" w:rsidR="00600646" w:rsidRDefault="00600646" w:rsidP="00BD328F">
            <w:pPr>
              <w:jc w:val="center"/>
              <w:textAlignment w:val="baseline"/>
              <w:rPr>
                <w:rFonts w:ascii="Arial" w:hAnsi="Arial" w:cs="Arial"/>
                <w:sz w:val="24"/>
                <w:lang w:val="en-US"/>
              </w:rPr>
            </w:pPr>
            <w:r>
              <w:rPr>
                <w:rFonts w:ascii="Arial" w:hAnsi="Arial" w:cs="Arial"/>
                <w:sz w:val="24"/>
                <w:lang w:val="en-US"/>
              </w:rPr>
              <w:t>REF</w:t>
            </w:r>
          </w:p>
        </w:tc>
        <w:tc>
          <w:tcPr>
            <w:tcW w:w="7241" w:type="dxa"/>
            <w:tcBorders>
              <w:top w:val="single" w:sz="6" w:space="0" w:color="auto"/>
              <w:left w:val="single" w:sz="6" w:space="0" w:color="auto"/>
              <w:bottom w:val="single" w:sz="6" w:space="0" w:color="auto"/>
              <w:right w:val="single" w:sz="6" w:space="0" w:color="auto"/>
            </w:tcBorders>
            <w:shd w:val="clear" w:color="auto" w:fill="auto"/>
            <w:vAlign w:val="center"/>
          </w:tcPr>
          <w:p w14:paraId="1C7F4385" w14:textId="2286B9BB" w:rsidR="00600646" w:rsidRDefault="00600646" w:rsidP="00BD328F">
            <w:pPr>
              <w:jc w:val="center"/>
              <w:textAlignment w:val="baseline"/>
              <w:rPr>
                <w:rFonts w:ascii="Arial" w:hAnsi="Arial" w:cs="Arial"/>
                <w:color w:val="000000" w:themeColor="text1"/>
                <w:sz w:val="24"/>
                <w:lang w:val="en-US"/>
              </w:rPr>
            </w:pPr>
            <w:r>
              <w:rPr>
                <w:rFonts w:ascii="Arial" w:hAnsi="Arial" w:cs="Arial"/>
                <w:color w:val="000000" w:themeColor="text1"/>
                <w:sz w:val="24"/>
                <w:lang w:val="en-US"/>
              </w:rPr>
              <w:t>Referencia</w:t>
            </w:r>
          </w:p>
        </w:tc>
      </w:tr>
    </w:tbl>
    <w:p w14:paraId="2B9A1705" w14:textId="77777777" w:rsidR="00555B03" w:rsidRPr="00E71D16" w:rsidRDefault="00555B03" w:rsidP="00555B03">
      <w:pPr>
        <w:rPr>
          <w:lang w:val="en-US"/>
        </w:rPr>
      </w:pPr>
    </w:p>
    <w:p w14:paraId="5171D6E8" w14:textId="77777777" w:rsidR="00555B03" w:rsidRPr="00E71D16" w:rsidRDefault="00555B03" w:rsidP="00555B03">
      <w:pPr>
        <w:rPr>
          <w:lang w:val="en-US"/>
        </w:rPr>
      </w:pPr>
    </w:p>
    <w:p w14:paraId="174E760C" w14:textId="77777777" w:rsidR="00555B03" w:rsidRPr="00E71D16" w:rsidRDefault="00555B03" w:rsidP="00555B03">
      <w:pPr>
        <w:rPr>
          <w:lang w:val="en-US"/>
        </w:rPr>
      </w:pPr>
    </w:p>
    <w:p w14:paraId="19EA4030" w14:textId="77777777" w:rsidR="00386E21" w:rsidRPr="0084337D" w:rsidRDefault="00386E21" w:rsidP="005F5914">
      <w:pPr>
        <w:jc w:val="both"/>
        <w:rPr>
          <w:rFonts w:ascii="Arial" w:hAnsi="Arial" w:cs="Arial"/>
          <w:color w:val="000000"/>
          <w:sz w:val="27"/>
          <w:szCs w:val="27"/>
        </w:rPr>
      </w:pPr>
    </w:p>
    <w:p w14:paraId="0AAEFAD9" w14:textId="67AB6038" w:rsidR="00560302" w:rsidRPr="0084337D" w:rsidRDefault="008417E3" w:rsidP="00BD328F">
      <w:pPr>
        <w:pStyle w:val="Ttulo1"/>
      </w:pPr>
      <w:bookmarkStart w:id="55" w:name="_Toc100006665"/>
      <w:r w:rsidRPr="0084337D">
        <w:lastRenderedPageBreak/>
        <w:t>Evolución</w:t>
      </w:r>
      <w:bookmarkEnd w:id="55"/>
    </w:p>
    <w:p w14:paraId="3F625150" w14:textId="446074F1" w:rsidR="008417E3" w:rsidRPr="002F411A" w:rsidRDefault="008417E3" w:rsidP="008417E3">
      <w:pPr>
        <w:pStyle w:val="Texto"/>
        <w:rPr>
          <w:rFonts w:ascii="Arial" w:hAnsi="Arial" w:cs="Arial"/>
          <w:szCs w:val="22"/>
          <w:lang w:val="es-ES"/>
        </w:rPr>
      </w:pPr>
      <w:r w:rsidRPr="002F411A">
        <w:rPr>
          <w:rFonts w:ascii="Arial" w:hAnsi="Arial" w:cs="Arial"/>
          <w:szCs w:val="22"/>
          <w:lang w:val="es-ES"/>
        </w:rPr>
        <w:t xml:space="preserve">No Aplica por que </w:t>
      </w:r>
      <w:r w:rsidR="001D44AC" w:rsidRPr="002F411A">
        <w:rPr>
          <w:rFonts w:ascii="Arial" w:hAnsi="Arial" w:cs="Arial"/>
          <w:szCs w:val="22"/>
          <w:lang w:val="es-ES"/>
        </w:rPr>
        <w:t>solo se realizará un documento de SQAP que será v</w:t>
      </w:r>
      <w:r w:rsidR="00C014F4">
        <w:rPr>
          <w:rFonts w:ascii="Arial" w:hAnsi="Arial" w:cs="Arial"/>
          <w:szCs w:val="22"/>
          <w:lang w:val="es-ES"/>
        </w:rPr>
        <w:t>á</w:t>
      </w:r>
      <w:r w:rsidR="001D44AC" w:rsidRPr="002F411A">
        <w:rPr>
          <w:rFonts w:ascii="Arial" w:hAnsi="Arial" w:cs="Arial"/>
          <w:szCs w:val="22"/>
          <w:lang w:val="es-ES"/>
        </w:rPr>
        <w:t>lido para todas las fases.</w:t>
      </w:r>
    </w:p>
    <w:sectPr w:rsidR="008417E3" w:rsidRPr="002F411A" w:rsidSect="00261581">
      <w:headerReference w:type="default" r:id="rId41"/>
      <w:footerReference w:type="default" r:id="rId42"/>
      <w:pgSz w:w="11906" w:h="16838" w:code="9"/>
      <w:pgMar w:top="1418" w:right="1418" w:bottom="1418" w:left="1134" w:header="567" w:footer="0"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AE60CD2" w14:textId="77777777" w:rsidR="00C72873" w:rsidRDefault="00C72873">
      <w:r>
        <w:separator/>
      </w:r>
    </w:p>
    <w:p w14:paraId="6686C79A" w14:textId="77777777" w:rsidR="00C72873" w:rsidRDefault="00C72873"/>
  </w:endnote>
  <w:endnote w:type="continuationSeparator" w:id="0">
    <w:p w14:paraId="4948247B" w14:textId="77777777" w:rsidR="00C72873" w:rsidRDefault="00C72873">
      <w:r>
        <w:continuationSeparator/>
      </w:r>
    </w:p>
    <w:p w14:paraId="6FAC5913" w14:textId="77777777" w:rsidR="00C72873" w:rsidRDefault="00C72873"/>
  </w:endnote>
  <w:endnote w:type="continuationNotice" w:id="1">
    <w:p w14:paraId="19CB191E" w14:textId="77777777" w:rsidR="00C72873" w:rsidRDefault="00C7287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Arial Nova">
    <w:altName w:val="Arial Nova"/>
    <w:charset w:val="00"/>
    <w:family w:val="swiss"/>
    <w:pitch w:val="variable"/>
    <w:sig w:usb0="0000028F" w:usb1="00000002" w:usb2="00000000" w:usb3="00000000" w:csb0="0000019F" w:csb1="00000000"/>
  </w:font>
  <w:font w:name="Yu Mincho">
    <w:altName w:val="Yu Gothic"/>
    <w:charset w:val="80"/>
    <w:family w:val="roman"/>
    <w:pitch w:val="variable"/>
    <w:sig w:usb0="800002E7" w:usb1="2AC7FCFF" w:usb2="00000012" w:usb3="00000000" w:csb0="0002009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w:panose1 w:val="020F0502020204030204"/>
    <w:charset w:val="00"/>
    <w:family w:val="swiss"/>
    <w:pitch w:val="variable"/>
    <w:sig w:usb0="E4002EFF" w:usb1="C000247B"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w:panose1 w:val="020B0502040204020203"/>
    <w:charset w:val="00"/>
    <w:family w:val="swiss"/>
    <w:pitch w:val="variable"/>
    <w:sig w:usb0="E4002EFF" w:usb1="C000E47F" w:usb2="00000009" w:usb3="00000000" w:csb0="000001FF" w:csb1="00000000"/>
  </w:font>
  <w:font w:name="Lato">
    <w:altName w:val="Segoe UI"/>
    <w:charset w:val="00"/>
    <w:family w:val="swiss"/>
    <w:pitch w:val="variable"/>
    <w:sig w:usb0="E10002FF" w:usb1="5000ECFF" w:usb2="00000021" w:usb3="00000000" w:csb0="0000019F" w:csb1="00000000"/>
  </w:font>
  <w:font w:name="Yu Mincho Light">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790BB4" w14:textId="77777777" w:rsidR="0034135B" w:rsidRPr="0019067A" w:rsidRDefault="0034135B" w:rsidP="0019067A">
    <w:pPr>
      <w:pStyle w:val="Piedepgina"/>
      <w:rPr>
        <w:sz w:val="14"/>
        <w:szCs w:val="14"/>
      </w:rPr>
    </w:pPr>
    <w:r>
      <w:rPr>
        <w:b/>
        <w:bCs/>
        <w:noProof/>
        <w:sz w:val="20"/>
        <w:szCs w:val="20"/>
      </w:rPr>
      <w:drawing>
        <wp:anchor distT="0" distB="0" distL="114300" distR="114300" simplePos="0" relativeHeight="251658242" behindDoc="0" locked="0" layoutInCell="1" allowOverlap="1" wp14:anchorId="521D46AE" wp14:editId="15500203">
          <wp:simplePos x="0" y="0"/>
          <wp:positionH relativeFrom="column">
            <wp:posOffset>5147310</wp:posOffset>
          </wp:positionH>
          <wp:positionV relativeFrom="paragraph">
            <wp:posOffset>-1115060</wp:posOffset>
          </wp:positionV>
          <wp:extent cx="1693545" cy="1693545"/>
          <wp:effectExtent l="0" t="0" r="1905" b="1905"/>
          <wp:wrapNone/>
          <wp:docPr id="8" name="Imagen 2"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Logotipo&#10;&#10;Descripción generada automáticamente"/>
                  <pic:cNvPicPr/>
                </pic:nvPicPr>
                <pic:blipFill>
                  <a:blip r:embed="rId1"/>
                  <a:stretch>
                    <a:fillRect/>
                  </a:stretch>
                </pic:blipFill>
                <pic:spPr>
                  <a:xfrm>
                    <a:off x="0" y="0"/>
                    <a:ext cx="1693967" cy="1693967"/>
                  </a:xfrm>
                  <a:prstGeom prst="rect">
                    <a:avLst/>
                  </a:prstGeom>
                </pic:spPr>
              </pic:pic>
            </a:graphicData>
          </a:graphic>
          <wp14:sizeRelH relativeFrom="margin">
            <wp14:pctWidth>0</wp14:pctWidth>
          </wp14:sizeRelH>
          <wp14:sizeRelV relativeFrom="margin">
            <wp14:pctHeight>0</wp14:pctHeight>
          </wp14:sizeRelV>
        </wp:anchor>
      </w:drawing>
    </w:r>
    <w:r>
      <w:rPr>
        <w:b/>
        <w:bCs/>
        <w:noProof/>
        <w:sz w:val="20"/>
        <w:szCs w:val="20"/>
      </w:rPr>
      <mc:AlternateContent>
        <mc:Choice Requires="wps">
          <w:drawing>
            <wp:anchor distT="0" distB="0" distL="114300" distR="114300" simplePos="0" relativeHeight="251658241" behindDoc="0" locked="0" layoutInCell="1" allowOverlap="1" wp14:anchorId="123E0E8A" wp14:editId="71C085EB">
              <wp:simplePos x="0" y="0"/>
              <wp:positionH relativeFrom="page">
                <wp:posOffset>180340</wp:posOffset>
              </wp:positionH>
              <wp:positionV relativeFrom="page">
                <wp:posOffset>5400675</wp:posOffset>
              </wp:positionV>
              <wp:extent cx="360045" cy="0"/>
              <wp:effectExtent l="8890" t="9525" r="12065" b="9525"/>
              <wp:wrapNone/>
              <wp:docPr id="3" name="Line 3"/>
              <wp:cNvGraphicFramePr>
                <a:graphicFrameLocks xmlns:a="http://schemas.openxmlformats.org/drawingml/2006/main"/>
              </wp:cNvGraphicFramePr>
              <a:graphic xmlns:a="http://schemas.openxmlformats.org/drawingml/2006/main">
                <a:graphicData uri="http://schemas.microsoft.com/office/word/2010/wordprocessingShape">
                  <wps:wsp>
                    <wps:cNvCnPr>
                      <a:cxnSpLocks noChangeShapeType="1"/>
                    </wps:cNvCnPr>
                    <wps:spPr bwMode="auto">
                      <a:xfrm>
                        <a:off x="0" y="0"/>
                        <a:ext cx="360045" cy="0"/>
                      </a:xfrm>
                      <a:prstGeom prst="line">
                        <a:avLst/>
                      </a:prstGeom>
                      <a:noFill/>
                      <a:ln w="9525">
                        <a:solidFill>
                          <a:srgbClr val="969696"/>
                        </a:solidFill>
                        <a:round/>
                        <a:headEnd/>
                        <a:tailEnd/>
                      </a:ln>
                      <a:extLst>
                        <a:ext uri="{909E8E84-426E-40DD-AFC4-6F175D3DCCD1}">
                          <a14:hiddenFill xmlns:a14="http://schemas.microsoft.com/office/drawing/2010/main">
                            <a:noFill/>
                          </a14:hiddenFill>
                        </a:ext>
                      </a:extLst>
                    </wps:spPr>
                    <wps:bodyPr/>
                  </wps:wsp>
                </a:graphicData>
              </a:graphic>
              <wp14:sizeRelH relativeFrom="page">
                <wp14:pctWidth>0</wp14:pctWidth>
              </wp14:sizeRelH>
              <wp14:sizeRelV relativeFrom="page">
                <wp14:pctHeight>0</wp14:pctHeight>
              </wp14:sizeRelV>
            </wp:anchor>
          </w:drawing>
        </mc:Choice>
        <mc:Fallback>
          <w:pict>
            <v:line w14:anchorId="4599D4B9" id="Line 3" o:spid="_x0000_s1026" style="position:absolute;z-index:251658241;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 from="14.2pt,425.25pt" to="42.55pt,425.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" strokecolor="#969696">
              <w10:wrap anchorx="page" anchory="page"/>
            </v:line>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C5F6FB" w14:textId="69EDDBEC" w:rsidR="00A66852" w:rsidRPr="00BD2EDC" w:rsidRDefault="00F729A6" w:rsidP="00F729A6">
    <w:pPr>
      <w:pStyle w:val="Piedepgina"/>
      <w:tabs>
        <w:tab w:val="clear" w:pos="4252"/>
        <w:tab w:val="clear" w:pos="8504"/>
        <w:tab w:val="left" w:pos="3300"/>
      </w:tabs>
    </w:pPr>
    <w:r>
      <w:tab/>
    </w:r>
  </w:p>
  <w:tbl>
    <w:tblPr>
      <w:tblW w:w="5106" w:type="pct"/>
      <w:tblBorders>
        <w:top w:val="single" w:sz="4" w:space="0" w:color="E5510C"/>
      </w:tblBorders>
      <w:tblLook w:val="01E0" w:firstRow="1" w:lastRow="1" w:firstColumn="1" w:lastColumn="1" w:noHBand="0" w:noVBand="0"/>
    </w:tblPr>
    <w:tblGrid>
      <w:gridCol w:w="2040"/>
      <w:gridCol w:w="231"/>
      <w:gridCol w:w="4295"/>
      <w:gridCol w:w="1374"/>
      <w:gridCol w:w="808"/>
      <w:gridCol w:w="804"/>
    </w:tblGrid>
    <w:tr w:rsidR="000E5D85" w:rsidRPr="00583FC6" w14:paraId="09E51F49" w14:textId="77777777" w:rsidTr="00F4781E">
      <w:trPr>
        <w:trHeight w:val="215"/>
      </w:trPr>
      <w:tc>
        <w:tcPr>
          <w:tcW w:w="1068" w:type="pct"/>
          <w:shd w:val="clear" w:color="auto" w:fill="auto"/>
          <w:noWrap/>
          <w:vAlign w:val="center"/>
        </w:tcPr>
        <w:p w14:paraId="37A0CA15" w14:textId="77777777" w:rsidR="00A66852" w:rsidRPr="00583FC6" w:rsidRDefault="00A66852" w:rsidP="00CD66E5">
          <w:pPr>
            <w:rPr>
              <w:rFonts w:cs="Yu Mincho Light"/>
              <w:szCs w:val="22"/>
            </w:rPr>
          </w:pPr>
        </w:p>
      </w:tc>
      <w:tc>
        <w:tcPr>
          <w:tcW w:w="121" w:type="pct"/>
          <w:shd w:val="clear" w:color="auto" w:fill="auto"/>
          <w:noWrap/>
        </w:tcPr>
        <w:p w14:paraId="2E756BBC" w14:textId="77777777" w:rsidR="00A66852" w:rsidRPr="00583FC6" w:rsidRDefault="00A66852" w:rsidP="00A9683D">
          <w:pPr>
            <w:rPr>
              <w:szCs w:val="22"/>
            </w:rPr>
          </w:pPr>
        </w:p>
      </w:tc>
      <w:tc>
        <w:tcPr>
          <w:tcW w:w="2248" w:type="pct"/>
          <w:shd w:val="clear" w:color="auto" w:fill="auto"/>
          <w:noWrap/>
          <w:vAlign w:val="center"/>
        </w:tcPr>
        <w:p w14:paraId="69B2D88C" w14:textId="77777777" w:rsidR="00A66852" w:rsidRPr="00583FC6" w:rsidRDefault="00A66852" w:rsidP="00A9683D">
          <w:pPr>
            <w:rPr>
              <w:szCs w:val="22"/>
            </w:rPr>
          </w:pPr>
        </w:p>
      </w:tc>
      <w:tc>
        <w:tcPr>
          <w:tcW w:w="719" w:type="pct"/>
          <w:shd w:val="clear" w:color="auto" w:fill="auto"/>
          <w:noWrap/>
          <w:vAlign w:val="center"/>
        </w:tcPr>
        <w:p w14:paraId="0D2A571E" w14:textId="77777777" w:rsidR="00A66852" w:rsidRPr="00583FC6" w:rsidRDefault="00A66852" w:rsidP="00A9683D">
          <w:pPr>
            <w:rPr>
              <w:szCs w:val="22"/>
            </w:rPr>
          </w:pPr>
        </w:p>
      </w:tc>
      <w:tc>
        <w:tcPr>
          <w:tcW w:w="423" w:type="pct"/>
          <w:shd w:val="clear" w:color="auto" w:fill="auto"/>
          <w:noWrap/>
          <w:vAlign w:val="center"/>
        </w:tcPr>
        <w:p w14:paraId="2C5CCEB9" w14:textId="77777777" w:rsidR="00A66852" w:rsidRPr="00583FC6" w:rsidRDefault="00A66852" w:rsidP="00A9683D">
          <w:pPr>
            <w:rPr>
              <w:szCs w:val="22"/>
            </w:rPr>
          </w:pPr>
        </w:p>
      </w:tc>
      <w:tc>
        <w:tcPr>
          <w:tcW w:w="422" w:type="pct"/>
          <w:shd w:val="clear" w:color="auto" w:fill="auto"/>
          <w:noWrap/>
          <w:vAlign w:val="center"/>
        </w:tcPr>
        <w:p w14:paraId="7F736B37" w14:textId="77777777" w:rsidR="00A66852" w:rsidRPr="00583FC6" w:rsidRDefault="00A66852" w:rsidP="00A9683D">
          <w:pPr>
            <w:rPr>
              <w:szCs w:val="22"/>
            </w:rPr>
          </w:pPr>
        </w:p>
      </w:tc>
    </w:tr>
    <w:tr w:rsidR="000E5D85" w:rsidRPr="00583FC6" w14:paraId="37D8A45E" w14:textId="77777777" w:rsidTr="00F4781E">
      <w:trPr>
        <w:trHeight w:val="153"/>
      </w:trPr>
      <w:tc>
        <w:tcPr>
          <w:tcW w:w="1068" w:type="pct"/>
          <w:vMerge w:val="restart"/>
          <w:shd w:val="clear" w:color="auto" w:fill="auto"/>
          <w:noWrap/>
          <w:vAlign w:val="center"/>
        </w:tcPr>
        <w:p w14:paraId="35EDE233" w14:textId="14E37C41" w:rsidR="00A66852" w:rsidRPr="00583FC6" w:rsidRDefault="00A66852" w:rsidP="00E0717A">
          <w:pPr>
            <w:jc w:val="center"/>
            <w:rPr>
              <w:szCs w:val="22"/>
            </w:rPr>
          </w:pPr>
          <w:r w:rsidRPr="00583FC6">
            <w:rPr>
              <w:rFonts w:cs="Yu Mincho Light"/>
              <w:szCs w:val="22"/>
            </w:rPr>
            <w:t>©</w:t>
          </w:r>
          <w:r w:rsidR="00C275B5" w:rsidRPr="00583FC6">
            <w:rPr>
              <w:szCs w:val="22"/>
            </w:rPr>
            <w:t xml:space="preserve"> </w:t>
          </w:r>
          <w:r w:rsidR="001302C7" w:rsidRPr="00583FC6">
            <w:rPr>
              <w:szCs w:val="22"/>
            </w:rPr>
            <w:t>UFV</w:t>
          </w:r>
          <w:r w:rsidR="00C275B5" w:rsidRPr="00583FC6">
            <w:rPr>
              <w:szCs w:val="22"/>
            </w:rPr>
            <w:t xml:space="preserve"> </w:t>
          </w:r>
          <w:r w:rsidR="00581DE7" w:rsidRPr="00583FC6">
            <w:rPr>
              <w:szCs w:val="22"/>
            </w:rPr>
            <w:t>20</w:t>
          </w:r>
          <w:r w:rsidR="009A4D9B">
            <w:rPr>
              <w:szCs w:val="22"/>
            </w:rPr>
            <w:t>2</w:t>
          </w:r>
          <w:r w:rsidR="00686FFF">
            <w:rPr>
              <w:szCs w:val="22"/>
            </w:rPr>
            <w:t>2</w:t>
          </w:r>
        </w:p>
        <w:p w14:paraId="020B9E97" w14:textId="77777777" w:rsidR="00A66852" w:rsidRPr="00583FC6" w:rsidRDefault="00A66852" w:rsidP="00E0717A">
          <w:pPr>
            <w:jc w:val="center"/>
            <w:rPr>
              <w:sz w:val="10"/>
              <w:szCs w:val="10"/>
            </w:rPr>
          </w:pPr>
        </w:p>
      </w:tc>
      <w:tc>
        <w:tcPr>
          <w:tcW w:w="121" w:type="pct"/>
          <w:shd w:val="clear" w:color="auto" w:fill="auto"/>
          <w:noWrap/>
        </w:tcPr>
        <w:p w14:paraId="12CFB517" w14:textId="77777777" w:rsidR="00A66852" w:rsidRPr="00583FC6" w:rsidRDefault="00A66852" w:rsidP="00A9683D">
          <w:pPr>
            <w:rPr>
              <w:sz w:val="16"/>
              <w:szCs w:val="16"/>
            </w:rPr>
          </w:pPr>
        </w:p>
      </w:tc>
      <w:tc>
        <w:tcPr>
          <w:tcW w:w="2248" w:type="pct"/>
          <w:shd w:val="clear" w:color="auto" w:fill="auto"/>
          <w:noWrap/>
          <w:vAlign w:val="center"/>
        </w:tcPr>
        <w:p w14:paraId="4562E99B" w14:textId="73361D36" w:rsidR="00A66852" w:rsidRPr="00583FC6" w:rsidRDefault="001302C7" w:rsidP="00A9683D">
          <w:pPr>
            <w:rPr>
              <w:sz w:val="16"/>
              <w:szCs w:val="16"/>
            </w:rPr>
          </w:pPr>
          <w:r w:rsidRPr="00583FC6">
            <w:rPr>
              <w:sz w:val="16"/>
              <w:szCs w:val="16"/>
            </w:rPr>
            <w:t>Nombre del fichero</w:t>
          </w:r>
          <w:r w:rsidR="00A66852" w:rsidRPr="00583FC6">
            <w:rPr>
              <w:sz w:val="16"/>
              <w:szCs w:val="16"/>
            </w:rPr>
            <w:t xml:space="preserve">: </w:t>
          </w:r>
        </w:p>
      </w:tc>
      <w:tc>
        <w:tcPr>
          <w:tcW w:w="719" w:type="pct"/>
          <w:shd w:val="clear" w:color="auto" w:fill="auto"/>
          <w:noWrap/>
          <w:vAlign w:val="center"/>
        </w:tcPr>
        <w:p w14:paraId="7EA8BD44" w14:textId="7E0B8A1D" w:rsidR="00A66852" w:rsidRPr="00583FC6" w:rsidRDefault="00610941" w:rsidP="00A9683D">
          <w:pPr>
            <w:rPr>
              <w:sz w:val="16"/>
              <w:szCs w:val="16"/>
            </w:rPr>
          </w:pPr>
          <w:r w:rsidRPr="00583FC6">
            <w:rPr>
              <w:sz w:val="16"/>
              <w:szCs w:val="16"/>
            </w:rPr>
            <w:t>Fecha</w:t>
          </w:r>
          <w:r w:rsidR="00A66852" w:rsidRPr="00583FC6">
            <w:rPr>
              <w:sz w:val="16"/>
              <w:szCs w:val="16"/>
            </w:rPr>
            <w:t>:</w:t>
          </w:r>
        </w:p>
      </w:tc>
      <w:tc>
        <w:tcPr>
          <w:tcW w:w="423" w:type="pct"/>
          <w:shd w:val="clear" w:color="auto" w:fill="auto"/>
          <w:noWrap/>
          <w:vAlign w:val="center"/>
        </w:tcPr>
        <w:p w14:paraId="2A71D15E" w14:textId="1BBE7126" w:rsidR="00A66852" w:rsidRPr="00583FC6" w:rsidRDefault="00A66852" w:rsidP="00A9683D">
          <w:pPr>
            <w:rPr>
              <w:sz w:val="16"/>
              <w:szCs w:val="16"/>
            </w:rPr>
          </w:pPr>
          <w:r w:rsidRPr="00583FC6">
            <w:rPr>
              <w:sz w:val="16"/>
              <w:szCs w:val="16"/>
            </w:rPr>
            <w:t>E</w:t>
          </w:r>
          <w:r w:rsidR="00610941" w:rsidRPr="00583FC6">
            <w:rPr>
              <w:sz w:val="16"/>
              <w:szCs w:val="16"/>
            </w:rPr>
            <w:t>dición</w:t>
          </w:r>
          <w:r w:rsidRPr="00583FC6">
            <w:rPr>
              <w:sz w:val="16"/>
              <w:szCs w:val="16"/>
            </w:rPr>
            <w:t>:</w:t>
          </w:r>
        </w:p>
      </w:tc>
      <w:tc>
        <w:tcPr>
          <w:tcW w:w="422" w:type="pct"/>
          <w:shd w:val="clear" w:color="auto" w:fill="auto"/>
          <w:noWrap/>
          <w:vAlign w:val="center"/>
        </w:tcPr>
        <w:p w14:paraId="6B79B9C5" w14:textId="740786F5" w:rsidR="00A66852" w:rsidRPr="00583FC6" w:rsidRDefault="00A66852" w:rsidP="00A9683D">
          <w:pPr>
            <w:rPr>
              <w:sz w:val="16"/>
              <w:szCs w:val="16"/>
            </w:rPr>
          </w:pPr>
          <w:r w:rsidRPr="00583FC6">
            <w:rPr>
              <w:sz w:val="16"/>
              <w:szCs w:val="16"/>
            </w:rPr>
            <w:t>P</w:t>
          </w:r>
          <w:r w:rsidR="00610941" w:rsidRPr="00583FC6">
            <w:rPr>
              <w:sz w:val="16"/>
              <w:szCs w:val="16"/>
            </w:rPr>
            <w:t>ágina</w:t>
          </w:r>
          <w:r w:rsidRPr="00583FC6">
            <w:rPr>
              <w:sz w:val="16"/>
              <w:szCs w:val="16"/>
            </w:rPr>
            <w:t>:</w:t>
          </w:r>
        </w:p>
      </w:tc>
    </w:tr>
    <w:tr w:rsidR="000E5D85" w:rsidRPr="00583FC6" w14:paraId="148B5290" w14:textId="77777777" w:rsidTr="00F4781E">
      <w:trPr>
        <w:trHeight w:val="433"/>
      </w:trPr>
      <w:tc>
        <w:tcPr>
          <w:tcW w:w="1068" w:type="pct"/>
          <w:vMerge/>
          <w:shd w:val="clear" w:color="auto" w:fill="auto"/>
          <w:noWrap/>
          <w:vAlign w:val="center"/>
        </w:tcPr>
        <w:p w14:paraId="0D266FE9" w14:textId="77777777" w:rsidR="00A66852" w:rsidRPr="00583FC6" w:rsidRDefault="00A66852" w:rsidP="00583FC6">
          <w:pPr>
            <w:jc w:val="center"/>
            <w:rPr>
              <w:szCs w:val="22"/>
            </w:rPr>
          </w:pPr>
        </w:p>
      </w:tc>
      <w:tc>
        <w:tcPr>
          <w:tcW w:w="121" w:type="pct"/>
          <w:shd w:val="clear" w:color="auto" w:fill="auto"/>
          <w:noWrap/>
        </w:tcPr>
        <w:p w14:paraId="169FF53F" w14:textId="77777777" w:rsidR="00A66852" w:rsidRPr="00583FC6" w:rsidRDefault="00A66852" w:rsidP="00A9683D">
          <w:pPr>
            <w:rPr>
              <w:b/>
              <w:bCs/>
              <w:szCs w:val="22"/>
            </w:rPr>
          </w:pPr>
        </w:p>
      </w:tc>
      <w:tc>
        <w:tcPr>
          <w:tcW w:w="2248" w:type="pct"/>
          <w:shd w:val="clear" w:color="auto" w:fill="auto"/>
          <w:noWrap/>
          <w:vAlign w:val="center"/>
        </w:tcPr>
        <w:p w14:paraId="11901CD3" w14:textId="66D03CA2" w:rsidR="00A66852" w:rsidRPr="00583FC6" w:rsidRDefault="007636E4" w:rsidP="00A9683D">
          <w:pPr>
            <w:rPr>
              <w:szCs w:val="22"/>
            </w:rPr>
          </w:pPr>
          <w:r>
            <w:t>v1.0_000</w:t>
          </w:r>
          <w:r w:rsidR="005665BE">
            <w:t>8</w:t>
          </w:r>
          <w:r>
            <w:t>_</w:t>
          </w:r>
          <w:r w:rsidR="00686FFF">
            <w:t>S</w:t>
          </w:r>
          <w:r w:rsidR="005665BE">
            <w:t>QAP</w:t>
          </w:r>
          <w:r w:rsidR="00686FFF">
            <w:t>_GA1_SGM.</w:t>
          </w:r>
          <w:r w:rsidR="00F729A6">
            <w:t>pdf</w:t>
          </w:r>
        </w:p>
      </w:tc>
      <w:tc>
        <w:tcPr>
          <w:tcW w:w="719" w:type="pct"/>
          <w:shd w:val="clear" w:color="auto" w:fill="auto"/>
          <w:noWrap/>
          <w:vAlign w:val="center"/>
        </w:tcPr>
        <w:p w14:paraId="60AE8133" w14:textId="7D82C01D" w:rsidR="00A66852" w:rsidRPr="00583FC6" w:rsidRDefault="00025513" w:rsidP="00EE1DBC">
          <w:pPr>
            <w:rPr>
              <w:szCs w:val="22"/>
            </w:rPr>
          </w:pPr>
          <w:r>
            <w:rPr>
              <w:szCs w:val="22"/>
            </w:rPr>
            <w:t>04</w:t>
          </w:r>
          <w:r w:rsidR="002D74DC">
            <w:rPr>
              <w:szCs w:val="22"/>
            </w:rPr>
            <w:t>/</w:t>
          </w:r>
          <w:r>
            <w:rPr>
              <w:szCs w:val="22"/>
            </w:rPr>
            <w:t>04</w:t>
          </w:r>
          <w:r w:rsidR="007636E4">
            <w:rPr>
              <w:szCs w:val="22"/>
            </w:rPr>
            <w:t>/</w:t>
          </w:r>
          <w:r w:rsidR="009A4D9B">
            <w:rPr>
              <w:szCs w:val="22"/>
            </w:rPr>
            <w:t>202</w:t>
          </w:r>
          <w:r w:rsidR="007636E4">
            <w:rPr>
              <w:szCs w:val="22"/>
            </w:rPr>
            <w:t>2</w:t>
          </w:r>
        </w:p>
      </w:tc>
      <w:tc>
        <w:tcPr>
          <w:tcW w:w="423" w:type="pct"/>
          <w:shd w:val="clear" w:color="auto" w:fill="auto"/>
          <w:noWrap/>
          <w:vAlign w:val="center"/>
        </w:tcPr>
        <w:p w14:paraId="219F645C" w14:textId="5A4A85CC" w:rsidR="00A66852" w:rsidRPr="00583FC6" w:rsidRDefault="006E6802" w:rsidP="00A9683D">
          <w:pPr>
            <w:rPr>
              <w:szCs w:val="22"/>
            </w:rPr>
          </w:pPr>
          <w:r>
            <w:rPr>
              <w:szCs w:val="22"/>
            </w:rPr>
            <w:t>1.</w:t>
          </w:r>
          <w:r w:rsidR="00A02DC5">
            <w:rPr>
              <w:szCs w:val="22"/>
            </w:rPr>
            <w:t>0</w:t>
          </w:r>
        </w:p>
      </w:tc>
      <w:tc>
        <w:tcPr>
          <w:tcW w:w="422" w:type="pct"/>
          <w:shd w:val="clear" w:color="auto" w:fill="auto"/>
          <w:noWrap/>
          <w:vAlign w:val="center"/>
        </w:tcPr>
        <w:p w14:paraId="7AD9E74C" w14:textId="77777777" w:rsidR="00A66852" w:rsidRPr="00583FC6" w:rsidRDefault="00A66852" w:rsidP="00A9683D">
          <w:pPr>
            <w:rPr>
              <w:szCs w:val="22"/>
            </w:rPr>
          </w:pPr>
          <w:r w:rsidRPr="00583FC6">
            <w:rPr>
              <w:szCs w:val="22"/>
            </w:rPr>
            <w:fldChar w:fldCharType="begin"/>
          </w:r>
          <w:r w:rsidRPr="00583FC6">
            <w:rPr>
              <w:szCs w:val="22"/>
            </w:rPr>
            <w:instrText xml:space="preserve"> </w:instrText>
          </w:r>
          <w:r w:rsidR="00DF432A">
            <w:rPr>
              <w:szCs w:val="22"/>
            </w:rPr>
            <w:instrText>PAGE</w:instrText>
          </w:r>
          <w:r w:rsidRPr="00583FC6">
            <w:rPr>
              <w:szCs w:val="22"/>
            </w:rPr>
            <w:instrText xml:space="preserve">   \* MERGEFORMAT </w:instrText>
          </w:r>
          <w:r w:rsidRPr="00583FC6">
            <w:rPr>
              <w:szCs w:val="22"/>
            </w:rPr>
            <w:fldChar w:fldCharType="separate"/>
          </w:r>
          <w:r w:rsidR="00136287">
            <w:rPr>
              <w:noProof/>
              <w:szCs w:val="22"/>
            </w:rPr>
            <w:t>2</w:t>
          </w:r>
          <w:r w:rsidRPr="00583FC6">
            <w:rPr>
              <w:szCs w:val="22"/>
            </w:rPr>
            <w:fldChar w:fldCharType="end"/>
          </w:r>
          <w:r w:rsidRPr="00583FC6">
            <w:rPr>
              <w:szCs w:val="22"/>
            </w:rPr>
            <w:t>/</w:t>
          </w:r>
          <w:r w:rsidRPr="00583FC6">
            <w:rPr>
              <w:szCs w:val="22"/>
            </w:rPr>
            <w:fldChar w:fldCharType="begin"/>
          </w:r>
          <w:r w:rsidRPr="00583FC6">
            <w:rPr>
              <w:szCs w:val="22"/>
            </w:rPr>
            <w:instrText xml:space="preserve"> </w:instrText>
          </w:r>
          <w:r w:rsidR="00DF432A">
            <w:rPr>
              <w:szCs w:val="22"/>
            </w:rPr>
            <w:instrText>NUMPAGES</w:instrText>
          </w:r>
          <w:r w:rsidRPr="00583FC6">
            <w:rPr>
              <w:szCs w:val="22"/>
            </w:rPr>
            <w:instrText xml:space="preserve">   \* MERGEFORMAT </w:instrText>
          </w:r>
          <w:r w:rsidRPr="00583FC6">
            <w:rPr>
              <w:szCs w:val="22"/>
            </w:rPr>
            <w:fldChar w:fldCharType="separate"/>
          </w:r>
          <w:r w:rsidR="00136287">
            <w:rPr>
              <w:noProof/>
              <w:szCs w:val="22"/>
            </w:rPr>
            <w:t>10</w:t>
          </w:r>
          <w:r w:rsidRPr="00583FC6">
            <w:rPr>
              <w:szCs w:val="22"/>
            </w:rPr>
            <w:fldChar w:fldCharType="end"/>
          </w:r>
        </w:p>
      </w:tc>
    </w:tr>
    <w:tr w:rsidR="000E5D85" w:rsidRPr="00583FC6" w14:paraId="62D45AC7" w14:textId="77777777" w:rsidTr="00F4781E">
      <w:trPr>
        <w:trHeight w:val="215"/>
      </w:trPr>
      <w:tc>
        <w:tcPr>
          <w:tcW w:w="1068" w:type="pct"/>
          <w:vMerge/>
          <w:shd w:val="clear" w:color="auto" w:fill="auto"/>
          <w:noWrap/>
        </w:tcPr>
        <w:p w14:paraId="3FEB0CD8" w14:textId="77777777" w:rsidR="00A66852" w:rsidRPr="00583FC6" w:rsidRDefault="00A66852" w:rsidP="00583FC6">
          <w:pPr>
            <w:jc w:val="both"/>
            <w:rPr>
              <w:sz w:val="10"/>
              <w:szCs w:val="10"/>
            </w:rPr>
          </w:pPr>
        </w:p>
      </w:tc>
      <w:tc>
        <w:tcPr>
          <w:tcW w:w="121" w:type="pct"/>
          <w:shd w:val="clear" w:color="auto" w:fill="auto"/>
          <w:noWrap/>
        </w:tcPr>
        <w:p w14:paraId="37588C97" w14:textId="77777777" w:rsidR="00A66852" w:rsidRPr="00583FC6" w:rsidRDefault="00A66852" w:rsidP="00A9683D">
          <w:pPr>
            <w:rPr>
              <w:szCs w:val="22"/>
            </w:rPr>
          </w:pPr>
        </w:p>
      </w:tc>
      <w:tc>
        <w:tcPr>
          <w:tcW w:w="2248" w:type="pct"/>
          <w:shd w:val="clear" w:color="auto" w:fill="auto"/>
          <w:noWrap/>
          <w:vAlign w:val="center"/>
        </w:tcPr>
        <w:p w14:paraId="5B1659B1" w14:textId="77777777" w:rsidR="00A66852" w:rsidRPr="00583FC6" w:rsidRDefault="00A66852" w:rsidP="00A9683D">
          <w:pPr>
            <w:rPr>
              <w:szCs w:val="22"/>
            </w:rPr>
          </w:pPr>
        </w:p>
      </w:tc>
      <w:tc>
        <w:tcPr>
          <w:tcW w:w="719" w:type="pct"/>
          <w:shd w:val="clear" w:color="auto" w:fill="auto"/>
          <w:noWrap/>
          <w:vAlign w:val="center"/>
        </w:tcPr>
        <w:p w14:paraId="037BB72B" w14:textId="77777777" w:rsidR="00A66852" w:rsidRPr="00583FC6" w:rsidRDefault="00A66852" w:rsidP="00A9683D">
          <w:pPr>
            <w:rPr>
              <w:szCs w:val="22"/>
            </w:rPr>
          </w:pPr>
        </w:p>
      </w:tc>
      <w:tc>
        <w:tcPr>
          <w:tcW w:w="423" w:type="pct"/>
          <w:shd w:val="clear" w:color="auto" w:fill="auto"/>
          <w:noWrap/>
          <w:vAlign w:val="center"/>
        </w:tcPr>
        <w:p w14:paraId="3C2E9442" w14:textId="77777777" w:rsidR="00A66852" w:rsidRPr="00583FC6" w:rsidRDefault="00A66852" w:rsidP="00A9683D">
          <w:pPr>
            <w:rPr>
              <w:szCs w:val="22"/>
            </w:rPr>
          </w:pPr>
        </w:p>
      </w:tc>
      <w:tc>
        <w:tcPr>
          <w:tcW w:w="422" w:type="pct"/>
          <w:shd w:val="clear" w:color="auto" w:fill="auto"/>
          <w:noWrap/>
          <w:vAlign w:val="center"/>
        </w:tcPr>
        <w:p w14:paraId="61FA8530" w14:textId="77777777" w:rsidR="00A66852" w:rsidRPr="00583FC6" w:rsidRDefault="00A66852" w:rsidP="00A9683D">
          <w:pPr>
            <w:rPr>
              <w:szCs w:val="22"/>
            </w:rPr>
          </w:pPr>
        </w:p>
      </w:tc>
    </w:tr>
  </w:tbl>
  <w:p w14:paraId="07AB640E" w14:textId="77777777" w:rsidR="00A66852" w:rsidRPr="008C76D7" w:rsidRDefault="00A66852" w:rsidP="00546624">
    <w:pPr>
      <w:pStyle w:val="Piedepgina"/>
      <w:rPr>
        <w:sz w:val="2"/>
        <w:szCs w:val="2"/>
      </w:rPr>
    </w:pPr>
  </w:p>
  <w:p w14:paraId="287EA8CF" w14:textId="77777777" w:rsidR="008C4424" w:rsidRDefault="008C4424">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E553ABE" w14:textId="77777777" w:rsidR="00F4781E" w:rsidRPr="00BD2EDC" w:rsidRDefault="00F4781E" w:rsidP="00F729A6">
    <w:pPr>
      <w:pStyle w:val="Piedepgina"/>
      <w:tabs>
        <w:tab w:val="clear" w:pos="4252"/>
        <w:tab w:val="clear" w:pos="8504"/>
        <w:tab w:val="left" w:pos="3300"/>
      </w:tabs>
    </w:pPr>
    <w:r>
      <w:tab/>
    </w:r>
  </w:p>
  <w:tbl>
    <w:tblPr>
      <w:tblW w:w="5288" w:type="pct"/>
      <w:tblBorders>
        <w:top w:val="single" w:sz="4" w:space="0" w:color="E5510C"/>
      </w:tblBorders>
      <w:tblLook w:val="01E0" w:firstRow="1" w:lastRow="1" w:firstColumn="1" w:lastColumn="1" w:noHBand="0" w:noVBand="0"/>
    </w:tblPr>
    <w:tblGrid>
      <w:gridCol w:w="3163"/>
      <w:gridCol w:w="355"/>
      <w:gridCol w:w="6661"/>
      <w:gridCol w:w="2130"/>
      <w:gridCol w:w="1253"/>
      <w:gridCol w:w="1247"/>
    </w:tblGrid>
    <w:tr w:rsidR="00FF39DD" w:rsidRPr="00583FC6" w14:paraId="6C86DA6A" w14:textId="77777777" w:rsidTr="00FF39DD">
      <w:trPr>
        <w:trHeight w:val="198"/>
      </w:trPr>
      <w:tc>
        <w:tcPr>
          <w:tcW w:w="1068" w:type="pct"/>
          <w:shd w:val="clear" w:color="auto" w:fill="auto"/>
          <w:noWrap/>
          <w:vAlign w:val="center"/>
        </w:tcPr>
        <w:p w14:paraId="56BB8801" w14:textId="77777777" w:rsidR="00F4781E" w:rsidRPr="00583FC6" w:rsidRDefault="00F4781E" w:rsidP="00CD66E5">
          <w:pPr>
            <w:rPr>
              <w:rFonts w:cs="Yu Mincho Light"/>
              <w:szCs w:val="22"/>
            </w:rPr>
          </w:pPr>
        </w:p>
      </w:tc>
      <w:tc>
        <w:tcPr>
          <w:tcW w:w="120" w:type="pct"/>
          <w:shd w:val="clear" w:color="auto" w:fill="auto"/>
          <w:noWrap/>
        </w:tcPr>
        <w:p w14:paraId="735D674D" w14:textId="77777777" w:rsidR="00F4781E" w:rsidRPr="00583FC6" w:rsidRDefault="00F4781E" w:rsidP="00A9683D">
          <w:pPr>
            <w:rPr>
              <w:szCs w:val="22"/>
            </w:rPr>
          </w:pPr>
        </w:p>
      </w:tc>
      <w:tc>
        <w:tcPr>
          <w:tcW w:w="2249" w:type="pct"/>
          <w:shd w:val="clear" w:color="auto" w:fill="auto"/>
          <w:noWrap/>
          <w:vAlign w:val="center"/>
        </w:tcPr>
        <w:p w14:paraId="6150E61D" w14:textId="77777777" w:rsidR="00F4781E" w:rsidRPr="00583FC6" w:rsidRDefault="00F4781E" w:rsidP="00A9683D">
          <w:pPr>
            <w:rPr>
              <w:szCs w:val="22"/>
            </w:rPr>
          </w:pPr>
        </w:p>
      </w:tc>
      <w:tc>
        <w:tcPr>
          <w:tcW w:w="719" w:type="pct"/>
          <w:shd w:val="clear" w:color="auto" w:fill="auto"/>
          <w:noWrap/>
          <w:vAlign w:val="center"/>
        </w:tcPr>
        <w:p w14:paraId="7798CB29" w14:textId="77777777" w:rsidR="00F4781E" w:rsidRPr="00583FC6" w:rsidRDefault="00F4781E" w:rsidP="00A9683D">
          <w:pPr>
            <w:rPr>
              <w:szCs w:val="22"/>
            </w:rPr>
          </w:pPr>
        </w:p>
      </w:tc>
      <w:tc>
        <w:tcPr>
          <w:tcW w:w="423" w:type="pct"/>
          <w:shd w:val="clear" w:color="auto" w:fill="auto"/>
          <w:noWrap/>
          <w:vAlign w:val="center"/>
        </w:tcPr>
        <w:p w14:paraId="3BB6E1ED" w14:textId="77777777" w:rsidR="00F4781E" w:rsidRPr="00583FC6" w:rsidRDefault="00F4781E" w:rsidP="00A9683D">
          <w:pPr>
            <w:rPr>
              <w:szCs w:val="22"/>
            </w:rPr>
          </w:pPr>
        </w:p>
      </w:tc>
      <w:tc>
        <w:tcPr>
          <w:tcW w:w="421" w:type="pct"/>
          <w:shd w:val="clear" w:color="auto" w:fill="auto"/>
          <w:noWrap/>
          <w:vAlign w:val="center"/>
        </w:tcPr>
        <w:p w14:paraId="720608A7" w14:textId="77777777" w:rsidR="00F4781E" w:rsidRPr="00583FC6" w:rsidRDefault="00F4781E" w:rsidP="00A9683D">
          <w:pPr>
            <w:rPr>
              <w:szCs w:val="22"/>
            </w:rPr>
          </w:pPr>
        </w:p>
      </w:tc>
    </w:tr>
    <w:tr w:rsidR="00FF39DD" w:rsidRPr="00583FC6" w14:paraId="2B1D31DE" w14:textId="77777777" w:rsidTr="00FF39DD">
      <w:trPr>
        <w:trHeight w:val="141"/>
      </w:trPr>
      <w:tc>
        <w:tcPr>
          <w:tcW w:w="1068" w:type="pct"/>
          <w:vMerge w:val="restart"/>
          <w:shd w:val="clear" w:color="auto" w:fill="auto"/>
          <w:noWrap/>
          <w:vAlign w:val="center"/>
        </w:tcPr>
        <w:p w14:paraId="0C75F625" w14:textId="77777777" w:rsidR="00F4781E" w:rsidRPr="00583FC6" w:rsidRDefault="00F4781E" w:rsidP="00E0717A">
          <w:pPr>
            <w:jc w:val="center"/>
            <w:rPr>
              <w:szCs w:val="22"/>
            </w:rPr>
          </w:pPr>
          <w:r w:rsidRPr="00583FC6">
            <w:rPr>
              <w:rFonts w:cs="Yu Mincho Light"/>
              <w:szCs w:val="22"/>
            </w:rPr>
            <w:t>©</w:t>
          </w:r>
          <w:r w:rsidRPr="00583FC6">
            <w:rPr>
              <w:szCs w:val="22"/>
            </w:rPr>
            <w:t xml:space="preserve"> UFV 20</w:t>
          </w:r>
          <w:r>
            <w:rPr>
              <w:szCs w:val="22"/>
            </w:rPr>
            <w:t>22</w:t>
          </w:r>
        </w:p>
        <w:p w14:paraId="247090A2" w14:textId="77777777" w:rsidR="00F4781E" w:rsidRPr="00583FC6" w:rsidRDefault="00F4781E" w:rsidP="00E0717A">
          <w:pPr>
            <w:jc w:val="center"/>
            <w:rPr>
              <w:sz w:val="10"/>
              <w:szCs w:val="10"/>
            </w:rPr>
          </w:pPr>
        </w:p>
      </w:tc>
      <w:tc>
        <w:tcPr>
          <w:tcW w:w="120" w:type="pct"/>
          <w:shd w:val="clear" w:color="auto" w:fill="auto"/>
          <w:noWrap/>
        </w:tcPr>
        <w:p w14:paraId="0D694A41" w14:textId="77777777" w:rsidR="00F4781E" w:rsidRPr="00583FC6" w:rsidRDefault="00F4781E" w:rsidP="00A9683D">
          <w:pPr>
            <w:rPr>
              <w:sz w:val="16"/>
              <w:szCs w:val="16"/>
            </w:rPr>
          </w:pPr>
        </w:p>
      </w:tc>
      <w:tc>
        <w:tcPr>
          <w:tcW w:w="2249" w:type="pct"/>
          <w:shd w:val="clear" w:color="auto" w:fill="auto"/>
          <w:noWrap/>
          <w:vAlign w:val="center"/>
        </w:tcPr>
        <w:p w14:paraId="1B526A52" w14:textId="77777777" w:rsidR="00F4781E" w:rsidRPr="00583FC6" w:rsidRDefault="00F4781E" w:rsidP="00A9683D">
          <w:pPr>
            <w:rPr>
              <w:sz w:val="16"/>
              <w:szCs w:val="16"/>
            </w:rPr>
          </w:pPr>
          <w:r w:rsidRPr="00583FC6">
            <w:rPr>
              <w:sz w:val="16"/>
              <w:szCs w:val="16"/>
            </w:rPr>
            <w:t xml:space="preserve">Nombre del fichero: </w:t>
          </w:r>
        </w:p>
      </w:tc>
      <w:tc>
        <w:tcPr>
          <w:tcW w:w="719" w:type="pct"/>
          <w:shd w:val="clear" w:color="auto" w:fill="auto"/>
          <w:noWrap/>
          <w:vAlign w:val="center"/>
        </w:tcPr>
        <w:p w14:paraId="43C582F0" w14:textId="77777777" w:rsidR="00F4781E" w:rsidRPr="00583FC6" w:rsidRDefault="00F4781E" w:rsidP="00A9683D">
          <w:pPr>
            <w:rPr>
              <w:sz w:val="16"/>
              <w:szCs w:val="16"/>
            </w:rPr>
          </w:pPr>
          <w:r w:rsidRPr="00583FC6">
            <w:rPr>
              <w:sz w:val="16"/>
              <w:szCs w:val="16"/>
            </w:rPr>
            <w:t>Fecha:</w:t>
          </w:r>
        </w:p>
      </w:tc>
      <w:tc>
        <w:tcPr>
          <w:tcW w:w="423" w:type="pct"/>
          <w:shd w:val="clear" w:color="auto" w:fill="auto"/>
          <w:noWrap/>
          <w:vAlign w:val="center"/>
        </w:tcPr>
        <w:p w14:paraId="0B3CFF0B" w14:textId="77777777" w:rsidR="00F4781E" w:rsidRPr="00583FC6" w:rsidRDefault="00F4781E" w:rsidP="00A9683D">
          <w:pPr>
            <w:rPr>
              <w:sz w:val="16"/>
              <w:szCs w:val="16"/>
            </w:rPr>
          </w:pPr>
          <w:r w:rsidRPr="00583FC6">
            <w:rPr>
              <w:sz w:val="16"/>
              <w:szCs w:val="16"/>
            </w:rPr>
            <w:t>Edición:</w:t>
          </w:r>
        </w:p>
      </w:tc>
      <w:tc>
        <w:tcPr>
          <w:tcW w:w="421" w:type="pct"/>
          <w:shd w:val="clear" w:color="auto" w:fill="auto"/>
          <w:noWrap/>
          <w:vAlign w:val="center"/>
        </w:tcPr>
        <w:p w14:paraId="3E10F1E8" w14:textId="77777777" w:rsidR="00F4781E" w:rsidRPr="00583FC6" w:rsidRDefault="00F4781E" w:rsidP="00A9683D">
          <w:pPr>
            <w:rPr>
              <w:sz w:val="16"/>
              <w:szCs w:val="16"/>
            </w:rPr>
          </w:pPr>
          <w:r w:rsidRPr="00583FC6">
            <w:rPr>
              <w:sz w:val="16"/>
              <w:szCs w:val="16"/>
            </w:rPr>
            <w:t>Página:</w:t>
          </w:r>
        </w:p>
      </w:tc>
    </w:tr>
    <w:tr w:rsidR="00FF39DD" w:rsidRPr="00583FC6" w14:paraId="4DA61307" w14:textId="77777777" w:rsidTr="00FF39DD">
      <w:trPr>
        <w:trHeight w:val="400"/>
      </w:trPr>
      <w:tc>
        <w:tcPr>
          <w:tcW w:w="1068" w:type="pct"/>
          <w:vMerge/>
          <w:shd w:val="clear" w:color="auto" w:fill="auto"/>
          <w:noWrap/>
          <w:vAlign w:val="center"/>
        </w:tcPr>
        <w:p w14:paraId="1A0ECA4C" w14:textId="77777777" w:rsidR="00F4781E" w:rsidRPr="00583FC6" w:rsidRDefault="00F4781E" w:rsidP="00583FC6">
          <w:pPr>
            <w:jc w:val="center"/>
            <w:rPr>
              <w:szCs w:val="22"/>
            </w:rPr>
          </w:pPr>
        </w:p>
      </w:tc>
      <w:tc>
        <w:tcPr>
          <w:tcW w:w="120" w:type="pct"/>
          <w:shd w:val="clear" w:color="auto" w:fill="auto"/>
          <w:noWrap/>
        </w:tcPr>
        <w:p w14:paraId="44738560" w14:textId="77777777" w:rsidR="00F4781E" w:rsidRPr="00583FC6" w:rsidRDefault="00F4781E" w:rsidP="00A9683D">
          <w:pPr>
            <w:rPr>
              <w:b/>
              <w:bCs/>
              <w:szCs w:val="22"/>
            </w:rPr>
          </w:pPr>
        </w:p>
      </w:tc>
      <w:tc>
        <w:tcPr>
          <w:tcW w:w="2249" w:type="pct"/>
          <w:shd w:val="clear" w:color="auto" w:fill="auto"/>
          <w:noWrap/>
          <w:vAlign w:val="center"/>
        </w:tcPr>
        <w:p w14:paraId="1ED07D75" w14:textId="77777777" w:rsidR="00F4781E" w:rsidRPr="00583FC6" w:rsidRDefault="00F4781E" w:rsidP="00A9683D">
          <w:pPr>
            <w:rPr>
              <w:szCs w:val="22"/>
            </w:rPr>
          </w:pPr>
          <w:r>
            <w:t>v1.0_0008_SQAP_GA1_SGM.pdf</w:t>
          </w:r>
        </w:p>
      </w:tc>
      <w:tc>
        <w:tcPr>
          <w:tcW w:w="719" w:type="pct"/>
          <w:shd w:val="clear" w:color="auto" w:fill="auto"/>
          <w:noWrap/>
          <w:vAlign w:val="center"/>
        </w:tcPr>
        <w:p w14:paraId="3F69B337" w14:textId="77777777" w:rsidR="00F4781E" w:rsidRPr="00583FC6" w:rsidRDefault="00F4781E" w:rsidP="00EE1DBC">
          <w:pPr>
            <w:rPr>
              <w:szCs w:val="22"/>
            </w:rPr>
          </w:pPr>
          <w:r>
            <w:rPr>
              <w:szCs w:val="22"/>
            </w:rPr>
            <w:t>04/04/2022</w:t>
          </w:r>
        </w:p>
      </w:tc>
      <w:tc>
        <w:tcPr>
          <w:tcW w:w="423" w:type="pct"/>
          <w:shd w:val="clear" w:color="auto" w:fill="auto"/>
          <w:noWrap/>
          <w:vAlign w:val="center"/>
        </w:tcPr>
        <w:p w14:paraId="550D2A48" w14:textId="77777777" w:rsidR="00F4781E" w:rsidRPr="00583FC6" w:rsidRDefault="00F4781E" w:rsidP="00A9683D">
          <w:pPr>
            <w:rPr>
              <w:szCs w:val="22"/>
            </w:rPr>
          </w:pPr>
          <w:r>
            <w:rPr>
              <w:szCs w:val="22"/>
            </w:rPr>
            <w:t>1.0</w:t>
          </w:r>
        </w:p>
      </w:tc>
      <w:tc>
        <w:tcPr>
          <w:tcW w:w="421" w:type="pct"/>
          <w:shd w:val="clear" w:color="auto" w:fill="auto"/>
          <w:noWrap/>
          <w:vAlign w:val="center"/>
        </w:tcPr>
        <w:p w14:paraId="751BFC2C" w14:textId="77777777" w:rsidR="00F4781E" w:rsidRPr="00583FC6" w:rsidRDefault="00F4781E" w:rsidP="00A9683D">
          <w:pPr>
            <w:rPr>
              <w:szCs w:val="22"/>
            </w:rPr>
          </w:pPr>
          <w:r w:rsidRPr="00583FC6">
            <w:rPr>
              <w:szCs w:val="22"/>
            </w:rPr>
            <w:fldChar w:fldCharType="begin"/>
          </w:r>
          <w:r w:rsidRPr="00583FC6">
            <w:rPr>
              <w:szCs w:val="22"/>
            </w:rPr>
            <w:instrText xml:space="preserve"> </w:instrText>
          </w:r>
          <w:r>
            <w:rPr>
              <w:szCs w:val="22"/>
            </w:rPr>
            <w:instrText>PAGE</w:instrText>
          </w:r>
          <w:r w:rsidRPr="00583FC6">
            <w:rPr>
              <w:szCs w:val="22"/>
            </w:rPr>
            <w:instrText xml:space="preserve">   \* MERGEFORMAT </w:instrText>
          </w:r>
          <w:r w:rsidRPr="00583FC6">
            <w:rPr>
              <w:szCs w:val="22"/>
            </w:rPr>
            <w:fldChar w:fldCharType="separate"/>
          </w:r>
          <w:r>
            <w:rPr>
              <w:noProof/>
              <w:szCs w:val="22"/>
            </w:rPr>
            <w:t>2</w:t>
          </w:r>
          <w:r w:rsidRPr="00583FC6">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FF39DD" w:rsidRPr="00583FC6" w14:paraId="24217500" w14:textId="77777777" w:rsidTr="00FF39DD">
      <w:trPr>
        <w:trHeight w:val="198"/>
      </w:trPr>
      <w:tc>
        <w:tcPr>
          <w:tcW w:w="1068" w:type="pct"/>
          <w:vMerge/>
          <w:shd w:val="clear" w:color="auto" w:fill="auto"/>
          <w:noWrap/>
        </w:tcPr>
        <w:p w14:paraId="7734D4DF" w14:textId="77777777" w:rsidR="00F4781E" w:rsidRPr="00583FC6" w:rsidRDefault="00F4781E" w:rsidP="00583FC6">
          <w:pPr>
            <w:jc w:val="both"/>
            <w:rPr>
              <w:sz w:val="10"/>
              <w:szCs w:val="10"/>
            </w:rPr>
          </w:pPr>
        </w:p>
      </w:tc>
      <w:tc>
        <w:tcPr>
          <w:tcW w:w="120" w:type="pct"/>
          <w:shd w:val="clear" w:color="auto" w:fill="auto"/>
          <w:noWrap/>
        </w:tcPr>
        <w:p w14:paraId="40D76D57" w14:textId="77777777" w:rsidR="00F4781E" w:rsidRPr="00583FC6" w:rsidRDefault="00F4781E" w:rsidP="00A9683D">
          <w:pPr>
            <w:rPr>
              <w:szCs w:val="22"/>
            </w:rPr>
          </w:pPr>
        </w:p>
      </w:tc>
      <w:tc>
        <w:tcPr>
          <w:tcW w:w="2249" w:type="pct"/>
          <w:shd w:val="clear" w:color="auto" w:fill="auto"/>
          <w:noWrap/>
          <w:vAlign w:val="center"/>
        </w:tcPr>
        <w:p w14:paraId="238A860A" w14:textId="77777777" w:rsidR="00F4781E" w:rsidRPr="00583FC6" w:rsidRDefault="00F4781E" w:rsidP="00A9683D">
          <w:pPr>
            <w:rPr>
              <w:szCs w:val="22"/>
            </w:rPr>
          </w:pPr>
        </w:p>
      </w:tc>
      <w:tc>
        <w:tcPr>
          <w:tcW w:w="719" w:type="pct"/>
          <w:shd w:val="clear" w:color="auto" w:fill="auto"/>
          <w:noWrap/>
          <w:vAlign w:val="center"/>
        </w:tcPr>
        <w:p w14:paraId="1444E289" w14:textId="77777777" w:rsidR="00F4781E" w:rsidRPr="00583FC6" w:rsidRDefault="00F4781E" w:rsidP="00A9683D">
          <w:pPr>
            <w:rPr>
              <w:szCs w:val="22"/>
            </w:rPr>
          </w:pPr>
        </w:p>
      </w:tc>
      <w:tc>
        <w:tcPr>
          <w:tcW w:w="423" w:type="pct"/>
          <w:shd w:val="clear" w:color="auto" w:fill="auto"/>
          <w:noWrap/>
          <w:vAlign w:val="center"/>
        </w:tcPr>
        <w:p w14:paraId="31B35E63" w14:textId="77777777" w:rsidR="00F4781E" w:rsidRPr="00583FC6" w:rsidRDefault="00F4781E" w:rsidP="00A9683D">
          <w:pPr>
            <w:rPr>
              <w:szCs w:val="22"/>
            </w:rPr>
          </w:pPr>
        </w:p>
      </w:tc>
      <w:tc>
        <w:tcPr>
          <w:tcW w:w="421" w:type="pct"/>
          <w:shd w:val="clear" w:color="auto" w:fill="auto"/>
          <w:noWrap/>
          <w:vAlign w:val="center"/>
        </w:tcPr>
        <w:p w14:paraId="4938D3C8" w14:textId="77777777" w:rsidR="00F4781E" w:rsidRPr="00583FC6" w:rsidRDefault="00F4781E" w:rsidP="00A9683D">
          <w:pPr>
            <w:rPr>
              <w:szCs w:val="22"/>
            </w:rPr>
          </w:pPr>
        </w:p>
      </w:tc>
    </w:tr>
  </w:tbl>
  <w:p w14:paraId="32925692" w14:textId="77777777" w:rsidR="00F4781E" w:rsidRPr="008C76D7" w:rsidRDefault="00F4781E" w:rsidP="00546624">
    <w:pPr>
      <w:pStyle w:val="Piedepgina"/>
      <w:rPr>
        <w:sz w:val="2"/>
        <w:szCs w:val="2"/>
      </w:rPr>
    </w:pPr>
  </w:p>
  <w:p w14:paraId="330FE326" w14:textId="77777777" w:rsidR="00F4781E" w:rsidRDefault="00F4781E">
    <w:pPr>
      <w:pStyle w:val="Piedepgina"/>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164507" w14:textId="77777777" w:rsidR="00FF39DD" w:rsidRPr="00BD2EDC" w:rsidRDefault="00FF39DD" w:rsidP="00F729A6">
    <w:pPr>
      <w:pStyle w:val="Piedepgina"/>
      <w:tabs>
        <w:tab w:val="clear" w:pos="4252"/>
        <w:tab w:val="clear" w:pos="8504"/>
        <w:tab w:val="left" w:pos="3300"/>
      </w:tabs>
    </w:pPr>
    <w:r>
      <w:tab/>
    </w:r>
  </w:p>
  <w:tbl>
    <w:tblPr>
      <w:tblW w:w="5478" w:type="pct"/>
      <w:tblBorders>
        <w:top w:val="single" w:sz="4" w:space="0" w:color="E5510C"/>
      </w:tblBorders>
      <w:tblLook w:val="01E0" w:firstRow="1" w:lastRow="1" w:firstColumn="1" w:lastColumn="1" w:noHBand="0" w:noVBand="0"/>
    </w:tblPr>
    <w:tblGrid>
      <w:gridCol w:w="2035"/>
      <w:gridCol w:w="273"/>
      <w:gridCol w:w="4456"/>
      <w:gridCol w:w="1623"/>
      <w:gridCol w:w="955"/>
      <w:gridCol w:w="906"/>
    </w:tblGrid>
    <w:tr w:rsidR="00FF39DD" w:rsidRPr="00583FC6" w14:paraId="53ACBE6E" w14:textId="77777777" w:rsidTr="00FF39DD">
      <w:trPr>
        <w:trHeight w:val="204"/>
      </w:trPr>
      <w:tc>
        <w:tcPr>
          <w:tcW w:w="993" w:type="pct"/>
          <w:shd w:val="clear" w:color="auto" w:fill="auto"/>
          <w:noWrap/>
          <w:vAlign w:val="center"/>
        </w:tcPr>
        <w:p w14:paraId="3162EE64" w14:textId="77777777" w:rsidR="00FF39DD" w:rsidRPr="00583FC6" w:rsidRDefault="00FF39DD" w:rsidP="00CD66E5">
          <w:pPr>
            <w:rPr>
              <w:rFonts w:cs="Yu Mincho Light"/>
              <w:szCs w:val="22"/>
            </w:rPr>
          </w:pPr>
        </w:p>
      </w:tc>
      <w:tc>
        <w:tcPr>
          <w:tcW w:w="133" w:type="pct"/>
          <w:shd w:val="clear" w:color="auto" w:fill="auto"/>
          <w:noWrap/>
        </w:tcPr>
        <w:p w14:paraId="3B604BCB" w14:textId="77777777" w:rsidR="00FF39DD" w:rsidRPr="00583FC6" w:rsidRDefault="00FF39DD" w:rsidP="00A9683D">
          <w:pPr>
            <w:rPr>
              <w:szCs w:val="22"/>
            </w:rPr>
          </w:pPr>
        </w:p>
      </w:tc>
      <w:tc>
        <w:tcPr>
          <w:tcW w:w="2174" w:type="pct"/>
          <w:shd w:val="clear" w:color="auto" w:fill="auto"/>
          <w:noWrap/>
          <w:vAlign w:val="center"/>
        </w:tcPr>
        <w:p w14:paraId="78487FF0" w14:textId="77777777" w:rsidR="00FF39DD" w:rsidRPr="00583FC6" w:rsidRDefault="00FF39DD" w:rsidP="00A9683D">
          <w:pPr>
            <w:rPr>
              <w:szCs w:val="22"/>
            </w:rPr>
          </w:pPr>
        </w:p>
      </w:tc>
      <w:tc>
        <w:tcPr>
          <w:tcW w:w="792" w:type="pct"/>
          <w:shd w:val="clear" w:color="auto" w:fill="auto"/>
          <w:noWrap/>
          <w:vAlign w:val="center"/>
        </w:tcPr>
        <w:p w14:paraId="1061082F" w14:textId="77777777" w:rsidR="00FF39DD" w:rsidRPr="00583FC6" w:rsidRDefault="00FF39DD" w:rsidP="00A9683D">
          <w:pPr>
            <w:rPr>
              <w:szCs w:val="22"/>
            </w:rPr>
          </w:pPr>
        </w:p>
      </w:tc>
      <w:tc>
        <w:tcPr>
          <w:tcW w:w="466" w:type="pct"/>
          <w:shd w:val="clear" w:color="auto" w:fill="auto"/>
          <w:noWrap/>
          <w:vAlign w:val="center"/>
        </w:tcPr>
        <w:p w14:paraId="7583BF6C" w14:textId="77777777" w:rsidR="00FF39DD" w:rsidRPr="00583FC6" w:rsidRDefault="00FF39DD" w:rsidP="00A9683D">
          <w:pPr>
            <w:rPr>
              <w:szCs w:val="22"/>
            </w:rPr>
          </w:pPr>
        </w:p>
      </w:tc>
      <w:tc>
        <w:tcPr>
          <w:tcW w:w="442" w:type="pct"/>
          <w:shd w:val="clear" w:color="auto" w:fill="auto"/>
          <w:noWrap/>
          <w:vAlign w:val="center"/>
        </w:tcPr>
        <w:p w14:paraId="5A5395F5" w14:textId="77777777" w:rsidR="00FF39DD" w:rsidRPr="00583FC6" w:rsidRDefault="00FF39DD" w:rsidP="00A9683D">
          <w:pPr>
            <w:rPr>
              <w:szCs w:val="22"/>
            </w:rPr>
          </w:pPr>
        </w:p>
      </w:tc>
    </w:tr>
    <w:tr w:rsidR="00FF39DD" w:rsidRPr="00583FC6" w14:paraId="3CC3AB4E" w14:textId="77777777" w:rsidTr="00FF39DD">
      <w:trPr>
        <w:trHeight w:val="145"/>
      </w:trPr>
      <w:tc>
        <w:tcPr>
          <w:tcW w:w="993" w:type="pct"/>
          <w:vMerge w:val="restart"/>
          <w:shd w:val="clear" w:color="auto" w:fill="auto"/>
          <w:noWrap/>
          <w:vAlign w:val="center"/>
        </w:tcPr>
        <w:p w14:paraId="2512676A" w14:textId="77777777" w:rsidR="00FF39DD" w:rsidRPr="00583FC6" w:rsidRDefault="00FF39DD" w:rsidP="00E0717A">
          <w:pPr>
            <w:jc w:val="center"/>
            <w:rPr>
              <w:szCs w:val="22"/>
            </w:rPr>
          </w:pPr>
          <w:r w:rsidRPr="00583FC6">
            <w:rPr>
              <w:rFonts w:cs="Yu Mincho Light"/>
              <w:szCs w:val="22"/>
            </w:rPr>
            <w:t>©</w:t>
          </w:r>
          <w:r w:rsidRPr="00583FC6">
            <w:rPr>
              <w:szCs w:val="22"/>
            </w:rPr>
            <w:t xml:space="preserve"> UFV 20</w:t>
          </w:r>
          <w:r>
            <w:rPr>
              <w:szCs w:val="22"/>
            </w:rPr>
            <w:t>22</w:t>
          </w:r>
        </w:p>
        <w:p w14:paraId="4E162519" w14:textId="77777777" w:rsidR="00FF39DD" w:rsidRPr="00583FC6" w:rsidRDefault="00FF39DD" w:rsidP="00E0717A">
          <w:pPr>
            <w:jc w:val="center"/>
            <w:rPr>
              <w:sz w:val="10"/>
              <w:szCs w:val="10"/>
            </w:rPr>
          </w:pPr>
        </w:p>
      </w:tc>
      <w:tc>
        <w:tcPr>
          <w:tcW w:w="133" w:type="pct"/>
          <w:shd w:val="clear" w:color="auto" w:fill="auto"/>
          <w:noWrap/>
        </w:tcPr>
        <w:p w14:paraId="429A16E2" w14:textId="77777777" w:rsidR="00FF39DD" w:rsidRPr="00583FC6" w:rsidRDefault="00FF39DD" w:rsidP="00A9683D">
          <w:pPr>
            <w:rPr>
              <w:sz w:val="16"/>
              <w:szCs w:val="16"/>
            </w:rPr>
          </w:pPr>
        </w:p>
      </w:tc>
      <w:tc>
        <w:tcPr>
          <w:tcW w:w="2174" w:type="pct"/>
          <w:shd w:val="clear" w:color="auto" w:fill="auto"/>
          <w:noWrap/>
          <w:vAlign w:val="center"/>
        </w:tcPr>
        <w:p w14:paraId="2C6CBE09" w14:textId="77777777" w:rsidR="00FF39DD" w:rsidRPr="00583FC6" w:rsidRDefault="00FF39DD" w:rsidP="00A9683D">
          <w:pPr>
            <w:rPr>
              <w:sz w:val="16"/>
              <w:szCs w:val="16"/>
            </w:rPr>
          </w:pPr>
          <w:r w:rsidRPr="00583FC6">
            <w:rPr>
              <w:sz w:val="16"/>
              <w:szCs w:val="16"/>
            </w:rPr>
            <w:t xml:space="preserve">Nombre del fichero: </w:t>
          </w:r>
        </w:p>
      </w:tc>
      <w:tc>
        <w:tcPr>
          <w:tcW w:w="792" w:type="pct"/>
          <w:shd w:val="clear" w:color="auto" w:fill="auto"/>
          <w:noWrap/>
          <w:vAlign w:val="center"/>
        </w:tcPr>
        <w:p w14:paraId="62C32241" w14:textId="77777777" w:rsidR="00FF39DD" w:rsidRPr="00583FC6" w:rsidRDefault="00FF39DD" w:rsidP="00A9683D">
          <w:pPr>
            <w:rPr>
              <w:sz w:val="16"/>
              <w:szCs w:val="16"/>
            </w:rPr>
          </w:pPr>
          <w:r w:rsidRPr="00583FC6">
            <w:rPr>
              <w:sz w:val="16"/>
              <w:szCs w:val="16"/>
            </w:rPr>
            <w:t>Fecha:</w:t>
          </w:r>
        </w:p>
      </w:tc>
      <w:tc>
        <w:tcPr>
          <w:tcW w:w="466" w:type="pct"/>
          <w:shd w:val="clear" w:color="auto" w:fill="auto"/>
          <w:noWrap/>
          <w:vAlign w:val="center"/>
        </w:tcPr>
        <w:p w14:paraId="73060049" w14:textId="77777777" w:rsidR="00FF39DD" w:rsidRPr="00583FC6" w:rsidRDefault="00FF39DD" w:rsidP="00A9683D">
          <w:pPr>
            <w:rPr>
              <w:sz w:val="16"/>
              <w:szCs w:val="16"/>
            </w:rPr>
          </w:pPr>
          <w:r w:rsidRPr="00583FC6">
            <w:rPr>
              <w:sz w:val="16"/>
              <w:szCs w:val="16"/>
            </w:rPr>
            <w:t>Edición:</w:t>
          </w:r>
        </w:p>
      </w:tc>
      <w:tc>
        <w:tcPr>
          <w:tcW w:w="442" w:type="pct"/>
          <w:shd w:val="clear" w:color="auto" w:fill="auto"/>
          <w:noWrap/>
          <w:vAlign w:val="center"/>
        </w:tcPr>
        <w:p w14:paraId="4845E735" w14:textId="77777777" w:rsidR="00FF39DD" w:rsidRPr="00583FC6" w:rsidRDefault="00FF39DD" w:rsidP="00A9683D">
          <w:pPr>
            <w:rPr>
              <w:sz w:val="16"/>
              <w:szCs w:val="16"/>
            </w:rPr>
          </w:pPr>
          <w:r w:rsidRPr="00583FC6">
            <w:rPr>
              <w:sz w:val="16"/>
              <w:szCs w:val="16"/>
            </w:rPr>
            <w:t>Página:</w:t>
          </w:r>
        </w:p>
      </w:tc>
    </w:tr>
    <w:tr w:rsidR="00FF39DD" w:rsidRPr="00583FC6" w14:paraId="665E4085" w14:textId="77777777" w:rsidTr="00FF39DD">
      <w:trPr>
        <w:trHeight w:val="413"/>
      </w:trPr>
      <w:tc>
        <w:tcPr>
          <w:tcW w:w="993" w:type="pct"/>
          <w:vMerge/>
          <w:shd w:val="clear" w:color="auto" w:fill="auto"/>
          <w:noWrap/>
          <w:vAlign w:val="center"/>
        </w:tcPr>
        <w:p w14:paraId="398F9B04" w14:textId="77777777" w:rsidR="00FF39DD" w:rsidRPr="00583FC6" w:rsidRDefault="00FF39DD" w:rsidP="00583FC6">
          <w:pPr>
            <w:jc w:val="center"/>
            <w:rPr>
              <w:szCs w:val="22"/>
            </w:rPr>
          </w:pPr>
        </w:p>
      </w:tc>
      <w:tc>
        <w:tcPr>
          <w:tcW w:w="133" w:type="pct"/>
          <w:shd w:val="clear" w:color="auto" w:fill="auto"/>
          <w:noWrap/>
        </w:tcPr>
        <w:p w14:paraId="553AAD76" w14:textId="77777777" w:rsidR="00FF39DD" w:rsidRPr="00583FC6" w:rsidRDefault="00FF39DD" w:rsidP="00A9683D">
          <w:pPr>
            <w:rPr>
              <w:b/>
              <w:bCs/>
              <w:szCs w:val="22"/>
            </w:rPr>
          </w:pPr>
        </w:p>
      </w:tc>
      <w:tc>
        <w:tcPr>
          <w:tcW w:w="2174" w:type="pct"/>
          <w:shd w:val="clear" w:color="auto" w:fill="auto"/>
          <w:noWrap/>
          <w:vAlign w:val="center"/>
        </w:tcPr>
        <w:p w14:paraId="471D6CDF" w14:textId="77777777" w:rsidR="00FF39DD" w:rsidRPr="00583FC6" w:rsidRDefault="00FF39DD" w:rsidP="00A9683D">
          <w:pPr>
            <w:rPr>
              <w:szCs w:val="22"/>
            </w:rPr>
          </w:pPr>
          <w:r>
            <w:t>v1.0_0008_SQAP_GA1_SGM.pdf</w:t>
          </w:r>
        </w:p>
      </w:tc>
      <w:tc>
        <w:tcPr>
          <w:tcW w:w="792" w:type="pct"/>
          <w:shd w:val="clear" w:color="auto" w:fill="auto"/>
          <w:noWrap/>
          <w:vAlign w:val="center"/>
        </w:tcPr>
        <w:p w14:paraId="4EE67B28" w14:textId="77777777" w:rsidR="00FF39DD" w:rsidRPr="00583FC6" w:rsidRDefault="00FF39DD" w:rsidP="00EE1DBC">
          <w:pPr>
            <w:rPr>
              <w:szCs w:val="22"/>
            </w:rPr>
          </w:pPr>
          <w:r>
            <w:rPr>
              <w:szCs w:val="22"/>
            </w:rPr>
            <w:t>04/04/2022</w:t>
          </w:r>
        </w:p>
      </w:tc>
      <w:tc>
        <w:tcPr>
          <w:tcW w:w="466" w:type="pct"/>
          <w:shd w:val="clear" w:color="auto" w:fill="auto"/>
          <w:noWrap/>
          <w:vAlign w:val="center"/>
        </w:tcPr>
        <w:p w14:paraId="7B0F86B1" w14:textId="77777777" w:rsidR="00FF39DD" w:rsidRPr="00583FC6" w:rsidRDefault="00FF39DD" w:rsidP="00A9683D">
          <w:pPr>
            <w:rPr>
              <w:szCs w:val="22"/>
            </w:rPr>
          </w:pPr>
          <w:r>
            <w:rPr>
              <w:szCs w:val="22"/>
            </w:rPr>
            <w:t>1.0</w:t>
          </w:r>
        </w:p>
      </w:tc>
      <w:tc>
        <w:tcPr>
          <w:tcW w:w="442" w:type="pct"/>
          <w:shd w:val="clear" w:color="auto" w:fill="auto"/>
          <w:noWrap/>
          <w:vAlign w:val="center"/>
        </w:tcPr>
        <w:p w14:paraId="1DAF3A5A" w14:textId="77777777" w:rsidR="00FF39DD" w:rsidRPr="00583FC6" w:rsidRDefault="00FF39DD" w:rsidP="00A9683D">
          <w:pPr>
            <w:rPr>
              <w:szCs w:val="22"/>
            </w:rPr>
          </w:pPr>
          <w:r w:rsidRPr="00583FC6">
            <w:rPr>
              <w:szCs w:val="22"/>
            </w:rPr>
            <w:fldChar w:fldCharType="begin"/>
          </w:r>
          <w:r w:rsidRPr="00583FC6">
            <w:rPr>
              <w:szCs w:val="22"/>
            </w:rPr>
            <w:instrText xml:space="preserve"> </w:instrText>
          </w:r>
          <w:r>
            <w:rPr>
              <w:szCs w:val="22"/>
            </w:rPr>
            <w:instrText>PAGE</w:instrText>
          </w:r>
          <w:r w:rsidRPr="00583FC6">
            <w:rPr>
              <w:szCs w:val="22"/>
            </w:rPr>
            <w:instrText xml:space="preserve">   \* MERGEFORMAT </w:instrText>
          </w:r>
          <w:r w:rsidRPr="00583FC6">
            <w:rPr>
              <w:szCs w:val="22"/>
            </w:rPr>
            <w:fldChar w:fldCharType="separate"/>
          </w:r>
          <w:r>
            <w:rPr>
              <w:noProof/>
              <w:szCs w:val="22"/>
            </w:rPr>
            <w:t>2</w:t>
          </w:r>
          <w:r w:rsidRPr="00583FC6">
            <w:rPr>
              <w:szCs w:val="22"/>
            </w:rPr>
            <w:fldChar w:fldCharType="end"/>
          </w:r>
          <w:r w:rsidRPr="00583FC6">
            <w:rPr>
              <w:szCs w:val="22"/>
            </w:rPr>
            <w:t>/</w:t>
          </w:r>
          <w:r w:rsidRPr="00583FC6">
            <w:rPr>
              <w:szCs w:val="22"/>
            </w:rPr>
            <w:fldChar w:fldCharType="begin"/>
          </w:r>
          <w:r w:rsidRPr="00583FC6">
            <w:rPr>
              <w:szCs w:val="22"/>
            </w:rPr>
            <w:instrText xml:space="preserve"> </w:instrText>
          </w:r>
          <w:r>
            <w:rPr>
              <w:szCs w:val="22"/>
            </w:rPr>
            <w:instrText>NUMPAGES</w:instrText>
          </w:r>
          <w:r w:rsidRPr="00583FC6">
            <w:rPr>
              <w:szCs w:val="22"/>
            </w:rPr>
            <w:instrText xml:space="preserve">   \* MERGEFORMAT </w:instrText>
          </w:r>
          <w:r w:rsidRPr="00583FC6">
            <w:rPr>
              <w:szCs w:val="22"/>
            </w:rPr>
            <w:fldChar w:fldCharType="separate"/>
          </w:r>
          <w:r>
            <w:rPr>
              <w:noProof/>
              <w:szCs w:val="22"/>
            </w:rPr>
            <w:t>10</w:t>
          </w:r>
          <w:r w:rsidRPr="00583FC6">
            <w:rPr>
              <w:szCs w:val="22"/>
            </w:rPr>
            <w:fldChar w:fldCharType="end"/>
          </w:r>
        </w:p>
      </w:tc>
    </w:tr>
    <w:tr w:rsidR="00FF39DD" w:rsidRPr="00583FC6" w14:paraId="04BE52B6" w14:textId="77777777" w:rsidTr="00FF39DD">
      <w:trPr>
        <w:trHeight w:val="204"/>
      </w:trPr>
      <w:tc>
        <w:tcPr>
          <w:tcW w:w="993" w:type="pct"/>
          <w:vMerge/>
          <w:shd w:val="clear" w:color="auto" w:fill="auto"/>
          <w:noWrap/>
        </w:tcPr>
        <w:p w14:paraId="48DE2680" w14:textId="77777777" w:rsidR="00FF39DD" w:rsidRPr="00583FC6" w:rsidRDefault="00FF39DD" w:rsidP="00583FC6">
          <w:pPr>
            <w:jc w:val="both"/>
            <w:rPr>
              <w:sz w:val="10"/>
              <w:szCs w:val="10"/>
            </w:rPr>
          </w:pPr>
        </w:p>
      </w:tc>
      <w:tc>
        <w:tcPr>
          <w:tcW w:w="133" w:type="pct"/>
          <w:shd w:val="clear" w:color="auto" w:fill="auto"/>
          <w:noWrap/>
        </w:tcPr>
        <w:p w14:paraId="0D77E3D4" w14:textId="77777777" w:rsidR="00FF39DD" w:rsidRPr="00583FC6" w:rsidRDefault="00FF39DD" w:rsidP="00A9683D">
          <w:pPr>
            <w:rPr>
              <w:szCs w:val="22"/>
            </w:rPr>
          </w:pPr>
        </w:p>
      </w:tc>
      <w:tc>
        <w:tcPr>
          <w:tcW w:w="2174" w:type="pct"/>
          <w:shd w:val="clear" w:color="auto" w:fill="auto"/>
          <w:noWrap/>
          <w:vAlign w:val="center"/>
        </w:tcPr>
        <w:p w14:paraId="4B6C0200" w14:textId="77777777" w:rsidR="00FF39DD" w:rsidRPr="00583FC6" w:rsidRDefault="00FF39DD" w:rsidP="00A9683D">
          <w:pPr>
            <w:rPr>
              <w:szCs w:val="22"/>
            </w:rPr>
          </w:pPr>
        </w:p>
      </w:tc>
      <w:tc>
        <w:tcPr>
          <w:tcW w:w="792" w:type="pct"/>
          <w:shd w:val="clear" w:color="auto" w:fill="auto"/>
          <w:noWrap/>
          <w:vAlign w:val="center"/>
        </w:tcPr>
        <w:p w14:paraId="09958681" w14:textId="77777777" w:rsidR="00FF39DD" w:rsidRPr="00583FC6" w:rsidRDefault="00FF39DD" w:rsidP="00A9683D">
          <w:pPr>
            <w:rPr>
              <w:szCs w:val="22"/>
            </w:rPr>
          </w:pPr>
        </w:p>
      </w:tc>
      <w:tc>
        <w:tcPr>
          <w:tcW w:w="466" w:type="pct"/>
          <w:shd w:val="clear" w:color="auto" w:fill="auto"/>
          <w:noWrap/>
          <w:vAlign w:val="center"/>
        </w:tcPr>
        <w:p w14:paraId="4855C7CC" w14:textId="77777777" w:rsidR="00FF39DD" w:rsidRPr="00583FC6" w:rsidRDefault="00FF39DD" w:rsidP="00A9683D">
          <w:pPr>
            <w:rPr>
              <w:szCs w:val="22"/>
            </w:rPr>
          </w:pPr>
        </w:p>
      </w:tc>
      <w:tc>
        <w:tcPr>
          <w:tcW w:w="442" w:type="pct"/>
          <w:shd w:val="clear" w:color="auto" w:fill="auto"/>
          <w:noWrap/>
          <w:vAlign w:val="center"/>
        </w:tcPr>
        <w:p w14:paraId="1DDEBB26" w14:textId="77777777" w:rsidR="00FF39DD" w:rsidRPr="00583FC6" w:rsidRDefault="00FF39DD" w:rsidP="00A9683D">
          <w:pPr>
            <w:rPr>
              <w:szCs w:val="22"/>
            </w:rPr>
          </w:pPr>
        </w:p>
      </w:tc>
    </w:tr>
  </w:tbl>
  <w:p w14:paraId="1477C28C" w14:textId="77777777" w:rsidR="00FF39DD" w:rsidRPr="008C76D7" w:rsidRDefault="00FF39DD" w:rsidP="00546624">
    <w:pPr>
      <w:pStyle w:val="Piedepgina"/>
      <w:rPr>
        <w:sz w:val="2"/>
        <w:szCs w:val="2"/>
      </w:rPr>
    </w:pPr>
  </w:p>
  <w:p w14:paraId="516F31B3" w14:textId="77777777" w:rsidR="00FF39DD" w:rsidRDefault="00FF39DD">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B79992E" w14:textId="77777777" w:rsidR="00C72873" w:rsidRDefault="00C72873">
      <w:r>
        <w:separator/>
      </w:r>
    </w:p>
    <w:p w14:paraId="62F6605C" w14:textId="77777777" w:rsidR="00C72873" w:rsidRDefault="00C72873"/>
  </w:footnote>
  <w:footnote w:type="continuationSeparator" w:id="0">
    <w:p w14:paraId="2526FAE3" w14:textId="77777777" w:rsidR="00C72873" w:rsidRDefault="00C72873">
      <w:r>
        <w:continuationSeparator/>
      </w:r>
    </w:p>
    <w:p w14:paraId="63739806" w14:textId="77777777" w:rsidR="00C72873" w:rsidRDefault="00C72873"/>
  </w:footnote>
  <w:footnote w:type="continuationNotice" w:id="1">
    <w:p w14:paraId="53E78B8A" w14:textId="77777777" w:rsidR="00C72873" w:rsidRDefault="00C72873"/>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E2C1F92" w14:textId="77777777" w:rsidR="0034135B" w:rsidRDefault="0034135B" w:rsidP="00A3216A">
    <w:pPr>
      <w:jc w:val="center"/>
      <w:rPr>
        <w:b/>
        <w:bCs/>
        <w:sz w:val="20"/>
        <w:szCs w:val="20"/>
      </w:rPr>
    </w:pPr>
  </w:p>
  <w:p w14:paraId="1DC3E72D" w14:textId="77777777" w:rsidR="0034135B" w:rsidRDefault="0034135B" w:rsidP="00A3216A">
    <w:pPr>
      <w:jc w:val="center"/>
      <w:rPr>
        <w:b/>
        <w:bCs/>
        <w:sz w:val="20"/>
        <w:szCs w:val="20"/>
      </w:rPr>
    </w:pPr>
    <w:r>
      <w:rPr>
        <w:b/>
        <w:bCs/>
        <w:sz w:val="20"/>
        <w:szCs w:val="20"/>
      </w:rPr>
      <w:t>Confidencial Didáctico</w:t>
    </w:r>
  </w:p>
  <w:p w14:paraId="7F887998" w14:textId="77777777" w:rsidR="0034135B" w:rsidRPr="00A3216A" w:rsidRDefault="0034135B" w:rsidP="00A3216A">
    <w:pPr>
      <w:jc w:val="center"/>
      <w:rPr>
        <w:b/>
        <w:bCs/>
        <w:sz w:val="20"/>
        <w:szCs w:val="20"/>
      </w:rPr>
    </w:pPr>
    <w:r>
      <w:rPr>
        <w:b/>
        <w:bCs/>
        <w:noProof/>
        <w:sz w:val="20"/>
        <w:szCs w:val="20"/>
      </w:rPr>
      <w:drawing>
        <wp:anchor distT="0" distB="0" distL="114300" distR="114300" simplePos="0" relativeHeight="251658243" behindDoc="0" locked="0" layoutInCell="1" allowOverlap="1" wp14:anchorId="35B0DD96" wp14:editId="5D319490">
          <wp:simplePos x="0" y="0"/>
          <wp:positionH relativeFrom="column">
            <wp:posOffset>1741805</wp:posOffset>
          </wp:positionH>
          <wp:positionV relativeFrom="paragraph">
            <wp:posOffset>656590</wp:posOffset>
          </wp:positionV>
          <wp:extent cx="2394461" cy="716508"/>
          <wp:effectExtent l="0" t="0" r="6350" b="7620"/>
          <wp:wrapNone/>
          <wp:docPr id="7" name="Imagen 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
                  <a:stretch>
                    <a:fillRect/>
                  </a:stretch>
                </pic:blipFill>
                <pic:spPr>
                  <a:xfrm>
                    <a:off x="0" y="0"/>
                    <a:ext cx="2394461" cy="716508"/>
                  </a:xfrm>
                  <a:prstGeom prst="rect">
                    <a:avLst/>
                  </a:prstGeom>
                </pic:spPr>
              </pic:pic>
            </a:graphicData>
          </a:graphic>
          <wp14:sizeRelH relativeFrom="margin">
            <wp14:pctWidth>0</wp14:pctWidth>
          </wp14:sizeRelH>
          <wp14:sizeRelV relativeFrom="margin">
            <wp14:pctHeight>0</wp14:pctHeight>
          </wp14:sizeRelV>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46" w:type="pct"/>
      <w:tblBorders>
        <w:bottom w:val="single" w:sz="4" w:space="0" w:color="6C00C0"/>
      </w:tblBorders>
      <w:tblCellMar>
        <w:left w:w="0" w:type="dxa"/>
        <w:right w:w="0" w:type="dxa"/>
      </w:tblCellMar>
      <w:tblLook w:val="01E0" w:firstRow="1" w:lastRow="1" w:firstColumn="1" w:lastColumn="1" w:noHBand="0" w:noVBand="0"/>
    </w:tblPr>
    <w:tblGrid>
      <w:gridCol w:w="3085"/>
      <w:gridCol w:w="1543"/>
      <w:gridCol w:w="1542"/>
      <w:gridCol w:w="3083"/>
    </w:tblGrid>
    <w:tr w:rsidR="00656EC1" w:rsidRPr="00583FC6" w14:paraId="66BF5B11" w14:textId="77777777" w:rsidTr="00F729A6">
      <w:trPr>
        <w:cantSplit/>
        <w:trHeight w:hRule="exact" w:val="284"/>
      </w:trPr>
      <w:tc>
        <w:tcPr>
          <w:tcW w:w="1667" w:type="pct"/>
          <w:shd w:val="clear" w:color="auto" w:fill="auto"/>
          <w:vAlign w:val="center"/>
        </w:tcPr>
        <w:p w14:paraId="011CA99E" w14:textId="1D6E18B1" w:rsidR="004B44D0" w:rsidRDefault="004B44D0" w:rsidP="004B44D0"/>
      </w:tc>
      <w:tc>
        <w:tcPr>
          <w:tcW w:w="1666" w:type="pct"/>
          <w:gridSpan w:val="2"/>
          <w:shd w:val="clear" w:color="auto" w:fill="auto"/>
        </w:tcPr>
        <w:p w14:paraId="43A3BB02" w14:textId="77777777" w:rsidR="004B44D0" w:rsidRPr="00583FC6" w:rsidRDefault="003628E9" w:rsidP="00583FC6">
          <w:pPr>
            <w:jc w:val="center"/>
            <w:rPr>
              <w:b/>
              <w:bCs/>
              <w:sz w:val="18"/>
              <w:szCs w:val="18"/>
            </w:rPr>
          </w:pPr>
          <w:r w:rsidRPr="00583FC6">
            <w:rPr>
              <w:b/>
              <w:bCs/>
              <w:sz w:val="18"/>
              <w:szCs w:val="18"/>
            </w:rPr>
            <w:t>Confidencial didáctico</w:t>
          </w:r>
        </w:p>
      </w:tc>
      <w:tc>
        <w:tcPr>
          <w:tcW w:w="1666" w:type="pct"/>
          <w:shd w:val="clear" w:color="auto" w:fill="auto"/>
          <w:vAlign w:val="center"/>
        </w:tcPr>
        <w:p w14:paraId="7B4A26CC" w14:textId="77777777" w:rsidR="004B44D0" w:rsidRDefault="004B44D0" w:rsidP="00583FC6">
          <w:pPr>
            <w:jc w:val="right"/>
          </w:pPr>
        </w:p>
      </w:tc>
    </w:tr>
    <w:tr w:rsidR="00656EC1" w:rsidRPr="00583FC6" w14:paraId="1D0E2828" w14:textId="77777777" w:rsidTr="00656EC1">
      <w:trPr>
        <w:trHeight w:val="518"/>
      </w:trPr>
      <w:tc>
        <w:tcPr>
          <w:tcW w:w="2501" w:type="pct"/>
          <w:gridSpan w:val="2"/>
          <w:shd w:val="clear" w:color="auto" w:fill="auto"/>
        </w:tcPr>
        <w:p w14:paraId="561577DC" w14:textId="77777777" w:rsidR="00A66852" w:rsidRPr="00583FC6" w:rsidRDefault="009D055A" w:rsidP="00A66852">
          <w:pPr>
            <w:rPr>
              <w:sz w:val="18"/>
              <w:szCs w:val="18"/>
            </w:rPr>
          </w:pPr>
          <w:r>
            <w:rPr>
              <w:sz w:val="18"/>
              <w:szCs w:val="18"/>
            </w:rPr>
            <w:t>PGPI</w:t>
          </w:r>
        </w:p>
        <w:p w14:paraId="10A42737" w14:textId="77777777" w:rsidR="004B44D0" w:rsidRPr="00583FC6" w:rsidRDefault="009D055A" w:rsidP="00A66852">
          <w:pPr>
            <w:rPr>
              <w:b/>
              <w:bCs/>
              <w:sz w:val="20"/>
              <w:szCs w:val="20"/>
            </w:rPr>
          </w:pPr>
          <w:r>
            <w:rPr>
              <w:b/>
              <w:bCs/>
              <w:sz w:val="20"/>
              <w:szCs w:val="20"/>
            </w:rPr>
            <w:t xml:space="preserve">Sistema de </w:t>
          </w:r>
          <w:r w:rsidR="00BB5576">
            <w:rPr>
              <w:b/>
              <w:bCs/>
              <w:sz w:val="20"/>
              <w:szCs w:val="20"/>
            </w:rPr>
            <w:t>Gestión de Muelles</w:t>
          </w:r>
        </w:p>
      </w:tc>
      <w:tc>
        <w:tcPr>
          <w:tcW w:w="833" w:type="pct"/>
          <w:shd w:val="clear" w:color="auto" w:fill="auto"/>
        </w:tcPr>
        <w:p w14:paraId="048118DD" w14:textId="77777777" w:rsidR="00A66852" w:rsidRPr="00583FC6" w:rsidRDefault="00A66852" w:rsidP="00583FC6">
          <w:pPr>
            <w:jc w:val="center"/>
            <w:rPr>
              <w:sz w:val="18"/>
              <w:szCs w:val="18"/>
            </w:rPr>
          </w:pPr>
        </w:p>
      </w:tc>
      <w:tc>
        <w:tcPr>
          <w:tcW w:w="1666" w:type="pct"/>
          <w:shd w:val="clear" w:color="auto" w:fill="auto"/>
        </w:tcPr>
        <w:p w14:paraId="67A38C62" w14:textId="77777777" w:rsidR="0030656D" w:rsidRDefault="0030656D" w:rsidP="00583FC6">
          <w:pPr>
            <w:jc w:val="right"/>
            <w:rPr>
              <w:b/>
              <w:bCs/>
              <w:noProof/>
              <w:sz w:val="20"/>
              <w:szCs w:val="20"/>
            </w:rPr>
          </w:pPr>
          <w:r>
            <w:rPr>
              <w:b/>
              <w:bCs/>
              <w:noProof/>
              <w:sz w:val="20"/>
              <w:szCs w:val="20"/>
            </w:rPr>
            <w:drawing>
              <wp:anchor distT="0" distB="0" distL="114300" distR="114300" simplePos="0" relativeHeight="251658240" behindDoc="0" locked="0" layoutInCell="1" allowOverlap="1" wp14:anchorId="131CD173" wp14:editId="523062CA">
                <wp:simplePos x="0" y="0"/>
                <wp:positionH relativeFrom="column">
                  <wp:posOffset>284139</wp:posOffset>
                </wp:positionH>
                <wp:positionV relativeFrom="paragraph">
                  <wp:posOffset>-209029</wp:posOffset>
                </wp:positionV>
                <wp:extent cx="1719618" cy="514571"/>
                <wp:effectExtent l="0" t="0" r="5715" b="3175"/>
                <wp:wrapNone/>
                <wp:docPr id="14" name="Imagen 3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
                        <a:stretch>
                          <a:fillRect/>
                        </a:stretch>
                      </pic:blipFill>
                      <pic:spPr>
                        <a:xfrm>
                          <a:off x="0" y="0"/>
                          <a:ext cx="1719618" cy="514571"/>
                        </a:xfrm>
                        <a:prstGeom prst="rect">
                          <a:avLst/>
                        </a:prstGeom>
                      </pic:spPr>
                    </pic:pic>
                  </a:graphicData>
                </a:graphic>
                <wp14:sizeRelH relativeFrom="margin">
                  <wp14:pctWidth>0</wp14:pctWidth>
                </wp14:sizeRelH>
                <wp14:sizeRelV relativeFrom="margin">
                  <wp14:pctHeight>0</wp14:pctHeight>
                </wp14:sizeRelV>
              </wp:anchor>
            </w:drawing>
          </w:r>
        </w:p>
        <w:p w14:paraId="084D6AFD" w14:textId="77777777" w:rsidR="00A66852" w:rsidRPr="007B0CEA" w:rsidRDefault="00A66852" w:rsidP="00583FC6">
          <w:pPr>
            <w:jc w:val="right"/>
          </w:pPr>
        </w:p>
      </w:tc>
    </w:tr>
    <w:tr w:rsidR="00656EC1" w:rsidRPr="00583FC6" w14:paraId="74DF31B1" w14:textId="77777777" w:rsidTr="00656EC1">
      <w:trPr>
        <w:trHeight w:val="100"/>
      </w:trPr>
      <w:tc>
        <w:tcPr>
          <w:tcW w:w="1667" w:type="pct"/>
          <w:shd w:val="clear" w:color="auto" w:fill="auto"/>
          <w:vAlign w:val="center"/>
        </w:tcPr>
        <w:p w14:paraId="43273B81" w14:textId="77777777" w:rsidR="004B44D0" w:rsidRPr="00583FC6" w:rsidRDefault="004B44D0" w:rsidP="00A66852">
          <w:pPr>
            <w:rPr>
              <w:sz w:val="8"/>
              <w:szCs w:val="8"/>
            </w:rPr>
          </w:pPr>
        </w:p>
      </w:tc>
      <w:tc>
        <w:tcPr>
          <w:tcW w:w="1666" w:type="pct"/>
          <w:gridSpan w:val="2"/>
          <w:shd w:val="clear" w:color="auto" w:fill="auto"/>
        </w:tcPr>
        <w:p w14:paraId="5322ADD0" w14:textId="77777777" w:rsidR="004B44D0" w:rsidRPr="00583FC6" w:rsidRDefault="004B44D0" w:rsidP="00583FC6">
          <w:pPr>
            <w:jc w:val="center"/>
            <w:rPr>
              <w:sz w:val="8"/>
              <w:szCs w:val="8"/>
            </w:rPr>
          </w:pPr>
        </w:p>
      </w:tc>
      <w:tc>
        <w:tcPr>
          <w:tcW w:w="1666" w:type="pct"/>
          <w:shd w:val="clear" w:color="auto" w:fill="auto"/>
          <w:vAlign w:val="center"/>
        </w:tcPr>
        <w:p w14:paraId="7472D841" w14:textId="77777777" w:rsidR="004B44D0" w:rsidRPr="00583FC6" w:rsidRDefault="004B44D0" w:rsidP="00583FC6">
          <w:pPr>
            <w:jc w:val="right"/>
            <w:rPr>
              <w:sz w:val="8"/>
              <w:szCs w:val="8"/>
            </w:rPr>
          </w:pPr>
        </w:p>
      </w:tc>
    </w:tr>
  </w:tbl>
  <w:p w14:paraId="32A9E186" w14:textId="77777777" w:rsidR="00704DA0" w:rsidRDefault="00704DA0">
    <w:pPr>
      <w:pStyle w:val="Encabezado"/>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46" w:type="pct"/>
      <w:tblBorders>
        <w:bottom w:val="single" w:sz="4" w:space="0" w:color="6C00C0"/>
      </w:tblBorders>
      <w:tblCellMar>
        <w:left w:w="0" w:type="dxa"/>
        <w:right w:w="0" w:type="dxa"/>
      </w:tblCellMar>
      <w:tblLook w:val="01E0" w:firstRow="1" w:lastRow="1" w:firstColumn="1" w:lastColumn="1" w:noHBand="0" w:noVBand="0"/>
    </w:tblPr>
    <w:tblGrid>
      <w:gridCol w:w="3085"/>
      <w:gridCol w:w="1543"/>
      <w:gridCol w:w="1542"/>
      <w:gridCol w:w="3083"/>
    </w:tblGrid>
    <w:tr w:rsidR="00F4781E" w:rsidRPr="00583FC6" w14:paraId="6CF1FA1C" w14:textId="77777777" w:rsidTr="00F729A6">
      <w:trPr>
        <w:cantSplit/>
        <w:trHeight w:hRule="exact" w:val="284"/>
      </w:trPr>
      <w:tc>
        <w:tcPr>
          <w:tcW w:w="1667" w:type="pct"/>
          <w:shd w:val="clear" w:color="auto" w:fill="auto"/>
          <w:vAlign w:val="center"/>
        </w:tcPr>
        <w:p w14:paraId="57898A96" w14:textId="77777777" w:rsidR="00F4781E" w:rsidRDefault="00F4781E" w:rsidP="004B44D0"/>
      </w:tc>
      <w:tc>
        <w:tcPr>
          <w:tcW w:w="1666" w:type="pct"/>
          <w:gridSpan w:val="2"/>
          <w:shd w:val="clear" w:color="auto" w:fill="auto"/>
        </w:tcPr>
        <w:p w14:paraId="529673EF" w14:textId="77777777" w:rsidR="00F4781E" w:rsidRPr="00583FC6" w:rsidRDefault="00F4781E" w:rsidP="00583FC6">
          <w:pPr>
            <w:jc w:val="center"/>
            <w:rPr>
              <w:b/>
              <w:bCs/>
              <w:sz w:val="18"/>
              <w:szCs w:val="18"/>
            </w:rPr>
          </w:pPr>
          <w:r w:rsidRPr="00583FC6">
            <w:rPr>
              <w:b/>
              <w:bCs/>
              <w:sz w:val="18"/>
              <w:szCs w:val="18"/>
            </w:rPr>
            <w:t>Confidencial didáctico</w:t>
          </w:r>
        </w:p>
      </w:tc>
      <w:tc>
        <w:tcPr>
          <w:tcW w:w="1666" w:type="pct"/>
          <w:shd w:val="clear" w:color="auto" w:fill="auto"/>
          <w:vAlign w:val="center"/>
        </w:tcPr>
        <w:p w14:paraId="70EA70B0" w14:textId="77777777" w:rsidR="00F4781E" w:rsidRDefault="00F4781E" w:rsidP="00583FC6">
          <w:pPr>
            <w:jc w:val="right"/>
          </w:pPr>
        </w:p>
      </w:tc>
    </w:tr>
    <w:tr w:rsidR="00F4781E" w:rsidRPr="00583FC6" w14:paraId="047A48A1" w14:textId="77777777" w:rsidTr="00656EC1">
      <w:trPr>
        <w:trHeight w:val="518"/>
      </w:trPr>
      <w:tc>
        <w:tcPr>
          <w:tcW w:w="2501" w:type="pct"/>
          <w:gridSpan w:val="2"/>
          <w:shd w:val="clear" w:color="auto" w:fill="auto"/>
        </w:tcPr>
        <w:p w14:paraId="1A14ECD9" w14:textId="77777777" w:rsidR="00F4781E" w:rsidRPr="00583FC6" w:rsidRDefault="00F4781E" w:rsidP="00A66852">
          <w:pPr>
            <w:rPr>
              <w:sz w:val="18"/>
              <w:szCs w:val="18"/>
            </w:rPr>
          </w:pPr>
          <w:r>
            <w:rPr>
              <w:sz w:val="18"/>
              <w:szCs w:val="18"/>
            </w:rPr>
            <w:t>PGPI</w:t>
          </w:r>
        </w:p>
        <w:p w14:paraId="2FCF113B" w14:textId="77777777" w:rsidR="00F4781E" w:rsidRPr="00583FC6" w:rsidRDefault="00F4781E" w:rsidP="00A66852">
          <w:pPr>
            <w:rPr>
              <w:b/>
              <w:bCs/>
              <w:sz w:val="20"/>
              <w:szCs w:val="20"/>
            </w:rPr>
          </w:pPr>
          <w:r>
            <w:rPr>
              <w:b/>
              <w:bCs/>
              <w:sz w:val="20"/>
              <w:szCs w:val="20"/>
            </w:rPr>
            <w:t>Sistema de Gestión de Muelles</w:t>
          </w:r>
        </w:p>
      </w:tc>
      <w:tc>
        <w:tcPr>
          <w:tcW w:w="833" w:type="pct"/>
          <w:shd w:val="clear" w:color="auto" w:fill="auto"/>
        </w:tcPr>
        <w:p w14:paraId="35D4DA74" w14:textId="77777777" w:rsidR="00F4781E" w:rsidRPr="00583FC6" w:rsidRDefault="00F4781E" w:rsidP="00583FC6">
          <w:pPr>
            <w:jc w:val="center"/>
            <w:rPr>
              <w:sz w:val="18"/>
              <w:szCs w:val="18"/>
            </w:rPr>
          </w:pPr>
        </w:p>
      </w:tc>
      <w:tc>
        <w:tcPr>
          <w:tcW w:w="1666" w:type="pct"/>
          <w:shd w:val="clear" w:color="auto" w:fill="auto"/>
        </w:tcPr>
        <w:p w14:paraId="41CD5BB3" w14:textId="77777777" w:rsidR="00F4781E" w:rsidRDefault="00F4781E" w:rsidP="00583FC6">
          <w:pPr>
            <w:jc w:val="right"/>
            <w:rPr>
              <w:b/>
              <w:bCs/>
              <w:noProof/>
              <w:sz w:val="20"/>
              <w:szCs w:val="20"/>
            </w:rPr>
          </w:pPr>
          <w:r>
            <w:rPr>
              <w:b/>
              <w:bCs/>
              <w:noProof/>
              <w:sz w:val="20"/>
              <w:szCs w:val="20"/>
            </w:rPr>
            <w:drawing>
              <wp:anchor distT="0" distB="0" distL="114300" distR="114300" simplePos="0" relativeHeight="251658245" behindDoc="0" locked="0" layoutInCell="1" allowOverlap="1" wp14:anchorId="446D5D68" wp14:editId="32A53C98">
                <wp:simplePos x="0" y="0"/>
                <wp:positionH relativeFrom="column">
                  <wp:posOffset>284139</wp:posOffset>
                </wp:positionH>
                <wp:positionV relativeFrom="paragraph">
                  <wp:posOffset>-209029</wp:posOffset>
                </wp:positionV>
                <wp:extent cx="1719618" cy="514571"/>
                <wp:effectExtent l="0" t="0" r="5715" b="3175"/>
                <wp:wrapNone/>
                <wp:docPr id="9" name="Imagen 3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
                        <a:stretch>
                          <a:fillRect/>
                        </a:stretch>
                      </pic:blipFill>
                      <pic:spPr>
                        <a:xfrm>
                          <a:off x="0" y="0"/>
                          <a:ext cx="1719618" cy="514571"/>
                        </a:xfrm>
                        <a:prstGeom prst="rect">
                          <a:avLst/>
                        </a:prstGeom>
                      </pic:spPr>
                    </pic:pic>
                  </a:graphicData>
                </a:graphic>
                <wp14:sizeRelH relativeFrom="margin">
                  <wp14:pctWidth>0</wp14:pctWidth>
                </wp14:sizeRelH>
                <wp14:sizeRelV relativeFrom="margin">
                  <wp14:pctHeight>0</wp14:pctHeight>
                </wp14:sizeRelV>
              </wp:anchor>
            </w:drawing>
          </w:r>
        </w:p>
        <w:p w14:paraId="7E43A768" w14:textId="77777777" w:rsidR="00F4781E" w:rsidRPr="007B0CEA" w:rsidRDefault="00F4781E" w:rsidP="00583FC6">
          <w:pPr>
            <w:jc w:val="right"/>
          </w:pPr>
        </w:p>
      </w:tc>
    </w:tr>
    <w:tr w:rsidR="00F4781E" w:rsidRPr="00583FC6" w14:paraId="5D2AE059" w14:textId="77777777" w:rsidTr="00656EC1">
      <w:trPr>
        <w:trHeight w:val="100"/>
      </w:trPr>
      <w:tc>
        <w:tcPr>
          <w:tcW w:w="1667" w:type="pct"/>
          <w:shd w:val="clear" w:color="auto" w:fill="auto"/>
          <w:vAlign w:val="center"/>
        </w:tcPr>
        <w:p w14:paraId="6241081A" w14:textId="77777777" w:rsidR="00F4781E" w:rsidRPr="00583FC6" w:rsidRDefault="00F4781E" w:rsidP="00A66852">
          <w:pPr>
            <w:rPr>
              <w:sz w:val="8"/>
              <w:szCs w:val="8"/>
            </w:rPr>
          </w:pPr>
        </w:p>
      </w:tc>
      <w:tc>
        <w:tcPr>
          <w:tcW w:w="1666" w:type="pct"/>
          <w:gridSpan w:val="2"/>
          <w:shd w:val="clear" w:color="auto" w:fill="auto"/>
        </w:tcPr>
        <w:p w14:paraId="73E0AF73" w14:textId="77777777" w:rsidR="00F4781E" w:rsidRPr="00583FC6" w:rsidRDefault="00F4781E" w:rsidP="00583FC6">
          <w:pPr>
            <w:jc w:val="center"/>
            <w:rPr>
              <w:sz w:val="8"/>
              <w:szCs w:val="8"/>
            </w:rPr>
          </w:pPr>
        </w:p>
      </w:tc>
      <w:tc>
        <w:tcPr>
          <w:tcW w:w="1666" w:type="pct"/>
          <w:shd w:val="clear" w:color="auto" w:fill="auto"/>
          <w:vAlign w:val="center"/>
        </w:tcPr>
        <w:p w14:paraId="0DB7BF19" w14:textId="77777777" w:rsidR="00F4781E" w:rsidRPr="00583FC6" w:rsidRDefault="00F4781E" w:rsidP="00583FC6">
          <w:pPr>
            <w:jc w:val="right"/>
            <w:rPr>
              <w:sz w:val="8"/>
              <w:szCs w:val="8"/>
            </w:rPr>
          </w:pPr>
        </w:p>
      </w:tc>
    </w:tr>
  </w:tbl>
  <w:p w14:paraId="50ED8DFF" w14:textId="77777777" w:rsidR="00F4781E" w:rsidRDefault="00F4781E">
    <w:pPr>
      <w:pStyle w:val="Encabezado"/>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tbl>
    <w:tblPr>
      <w:tblW w:w="4946" w:type="pct"/>
      <w:tblBorders>
        <w:bottom w:val="single" w:sz="4" w:space="0" w:color="6C00C0"/>
      </w:tblBorders>
      <w:tblCellMar>
        <w:left w:w="0" w:type="dxa"/>
        <w:right w:w="0" w:type="dxa"/>
      </w:tblCellMar>
      <w:tblLook w:val="01E0" w:firstRow="1" w:lastRow="1" w:firstColumn="1" w:lastColumn="1" w:noHBand="0" w:noVBand="0"/>
    </w:tblPr>
    <w:tblGrid>
      <w:gridCol w:w="3085"/>
      <w:gridCol w:w="1543"/>
      <w:gridCol w:w="1542"/>
      <w:gridCol w:w="3083"/>
    </w:tblGrid>
    <w:tr w:rsidR="00656EC1" w:rsidRPr="00583FC6" w14:paraId="4081D6FF" w14:textId="77777777" w:rsidTr="00F729A6">
      <w:trPr>
        <w:cantSplit/>
        <w:trHeight w:hRule="exact" w:val="284"/>
      </w:trPr>
      <w:tc>
        <w:tcPr>
          <w:tcW w:w="1667" w:type="pct"/>
          <w:shd w:val="clear" w:color="auto" w:fill="auto"/>
          <w:vAlign w:val="center"/>
        </w:tcPr>
        <w:p w14:paraId="329845B8" w14:textId="5516E00C" w:rsidR="004B44D0" w:rsidRDefault="004B44D0" w:rsidP="004B44D0"/>
      </w:tc>
      <w:tc>
        <w:tcPr>
          <w:tcW w:w="1666" w:type="pct"/>
          <w:gridSpan w:val="2"/>
          <w:shd w:val="clear" w:color="auto" w:fill="auto"/>
        </w:tcPr>
        <w:p w14:paraId="16B77FEF" w14:textId="498AF6DA" w:rsidR="004B44D0" w:rsidRPr="00583FC6" w:rsidRDefault="003628E9" w:rsidP="00583FC6">
          <w:pPr>
            <w:jc w:val="center"/>
            <w:rPr>
              <w:b/>
              <w:bCs/>
              <w:sz w:val="18"/>
              <w:szCs w:val="18"/>
            </w:rPr>
          </w:pPr>
          <w:r w:rsidRPr="00583FC6">
            <w:rPr>
              <w:b/>
              <w:bCs/>
              <w:sz w:val="18"/>
              <w:szCs w:val="18"/>
            </w:rPr>
            <w:t>Confidencial didáctico</w:t>
          </w:r>
        </w:p>
      </w:tc>
      <w:tc>
        <w:tcPr>
          <w:tcW w:w="1666" w:type="pct"/>
          <w:shd w:val="clear" w:color="auto" w:fill="auto"/>
          <w:vAlign w:val="center"/>
        </w:tcPr>
        <w:p w14:paraId="18B3B05E" w14:textId="06028709" w:rsidR="004B44D0" w:rsidRDefault="004B44D0" w:rsidP="00583FC6">
          <w:pPr>
            <w:jc w:val="right"/>
          </w:pPr>
        </w:p>
      </w:tc>
    </w:tr>
    <w:tr w:rsidR="00656EC1" w:rsidRPr="00583FC6" w14:paraId="011CC189" w14:textId="77777777" w:rsidTr="00656EC1">
      <w:trPr>
        <w:trHeight w:val="518"/>
      </w:trPr>
      <w:tc>
        <w:tcPr>
          <w:tcW w:w="2501" w:type="pct"/>
          <w:gridSpan w:val="2"/>
          <w:shd w:val="clear" w:color="auto" w:fill="auto"/>
        </w:tcPr>
        <w:p w14:paraId="5021CE1A" w14:textId="43345FEB" w:rsidR="00A66852" w:rsidRPr="00583FC6" w:rsidRDefault="009D055A" w:rsidP="00A66852">
          <w:pPr>
            <w:rPr>
              <w:sz w:val="18"/>
              <w:szCs w:val="18"/>
            </w:rPr>
          </w:pPr>
          <w:r>
            <w:rPr>
              <w:sz w:val="18"/>
              <w:szCs w:val="18"/>
            </w:rPr>
            <w:t>PGPI</w:t>
          </w:r>
        </w:p>
        <w:p w14:paraId="3BEC90A4" w14:textId="5FB357F6" w:rsidR="004B44D0" w:rsidRPr="00583FC6" w:rsidRDefault="009D055A" w:rsidP="00A66852">
          <w:pPr>
            <w:rPr>
              <w:b/>
              <w:bCs/>
              <w:sz w:val="20"/>
              <w:szCs w:val="20"/>
            </w:rPr>
          </w:pPr>
          <w:r>
            <w:rPr>
              <w:b/>
              <w:bCs/>
              <w:sz w:val="20"/>
              <w:szCs w:val="20"/>
            </w:rPr>
            <w:t xml:space="preserve">Sistema de </w:t>
          </w:r>
          <w:r w:rsidR="00BB5576">
            <w:rPr>
              <w:b/>
              <w:bCs/>
              <w:sz w:val="20"/>
              <w:szCs w:val="20"/>
            </w:rPr>
            <w:t>Gestión de Muelles</w:t>
          </w:r>
        </w:p>
      </w:tc>
      <w:tc>
        <w:tcPr>
          <w:tcW w:w="833" w:type="pct"/>
          <w:shd w:val="clear" w:color="auto" w:fill="auto"/>
        </w:tcPr>
        <w:p w14:paraId="7D75AB35" w14:textId="77777777" w:rsidR="00A66852" w:rsidRPr="00583FC6" w:rsidRDefault="00A66852" w:rsidP="00583FC6">
          <w:pPr>
            <w:jc w:val="center"/>
            <w:rPr>
              <w:sz w:val="18"/>
              <w:szCs w:val="18"/>
            </w:rPr>
          </w:pPr>
        </w:p>
      </w:tc>
      <w:tc>
        <w:tcPr>
          <w:tcW w:w="1666" w:type="pct"/>
          <w:shd w:val="clear" w:color="auto" w:fill="auto"/>
        </w:tcPr>
        <w:p w14:paraId="6B5203C5" w14:textId="26FAF220" w:rsidR="0030656D" w:rsidRDefault="0030656D" w:rsidP="00583FC6">
          <w:pPr>
            <w:jc w:val="right"/>
            <w:rPr>
              <w:b/>
              <w:bCs/>
              <w:noProof/>
              <w:sz w:val="20"/>
              <w:szCs w:val="20"/>
            </w:rPr>
          </w:pPr>
          <w:r>
            <w:rPr>
              <w:b/>
              <w:bCs/>
              <w:noProof/>
              <w:sz w:val="20"/>
              <w:szCs w:val="20"/>
            </w:rPr>
            <w:drawing>
              <wp:anchor distT="0" distB="0" distL="114300" distR="114300" simplePos="0" relativeHeight="251658244" behindDoc="0" locked="0" layoutInCell="1" allowOverlap="1" wp14:anchorId="131CD173" wp14:editId="523062CA">
                <wp:simplePos x="0" y="0"/>
                <wp:positionH relativeFrom="column">
                  <wp:posOffset>284139</wp:posOffset>
                </wp:positionH>
                <wp:positionV relativeFrom="paragraph">
                  <wp:posOffset>-209029</wp:posOffset>
                </wp:positionV>
                <wp:extent cx="1719618" cy="514571"/>
                <wp:effectExtent l="0" t="0" r="5715" b="3175"/>
                <wp:wrapNone/>
                <wp:docPr id="15" name="Imagen 31" descr="Logotip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Logotipo&#10;&#10;Descripción generada automáticamente"/>
                        <pic:cNvPicPr/>
                      </pic:nvPicPr>
                      <pic:blipFill>
                        <a:blip r:embed="rId1"/>
                        <a:stretch>
                          <a:fillRect/>
                        </a:stretch>
                      </pic:blipFill>
                      <pic:spPr>
                        <a:xfrm>
                          <a:off x="0" y="0"/>
                          <a:ext cx="1719618" cy="514571"/>
                        </a:xfrm>
                        <a:prstGeom prst="rect">
                          <a:avLst/>
                        </a:prstGeom>
                      </pic:spPr>
                    </pic:pic>
                  </a:graphicData>
                </a:graphic>
                <wp14:sizeRelH relativeFrom="margin">
                  <wp14:pctWidth>0</wp14:pctWidth>
                </wp14:sizeRelH>
                <wp14:sizeRelV relativeFrom="margin">
                  <wp14:pctHeight>0</wp14:pctHeight>
                </wp14:sizeRelV>
              </wp:anchor>
            </w:drawing>
          </w:r>
        </w:p>
        <w:p w14:paraId="263602F9" w14:textId="3F7FDAD5" w:rsidR="00A66852" w:rsidRPr="007B0CEA" w:rsidRDefault="00A66852" w:rsidP="00583FC6">
          <w:pPr>
            <w:jc w:val="right"/>
          </w:pPr>
        </w:p>
      </w:tc>
    </w:tr>
    <w:tr w:rsidR="00656EC1" w:rsidRPr="00583FC6" w14:paraId="7676B5D1" w14:textId="77777777" w:rsidTr="00656EC1">
      <w:trPr>
        <w:trHeight w:val="100"/>
      </w:trPr>
      <w:tc>
        <w:tcPr>
          <w:tcW w:w="1667" w:type="pct"/>
          <w:shd w:val="clear" w:color="auto" w:fill="auto"/>
          <w:vAlign w:val="center"/>
        </w:tcPr>
        <w:p w14:paraId="4739454A" w14:textId="77777777" w:rsidR="004B44D0" w:rsidRPr="00583FC6" w:rsidRDefault="004B44D0" w:rsidP="00A66852">
          <w:pPr>
            <w:rPr>
              <w:sz w:val="8"/>
              <w:szCs w:val="8"/>
            </w:rPr>
          </w:pPr>
        </w:p>
      </w:tc>
      <w:tc>
        <w:tcPr>
          <w:tcW w:w="1666" w:type="pct"/>
          <w:gridSpan w:val="2"/>
          <w:shd w:val="clear" w:color="auto" w:fill="auto"/>
        </w:tcPr>
        <w:p w14:paraId="7B23FB47" w14:textId="77777777" w:rsidR="004B44D0" w:rsidRPr="00583FC6" w:rsidRDefault="004B44D0" w:rsidP="00583FC6">
          <w:pPr>
            <w:jc w:val="center"/>
            <w:rPr>
              <w:sz w:val="8"/>
              <w:szCs w:val="8"/>
            </w:rPr>
          </w:pPr>
        </w:p>
      </w:tc>
      <w:tc>
        <w:tcPr>
          <w:tcW w:w="1666" w:type="pct"/>
          <w:shd w:val="clear" w:color="auto" w:fill="auto"/>
          <w:vAlign w:val="center"/>
        </w:tcPr>
        <w:p w14:paraId="2E6BBE77" w14:textId="4CE1A45E" w:rsidR="004B44D0" w:rsidRPr="00583FC6" w:rsidRDefault="004B44D0" w:rsidP="00583FC6">
          <w:pPr>
            <w:jc w:val="right"/>
            <w:rPr>
              <w:sz w:val="8"/>
              <w:szCs w:val="8"/>
            </w:rPr>
          </w:pPr>
        </w:p>
      </w:tc>
    </w:tr>
  </w:tbl>
  <w:p w14:paraId="3607D503" w14:textId="77777777" w:rsidR="00704DA0" w:rsidRDefault="00704DA0">
    <w:pPr>
      <w:pStyle w:val="Encabezado"/>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7C"/>
    <w:multiLevelType w:val="singleLevel"/>
    <w:tmpl w:val="7D246932"/>
    <w:lvl w:ilvl="0">
      <w:start w:val="1"/>
      <w:numFmt w:val="decimal"/>
      <w:pStyle w:val="Listaconnmeros5"/>
      <w:lvlText w:val="%1."/>
      <w:lvlJc w:val="left"/>
      <w:pPr>
        <w:tabs>
          <w:tab w:val="num" w:pos="1492"/>
        </w:tabs>
        <w:ind w:left="1492" w:hanging="360"/>
      </w:pPr>
    </w:lvl>
  </w:abstractNum>
  <w:abstractNum w:abstractNumId="1" w15:restartNumberingAfterBreak="0">
    <w:nsid w:val="FFFFFF7D"/>
    <w:multiLevelType w:val="singleLevel"/>
    <w:tmpl w:val="678A8522"/>
    <w:lvl w:ilvl="0">
      <w:start w:val="1"/>
      <w:numFmt w:val="decimal"/>
      <w:pStyle w:val="Listaconnmeros4"/>
      <w:lvlText w:val="%1."/>
      <w:lvlJc w:val="left"/>
      <w:pPr>
        <w:tabs>
          <w:tab w:val="num" w:pos="1209"/>
        </w:tabs>
        <w:ind w:left="1209" w:hanging="360"/>
      </w:pPr>
    </w:lvl>
  </w:abstractNum>
  <w:abstractNum w:abstractNumId="2" w15:restartNumberingAfterBreak="0">
    <w:nsid w:val="FFFFFF7E"/>
    <w:multiLevelType w:val="singleLevel"/>
    <w:tmpl w:val="96EAF8C6"/>
    <w:lvl w:ilvl="0">
      <w:start w:val="1"/>
      <w:numFmt w:val="decimal"/>
      <w:pStyle w:val="Listaconnmeros3"/>
      <w:lvlText w:val="%1."/>
      <w:lvlJc w:val="left"/>
      <w:pPr>
        <w:tabs>
          <w:tab w:val="num" w:pos="926"/>
        </w:tabs>
        <w:ind w:left="926" w:hanging="360"/>
      </w:pPr>
    </w:lvl>
  </w:abstractNum>
  <w:abstractNum w:abstractNumId="3" w15:restartNumberingAfterBreak="0">
    <w:nsid w:val="FFFFFF7F"/>
    <w:multiLevelType w:val="singleLevel"/>
    <w:tmpl w:val="1A6AA470"/>
    <w:lvl w:ilvl="0">
      <w:start w:val="1"/>
      <w:numFmt w:val="decimal"/>
      <w:pStyle w:val="Listaconnmeros2"/>
      <w:lvlText w:val="%1."/>
      <w:lvlJc w:val="left"/>
      <w:pPr>
        <w:tabs>
          <w:tab w:val="num" w:pos="643"/>
        </w:tabs>
        <w:ind w:left="643" w:hanging="360"/>
      </w:pPr>
    </w:lvl>
  </w:abstractNum>
  <w:abstractNum w:abstractNumId="4" w15:restartNumberingAfterBreak="0">
    <w:nsid w:val="FFFFFF80"/>
    <w:multiLevelType w:val="singleLevel"/>
    <w:tmpl w:val="FCFE22F0"/>
    <w:lvl w:ilvl="0">
      <w:start w:val="1"/>
      <w:numFmt w:val="bullet"/>
      <w:pStyle w:val="Listaconvietas5"/>
      <w:lvlText w:val=""/>
      <w:lvlJc w:val="left"/>
      <w:pPr>
        <w:tabs>
          <w:tab w:val="num" w:pos="1492"/>
        </w:tabs>
        <w:ind w:left="1492" w:hanging="360"/>
      </w:pPr>
      <w:rPr>
        <w:rFonts w:ascii="Symbol" w:hAnsi="Symbol" w:hint="default"/>
      </w:rPr>
    </w:lvl>
  </w:abstractNum>
  <w:abstractNum w:abstractNumId="5" w15:restartNumberingAfterBreak="0">
    <w:nsid w:val="FFFFFF81"/>
    <w:multiLevelType w:val="singleLevel"/>
    <w:tmpl w:val="530C7D26"/>
    <w:lvl w:ilvl="0">
      <w:start w:val="1"/>
      <w:numFmt w:val="bullet"/>
      <w:pStyle w:val="Listaconvietas4"/>
      <w:lvlText w:val=""/>
      <w:lvlJc w:val="left"/>
      <w:pPr>
        <w:tabs>
          <w:tab w:val="num" w:pos="1209"/>
        </w:tabs>
        <w:ind w:left="1209" w:hanging="360"/>
      </w:pPr>
      <w:rPr>
        <w:rFonts w:ascii="Symbol" w:hAnsi="Symbol" w:hint="default"/>
      </w:rPr>
    </w:lvl>
  </w:abstractNum>
  <w:abstractNum w:abstractNumId="6" w15:restartNumberingAfterBreak="0">
    <w:nsid w:val="FFFFFF82"/>
    <w:multiLevelType w:val="singleLevel"/>
    <w:tmpl w:val="33DA8A8C"/>
    <w:lvl w:ilvl="0">
      <w:start w:val="1"/>
      <w:numFmt w:val="bullet"/>
      <w:pStyle w:val="Listaconvietas3"/>
      <w:lvlText w:val=""/>
      <w:lvlJc w:val="left"/>
      <w:pPr>
        <w:tabs>
          <w:tab w:val="num" w:pos="926"/>
        </w:tabs>
        <w:ind w:left="926" w:hanging="360"/>
      </w:pPr>
      <w:rPr>
        <w:rFonts w:ascii="Symbol" w:hAnsi="Symbol" w:hint="default"/>
      </w:rPr>
    </w:lvl>
  </w:abstractNum>
  <w:abstractNum w:abstractNumId="7" w15:restartNumberingAfterBreak="0">
    <w:nsid w:val="FFFFFF83"/>
    <w:multiLevelType w:val="singleLevel"/>
    <w:tmpl w:val="D3087A0C"/>
    <w:lvl w:ilvl="0">
      <w:start w:val="1"/>
      <w:numFmt w:val="bullet"/>
      <w:pStyle w:val="Listaconvietas2"/>
      <w:lvlText w:val=""/>
      <w:lvlJc w:val="left"/>
      <w:pPr>
        <w:tabs>
          <w:tab w:val="num" w:pos="643"/>
        </w:tabs>
        <w:ind w:left="643" w:hanging="360"/>
      </w:pPr>
      <w:rPr>
        <w:rFonts w:ascii="Symbol" w:hAnsi="Symbol" w:hint="default"/>
      </w:rPr>
    </w:lvl>
  </w:abstractNum>
  <w:abstractNum w:abstractNumId="8" w15:restartNumberingAfterBreak="0">
    <w:nsid w:val="FFFFFF88"/>
    <w:multiLevelType w:val="singleLevel"/>
    <w:tmpl w:val="A2F4F1B8"/>
    <w:lvl w:ilvl="0">
      <w:start w:val="1"/>
      <w:numFmt w:val="decimal"/>
      <w:pStyle w:val="Listaconnmeros"/>
      <w:lvlText w:val="%1."/>
      <w:lvlJc w:val="left"/>
      <w:pPr>
        <w:tabs>
          <w:tab w:val="num" w:pos="360"/>
        </w:tabs>
        <w:ind w:left="360" w:hanging="360"/>
      </w:pPr>
    </w:lvl>
  </w:abstractNum>
  <w:abstractNum w:abstractNumId="9" w15:restartNumberingAfterBreak="0">
    <w:nsid w:val="FFFFFF89"/>
    <w:multiLevelType w:val="singleLevel"/>
    <w:tmpl w:val="6F5EC5FE"/>
    <w:lvl w:ilvl="0">
      <w:start w:val="1"/>
      <w:numFmt w:val="bullet"/>
      <w:pStyle w:val="Listaconvietas"/>
      <w:lvlText w:val=""/>
      <w:lvlJc w:val="left"/>
      <w:pPr>
        <w:tabs>
          <w:tab w:val="num" w:pos="360"/>
        </w:tabs>
        <w:ind w:left="360" w:hanging="360"/>
      </w:pPr>
      <w:rPr>
        <w:rFonts w:ascii="Symbol" w:hAnsi="Symbol" w:hint="default"/>
      </w:rPr>
    </w:lvl>
  </w:abstractNum>
  <w:abstractNum w:abstractNumId="10" w15:restartNumberingAfterBreak="0">
    <w:nsid w:val="003805CD"/>
    <w:multiLevelType w:val="hybridMultilevel"/>
    <w:tmpl w:val="FFFFFFFF"/>
    <w:styleLink w:val="Vietas1"/>
    <w:lvl w:ilvl="0" w:tplc="95429C34">
      <w:start w:val="1"/>
      <w:numFmt w:val="bullet"/>
      <w:lvlText w:val=""/>
      <w:lvlJc w:val="left"/>
      <w:pPr>
        <w:ind w:left="720" w:hanging="360"/>
      </w:pPr>
      <w:rPr>
        <w:rFonts w:ascii="Symbol" w:hAnsi="Symbol" w:hint="default"/>
      </w:rPr>
    </w:lvl>
    <w:lvl w:ilvl="1" w:tplc="FB9AEAB6">
      <w:start w:val="1"/>
      <w:numFmt w:val="bullet"/>
      <w:lvlText w:val="o"/>
      <w:lvlJc w:val="left"/>
      <w:pPr>
        <w:ind w:left="1440" w:hanging="360"/>
      </w:pPr>
      <w:rPr>
        <w:rFonts w:ascii="Courier New" w:hAnsi="Courier New" w:hint="default"/>
      </w:rPr>
    </w:lvl>
    <w:lvl w:ilvl="2" w:tplc="F844F0E0">
      <w:start w:val="1"/>
      <w:numFmt w:val="bullet"/>
      <w:lvlText w:val=""/>
      <w:lvlJc w:val="left"/>
      <w:pPr>
        <w:ind w:left="2160" w:hanging="360"/>
      </w:pPr>
      <w:rPr>
        <w:rFonts w:ascii="Wingdings" w:hAnsi="Wingdings" w:hint="default"/>
      </w:rPr>
    </w:lvl>
    <w:lvl w:ilvl="3" w:tplc="6E3ED170">
      <w:start w:val="1"/>
      <w:numFmt w:val="bullet"/>
      <w:lvlText w:val=""/>
      <w:lvlJc w:val="left"/>
      <w:pPr>
        <w:ind w:left="2880" w:hanging="360"/>
      </w:pPr>
      <w:rPr>
        <w:rFonts w:ascii="Symbol" w:hAnsi="Symbol" w:hint="default"/>
      </w:rPr>
    </w:lvl>
    <w:lvl w:ilvl="4" w:tplc="37B2FF30">
      <w:start w:val="1"/>
      <w:numFmt w:val="bullet"/>
      <w:lvlText w:val="o"/>
      <w:lvlJc w:val="left"/>
      <w:pPr>
        <w:ind w:left="3600" w:hanging="360"/>
      </w:pPr>
      <w:rPr>
        <w:rFonts w:ascii="Courier New" w:hAnsi="Courier New" w:hint="default"/>
      </w:rPr>
    </w:lvl>
    <w:lvl w:ilvl="5" w:tplc="67C8E332">
      <w:start w:val="1"/>
      <w:numFmt w:val="bullet"/>
      <w:lvlText w:val=""/>
      <w:lvlJc w:val="left"/>
      <w:pPr>
        <w:ind w:left="4320" w:hanging="360"/>
      </w:pPr>
      <w:rPr>
        <w:rFonts w:ascii="Wingdings" w:hAnsi="Wingdings" w:hint="default"/>
      </w:rPr>
    </w:lvl>
    <w:lvl w:ilvl="6" w:tplc="7E3EB146">
      <w:start w:val="1"/>
      <w:numFmt w:val="bullet"/>
      <w:lvlText w:val=""/>
      <w:lvlJc w:val="left"/>
      <w:pPr>
        <w:ind w:left="5040" w:hanging="360"/>
      </w:pPr>
      <w:rPr>
        <w:rFonts w:ascii="Symbol" w:hAnsi="Symbol" w:hint="default"/>
      </w:rPr>
    </w:lvl>
    <w:lvl w:ilvl="7" w:tplc="508C7A8E">
      <w:start w:val="1"/>
      <w:numFmt w:val="bullet"/>
      <w:lvlText w:val="o"/>
      <w:lvlJc w:val="left"/>
      <w:pPr>
        <w:ind w:left="5760" w:hanging="360"/>
      </w:pPr>
      <w:rPr>
        <w:rFonts w:ascii="Courier New" w:hAnsi="Courier New" w:hint="default"/>
      </w:rPr>
    </w:lvl>
    <w:lvl w:ilvl="8" w:tplc="0CEC1232">
      <w:start w:val="1"/>
      <w:numFmt w:val="bullet"/>
      <w:lvlText w:val=""/>
      <w:lvlJc w:val="left"/>
      <w:pPr>
        <w:ind w:left="6480" w:hanging="360"/>
      </w:pPr>
      <w:rPr>
        <w:rFonts w:ascii="Wingdings" w:hAnsi="Wingdings" w:hint="default"/>
      </w:rPr>
    </w:lvl>
  </w:abstractNum>
  <w:abstractNum w:abstractNumId="11" w15:restartNumberingAfterBreak="0">
    <w:nsid w:val="050D009B"/>
    <w:multiLevelType w:val="hybridMultilevel"/>
    <w:tmpl w:val="B4582DD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12" w15:restartNumberingAfterBreak="0">
    <w:nsid w:val="0F794BFF"/>
    <w:multiLevelType w:val="multilevel"/>
    <w:tmpl w:val="8EDE8538"/>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13" w15:restartNumberingAfterBreak="0">
    <w:nsid w:val="15C00E49"/>
    <w:multiLevelType w:val="hybridMultilevel"/>
    <w:tmpl w:val="A8A671B4"/>
    <w:lvl w:ilvl="0" w:tplc="897A850C">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4" w15:restartNumberingAfterBreak="0">
    <w:nsid w:val="16F45366"/>
    <w:multiLevelType w:val="multilevel"/>
    <w:tmpl w:val="2926DE94"/>
    <w:styleLink w:val="Numeracin1"/>
    <w:lvl w:ilvl="0">
      <w:start w:val="1"/>
      <w:numFmt w:val="decimal"/>
      <w:lvlText w:val="%1."/>
      <w:lvlJc w:val="left"/>
      <w:pPr>
        <w:tabs>
          <w:tab w:val="num" w:pos="794"/>
        </w:tabs>
        <w:ind w:left="794" w:hanging="397"/>
      </w:pPr>
      <w:rPr>
        <w:rFonts w:hint="default"/>
      </w:rPr>
    </w:lvl>
    <w:lvl w:ilvl="1">
      <w:start w:val="1"/>
      <w:numFmt w:val="lowerLetter"/>
      <w:lvlText w:val="%2."/>
      <w:lvlJc w:val="left"/>
      <w:pPr>
        <w:tabs>
          <w:tab w:val="num" w:pos="1191"/>
        </w:tabs>
        <w:ind w:left="1191" w:hanging="397"/>
      </w:pPr>
      <w:rPr>
        <w:rFonts w:hint="default"/>
      </w:rPr>
    </w:lvl>
    <w:lvl w:ilvl="2">
      <w:start w:val="1"/>
      <w:numFmt w:val="lowerRoman"/>
      <w:lvlText w:val="%3."/>
      <w:lvlJc w:val="left"/>
      <w:pPr>
        <w:tabs>
          <w:tab w:val="num" w:pos="1588"/>
        </w:tabs>
        <w:ind w:left="1588" w:hanging="397"/>
      </w:pPr>
      <w:rPr>
        <w:rFonts w:hint="default"/>
      </w:rPr>
    </w:lvl>
    <w:lvl w:ilvl="3">
      <w:start w:val="1"/>
      <w:numFmt w:val="decimal"/>
      <w:lvlText w:val="%4)"/>
      <w:lvlJc w:val="left"/>
      <w:pPr>
        <w:tabs>
          <w:tab w:val="num" w:pos="1985"/>
        </w:tabs>
        <w:ind w:left="1985" w:hanging="397"/>
      </w:pPr>
      <w:rPr>
        <w:rFonts w:hint="default"/>
      </w:rPr>
    </w:lvl>
    <w:lvl w:ilvl="4">
      <w:start w:val="1"/>
      <w:numFmt w:val="lowerLetter"/>
      <w:lvlText w:val="%5)"/>
      <w:lvlJc w:val="left"/>
      <w:pPr>
        <w:tabs>
          <w:tab w:val="num" w:pos="2381"/>
        </w:tabs>
        <w:ind w:left="2381" w:hanging="396"/>
      </w:pPr>
      <w:rPr>
        <w:rFonts w:hint="default"/>
      </w:rPr>
    </w:lvl>
    <w:lvl w:ilvl="5">
      <w:start w:val="1"/>
      <w:numFmt w:val="lowerRoman"/>
      <w:lvlText w:val="%6)"/>
      <w:lvlJc w:val="left"/>
      <w:pPr>
        <w:tabs>
          <w:tab w:val="num" w:pos="2778"/>
        </w:tabs>
        <w:ind w:left="2778" w:hanging="397"/>
      </w:pPr>
      <w:rPr>
        <w:rFonts w:hint="default"/>
      </w:rPr>
    </w:lvl>
    <w:lvl w:ilvl="6">
      <w:start w:val="1"/>
      <w:numFmt w:val="decimal"/>
      <w:lvlText w:val="(%7)"/>
      <w:lvlJc w:val="left"/>
      <w:pPr>
        <w:tabs>
          <w:tab w:val="num" w:pos="3175"/>
        </w:tabs>
        <w:ind w:left="3175" w:hanging="397"/>
      </w:pPr>
      <w:rPr>
        <w:rFonts w:hint="default"/>
      </w:rPr>
    </w:lvl>
    <w:lvl w:ilvl="7">
      <w:start w:val="1"/>
      <w:numFmt w:val="lowerLetter"/>
      <w:lvlText w:val="(%8)"/>
      <w:lvlJc w:val="left"/>
      <w:pPr>
        <w:tabs>
          <w:tab w:val="num" w:pos="3572"/>
        </w:tabs>
        <w:ind w:left="3572" w:hanging="397"/>
      </w:pPr>
      <w:rPr>
        <w:rFonts w:hint="default"/>
      </w:rPr>
    </w:lvl>
    <w:lvl w:ilvl="8">
      <w:start w:val="1"/>
      <w:numFmt w:val="lowerRoman"/>
      <w:lvlText w:val="(%9)"/>
      <w:lvlJc w:val="left"/>
      <w:pPr>
        <w:tabs>
          <w:tab w:val="num" w:pos="3969"/>
        </w:tabs>
        <w:ind w:left="3969" w:hanging="397"/>
      </w:pPr>
      <w:rPr>
        <w:rFonts w:hint="default"/>
      </w:rPr>
    </w:lvl>
  </w:abstractNum>
  <w:abstractNum w:abstractNumId="15" w15:restartNumberingAfterBreak="0">
    <w:nsid w:val="17C76DD4"/>
    <w:multiLevelType w:val="hybridMultilevel"/>
    <w:tmpl w:val="8A2AE4A6"/>
    <w:lvl w:ilvl="0" w:tplc="D4EE2FC8">
      <w:start w:val="3"/>
      <w:numFmt w:val="bullet"/>
      <w:lvlText w:val="-"/>
      <w:lvlJc w:val="left"/>
      <w:pPr>
        <w:ind w:left="720" w:hanging="360"/>
      </w:pPr>
      <w:rPr>
        <w:rFonts w:ascii="Arial" w:eastAsia="Times New Roman"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15:restartNumberingAfterBreak="0">
    <w:nsid w:val="1A770490"/>
    <w:multiLevelType w:val="hybridMultilevel"/>
    <w:tmpl w:val="740421C6"/>
    <w:lvl w:ilvl="0" w:tplc="8C7E415A">
      <w:start w:val="4"/>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1B6059D7"/>
    <w:multiLevelType w:val="hybridMultilevel"/>
    <w:tmpl w:val="453EC6F0"/>
    <w:lvl w:ilvl="0" w:tplc="65EA1910">
      <w:numFmt w:val="bullet"/>
      <w:pStyle w:val="EstiloLatinaArialComplejoArial11ptInterlineadoMnim1"/>
      <w:lvlText w:val="-"/>
      <w:lvlJc w:val="left"/>
      <w:pPr>
        <w:tabs>
          <w:tab w:val="num" w:pos="720"/>
        </w:tabs>
        <w:ind w:left="720" w:hanging="360"/>
      </w:pPr>
      <w:rPr>
        <w:rFonts w:ascii="Arial" w:eastAsia="Times New Roman" w:hAnsi="Arial" w:cs="Arial" w:hint="default"/>
      </w:rPr>
    </w:lvl>
    <w:lvl w:ilvl="1" w:tplc="0C0A0003" w:tentative="1">
      <w:start w:val="1"/>
      <w:numFmt w:val="bullet"/>
      <w:lvlText w:val="o"/>
      <w:lvlJc w:val="left"/>
      <w:pPr>
        <w:tabs>
          <w:tab w:val="num" w:pos="1440"/>
        </w:tabs>
        <w:ind w:left="1440" w:hanging="360"/>
      </w:pPr>
      <w:rPr>
        <w:rFonts w:ascii="Courier New" w:hAnsi="Courier New" w:cs="Courier New" w:hint="default"/>
      </w:rPr>
    </w:lvl>
    <w:lvl w:ilvl="2" w:tplc="0C0A0005" w:tentative="1">
      <w:start w:val="1"/>
      <w:numFmt w:val="bullet"/>
      <w:lvlText w:val=""/>
      <w:lvlJc w:val="left"/>
      <w:pPr>
        <w:tabs>
          <w:tab w:val="num" w:pos="2160"/>
        </w:tabs>
        <w:ind w:left="2160" w:hanging="360"/>
      </w:pPr>
      <w:rPr>
        <w:rFonts w:ascii="Wingdings" w:hAnsi="Wingdings" w:hint="default"/>
      </w:rPr>
    </w:lvl>
    <w:lvl w:ilvl="3" w:tplc="0C0A0001" w:tentative="1">
      <w:start w:val="1"/>
      <w:numFmt w:val="bullet"/>
      <w:lvlText w:val=""/>
      <w:lvlJc w:val="left"/>
      <w:pPr>
        <w:tabs>
          <w:tab w:val="num" w:pos="2880"/>
        </w:tabs>
        <w:ind w:left="2880" w:hanging="360"/>
      </w:pPr>
      <w:rPr>
        <w:rFonts w:ascii="Symbol" w:hAnsi="Symbol" w:hint="default"/>
      </w:rPr>
    </w:lvl>
    <w:lvl w:ilvl="4" w:tplc="0C0A0003" w:tentative="1">
      <w:start w:val="1"/>
      <w:numFmt w:val="bullet"/>
      <w:lvlText w:val="o"/>
      <w:lvlJc w:val="left"/>
      <w:pPr>
        <w:tabs>
          <w:tab w:val="num" w:pos="3600"/>
        </w:tabs>
        <w:ind w:left="3600" w:hanging="360"/>
      </w:pPr>
      <w:rPr>
        <w:rFonts w:ascii="Courier New" w:hAnsi="Courier New" w:cs="Courier New" w:hint="default"/>
      </w:rPr>
    </w:lvl>
    <w:lvl w:ilvl="5" w:tplc="0C0A0005" w:tentative="1">
      <w:start w:val="1"/>
      <w:numFmt w:val="bullet"/>
      <w:lvlText w:val=""/>
      <w:lvlJc w:val="left"/>
      <w:pPr>
        <w:tabs>
          <w:tab w:val="num" w:pos="4320"/>
        </w:tabs>
        <w:ind w:left="4320" w:hanging="360"/>
      </w:pPr>
      <w:rPr>
        <w:rFonts w:ascii="Wingdings" w:hAnsi="Wingdings" w:hint="default"/>
      </w:rPr>
    </w:lvl>
    <w:lvl w:ilvl="6" w:tplc="0C0A0001" w:tentative="1">
      <w:start w:val="1"/>
      <w:numFmt w:val="bullet"/>
      <w:lvlText w:val=""/>
      <w:lvlJc w:val="left"/>
      <w:pPr>
        <w:tabs>
          <w:tab w:val="num" w:pos="5040"/>
        </w:tabs>
        <w:ind w:left="5040" w:hanging="360"/>
      </w:pPr>
      <w:rPr>
        <w:rFonts w:ascii="Symbol" w:hAnsi="Symbol" w:hint="default"/>
      </w:rPr>
    </w:lvl>
    <w:lvl w:ilvl="7" w:tplc="0C0A0003" w:tentative="1">
      <w:start w:val="1"/>
      <w:numFmt w:val="bullet"/>
      <w:lvlText w:val="o"/>
      <w:lvlJc w:val="left"/>
      <w:pPr>
        <w:tabs>
          <w:tab w:val="num" w:pos="5760"/>
        </w:tabs>
        <w:ind w:left="5760" w:hanging="360"/>
      </w:pPr>
      <w:rPr>
        <w:rFonts w:ascii="Courier New" w:hAnsi="Courier New" w:cs="Courier New" w:hint="default"/>
      </w:rPr>
    </w:lvl>
    <w:lvl w:ilvl="8" w:tplc="0C0A0005" w:tentative="1">
      <w:start w:val="1"/>
      <w:numFmt w:val="bullet"/>
      <w:lvlText w:val=""/>
      <w:lvlJc w:val="left"/>
      <w:pPr>
        <w:tabs>
          <w:tab w:val="num" w:pos="6480"/>
        </w:tabs>
        <w:ind w:left="6480" w:hanging="360"/>
      </w:pPr>
      <w:rPr>
        <w:rFonts w:ascii="Wingdings" w:hAnsi="Wingdings" w:hint="default"/>
      </w:rPr>
    </w:lvl>
  </w:abstractNum>
  <w:abstractNum w:abstractNumId="18" w15:restartNumberingAfterBreak="0">
    <w:nsid w:val="1FF93F27"/>
    <w:multiLevelType w:val="hybridMultilevel"/>
    <w:tmpl w:val="94D42D14"/>
    <w:lvl w:ilvl="0" w:tplc="9748317A">
      <w:start w:val="2"/>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9" w15:restartNumberingAfterBreak="0">
    <w:nsid w:val="200751E2"/>
    <w:multiLevelType w:val="multilevel"/>
    <w:tmpl w:val="AB70681C"/>
    <w:lvl w:ilvl="0">
      <w:start w:val="1"/>
      <w:numFmt w:val="decimal"/>
      <w:lvlText w:val="%1"/>
      <w:lvlJc w:val="left"/>
      <w:pPr>
        <w:ind w:left="360" w:hanging="360"/>
      </w:pPr>
      <w:rPr>
        <w:rFonts w:hint="default"/>
        <w:b/>
        <w:i w:val="0"/>
        <w:caps w:val="0"/>
        <w:strike w:val="0"/>
        <w:dstrike w:val="0"/>
        <w:vanish w:val="0"/>
        <w:color w:val="6C00C0"/>
        <w:kern w:val="20"/>
        <w:sz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lvlText w:val="%1.%2"/>
      <w:lvlJc w:val="left"/>
      <w:pPr>
        <w:tabs>
          <w:tab w:val="num" w:pos="709"/>
        </w:tabs>
        <w:ind w:left="0" w:firstLine="0"/>
      </w:pPr>
      <w:rPr>
        <w:rFonts w:ascii="Arial" w:hAnsi="Arial" w:hint="default"/>
        <w:b/>
        <w:i w:val="0"/>
        <w:sz w:val="26"/>
        <w:u w:val="none"/>
      </w:rPr>
    </w:lvl>
    <w:lvl w:ilvl="2">
      <w:start w:val="1"/>
      <w:numFmt w:val="decimal"/>
      <w:pStyle w:val="Ttulo3"/>
      <w:lvlText w:val="%1.%2.%3"/>
      <w:lvlJc w:val="left"/>
      <w:pPr>
        <w:tabs>
          <w:tab w:val="num" w:pos="709"/>
        </w:tabs>
        <w:ind w:left="0" w:firstLine="0"/>
      </w:pPr>
      <w:rPr>
        <w:rFonts w:ascii="Arial" w:hAnsi="Arial" w:hint="default"/>
        <w:b/>
        <w:i w:val="0"/>
        <w:sz w:val="24"/>
        <w:u w:val="none"/>
      </w:rPr>
    </w:lvl>
    <w:lvl w:ilvl="3">
      <w:start w:val="1"/>
      <w:numFmt w:val="decimal"/>
      <w:pStyle w:val="Ttulo4"/>
      <w:lvlText w:val="%1.%2.%3.%4"/>
      <w:lvlJc w:val="left"/>
      <w:pPr>
        <w:tabs>
          <w:tab w:val="num" w:pos="992"/>
        </w:tabs>
        <w:ind w:left="0" w:firstLine="0"/>
      </w:pPr>
      <w:rPr>
        <w:rFonts w:ascii="Arial" w:hAnsi="Arial" w:hint="default"/>
        <w:b/>
        <w:i w:val="0"/>
        <w:sz w:val="22"/>
        <w:u w:val="none"/>
      </w:rPr>
    </w:lvl>
    <w:lvl w:ilvl="4">
      <w:start w:val="1"/>
      <w:numFmt w:val="decimal"/>
      <w:pStyle w:val="Ttulo5"/>
      <w:lvlText w:val="%1.%2.%3.%4.%5"/>
      <w:lvlJc w:val="left"/>
      <w:pPr>
        <w:tabs>
          <w:tab w:val="num" w:pos="992"/>
        </w:tabs>
        <w:ind w:left="0" w:firstLine="0"/>
      </w:pPr>
      <w:rPr>
        <w:rFonts w:ascii="Arial" w:hAnsi="Arial" w:cs="Arial" w:hint="default"/>
        <w:b/>
        <w:bCs/>
        <w:i w:val="0"/>
        <w:iCs w:val="0"/>
        <w:sz w:val="22"/>
      </w:rPr>
    </w:lvl>
    <w:lvl w:ilvl="5">
      <w:start w:val="1"/>
      <w:numFmt w:val="decimal"/>
      <w:pStyle w:val="Ttulo6"/>
      <w:lvlText w:val="%1.%2.%3.%4.%5.%6"/>
      <w:lvlJc w:val="left"/>
      <w:pPr>
        <w:tabs>
          <w:tab w:val="num" w:pos="1134"/>
        </w:tabs>
        <w:ind w:left="0" w:firstLine="0"/>
      </w:pPr>
      <w:rPr>
        <w:rFonts w:ascii="Arial" w:hAnsi="Arial" w:hint="default"/>
        <w:b/>
        <w:i w:val="0"/>
        <w:sz w:val="22"/>
      </w:rPr>
    </w:lvl>
    <w:lvl w:ilvl="6">
      <w:start w:val="1"/>
      <w:numFmt w:val="decimal"/>
      <w:lvlText w:val="%1.%2.%3.%4.%5.%6.%7  "/>
      <w:lvlJc w:val="left"/>
      <w:pPr>
        <w:tabs>
          <w:tab w:val="num" w:pos="1134"/>
        </w:tabs>
        <w:ind w:left="1440" w:hanging="1440"/>
      </w:pPr>
      <w:rPr>
        <w:rFonts w:ascii="Arial" w:hAnsi="Arial" w:hint="default"/>
        <w:sz w:val="22"/>
      </w:rPr>
    </w:lvl>
    <w:lvl w:ilvl="7">
      <w:start w:val="1"/>
      <w:numFmt w:val="decimal"/>
      <w:lvlText w:val="%1.%2.%3.%4.%5.%6.%7.%8"/>
      <w:lvlJc w:val="left"/>
      <w:pPr>
        <w:tabs>
          <w:tab w:val="num" w:pos="1134"/>
        </w:tabs>
        <w:ind w:left="1800" w:hanging="1800"/>
      </w:pPr>
      <w:rPr>
        <w:rFonts w:ascii="Arial" w:hAnsi="Arial" w:hint="default"/>
        <w:sz w:val="22"/>
      </w:rPr>
    </w:lvl>
    <w:lvl w:ilvl="8">
      <w:start w:val="1"/>
      <w:numFmt w:val="decimal"/>
      <w:lvlText w:val="%1.%2.%3.%4.%5.%6.%7.%8.%9"/>
      <w:lvlJc w:val="left"/>
      <w:pPr>
        <w:tabs>
          <w:tab w:val="num" w:pos="1134"/>
        </w:tabs>
        <w:ind w:left="1800" w:hanging="1800"/>
      </w:pPr>
      <w:rPr>
        <w:rFonts w:ascii="Arial" w:hAnsi="Arial" w:hint="default"/>
        <w:sz w:val="22"/>
      </w:rPr>
    </w:lvl>
  </w:abstractNum>
  <w:abstractNum w:abstractNumId="20" w15:restartNumberingAfterBreak="0">
    <w:nsid w:val="216B4087"/>
    <w:multiLevelType w:val="hybridMultilevel"/>
    <w:tmpl w:val="8BB2A99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15:restartNumberingAfterBreak="0">
    <w:nsid w:val="2B8829F5"/>
    <w:multiLevelType w:val="hybridMultilevel"/>
    <w:tmpl w:val="B2B676C4"/>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2" w15:restartNumberingAfterBreak="0">
    <w:nsid w:val="2E8D10B2"/>
    <w:multiLevelType w:val="hybridMultilevel"/>
    <w:tmpl w:val="833CF766"/>
    <w:lvl w:ilvl="0" w:tplc="D5EA32EA">
      <w:numFmt w:val="bullet"/>
      <w:lvlText w:val="-"/>
      <w:lvlJc w:val="left"/>
      <w:pPr>
        <w:ind w:left="720" w:hanging="360"/>
      </w:pPr>
      <w:rPr>
        <w:rFonts w:ascii="Arial Nova" w:eastAsia="Times New Roman" w:hAnsi="Arial Nova" w:cs="Times New Roman"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15:restartNumberingAfterBreak="0">
    <w:nsid w:val="30A14435"/>
    <w:multiLevelType w:val="hybridMultilevel"/>
    <w:tmpl w:val="CC6244A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15:restartNumberingAfterBreak="0">
    <w:nsid w:val="33B31959"/>
    <w:multiLevelType w:val="hybridMultilevel"/>
    <w:tmpl w:val="1FA2FF0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15:restartNumberingAfterBreak="0">
    <w:nsid w:val="3C1E114E"/>
    <w:multiLevelType w:val="hybridMultilevel"/>
    <w:tmpl w:val="3FAAE1C6"/>
    <w:lvl w:ilvl="0" w:tplc="FEF222FA">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6" w15:restartNumberingAfterBreak="0">
    <w:nsid w:val="455356E2"/>
    <w:multiLevelType w:val="hybridMultilevel"/>
    <w:tmpl w:val="1C54314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15:restartNumberingAfterBreak="0">
    <w:nsid w:val="487027B3"/>
    <w:multiLevelType w:val="hybridMultilevel"/>
    <w:tmpl w:val="89DAF05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8" w15:restartNumberingAfterBreak="0">
    <w:nsid w:val="517D66A5"/>
    <w:multiLevelType w:val="multilevel"/>
    <w:tmpl w:val="9F364F68"/>
    <w:lvl w:ilvl="0">
      <w:start w:val="1"/>
      <w:numFmt w:val="upperLetter"/>
      <w:pStyle w:val="AnexoTtulo1"/>
      <w:lvlText w:val="Anexo %1"/>
      <w:lvlJc w:val="left"/>
      <w:pPr>
        <w:tabs>
          <w:tab w:val="num" w:pos="1418"/>
        </w:tabs>
        <w:ind w:left="0" w:firstLine="0"/>
      </w:pPr>
      <w:rPr>
        <w:rFonts w:ascii="Arial" w:hAnsi="Arial" w:hint="default"/>
        <w:b/>
        <w:i w:val="0"/>
        <w:caps w:val="0"/>
        <w:strike w:val="0"/>
        <w:dstrike w:val="0"/>
        <w:vanish w:val="0"/>
        <w:color w:val="auto"/>
        <w:sz w:val="28"/>
        <w:u w:val="none"/>
        <w:vertAlign w:val="baseline"/>
        <w14:shadow w14:blurRad="0" w14:dist="0" w14:dir="0" w14:sx="0" w14:sy="0" w14:kx="0" w14:ky="0" w14:algn="none">
          <w14:srgbClr w14:val="000000"/>
        </w14:shadow>
        <w14:textOutline w14:w="0" w14:cap="rnd" w14:cmpd="sng" w14:algn="ctr">
          <w14:noFill/>
          <w14:prstDash w14:val="solid"/>
          <w14:bevel/>
        </w14:textOutline>
      </w:rPr>
    </w:lvl>
    <w:lvl w:ilvl="1">
      <w:start w:val="1"/>
      <w:numFmt w:val="decimal"/>
      <w:pStyle w:val="AnexoTtulo2"/>
      <w:lvlText w:val="%1.%2   "/>
      <w:lvlJc w:val="left"/>
      <w:pPr>
        <w:tabs>
          <w:tab w:val="num" w:pos="851"/>
        </w:tabs>
        <w:ind w:left="0" w:firstLine="0"/>
      </w:pPr>
      <w:rPr>
        <w:rFonts w:ascii="Arial" w:hAnsi="Arial" w:hint="default"/>
        <w:b/>
        <w:i w:val="0"/>
        <w:sz w:val="26"/>
        <w:u w:val="none"/>
      </w:rPr>
    </w:lvl>
    <w:lvl w:ilvl="2">
      <w:start w:val="1"/>
      <w:numFmt w:val="decimal"/>
      <w:pStyle w:val="AnexoTtulo3"/>
      <w:lvlText w:val="%1.%2.%3  "/>
      <w:lvlJc w:val="left"/>
      <w:pPr>
        <w:tabs>
          <w:tab w:val="num" w:pos="851"/>
        </w:tabs>
        <w:ind w:left="0" w:firstLine="0"/>
      </w:pPr>
      <w:rPr>
        <w:rFonts w:ascii="Arial" w:hAnsi="Arial" w:hint="default"/>
        <w:b/>
        <w:i w:val="0"/>
        <w:sz w:val="24"/>
        <w:u w:val="none"/>
      </w:rPr>
    </w:lvl>
    <w:lvl w:ilvl="3">
      <w:start w:val="1"/>
      <w:numFmt w:val="decimal"/>
      <w:lvlText w:val="%1.%2.%3.%4  "/>
      <w:lvlJc w:val="left"/>
      <w:pPr>
        <w:tabs>
          <w:tab w:val="num" w:pos="1134"/>
        </w:tabs>
        <w:ind w:left="1134" w:hanging="851"/>
      </w:pPr>
      <w:rPr>
        <w:rFonts w:ascii="Arial" w:hAnsi="Arial" w:hint="default"/>
        <w:b/>
        <w:i w:val="0"/>
        <w:sz w:val="22"/>
        <w:u w:val="none"/>
      </w:rPr>
    </w:lvl>
    <w:lvl w:ilvl="4">
      <w:start w:val="1"/>
      <w:numFmt w:val="decimal"/>
      <w:lvlText w:val="%1.%2.%3.%4.%5  "/>
      <w:lvlJc w:val="left"/>
      <w:pPr>
        <w:tabs>
          <w:tab w:val="num" w:pos="1417"/>
        </w:tabs>
        <w:ind w:left="1360" w:hanging="1077"/>
      </w:pPr>
      <w:rPr>
        <w:rFonts w:ascii="Arial" w:hAnsi="Arial" w:cs="Arial" w:hint="default"/>
        <w:b/>
        <w:bCs/>
        <w:i w:val="0"/>
        <w:iCs w:val="0"/>
        <w:sz w:val="22"/>
      </w:rPr>
    </w:lvl>
    <w:lvl w:ilvl="5">
      <w:start w:val="1"/>
      <w:numFmt w:val="decimal"/>
      <w:lvlText w:val="%1.%2.%3.%4.%5.%6  "/>
      <w:lvlJc w:val="left"/>
      <w:pPr>
        <w:tabs>
          <w:tab w:val="num" w:pos="1417"/>
        </w:tabs>
        <w:ind w:left="1559" w:hanging="1276"/>
      </w:pPr>
      <w:rPr>
        <w:rFonts w:ascii="Arial" w:hAnsi="Arial" w:hint="default"/>
        <w:b/>
        <w:i w:val="0"/>
        <w:sz w:val="22"/>
      </w:rPr>
    </w:lvl>
    <w:lvl w:ilvl="6">
      <w:start w:val="1"/>
      <w:numFmt w:val="decimal"/>
      <w:lvlText w:val="%1.%2.%3.%4.%5.%6.%7  "/>
      <w:lvlJc w:val="left"/>
      <w:pPr>
        <w:tabs>
          <w:tab w:val="num" w:pos="1417"/>
        </w:tabs>
        <w:ind w:left="1723" w:hanging="1440"/>
      </w:pPr>
      <w:rPr>
        <w:rFonts w:ascii="Arial" w:hAnsi="Arial" w:hint="default"/>
        <w:sz w:val="22"/>
      </w:rPr>
    </w:lvl>
    <w:lvl w:ilvl="7">
      <w:start w:val="1"/>
      <w:numFmt w:val="decimal"/>
      <w:lvlText w:val="%1.%2.%3.%4.%5.%6.%7.%8  "/>
      <w:lvlJc w:val="left"/>
      <w:pPr>
        <w:tabs>
          <w:tab w:val="num" w:pos="1417"/>
        </w:tabs>
        <w:ind w:left="2083" w:hanging="1800"/>
      </w:pPr>
      <w:rPr>
        <w:rFonts w:ascii="Arial" w:hAnsi="Arial" w:hint="default"/>
        <w:sz w:val="22"/>
      </w:rPr>
    </w:lvl>
    <w:lvl w:ilvl="8">
      <w:start w:val="1"/>
      <w:numFmt w:val="decimal"/>
      <w:lvlText w:val="%1.%2.%3.%4.%5.%6.%7.%8.%9"/>
      <w:lvlJc w:val="left"/>
      <w:pPr>
        <w:tabs>
          <w:tab w:val="num" w:pos="1417"/>
        </w:tabs>
        <w:ind w:left="2083" w:hanging="1800"/>
      </w:pPr>
      <w:rPr>
        <w:rFonts w:ascii="Arial" w:hAnsi="Arial" w:hint="default"/>
        <w:sz w:val="22"/>
      </w:rPr>
    </w:lvl>
  </w:abstractNum>
  <w:abstractNum w:abstractNumId="29" w15:restartNumberingAfterBreak="0">
    <w:nsid w:val="54114C08"/>
    <w:multiLevelType w:val="hybridMultilevel"/>
    <w:tmpl w:val="3DD0B344"/>
    <w:lvl w:ilvl="0" w:tplc="FB188A68">
      <w:start w:val="3"/>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0" w15:restartNumberingAfterBreak="0">
    <w:nsid w:val="55BC5989"/>
    <w:multiLevelType w:val="hybridMultilevel"/>
    <w:tmpl w:val="DB944FD4"/>
    <w:lvl w:ilvl="0" w:tplc="E90E645E">
      <w:start w:val="1"/>
      <w:numFmt w:val="decimal"/>
      <w:lvlText w:val="%1."/>
      <w:lvlJc w:val="left"/>
      <w:pPr>
        <w:ind w:left="720" w:hanging="360"/>
      </w:p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1" w15:restartNumberingAfterBreak="0">
    <w:nsid w:val="5A0D745B"/>
    <w:multiLevelType w:val="hybridMultilevel"/>
    <w:tmpl w:val="3210DA8A"/>
    <w:lvl w:ilvl="0" w:tplc="0C0A0001">
      <w:start w:val="1"/>
      <w:numFmt w:val="bullet"/>
      <w:lvlText w:val=""/>
      <w:lvlJc w:val="left"/>
      <w:pPr>
        <w:ind w:left="2130" w:hanging="360"/>
      </w:pPr>
      <w:rPr>
        <w:rFonts w:ascii="Symbol" w:hAnsi="Symbol" w:hint="default"/>
      </w:rPr>
    </w:lvl>
    <w:lvl w:ilvl="1" w:tplc="0C0A0003">
      <w:start w:val="1"/>
      <w:numFmt w:val="bullet"/>
      <w:lvlText w:val="o"/>
      <w:lvlJc w:val="left"/>
      <w:pPr>
        <w:ind w:left="2850" w:hanging="360"/>
      </w:pPr>
      <w:rPr>
        <w:rFonts w:ascii="Courier New" w:hAnsi="Courier New" w:cs="Courier New" w:hint="default"/>
      </w:rPr>
    </w:lvl>
    <w:lvl w:ilvl="2" w:tplc="0C0A0005" w:tentative="1">
      <w:start w:val="1"/>
      <w:numFmt w:val="bullet"/>
      <w:lvlText w:val=""/>
      <w:lvlJc w:val="left"/>
      <w:pPr>
        <w:ind w:left="3570" w:hanging="360"/>
      </w:pPr>
      <w:rPr>
        <w:rFonts w:ascii="Wingdings" w:hAnsi="Wingdings" w:hint="default"/>
      </w:rPr>
    </w:lvl>
    <w:lvl w:ilvl="3" w:tplc="0C0A0001" w:tentative="1">
      <w:start w:val="1"/>
      <w:numFmt w:val="bullet"/>
      <w:lvlText w:val=""/>
      <w:lvlJc w:val="left"/>
      <w:pPr>
        <w:ind w:left="4290" w:hanging="360"/>
      </w:pPr>
      <w:rPr>
        <w:rFonts w:ascii="Symbol" w:hAnsi="Symbol" w:hint="default"/>
      </w:rPr>
    </w:lvl>
    <w:lvl w:ilvl="4" w:tplc="0C0A0003" w:tentative="1">
      <w:start w:val="1"/>
      <w:numFmt w:val="bullet"/>
      <w:lvlText w:val="o"/>
      <w:lvlJc w:val="left"/>
      <w:pPr>
        <w:ind w:left="5010" w:hanging="360"/>
      </w:pPr>
      <w:rPr>
        <w:rFonts w:ascii="Courier New" w:hAnsi="Courier New" w:cs="Courier New" w:hint="default"/>
      </w:rPr>
    </w:lvl>
    <w:lvl w:ilvl="5" w:tplc="0C0A0005" w:tentative="1">
      <w:start w:val="1"/>
      <w:numFmt w:val="bullet"/>
      <w:lvlText w:val=""/>
      <w:lvlJc w:val="left"/>
      <w:pPr>
        <w:ind w:left="5730" w:hanging="360"/>
      </w:pPr>
      <w:rPr>
        <w:rFonts w:ascii="Wingdings" w:hAnsi="Wingdings" w:hint="default"/>
      </w:rPr>
    </w:lvl>
    <w:lvl w:ilvl="6" w:tplc="0C0A0001" w:tentative="1">
      <w:start w:val="1"/>
      <w:numFmt w:val="bullet"/>
      <w:lvlText w:val=""/>
      <w:lvlJc w:val="left"/>
      <w:pPr>
        <w:ind w:left="6450" w:hanging="360"/>
      </w:pPr>
      <w:rPr>
        <w:rFonts w:ascii="Symbol" w:hAnsi="Symbol" w:hint="default"/>
      </w:rPr>
    </w:lvl>
    <w:lvl w:ilvl="7" w:tplc="0C0A0003" w:tentative="1">
      <w:start w:val="1"/>
      <w:numFmt w:val="bullet"/>
      <w:lvlText w:val="o"/>
      <w:lvlJc w:val="left"/>
      <w:pPr>
        <w:ind w:left="7170" w:hanging="360"/>
      </w:pPr>
      <w:rPr>
        <w:rFonts w:ascii="Courier New" w:hAnsi="Courier New" w:cs="Courier New" w:hint="default"/>
      </w:rPr>
    </w:lvl>
    <w:lvl w:ilvl="8" w:tplc="0C0A0005" w:tentative="1">
      <w:start w:val="1"/>
      <w:numFmt w:val="bullet"/>
      <w:lvlText w:val=""/>
      <w:lvlJc w:val="left"/>
      <w:pPr>
        <w:ind w:left="7890" w:hanging="360"/>
      </w:pPr>
      <w:rPr>
        <w:rFonts w:ascii="Wingdings" w:hAnsi="Wingdings" w:hint="default"/>
      </w:rPr>
    </w:lvl>
  </w:abstractNum>
  <w:abstractNum w:abstractNumId="32" w15:restartNumberingAfterBreak="0">
    <w:nsid w:val="5C7E144A"/>
    <w:multiLevelType w:val="hybridMultilevel"/>
    <w:tmpl w:val="049AE6D2"/>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3" w15:restartNumberingAfterBreak="0">
    <w:nsid w:val="5FE80CC3"/>
    <w:multiLevelType w:val="multilevel"/>
    <w:tmpl w:val="FC1C42D4"/>
    <w:lvl w:ilvl="0">
      <w:start w:val="1"/>
      <w:numFmt w:val="decimal"/>
      <w:pStyle w:val="Ttulo1"/>
      <w:lvlText w:val="%1."/>
      <w:lvlJc w:val="left"/>
      <w:pPr>
        <w:ind w:left="720" w:hanging="360"/>
      </w:pPr>
      <w:rPr>
        <w:rFonts w:hint="default"/>
      </w:rPr>
    </w:lvl>
    <w:lvl w:ilvl="1">
      <w:start w:val="1"/>
      <w:numFmt w:val="decimal"/>
      <w:pStyle w:val="Ttulo2"/>
      <w:isLgl/>
      <w:lvlText w:val="%1.%2."/>
      <w:lvlJc w:val="left"/>
      <w:pPr>
        <w:ind w:left="1080" w:hanging="72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440" w:hanging="1080"/>
      </w:pPr>
      <w:rPr>
        <w:rFonts w:hint="default"/>
      </w:rPr>
    </w:lvl>
    <w:lvl w:ilvl="4">
      <w:start w:val="1"/>
      <w:numFmt w:val="decimal"/>
      <w:isLgl/>
      <w:lvlText w:val="%1.%2.%3.%4.%5."/>
      <w:lvlJc w:val="left"/>
      <w:pPr>
        <w:ind w:left="1800" w:hanging="1440"/>
      </w:pPr>
      <w:rPr>
        <w:rFonts w:hint="default"/>
      </w:rPr>
    </w:lvl>
    <w:lvl w:ilvl="5">
      <w:start w:val="1"/>
      <w:numFmt w:val="decimal"/>
      <w:isLgl/>
      <w:lvlText w:val="%1.%2.%3.%4.%5.%6."/>
      <w:lvlJc w:val="left"/>
      <w:pPr>
        <w:ind w:left="1800" w:hanging="1440"/>
      </w:pPr>
      <w:rPr>
        <w:rFonts w:hint="default"/>
      </w:rPr>
    </w:lvl>
    <w:lvl w:ilvl="6">
      <w:start w:val="1"/>
      <w:numFmt w:val="decimal"/>
      <w:isLgl/>
      <w:lvlText w:val="%1.%2.%3.%4.%5.%6.%7."/>
      <w:lvlJc w:val="left"/>
      <w:pPr>
        <w:ind w:left="2160" w:hanging="1800"/>
      </w:pPr>
      <w:rPr>
        <w:rFonts w:hint="default"/>
      </w:rPr>
    </w:lvl>
    <w:lvl w:ilvl="7">
      <w:start w:val="1"/>
      <w:numFmt w:val="decimal"/>
      <w:isLgl/>
      <w:lvlText w:val="%1.%2.%3.%4.%5.%6.%7.%8."/>
      <w:lvlJc w:val="left"/>
      <w:pPr>
        <w:ind w:left="2160" w:hanging="1800"/>
      </w:pPr>
      <w:rPr>
        <w:rFonts w:hint="default"/>
      </w:rPr>
    </w:lvl>
    <w:lvl w:ilvl="8">
      <w:start w:val="1"/>
      <w:numFmt w:val="decimal"/>
      <w:isLgl/>
      <w:lvlText w:val="%1.%2.%3.%4.%5.%6.%7.%8.%9."/>
      <w:lvlJc w:val="left"/>
      <w:pPr>
        <w:ind w:left="2520" w:hanging="2160"/>
      </w:pPr>
      <w:rPr>
        <w:rFonts w:hint="default"/>
      </w:rPr>
    </w:lvl>
  </w:abstractNum>
  <w:abstractNum w:abstractNumId="34" w15:restartNumberingAfterBreak="0">
    <w:nsid w:val="77AF41E7"/>
    <w:multiLevelType w:val="hybridMultilevel"/>
    <w:tmpl w:val="C20CFFBC"/>
    <w:lvl w:ilvl="0" w:tplc="1E760448">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1642928191">
    <w:abstractNumId w:val="17"/>
  </w:num>
  <w:num w:numId="2" w16cid:durableId="1805924292">
    <w:abstractNumId w:val="28"/>
  </w:num>
  <w:num w:numId="3" w16cid:durableId="1382093271">
    <w:abstractNumId w:val="14"/>
  </w:num>
  <w:num w:numId="4" w16cid:durableId="555705086">
    <w:abstractNumId w:val="20"/>
  </w:num>
  <w:num w:numId="5" w16cid:durableId="2116749279">
    <w:abstractNumId w:val="21"/>
  </w:num>
  <w:num w:numId="6" w16cid:durableId="1009483028">
    <w:abstractNumId w:val="11"/>
  </w:num>
  <w:num w:numId="7" w16cid:durableId="444349719">
    <w:abstractNumId w:val="22"/>
  </w:num>
  <w:num w:numId="8" w16cid:durableId="592518345">
    <w:abstractNumId w:val="31"/>
  </w:num>
  <w:num w:numId="9" w16cid:durableId="1863279273">
    <w:abstractNumId w:val="10"/>
  </w:num>
  <w:num w:numId="10" w16cid:durableId="2140372755">
    <w:abstractNumId w:val="32"/>
  </w:num>
  <w:num w:numId="11" w16cid:durableId="1478957345">
    <w:abstractNumId w:val="13"/>
  </w:num>
  <w:num w:numId="12" w16cid:durableId="1868372365">
    <w:abstractNumId w:val="29"/>
  </w:num>
  <w:num w:numId="13" w16cid:durableId="1327319117">
    <w:abstractNumId w:val="16"/>
  </w:num>
  <w:num w:numId="14" w16cid:durableId="1692759482">
    <w:abstractNumId w:val="27"/>
  </w:num>
  <w:num w:numId="15" w16cid:durableId="1921136512">
    <w:abstractNumId w:val="30"/>
  </w:num>
  <w:num w:numId="16" w16cid:durableId="1106385916">
    <w:abstractNumId w:val="25"/>
  </w:num>
  <w:num w:numId="17" w16cid:durableId="1026566291">
    <w:abstractNumId w:val="34"/>
  </w:num>
  <w:num w:numId="18" w16cid:durableId="738022197">
    <w:abstractNumId w:val="18"/>
  </w:num>
  <w:num w:numId="19" w16cid:durableId="378748070">
    <w:abstractNumId w:val="26"/>
  </w:num>
  <w:num w:numId="20" w16cid:durableId="882788131">
    <w:abstractNumId w:val="19"/>
  </w:num>
  <w:num w:numId="21" w16cid:durableId="901599553">
    <w:abstractNumId w:val="15"/>
  </w:num>
  <w:num w:numId="22" w16cid:durableId="499849542">
    <w:abstractNumId w:val="23"/>
  </w:num>
  <w:num w:numId="23" w16cid:durableId="651639432">
    <w:abstractNumId w:val="24"/>
  </w:num>
  <w:num w:numId="24" w16cid:durableId="219370742">
    <w:abstractNumId w:val="12"/>
  </w:num>
  <w:num w:numId="25" w16cid:durableId="1902671594">
    <w:abstractNumId w:val="8"/>
  </w:num>
  <w:num w:numId="26" w16cid:durableId="738094707">
    <w:abstractNumId w:val="3"/>
  </w:num>
  <w:num w:numId="27" w16cid:durableId="1272664578">
    <w:abstractNumId w:val="2"/>
  </w:num>
  <w:num w:numId="28" w16cid:durableId="1343891586">
    <w:abstractNumId w:val="1"/>
  </w:num>
  <w:num w:numId="29" w16cid:durableId="2090882975">
    <w:abstractNumId w:val="0"/>
  </w:num>
  <w:num w:numId="30" w16cid:durableId="2040545428">
    <w:abstractNumId w:val="9"/>
  </w:num>
  <w:num w:numId="31" w16cid:durableId="2029213183">
    <w:abstractNumId w:val="7"/>
  </w:num>
  <w:num w:numId="32" w16cid:durableId="2093116396">
    <w:abstractNumId w:val="6"/>
  </w:num>
  <w:num w:numId="33" w16cid:durableId="1184975076">
    <w:abstractNumId w:val="5"/>
  </w:num>
  <w:num w:numId="34" w16cid:durableId="353767551">
    <w:abstractNumId w:val="4"/>
  </w:num>
  <w:num w:numId="35" w16cid:durableId="1253927349">
    <w:abstractNumId w:val="33"/>
  </w:num>
  <w:numIdMacAtCleanup w:val="35"/>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hideSpellingErrors/>
  <w:hideGrammaticalErrors/>
  <w:activeWritingStyle w:appName="MSWord" w:lang="fr-FR" w:vendorID="64" w:dllVersion="0" w:nlCheck="1" w:checkStyle="0"/>
  <w:activeWritingStyle w:appName="MSWord" w:lang="es-ES" w:vendorID="64" w:dllVersion="0" w:nlCheck="1" w:checkStyle="0"/>
  <w:activeWritingStyle w:appName="MSWord" w:lang="pt-BR" w:vendorID="64" w:dllVersion="0" w:nlCheck="1" w:checkStyle="0"/>
  <w:activeWritingStyle w:appName="MSWord" w:lang="en-US" w:vendorID="64" w:dllVersion="0" w:nlCheck="1" w:checkStyle="0"/>
  <w:activeWritingStyle w:appName="MSWord" w:lang="en-GB" w:vendorID="64" w:dllVersion="0" w:nlCheck="1" w:checkStyle="0"/>
  <w:attachedTemplate r:id="rId1"/>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ocumentProtection w:edit="readOnly" w:enforcement="0"/>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3495C"/>
    <w:rsid w:val="000001F4"/>
    <w:rsid w:val="0000063D"/>
    <w:rsid w:val="000008A5"/>
    <w:rsid w:val="000008D0"/>
    <w:rsid w:val="00000CB4"/>
    <w:rsid w:val="00000CB6"/>
    <w:rsid w:val="00000E31"/>
    <w:rsid w:val="000013C4"/>
    <w:rsid w:val="00001B40"/>
    <w:rsid w:val="00001C93"/>
    <w:rsid w:val="00002179"/>
    <w:rsid w:val="000023B5"/>
    <w:rsid w:val="00002478"/>
    <w:rsid w:val="00002944"/>
    <w:rsid w:val="00003480"/>
    <w:rsid w:val="00003501"/>
    <w:rsid w:val="000036C6"/>
    <w:rsid w:val="00003B5A"/>
    <w:rsid w:val="00003CC6"/>
    <w:rsid w:val="00004269"/>
    <w:rsid w:val="0000475C"/>
    <w:rsid w:val="00004A1C"/>
    <w:rsid w:val="00004B12"/>
    <w:rsid w:val="00004E88"/>
    <w:rsid w:val="00005844"/>
    <w:rsid w:val="00006466"/>
    <w:rsid w:val="00006AA8"/>
    <w:rsid w:val="00007300"/>
    <w:rsid w:val="0000757B"/>
    <w:rsid w:val="000078D4"/>
    <w:rsid w:val="00007937"/>
    <w:rsid w:val="00007E2E"/>
    <w:rsid w:val="00010D86"/>
    <w:rsid w:val="00010E98"/>
    <w:rsid w:val="00010FA8"/>
    <w:rsid w:val="000112CB"/>
    <w:rsid w:val="00011B87"/>
    <w:rsid w:val="00011C71"/>
    <w:rsid w:val="00011DBE"/>
    <w:rsid w:val="00011EEF"/>
    <w:rsid w:val="00012C2B"/>
    <w:rsid w:val="00012E99"/>
    <w:rsid w:val="00013032"/>
    <w:rsid w:val="000131E6"/>
    <w:rsid w:val="00013914"/>
    <w:rsid w:val="000144BD"/>
    <w:rsid w:val="00014676"/>
    <w:rsid w:val="00014734"/>
    <w:rsid w:val="00014BDD"/>
    <w:rsid w:val="00014DB3"/>
    <w:rsid w:val="0001588D"/>
    <w:rsid w:val="000158A0"/>
    <w:rsid w:val="000159C5"/>
    <w:rsid w:val="00015D5F"/>
    <w:rsid w:val="0001647D"/>
    <w:rsid w:val="000167D8"/>
    <w:rsid w:val="00017073"/>
    <w:rsid w:val="00017B2D"/>
    <w:rsid w:val="00017E6F"/>
    <w:rsid w:val="0002021F"/>
    <w:rsid w:val="00020398"/>
    <w:rsid w:val="00020668"/>
    <w:rsid w:val="00020B2F"/>
    <w:rsid w:val="00020EDB"/>
    <w:rsid w:val="00021178"/>
    <w:rsid w:val="0002126D"/>
    <w:rsid w:val="000217B2"/>
    <w:rsid w:val="00021AAB"/>
    <w:rsid w:val="00021D75"/>
    <w:rsid w:val="00021EB7"/>
    <w:rsid w:val="00022478"/>
    <w:rsid w:val="000231B9"/>
    <w:rsid w:val="00023602"/>
    <w:rsid w:val="00023B63"/>
    <w:rsid w:val="0002413C"/>
    <w:rsid w:val="00024C26"/>
    <w:rsid w:val="00025061"/>
    <w:rsid w:val="000254EA"/>
    <w:rsid w:val="00025513"/>
    <w:rsid w:val="00025ECD"/>
    <w:rsid w:val="00026408"/>
    <w:rsid w:val="00026770"/>
    <w:rsid w:val="0002720D"/>
    <w:rsid w:val="00027988"/>
    <w:rsid w:val="00027B17"/>
    <w:rsid w:val="00027B6B"/>
    <w:rsid w:val="0003005E"/>
    <w:rsid w:val="000307A8"/>
    <w:rsid w:val="00030858"/>
    <w:rsid w:val="00030BF5"/>
    <w:rsid w:val="0003119E"/>
    <w:rsid w:val="00031375"/>
    <w:rsid w:val="00031B38"/>
    <w:rsid w:val="00032388"/>
    <w:rsid w:val="000325F2"/>
    <w:rsid w:val="000326F6"/>
    <w:rsid w:val="00032AAA"/>
    <w:rsid w:val="00032D3C"/>
    <w:rsid w:val="00032E4A"/>
    <w:rsid w:val="0003360D"/>
    <w:rsid w:val="00033801"/>
    <w:rsid w:val="00033A8A"/>
    <w:rsid w:val="00033C63"/>
    <w:rsid w:val="000346F7"/>
    <w:rsid w:val="00034C71"/>
    <w:rsid w:val="00034E7A"/>
    <w:rsid w:val="00035A11"/>
    <w:rsid w:val="00035B36"/>
    <w:rsid w:val="0003627C"/>
    <w:rsid w:val="000363BB"/>
    <w:rsid w:val="00036489"/>
    <w:rsid w:val="00036581"/>
    <w:rsid w:val="00036874"/>
    <w:rsid w:val="00036A5E"/>
    <w:rsid w:val="00036BB7"/>
    <w:rsid w:val="00036BE2"/>
    <w:rsid w:val="00036BF3"/>
    <w:rsid w:val="00036C1E"/>
    <w:rsid w:val="00036C87"/>
    <w:rsid w:val="00037645"/>
    <w:rsid w:val="00037682"/>
    <w:rsid w:val="00037914"/>
    <w:rsid w:val="00037B0E"/>
    <w:rsid w:val="00037F1E"/>
    <w:rsid w:val="00037FAD"/>
    <w:rsid w:val="000402DC"/>
    <w:rsid w:val="00040A17"/>
    <w:rsid w:val="00040D9D"/>
    <w:rsid w:val="00040F94"/>
    <w:rsid w:val="00041223"/>
    <w:rsid w:val="00041385"/>
    <w:rsid w:val="00041B36"/>
    <w:rsid w:val="00042414"/>
    <w:rsid w:val="00042729"/>
    <w:rsid w:val="000438D4"/>
    <w:rsid w:val="00044803"/>
    <w:rsid w:val="00045208"/>
    <w:rsid w:val="0004552C"/>
    <w:rsid w:val="000456AA"/>
    <w:rsid w:val="000459E6"/>
    <w:rsid w:val="00045A9D"/>
    <w:rsid w:val="00045E1D"/>
    <w:rsid w:val="00045E97"/>
    <w:rsid w:val="00045FB5"/>
    <w:rsid w:val="00046057"/>
    <w:rsid w:val="0004624B"/>
    <w:rsid w:val="000462B1"/>
    <w:rsid w:val="000468D0"/>
    <w:rsid w:val="0004692B"/>
    <w:rsid w:val="000469A9"/>
    <w:rsid w:val="00046D0C"/>
    <w:rsid w:val="000470A6"/>
    <w:rsid w:val="00047834"/>
    <w:rsid w:val="000478CB"/>
    <w:rsid w:val="00047D24"/>
    <w:rsid w:val="00047DA2"/>
    <w:rsid w:val="00047FEB"/>
    <w:rsid w:val="000500B8"/>
    <w:rsid w:val="00050983"/>
    <w:rsid w:val="00050B3D"/>
    <w:rsid w:val="00050BFB"/>
    <w:rsid w:val="00050F0D"/>
    <w:rsid w:val="00051737"/>
    <w:rsid w:val="00051A1D"/>
    <w:rsid w:val="000520CF"/>
    <w:rsid w:val="000524B5"/>
    <w:rsid w:val="00052B93"/>
    <w:rsid w:val="00052EB9"/>
    <w:rsid w:val="000544BF"/>
    <w:rsid w:val="00054535"/>
    <w:rsid w:val="00054872"/>
    <w:rsid w:val="0005491A"/>
    <w:rsid w:val="00054A27"/>
    <w:rsid w:val="00054AEC"/>
    <w:rsid w:val="00055963"/>
    <w:rsid w:val="00055BF1"/>
    <w:rsid w:val="00056389"/>
    <w:rsid w:val="000564D4"/>
    <w:rsid w:val="00056B0E"/>
    <w:rsid w:val="00057732"/>
    <w:rsid w:val="00057C60"/>
    <w:rsid w:val="00057EB1"/>
    <w:rsid w:val="00060D52"/>
    <w:rsid w:val="00062495"/>
    <w:rsid w:val="000628A8"/>
    <w:rsid w:val="00062BED"/>
    <w:rsid w:val="00062DBD"/>
    <w:rsid w:val="00062E91"/>
    <w:rsid w:val="00063139"/>
    <w:rsid w:val="000637AC"/>
    <w:rsid w:val="000638B3"/>
    <w:rsid w:val="00063A09"/>
    <w:rsid w:val="00063F35"/>
    <w:rsid w:val="000642DB"/>
    <w:rsid w:val="00064651"/>
    <w:rsid w:val="00064F19"/>
    <w:rsid w:val="00065489"/>
    <w:rsid w:val="000654EE"/>
    <w:rsid w:val="0006551C"/>
    <w:rsid w:val="000655D2"/>
    <w:rsid w:val="00065811"/>
    <w:rsid w:val="000660AE"/>
    <w:rsid w:val="00066262"/>
    <w:rsid w:val="00066997"/>
    <w:rsid w:val="0006702B"/>
    <w:rsid w:val="00067216"/>
    <w:rsid w:val="00067587"/>
    <w:rsid w:val="00067B33"/>
    <w:rsid w:val="00067E2D"/>
    <w:rsid w:val="00070E83"/>
    <w:rsid w:val="00070F3E"/>
    <w:rsid w:val="000710FB"/>
    <w:rsid w:val="00072137"/>
    <w:rsid w:val="000729CE"/>
    <w:rsid w:val="00072BA1"/>
    <w:rsid w:val="000734CA"/>
    <w:rsid w:val="000737EB"/>
    <w:rsid w:val="00073B95"/>
    <w:rsid w:val="00074060"/>
    <w:rsid w:val="0007424D"/>
    <w:rsid w:val="0007438A"/>
    <w:rsid w:val="000745E3"/>
    <w:rsid w:val="00074B5A"/>
    <w:rsid w:val="00074D16"/>
    <w:rsid w:val="000750CC"/>
    <w:rsid w:val="00075750"/>
    <w:rsid w:val="0007586D"/>
    <w:rsid w:val="00076749"/>
    <w:rsid w:val="00076F4C"/>
    <w:rsid w:val="00077101"/>
    <w:rsid w:val="00077269"/>
    <w:rsid w:val="000773BB"/>
    <w:rsid w:val="000776C4"/>
    <w:rsid w:val="0007776B"/>
    <w:rsid w:val="00077A3F"/>
    <w:rsid w:val="00080321"/>
    <w:rsid w:val="00081147"/>
    <w:rsid w:val="00081397"/>
    <w:rsid w:val="0008187E"/>
    <w:rsid w:val="00081BE2"/>
    <w:rsid w:val="00081CBA"/>
    <w:rsid w:val="00081E40"/>
    <w:rsid w:val="00081E70"/>
    <w:rsid w:val="00081E7B"/>
    <w:rsid w:val="00082139"/>
    <w:rsid w:val="0008232C"/>
    <w:rsid w:val="000824AA"/>
    <w:rsid w:val="00082528"/>
    <w:rsid w:val="000831FD"/>
    <w:rsid w:val="0008342B"/>
    <w:rsid w:val="000839D1"/>
    <w:rsid w:val="00083C63"/>
    <w:rsid w:val="00083E3F"/>
    <w:rsid w:val="00084403"/>
    <w:rsid w:val="00084C8A"/>
    <w:rsid w:val="00084EA6"/>
    <w:rsid w:val="00084EDD"/>
    <w:rsid w:val="0008506D"/>
    <w:rsid w:val="00085803"/>
    <w:rsid w:val="00085E59"/>
    <w:rsid w:val="00085EB5"/>
    <w:rsid w:val="00085ED1"/>
    <w:rsid w:val="0008648F"/>
    <w:rsid w:val="00086FA7"/>
    <w:rsid w:val="00087399"/>
    <w:rsid w:val="00087433"/>
    <w:rsid w:val="000875C5"/>
    <w:rsid w:val="0008796C"/>
    <w:rsid w:val="000900C2"/>
    <w:rsid w:val="00090224"/>
    <w:rsid w:val="00090A41"/>
    <w:rsid w:val="00090DE2"/>
    <w:rsid w:val="00091187"/>
    <w:rsid w:val="00091982"/>
    <w:rsid w:val="0009210E"/>
    <w:rsid w:val="00092486"/>
    <w:rsid w:val="000927DE"/>
    <w:rsid w:val="00092D3B"/>
    <w:rsid w:val="000934E1"/>
    <w:rsid w:val="0009362E"/>
    <w:rsid w:val="00093912"/>
    <w:rsid w:val="00093BF5"/>
    <w:rsid w:val="00093D01"/>
    <w:rsid w:val="00093EEE"/>
    <w:rsid w:val="00094033"/>
    <w:rsid w:val="00094480"/>
    <w:rsid w:val="000946C1"/>
    <w:rsid w:val="00094C98"/>
    <w:rsid w:val="00095165"/>
    <w:rsid w:val="0009516B"/>
    <w:rsid w:val="00095340"/>
    <w:rsid w:val="0009556F"/>
    <w:rsid w:val="000958CB"/>
    <w:rsid w:val="000959E0"/>
    <w:rsid w:val="00095B3E"/>
    <w:rsid w:val="00095F47"/>
    <w:rsid w:val="00096070"/>
    <w:rsid w:val="00096417"/>
    <w:rsid w:val="00096465"/>
    <w:rsid w:val="00096687"/>
    <w:rsid w:val="000966F4"/>
    <w:rsid w:val="00096C41"/>
    <w:rsid w:val="00096D6B"/>
    <w:rsid w:val="00097118"/>
    <w:rsid w:val="0009756A"/>
    <w:rsid w:val="0009757A"/>
    <w:rsid w:val="000978A2"/>
    <w:rsid w:val="000978A6"/>
    <w:rsid w:val="00097CD8"/>
    <w:rsid w:val="00097DE6"/>
    <w:rsid w:val="000A0066"/>
    <w:rsid w:val="000A05A8"/>
    <w:rsid w:val="000A06CE"/>
    <w:rsid w:val="000A14DE"/>
    <w:rsid w:val="000A1ED1"/>
    <w:rsid w:val="000A215C"/>
    <w:rsid w:val="000A264F"/>
    <w:rsid w:val="000A2C06"/>
    <w:rsid w:val="000A3208"/>
    <w:rsid w:val="000A3272"/>
    <w:rsid w:val="000A35F3"/>
    <w:rsid w:val="000A3E49"/>
    <w:rsid w:val="000A43AB"/>
    <w:rsid w:val="000A4573"/>
    <w:rsid w:val="000A4E7B"/>
    <w:rsid w:val="000A56D8"/>
    <w:rsid w:val="000A581D"/>
    <w:rsid w:val="000A5B34"/>
    <w:rsid w:val="000A5BC6"/>
    <w:rsid w:val="000A6512"/>
    <w:rsid w:val="000A67E9"/>
    <w:rsid w:val="000A6879"/>
    <w:rsid w:val="000A6BA8"/>
    <w:rsid w:val="000A6CD1"/>
    <w:rsid w:val="000A6DB9"/>
    <w:rsid w:val="000A774B"/>
    <w:rsid w:val="000B04DA"/>
    <w:rsid w:val="000B0782"/>
    <w:rsid w:val="000B0EB1"/>
    <w:rsid w:val="000B10A3"/>
    <w:rsid w:val="000B11FA"/>
    <w:rsid w:val="000B1380"/>
    <w:rsid w:val="000B14C4"/>
    <w:rsid w:val="000B1AB4"/>
    <w:rsid w:val="000B1B70"/>
    <w:rsid w:val="000B1C98"/>
    <w:rsid w:val="000B21F6"/>
    <w:rsid w:val="000B252E"/>
    <w:rsid w:val="000B284B"/>
    <w:rsid w:val="000B33BE"/>
    <w:rsid w:val="000B371D"/>
    <w:rsid w:val="000B3D40"/>
    <w:rsid w:val="000B45A6"/>
    <w:rsid w:val="000B467F"/>
    <w:rsid w:val="000B4B15"/>
    <w:rsid w:val="000B541C"/>
    <w:rsid w:val="000B56D6"/>
    <w:rsid w:val="000B5771"/>
    <w:rsid w:val="000B5A1B"/>
    <w:rsid w:val="000B5BFB"/>
    <w:rsid w:val="000B5CFF"/>
    <w:rsid w:val="000B62C4"/>
    <w:rsid w:val="000B65DE"/>
    <w:rsid w:val="000B6ADF"/>
    <w:rsid w:val="000B6FD7"/>
    <w:rsid w:val="000B702B"/>
    <w:rsid w:val="000B7AC4"/>
    <w:rsid w:val="000B7BBD"/>
    <w:rsid w:val="000B7EC4"/>
    <w:rsid w:val="000C045D"/>
    <w:rsid w:val="000C0670"/>
    <w:rsid w:val="000C06E9"/>
    <w:rsid w:val="000C0753"/>
    <w:rsid w:val="000C07EC"/>
    <w:rsid w:val="000C095E"/>
    <w:rsid w:val="000C132A"/>
    <w:rsid w:val="000C1755"/>
    <w:rsid w:val="000C202A"/>
    <w:rsid w:val="000C2085"/>
    <w:rsid w:val="000C21F3"/>
    <w:rsid w:val="000C2755"/>
    <w:rsid w:val="000C286B"/>
    <w:rsid w:val="000C2AF2"/>
    <w:rsid w:val="000C2B14"/>
    <w:rsid w:val="000C2C39"/>
    <w:rsid w:val="000C2E10"/>
    <w:rsid w:val="000C3268"/>
    <w:rsid w:val="000C3705"/>
    <w:rsid w:val="000C3D11"/>
    <w:rsid w:val="000C4024"/>
    <w:rsid w:val="000C42B6"/>
    <w:rsid w:val="000C4940"/>
    <w:rsid w:val="000C4954"/>
    <w:rsid w:val="000C5271"/>
    <w:rsid w:val="000C5417"/>
    <w:rsid w:val="000C58AB"/>
    <w:rsid w:val="000C5A58"/>
    <w:rsid w:val="000C60E4"/>
    <w:rsid w:val="000C60F5"/>
    <w:rsid w:val="000C6321"/>
    <w:rsid w:val="000C64CC"/>
    <w:rsid w:val="000C6B3A"/>
    <w:rsid w:val="000C7031"/>
    <w:rsid w:val="000C7794"/>
    <w:rsid w:val="000C7D2D"/>
    <w:rsid w:val="000D031B"/>
    <w:rsid w:val="000D1153"/>
    <w:rsid w:val="000D1362"/>
    <w:rsid w:val="000D14DE"/>
    <w:rsid w:val="000D1520"/>
    <w:rsid w:val="000D152F"/>
    <w:rsid w:val="000D1899"/>
    <w:rsid w:val="000D1BC0"/>
    <w:rsid w:val="000D1BD0"/>
    <w:rsid w:val="000D2923"/>
    <w:rsid w:val="000D2E13"/>
    <w:rsid w:val="000D304A"/>
    <w:rsid w:val="000D3279"/>
    <w:rsid w:val="000D396C"/>
    <w:rsid w:val="000D3F5E"/>
    <w:rsid w:val="000D4E11"/>
    <w:rsid w:val="000D4EE3"/>
    <w:rsid w:val="000D5444"/>
    <w:rsid w:val="000D55B2"/>
    <w:rsid w:val="000D5892"/>
    <w:rsid w:val="000D5AA5"/>
    <w:rsid w:val="000D5AA8"/>
    <w:rsid w:val="000D5FE0"/>
    <w:rsid w:val="000D6596"/>
    <w:rsid w:val="000D68A2"/>
    <w:rsid w:val="000D766E"/>
    <w:rsid w:val="000D792C"/>
    <w:rsid w:val="000D7D19"/>
    <w:rsid w:val="000D7DED"/>
    <w:rsid w:val="000E09BB"/>
    <w:rsid w:val="000E0BBC"/>
    <w:rsid w:val="000E1095"/>
    <w:rsid w:val="000E1480"/>
    <w:rsid w:val="000E16D2"/>
    <w:rsid w:val="000E18A5"/>
    <w:rsid w:val="000E18C8"/>
    <w:rsid w:val="000E1C0E"/>
    <w:rsid w:val="000E1CEF"/>
    <w:rsid w:val="000E1DE1"/>
    <w:rsid w:val="000E1DEB"/>
    <w:rsid w:val="000E1EEF"/>
    <w:rsid w:val="000E2085"/>
    <w:rsid w:val="000E2221"/>
    <w:rsid w:val="000E23BC"/>
    <w:rsid w:val="000E2F86"/>
    <w:rsid w:val="000E2FC8"/>
    <w:rsid w:val="000E3088"/>
    <w:rsid w:val="000E32FC"/>
    <w:rsid w:val="000E334B"/>
    <w:rsid w:val="000E3657"/>
    <w:rsid w:val="000E365B"/>
    <w:rsid w:val="000E3AC4"/>
    <w:rsid w:val="000E3BC6"/>
    <w:rsid w:val="000E449E"/>
    <w:rsid w:val="000E50CA"/>
    <w:rsid w:val="000E5915"/>
    <w:rsid w:val="000E5B94"/>
    <w:rsid w:val="000E5D85"/>
    <w:rsid w:val="000E6283"/>
    <w:rsid w:val="000E660A"/>
    <w:rsid w:val="000E6741"/>
    <w:rsid w:val="000E6C51"/>
    <w:rsid w:val="000E794C"/>
    <w:rsid w:val="000E7A10"/>
    <w:rsid w:val="000E7E19"/>
    <w:rsid w:val="000E7EBA"/>
    <w:rsid w:val="000F0319"/>
    <w:rsid w:val="000F043F"/>
    <w:rsid w:val="000F0648"/>
    <w:rsid w:val="000F0853"/>
    <w:rsid w:val="000F08FE"/>
    <w:rsid w:val="000F0D7F"/>
    <w:rsid w:val="000F1335"/>
    <w:rsid w:val="000F15D8"/>
    <w:rsid w:val="000F1B40"/>
    <w:rsid w:val="000F1D11"/>
    <w:rsid w:val="000F1D72"/>
    <w:rsid w:val="000F1F43"/>
    <w:rsid w:val="000F274D"/>
    <w:rsid w:val="000F2BF8"/>
    <w:rsid w:val="000F2DA2"/>
    <w:rsid w:val="000F303E"/>
    <w:rsid w:val="000F33E7"/>
    <w:rsid w:val="000F38F7"/>
    <w:rsid w:val="000F3A85"/>
    <w:rsid w:val="000F4A71"/>
    <w:rsid w:val="000F4C67"/>
    <w:rsid w:val="000F4C96"/>
    <w:rsid w:val="000F5767"/>
    <w:rsid w:val="000F5C35"/>
    <w:rsid w:val="000F5DB9"/>
    <w:rsid w:val="000F5DEC"/>
    <w:rsid w:val="000F5E15"/>
    <w:rsid w:val="000F66B6"/>
    <w:rsid w:val="000F6726"/>
    <w:rsid w:val="000F6829"/>
    <w:rsid w:val="000F7655"/>
    <w:rsid w:val="000F77DB"/>
    <w:rsid w:val="000F7832"/>
    <w:rsid w:val="000F7E41"/>
    <w:rsid w:val="001002BB"/>
    <w:rsid w:val="0010073A"/>
    <w:rsid w:val="00100757"/>
    <w:rsid w:val="00100796"/>
    <w:rsid w:val="00100BE7"/>
    <w:rsid w:val="00101C9E"/>
    <w:rsid w:val="001021CA"/>
    <w:rsid w:val="001023E2"/>
    <w:rsid w:val="0010246E"/>
    <w:rsid w:val="00102701"/>
    <w:rsid w:val="001028A7"/>
    <w:rsid w:val="0010361C"/>
    <w:rsid w:val="00103D70"/>
    <w:rsid w:val="00103FFF"/>
    <w:rsid w:val="001040DB"/>
    <w:rsid w:val="0010423A"/>
    <w:rsid w:val="001057A6"/>
    <w:rsid w:val="00105DC0"/>
    <w:rsid w:val="001062B0"/>
    <w:rsid w:val="001062E7"/>
    <w:rsid w:val="00106672"/>
    <w:rsid w:val="00106F1B"/>
    <w:rsid w:val="00106F52"/>
    <w:rsid w:val="00107548"/>
    <w:rsid w:val="00107567"/>
    <w:rsid w:val="00110274"/>
    <w:rsid w:val="001107D1"/>
    <w:rsid w:val="0011085D"/>
    <w:rsid w:val="00110A6D"/>
    <w:rsid w:val="001110E5"/>
    <w:rsid w:val="001110F6"/>
    <w:rsid w:val="001119B5"/>
    <w:rsid w:val="00112436"/>
    <w:rsid w:val="00112447"/>
    <w:rsid w:val="00112725"/>
    <w:rsid w:val="00112CD0"/>
    <w:rsid w:val="00112DA7"/>
    <w:rsid w:val="00112FC2"/>
    <w:rsid w:val="00114056"/>
    <w:rsid w:val="00114248"/>
    <w:rsid w:val="00114A55"/>
    <w:rsid w:val="00114B62"/>
    <w:rsid w:val="00114CB7"/>
    <w:rsid w:val="00114DA2"/>
    <w:rsid w:val="00114FE8"/>
    <w:rsid w:val="00115012"/>
    <w:rsid w:val="0011569D"/>
    <w:rsid w:val="001156F3"/>
    <w:rsid w:val="00115934"/>
    <w:rsid w:val="00115B02"/>
    <w:rsid w:val="00116851"/>
    <w:rsid w:val="001169EC"/>
    <w:rsid w:val="00116E78"/>
    <w:rsid w:val="00117291"/>
    <w:rsid w:val="00117671"/>
    <w:rsid w:val="00117FF5"/>
    <w:rsid w:val="0012035A"/>
    <w:rsid w:val="001204D1"/>
    <w:rsid w:val="00120749"/>
    <w:rsid w:val="00120FFC"/>
    <w:rsid w:val="00121063"/>
    <w:rsid w:val="001210E6"/>
    <w:rsid w:val="001213D4"/>
    <w:rsid w:val="00121D87"/>
    <w:rsid w:val="00121F0B"/>
    <w:rsid w:val="00122226"/>
    <w:rsid w:val="0012258A"/>
    <w:rsid w:val="001226B3"/>
    <w:rsid w:val="001229F3"/>
    <w:rsid w:val="00123615"/>
    <w:rsid w:val="00123D4F"/>
    <w:rsid w:val="00123E90"/>
    <w:rsid w:val="001243BB"/>
    <w:rsid w:val="001247F3"/>
    <w:rsid w:val="00124A38"/>
    <w:rsid w:val="001252CC"/>
    <w:rsid w:val="00125CA5"/>
    <w:rsid w:val="00125F37"/>
    <w:rsid w:val="00126387"/>
    <w:rsid w:val="00126D10"/>
    <w:rsid w:val="00126D4A"/>
    <w:rsid w:val="00127049"/>
    <w:rsid w:val="001271FD"/>
    <w:rsid w:val="0012751E"/>
    <w:rsid w:val="00127C8E"/>
    <w:rsid w:val="00127EE0"/>
    <w:rsid w:val="001302C7"/>
    <w:rsid w:val="00130637"/>
    <w:rsid w:val="00130BCF"/>
    <w:rsid w:val="00131264"/>
    <w:rsid w:val="00131934"/>
    <w:rsid w:val="00131CC1"/>
    <w:rsid w:val="0013204E"/>
    <w:rsid w:val="001329FB"/>
    <w:rsid w:val="0013300E"/>
    <w:rsid w:val="001332C3"/>
    <w:rsid w:val="00133455"/>
    <w:rsid w:val="00133C64"/>
    <w:rsid w:val="001343AA"/>
    <w:rsid w:val="00134A63"/>
    <w:rsid w:val="00134E80"/>
    <w:rsid w:val="001350E9"/>
    <w:rsid w:val="0013567C"/>
    <w:rsid w:val="00136049"/>
    <w:rsid w:val="00136287"/>
    <w:rsid w:val="00136D6E"/>
    <w:rsid w:val="00137000"/>
    <w:rsid w:val="00137AB4"/>
    <w:rsid w:val="00137AEB"/>
    <w:rsid w:val="00137D5E"/>
    <w:rsid w:val="0014061A"/>
    <w:rsid w:val="00140B0E"/>
    <w:rsid w:val="00141B85"/>
    <w:rsid w:val="00142D28"/>
    <w:rsid w:val="00142F7D"/>
    <w:rsid w:val="00143042"/>
    <w:rsid w:val="00143714"/>
    <w:rsid w:val="00143A91"/>
    <w:rsid w:val="00143AC5"/>
    <w:rsid w:val="00144107"/>
    <w:rsid w:val="00144178"/>
    <w:rsid w:val="00144451"/>
    <w:rsid w:val="00144AFE"/>
    <w:rsid w:val="0014506B"/>
    <w:rsid w:val="0014528C"/>
    <w:rsid w:val="001452F2"/>
    <w:rsid w:val="00145C4A"/>
    <w:rsid w:val="00145D67"/>
    <w:rsid w:val="001460CA"/>
    <w:rsid w:val="0014678A"/>
    <w:rsid w:val="00146BD1"/>
    <w:rsid w:val="00146CA1"/>
    <w:rsid w:val="001471A1"/>
    <w:rsid w:val="001475AC"/>
    <w:rsid w:val="00147712"/>
    <w:rsid w:val="001477B6"/>
    <w:rsid w:val="00147EB6"/>
    <w:rsid w:val="00147F47"/>
    <w:rsid w:val="0015017D"/>
    <w:rsid w:val="0015046B"/>
    <w:rsid w:val="001508E0"/>
    <w:rsid w:val="0015093C"/>
    <w:rsid w:val="0015112D"/>
    <w:rsid w:val="00151480"/>
    <w:rsid w:val="00151792"/>
    <w:rsid w:val="001519D0"/>
    <w:rsid w:val="00151B10"/>
    <w:rsid w:val="00151CAC"/>
    <w:rsid w:val="00151E7C"/>
    <w:rsid w:val="001529BA"/>
    <w:rsid w:val="00152B85"/>
    <w:rsid w:val="00152CA5"/>
    <w:rsid w:val="0015364E"/>
    <w:rsid w:val="001537D5"/>
    <w:rsid w:val="001538F1"/>
    <w:rsid w:val="00154109"/>
    <w:rsid w:val="00154FBE"/>
    <w:rsid w:val="00155433"/>
    <w:rsid w:val="001554E3"/>
    <w:rsid w:val="00155C6A"/>
    <w:rsid w:val="00155DAA"/>
    <w:rsid w:val="00155EC9"/>
    <w:rsid w:val="0015685C"/>
    <w:rsid w:val="00156F6E"/>
    <w:rsid w:val="001577E1"/>
    <w:rsid w:val="00157D31"/>
    <w:rsid w:val="0016014A"/>
    <w:rsid w:val="001601E9"/>
    <w:rsid w:val="001607F8"/>
    <w:rsid w:val="00160AF7"/>
    <w:rsid w:val="00161682"/>
    <w:rsid w:val="001616E1"/>
    <w:rsid w:val="00161837"/>
    <w:rsid w:val="00161987"/>
    <w:rsid w:val="00161BA4"/>
    <w:rsid w:val="00161E93"/>
    <w:rsid w:val="00162A17"/>
    <w:rsid w:val="00162CF7"/>
    <w:rsid w:val="00162D4F"/>
    <w:rsid w:val="00162FCA"/>
    <w:rsid w:val="0016306C"/>
    <w:rsid w:val="00163B82"/>
    <w:rsid w:val="00163CD9"/>
    <w:rsid w:val="00164582"/>
    <w:rsid w:val="00164C32"/>
    <w:rsid w:val="001651C3"/>
    <w:rsid w:val="0016551E"/>
    <w:rsid w:val="001655DE"/>
    <w:rsid w:val="00165925"/>
    <w:rsid w:val="001659FF"/>
    <w:rsid w:val="001661F3"/>
    <w:rsid w:val="0016671C"/>
    <w:rsid w:val="00166969"/>
    <w:rsid w:val="00166BD7"/>
    <w:rsid w:val="00166DDA"/>
    <w:rsid w:val="00167001"/>
    <w:rsid w:val="001670CE"/>
    <w:rsid w:val="0016729E"/>
    <w:rsid w:val="00167731"/>
    <w:rsid w:val="00167737"/>
    <w:rsid w:val="0016788D"/>
    <w:rsid w:val="00167C7E"/>
    <w:rsid w:val="00167E6C"/>
    <w:rsid w:val="001706A3"/>
    <w:rsid w:val="00170E94"/>
    <w:rsid w:val="00171056"/>
    <w:rsid w:val="001716AF"/>
    <w:rsid w:val="0017180D"/>
    <w:rsid w:val="00171893"/>
    <w:rsid w:val="00171CCB"/>
    <w:rsid w:val="00171D59"/>
    <w:rsid w:val="00171EDA"/>
    <w:rsid w:val="0017206A"/>
    <w:rsid w:val="001721A0"/>
    <w:rsid w:val="001721C6"/>
    <w:rsid w:val="001724ED"/>
    <w:rsid w:val="0017261C"/>
    <w:rsid w:val="00172E6C"/>
    <w:rsid w:val="00172FA7"/>
    <w:rsid w:val="001732BE"/>
    <w:rsid w:val="0017332C"/>
    <w:rsid w:val="0017354A"/>
    <w:rsid w:val="001738C0"/>
    <w:rsid w:val="00173957"/>
    <w:rsid w:val="00173F6B"/>
    <w:rsid w:val="0017454D"/>
    <w:rsid w:val="001748CF"/>
    <w:rsid w:val="00174FF4"/>
    <w:rsid w:val="0017526E"/>
    <w:rsid w:val="00175BDC"/>
    <w:rsid w:val="00175CD7"/>
    <w:rsid w:val="00176351"/>
    <w:rsid w:val="001764D2"/>
    <w:rsid w:val="0017673F"/>
    <w:rsid w:val="00176756"/>
    <w:rsid w:val="0017683B"/>
    <w:rsid w:val="00176C1E"/>
    <w:rsid w:val="001772ED"/>
    <w:rsid w:val="00178469"/>
    <w:rsid w:val="00180315"/>
    <w:rsid w:val="001805CB"/>
    <w:rsid w:val="001807B1"/>
    <w:rsid w:val="00180CE8"/>
    <w:rsid w:val="00180FF7"/>
    <w:rsid w:val="001810DD"/>
    <w:rsid w:val="001816C3"/>
    <w:rsid w:val="00182022"/>
    <w:rsid w:val="00182479"/>
    <w:rsid w:val="001824E4"/>
    <w:rsid w:val="00183275"/>
    <w:rsid w:val="00183AD0"/>
    <w:rsid w:val="00184A72"/>
    <w:rsid w:val="00185173"/>
    <w:rsid w:val="001854EA"/>
    <w:rsid w:val="00185AC4"/>
    <w:rsid w:val="00185B12"/>
    <w:rsid w:val="00185C07"/>
    <w:rsid w:val="00186121"/>
    <w:rsid w:val="0018653E"/>
    <w:rsid w:val="001865B7"/>
    <w:rsid w:val="00186744"/>
    <w:rsid w:val="001871DF"/>
    <w:rsid w:val="00187266"/>
    <w:rsid w:val="00187556"/>
    <w:rsid w:val="001878F9"/>
    <w:rsid w:val="001879CE"/>
    <w:rsid w:val="00187BCE"/>
    <w:rsid w:val="00187DAA"/>
    <w:rsid w:val="00187F74"/>
    <w:rsid w:val="001904E5"/>
    <w:rsid w:val="00190539"/>
    <w:rsid w:val="0019067A"/>
    <w:rsid w:val="00191876"/>
    <w:rsid w:val="00191B3F"/>
    <w:rsid w:val="00191F69"/>
    <w:rsid w:val="0019231C"/>
    <w:rsid w:val="00192762"/>
    <w:rsid w:val="001929BB"/>
    <w:rsid w:val="00192C90"/>
    <w:rsid w:val="00192E7A"/>
    <w:rsid w:val="00192F37"/>
    <w:rsid w:val="00193A5F"/>
    <w:rsid w:val="00193F2F"/>
    <w:rsid w:val="00194146"/>
    <w:rsid w:val="001944C8"/>
    <w:rsid w:val="00194879"/>
    <w:rsid w:val="00194991"/>
    <w:rsid w:val="00194C09"/>
    <w:rsid w:val="00194EE8"/>
    <w:rsid w:val="001953E2"/>
    <w:rsid w:val="001955E7"/>
    <w:rsid w:val="0019573B"/>
    <w:rsid w:val="001959FA"/>
    <w:rsid w:val="00195F17"/>
    <w:rsid w:val="001961BB"/>
    <w:rsid w:val="00196236"/>
    <w:rsid w:val="001967DC"/>
    <w:rsid w:val="00196950"/>
    <w:rsid w:val="00196BD3"/>
    <w:rsid w:val="00196E8A"/>
    <w:rsid w:val="00196FFD"/>
    <w:rsid w:val="00197431"/>
    <w:rsid w:val="00197568"/>
    <w:rsid w:val="00197821"/>
    <w:rsid w:val="001978CF"/>
    <w:rsid w:val="001979B8"/>
    <w:rsid w:val="00197BEC"/>
    <w:rsid w:val="001A007A"/>
    <w:rsid w:val="001A03E1"/>
    <w:rsid w:val="001A049C"/>
    <w:rsid w:val="001A06BA"/>
    <w:rsid w:val="001A07D2"/>
    <w:rsid w:val="001A1535"/>
    <w:rsid w:val="001A1DBE"/>
    <w:rsid w:val="001A271B"/>
    <w:rsid w:val="001A419D"/>
    <w:rsid w:val="001A4205"/>
    <w:rsid w:val="001A4740"/>
    <w:rsid w:val="001A4772"/>
    <w:rsid w:val="001A4E84"/>
    <w:rsid w:val="001A53AC"/>
    <w:rsid w:val="001A5429"/>
    <w:rsid w:val="001A5960"/>
    <w:rsid w:val="001A69C4"/>
    <w:rsid w:val="001A6C94"/>
    <w:rsid w:val="001A7344"/>
    <w:rsid w:val="001A7543"/>
    <w:rsid w:val="001A77FC"/>
    <w:rsid w:val="001A7918"/>
    <w:rsid w:val="001A7BE3"/>
    <w:rsid w:val="001B0801"/>
    <w:rsid w:val="001B09EB"/>
    <w:rsid w:val="001B0B5A"/>
    <w:rsid w:val="001B0DAC"/>
    <w:rsid w:val="001B0FB8"/>
    <w:rsid w:val="001B176A"/>
    <w:rsid w:val="001B1C71"/>
    <w:rsid w:val="001B1E2F"/>
    <w:rsid w:val="001B2254"/>
    <w:rsid w:val="001B2411"/>
    <w:rsid w:val="001B24DA"/>
    <w:rsid w:val="001B2647"/>
    <w:rsid w:val="001B2864"/>
    <w:rsid w:val="001B2BC2"/>
    <w:rsid w:val="001B2FB4"/>
    <w:rsid w:val="001B3026"/>
    <w:rsid w:val="001B3176"/>
    <w:rsid w:val="001B31C2"/>
    <w:rsid w:val="001B3816"/>
    <w:rsid w:val="001B4478"/>
    <w:rsid w:val="001B45A6"/>
    <w:rsid w:val="001B477F"/>
    <w:rsid w:val="001B4B0E"/>
    <w:rsid w:val="001B5257"/>
    <w:rsid w:val="001B5956"/>
    <w:rsid w:val="001B59CF"/>
    <w:rsid w:val="001B5FCC"/>
    <w:rsid w:val="001B6022"/>
    <w:rsid w:val="001B6DBF"/>
    <w:rsid w:val="001B6E91"/>
    <w:rsid w:val="001B724D"/>
    <w:rsid w:val="001B7576"/>
    <w:rsid w:val="001B7A1D"/>
    <w:rsid w:val="001B7B3F"/>
    <w:rsid w:val="001B7C30"/>
    <w:rsid w:val="001B7D81"/>
    <w:rsid w:val="001B7E17"/>
    <w:rsid w:val="001C007E"/>
    <w:rsid w:val="001C1CD2"/>
    <w:rsid w:val="001C243E"/>
    <w:rsid w:val="001C256F"/>
    <w:rsid w:val="001C2984"/>
    <w:rsid w:val="001C2D80"/>
    <w:rsid w:val="001C30E2"/>
    <w:rsid w:val="001C352F"/>
    <w:rsid w:val="001C3F0D"/>
    <w:rsid w:val="001C4387"/>
    <w:rsid w:val="001C4883"/>
    <w:rsid w:val="001C4B91"/>
    <w:rsid w:val="001C4E56"/>
    <w:rsid w:val="001C4F80"/>
    <w:rsid w:val="001C5443"/>
    <w:rsid w:val="001C578A"/>
    <w:rsid w:val="001C5BC5"/>
    <w:rsid w:val="001C5DE0"/>
    <w:rsid w:val="001C5FEF"/>
    <w:rsid w:val="001C634A"/>
    <w:rsid w:val="001C64CE"/>
    <w:rsid w:val="001C6773"/>
    <w:rsid w:val="001C7040"/>
    <w:rsid w:val="001C78A0"/>
    <w:rsid w:val="001C7A7F"/>
    <w:rsid w:val="001C7D24"/>
    <w:rsid w:val="001D03E0"/>
    <w:rsid w:val="001D06EF"/>
    <w:rsid w:val="001D0792"/>
    <w:rsid w:val="001D08A7"/>
    <w:rsid w:val="001D0CEA"/>
    <w:rsid w:val="001D1395"/>
    <w:rsid w:val="001D14ED"/>
    <w:rsid w:val="001D1AE9"/>
    <w:rsid w:val="001D1D46"/>
    <w:rsid w:val="001D254A"/>
    <w:rsid w:val="001D254D"/>
    <w:rsid w:val="001D2557"/>
    <w:rsid w:val="001D298E"/>
    <w:rsid w:val="001D3148"/>
    <w:rsid w:val="001D31AF"/>
    <w:rsid w:val="001D3D9A"/>
    <w:rsid w:val="001D44AC"/>
    <w:rsid w:val="001D48EB"/>
    <w:rsid w:val="001D49E3"/>
    <w:rsid w:val="001D4A95"/>
    <w:rsid w:val="001D4D38"/>
    <w:rsid w:val="001D5081"/>
    <w:rsid w:val="001D52AE"/>
    <w:rsid w:val="001D54FE"/>
    <w:rsid w:val="001D586A"/>
    <w:rsid w:val="001D5A07"/>
    <w:rsid w:val="001D5A18"/>
    <w:rsid w:val="001D5A91"/>
    <w:rsid w:val="001D5C60"/>
    <w:rsid w:val="001D5D6D"/>
    <w:rsid w:val="001D5FB5"/>
    <w:rsid w:val="001D60DC"/>
    <w:rsid w:val="001D628B"/>
    <w:rsid w:val="001D64F1"/>
    <w:rsid w:val="001D6AFD"/>
    <w:rsid w:val="001D6BCE"/>
    <w:rsid w:val="001D75BA"/>
    <w:rsid w:val="001D7618"/>
    <w:rsid w:val="001D76F6"/>
    <w:rsid w:val="001D77EE"/>
    <w:rsid w:val="001D7E51"/>
    <w:rsid w:val="001D7EF2"/>
    <w:rsid w:val="001E004F"/>
    <w:rsid w:val="001E1440"/>
    <w:rsid w:val="001E1AF2"/>
    <w:rsid w:val="001E1BA1"/>
    <w:rsid w:val="001E218C"/>
    <w:rsid w:val="001E23BF"/>
    <w:rsid w:val="001E24D3"/>
    <w:rsid w:val="001E2514"/>
    <w:rsid w:val="001E2726"/>
    <w:rsid w:val="001E27B1"/>
    <w:rsid w:val="001E2ADE"/>
    <w:rsid w:val="001E2D54"/>
    <w:rsid w:val="001E303F"/>
    <w:rsid w:val="001E37C8"/>
    <w:rsid w:val="001E401C"/>
    <w:rsid w:val="001E4805"/>
    <w:rsid w:val="001E4A6E"/>
    <w:rsid w:val="001E4B30"/>
    <w:rsid w:val="001E4C31"/>
    <w:rsid w:val="001E528F"/>
    <w:rsid w:val="001E589E"/>
    <w:rsid w:val="001E5D4A"/>
    <w:rsid w:val="001E5F02"/>
    <w:rsid w:val="001E6819"/>
    <w:rsid w:val="001E6D6C"/>
    <w:rsid w:val="001E784F"/>
    <w:rsid w:val="001E7B7A"/>
    <w:rsid w:val="001E7FB9"/>
    <w:rsid w:val="001F04F2"/>
    <w:rsid w:val="001F079E"/>
    <w:rsid w:val="001F0900"/>
    <w:rsid w:val="001F0915"/>
    <w:rsid w:val="001F0E1E"/>
    <w:rsid w:val="001F0FAE"/>
    <w:rsid w:val="001F1195"/>
    <w:rsid w:val="001F156C"/>
    <w:rsid w:val="001F21F8"/>
    <w:rsid w:val="001F286E"/>
    <w:rsid w:val="001F2BE8"/>
    <w:rsid w:val="001F2DB3"/>
    <w:rsid w:val="001F2E44"/>
    <w:rsid w:val="001F33C4"/>
    <w:rsid w:val="001F362C"/>
    <w:rsid w:val="001F3958"/>
    <w:rsid w:val="001F39BD"/>
    <w:rsid w:val="001F3B7A"/>
    <w:rsid w:val="001F3B83"/>
    <w:rsid w:val="001F3F73"/>
    <w:rsid w:val="001F420C"/>
    <w:rsid w:val="001F4257"/>
    <w:rsid w:val="001F43F9"/>
    <w:rsid w:val="001F4F37"/>
    <w:rsid w:val="001F4F50"/>
    <w:rsid w:val="001F4FB2"/>
    <w:rsid w:val="001F55A1"/>
    <w:rsid w:val="001F55D5"/>
    <w:rsid w:val="001F5795"/>
    <w:rsid w:val="001F5A6A"/>
    <w:rsid w:val="001F5C2C"/>
    <w:rsid w:val="001F642F"/>
    <w:rsid w:val="001F656E"/>
    <w:rsid w:val="001F708C"/>
    <w:rsid w:val="001F73AD"/>
    <w:rsid w:val="001F7C15"/>
    <w:rsid w:val="00200B93"/>
    <w:rsid w:val="00200DB5"/>
    <w:rsid w:val="002010B8"/>
    <w:rsid w:val="002013B8"/>
    <w:rsid w:val="00201861"/>
    <w:rsid w:val="00201B6B"/>
    <w:rsid w:val="00201BF5"/>
    <w:rsid w:val="002025B5"/>
    <w:rsid w:val="00202608"/>
    <w:rsid w:val="00202975"/>
    <w:rsid w:val="00202A91"/>
    <w:rsid w:val="00202FB8"/>
    <w:rsid w:val="0020332C"/>
    <w:rsid w:val="002036DF"/>
    <w:rsid w:val="00203B28"/>
    <w:rsid w:val="00203C27"/>
    <w:rsid w:val="00203C32"/>
    <w:rsid w:val="00203E38"/>
    <w:rsid w:val="0020413F"/>
    <w:rsid w:val="002041E2"/>
    <w:rsid w:val="002046D8"/>
    <w:rsid w:val="00204721"/>
    <w:rsid w:val="002048DB"/>
    <w:rsid w:val="002049F5"/>
    <w:rsid w:val="00205234"/>
    <w:rsid w:val="0020586F"/>
    <w:rsid w:val="00205F18"/>
    <w:rsid w:val="00205F5D"/>
    <w:rsid w:val="002062BB"/>
    <w:rsid w:val="002062DB"/>
    <w:rsid w:val="002062F7"/>
    <w:rsid w:val="00206376"/>
    <w:rsid w:val="002063A6"/>
    <w:rsid w:val="002064AC"/>
    <w:rsid w:val="002068F3"/>
    <w:rsid w:val="00206B4E"/>
    <w:rsid w:val="00206C1C"/>
    <w:rsid w:val="00207617"/>
    <w:rsid w:val="00207A40"/>
    <w:rsid w:val="00207CFC"/>
    <w:rsid w:val="00210363"/>
    <w:rsid w:val="00210367"/>
    <w:rsid w:val="0021078C"/>
    <w:rsid w:val="00210A86"/>
    <w:rsid w:val="0021101D"/>
    <w:rsid w:val="00211092"/>
    <w:rsid w:val="002118A1"/>
    <w:rsid w:val="00211D84"/>
    <w:rsid w:val="002123BE"/>
    <w:rsid w:val="002127A7"/>
    <w:rsid w:val="002128DC"/>
    <w:rsid w:val="00212916"/>
    <w:rsid w:val="00213224"/>
    <w:rsid w:val="00213258"/>
    <w:rsid w:val="00213573"/>
    <w:rsid w:val="002136A3"/>
    <w:rsid w:val="0021376B"/>
    <w:rsid w:val="00213BBA"/>
    <w:rsid w:val="00213DF4"/>
    <w:rsid w:val="0021490C"/>
    <w:rsid w:val="0021548D"/>
    <w:rsid w:val="002154EC"/>
    <w:rsid w:val="00215E8F"/>
    <w:rsid w:val="00215F10"/>
    <w:rsid w:val="002161AD"/>
    <w:rsid w:val="00216488"/>
    <w:rsid w:val="00216BD8"/>
    <w:rsid w:val="00217131"/>
    <w:rsid w:val="0021737A"/>
    <w:rsid w:val="00217481"/>
    <w:rsid w:val="0021761D"/>
    <w:rsid w:val="00217A63"/>
    <w:rsid w:val="0022078E"/>
    <w:rsid w:val="002207F4"/>
    <w:rsid w:val="00220B71"/>
    <w:rsid w:val="00220C77"/>
    <w:rsid w:val="00220EC4"/>
    <w:rsid w:val="00221255"/>
    <w:rsid w:val="00221E87"/>
    <w:rsid w:val="002223DE"/>
    <w:rsid w:val="00222492"/>
    <w:rsid w:val="002224DD"/>
    <w:rsid w:val="00222500"/>
    <w:rsid w:val="002228C5"/>
    <w:rsid w:val="002229B3"/>
    <w:rsid w:val="002238F9"/>
    <w:rsid w:val="00223CBF"/>
    <w:rsid w:val="002245D0"/>
    <w:rsid w:val="002245D4"/>
    <w:rsid w:val="00224656"/>
    <w:rsid w:val="00224AF8"/>
    <w:rsid w:val="00225657"/>
    <w:rsid w:val="00225B2A"/>
    <w:rsid w:val="00225D3C"/>
    <w:rsid w:val="00225E1A"/>
    <w:rsid w:val="00225F6A"/>
    <w:rsid w:val="002269DF"/>
    <w:rsid w:val="002269FE"/>
    <w:rsid w:val="00226AE7"/>
    <w:rsid w:val="00226F07"/>
    <w:rsid w:val="00226FA6"/>
    <w:rsid w:val="002270B6"/>
    <w:rsid w:val="002272BB"/>
    <w:rsid w:val="002275D6"/>
    <w:rsid w:val="00227770"/>
    <w:rsid w:val="002277E9"/>
    <w:rsid w:val="00227802"/>
    <w:rsid w:val="002278C4"/>
    <w:rsid w:val="00227996"/>
    <w:rsid w:val="00227D58"/>
    <w:rsid w:val="0023039F"/>
    <w:rsid w:val="002307B6"/>
    <w:rsid w:val="00230A2F"/>
    <w:rsid w:val="00231141"/>
    <w:rsid w:val="00231839"/>
    <w:rsid w:val="00231895"/>
    <w:rsid w:val="00231A5A"/>
    <w:rsid w:val="00231B09"/>
    <w:rsid w:val="00231BE6"/>
    <w:rsid w:val="00231C0C"/>
    <w:rsid w:val="0023229B"/>
    <w:rsid w:val="00232A82"/>
    <w:rsid w:val="00232F46"/>
    <w:rsid w:val="002331E6"/>
    <w:rsid w:val="00233296"/>
    <w:rsid w:val="0023332E"/>
    <w:rsid w:val="00233D9E"/>
    <w:rsid w:val="00234334"/>
    <w:rsid w:val="002347E4"/>
    <w:rsid w:val="00234DDF"/>
    <w:rsid w:val="0023530B"/>
    <w:rsid w:val="0023548A"/>
    <w:rsid w:val="002355A0"/>
    <w:rsid w:val="002363B1"/>
    <w:rsid w:val="0023653F"/>
    <w:rsid w:val="00237646"/>
    <w:rsid w:val="00237D61"/>
    <w:rsid w:val="00240A2E"/>
    <w:rsid w:val="00240BFF"/>
    <w:rsid w:val="00241238"/>
    <w:rsid w:val="00241424"/>
    <w:rsid w:val="0024148F"/>
    <w:rsid w:val="002418E6"/>
    <w:rsid w:val="00241C3F"/>
    <w:rsid w:val="00242927"/>
    <w:rsid w:val="00243470"/>
    <w:rsid w:val="00243977"/>
    <w:rsid w:val="00243BF5"/>
    <w:rsid w:val="002448BC"/>
    <w:rsid w:val="00244DF8"/>
    <w:rsid w:val="00244EFB"/>
    <w:rsid w:val="00245792"/>
    <w:rsid w:val="002458BF"/>
    <w:rsid w:val="00245CFF"/>
    <w:rsid w:val="00245DCC"/>
    <w:rsid w:val="00245F76"/>
    <w:rsid w:val="002463CE"/>
    <w:rsid w:val="00246893"/>
    <w:rsid w:val="00246B3F"/>
    <w:rsid w:val="00247D63"/>
    <w:rsid w:val="00247F84"/>
    <w:rsid w:val="00250336"/>
    <w:rsid w:val="0025072B"/>
    <w:rsid w:val="00250F66"/>
    <w:rsid w:val="00251172"/>
    <w:rsid w:val="002513EE"/>
    <w:rsid w:val="002515DA"/>
    <w:rsid w:val="002516BD"/>
    <w:rsid w:val="00251742"/>
    <w:rsid w:val="0025188F"/>
    <w:rsid w:val="00252150"/>
    <w:rsid w:val="00252FB4"/>
    <w:rsid w:val="00253123"/>
    <w:rsid w:val="00253173"/>
    <w:rsid w:val="0025328D"/>
    <w:rsid w:val="0025338B"/>
    <w:rsid w:val="002537C9"/>
    <w:rsid w:val="00253869"/>
    <w:rsid w:val="00253B97"/>
    <w:rsid w:val="00253BF8"/>
    <w:rsid w:val="00253E62"/>
    <w:rsid w:val="00254293"/>
    <w:rsid w:val="002543E8"/>
    <w:rsid w:val="00254926"/>
    <w:rsid w:val="00254DF3"/>
    <w:rsid w:val="00255818"/>
    <w:rsid w:val="002559C6"/>
    <w:rsid w:val="00255E21"/>
    <w:rsid w:val="00255FE1"/>
    <w:rsid w:val="00256FA1"/>
    <w:rsid w:val="00257193"/>
    <w:rsid w:val="00257477"/>
    <w:rsid w:val="0025794A"/>
    <w:rsid w:val="00257A38"/>
    <w:rsid w:val="00260B23"/>
    <w:rsid w:val="00260EC9"/>
    <w:rsid w:val="00260F26"/>
    <w:rsid w:val="00261581"/>
    <w:rsid w:val="00261622"/>
    <w:rsid w:val="00261981"/>
    <w:rsid w:val="0026245D"/>
    <w:rsid w:val="00262640"/>
    <w:rsid w:val="00262783"/>
    <w:rsid w:val="00262872"/>
    <w:rsid w:val="002628DC"/>
    <w:rsid w:val="00262A5E"/>
    <w:rsid w:val="00262F1A"/>
    <w:rsid w:val="00263E80"/>
    <w:rsid w:val="00264450"/>
    <w:rsid w:val="002644DF"/>
    <w:rsid w:val="00264689"/>
    <w:rsid w:val="00264AFD"/>
    <w:rsid w:val="00264DB9"/>
    <w:rsid w:val="002650E6"/>
    <w:rsid w:val="002651F9"/>
    <w:rsid w:val="0026525F"/>
    <w:rsid w:val="002655F8"/>
    <w:rsid w:val="00265CEE"/>
    <w:rsid w:val="00265FAC"/>
    <w:rsid w:val="002661E3"/>
    <w:rsid w:val="00266444"/>
    <w:rsid w:val="00266888"/>
    <w:rsid w:val="00266EAD"/>
    <w:rsid w:val="00267324"/>
    <w:rsid w:val="00267510"/>
    <w:rsid w:val="0026761B"/>
    <w:rsid w:val="00267823"/>
    <w:rsid w:val="002679F2"/>
    <w:rsid w:val="00267EFC"/>
    <w:rsid w:val="00270226"/>
    <w:rsid w:val="00270502"/>
    <w:rsid w:val="00270668"/>
    <w:rsid w:val="00270B9D"/>
    <w:rsid w:val="00271112"/>
    <w:rsid w:val="00271AE2"/>
    <w:rsid w:val="0027253E"/>
    <w:rsid w:val="00272890"/>
    <w:rsid w:val="00272B8F"/>
    <w:rsid w:val="0027326B"/>
    <w:rsid w:val="00273C9D"/>
    <w:rsid w:val="00273D16"/>
    <w:rsid w:val="0027431C"/>
    <w:rsid w:val="00274514"/>
    <w:rsid w:val="0027473A"/>
    <w:rsid w:val="002748A6"/>
    <w:rsid w:val="002748ED"/>
    <w:rsid w:val="00274CE9"/>
    <w:rsid w:val="00274E84"/>
    <w:rsid w:val="002750CA"/>
    <w:rsid w:val="00275A6C"/>
    <w:rsid w:val="00275ADA"/>
    <w:rsid w:val="00275B29"/>
    <w:rsid w:val="00275C78"/>
    <w:rsid w:val="00276862"/>
    <w:rsid w:val="002768F2"/>
    <w:rsid w:val="00276A3F"/>
    <w:rsid w:val="00277112"/>
    <w:rsid w:val="00277999"/>
    <w:rsid w:val="00277B5C"/>
    <w:rsid w:val="00277B9E"/>
    <w:rsid w:val="002803DF"/>
    <w:rsid w:val="00280475"/>
    <w:rsid w:val="002809A2"/>
    <w:rsid w:val="00280DAB"/>
    <w:rsid w:val="00280F36"/>
    <w:rsid w:val="00281132"/>
    <w:rsid w:val="00281650"/>
    <w:rsid w:val="00281FB9"/>
    <w:rsid w:val="002822D0"/>
    <w:rsid w:val="00282B57"/>
    <w:rsid w:val="00282BBF"/>
    <w:rsid w:val="00282BF6"/>
    <w:rsid w:val="00283130"/>
    <w:rsid w:val="002836CB"/>
    <w:rsid w:val="0028376D"/>
    <w:rsid w:val="00283A84"/>
    <w:rsid w:val="00284137"/>
    <w:rsid w:val="0028440E"/>
    <w:rsid w:val="00284430"/>
    <w:rsid w:val="00284978"/>
    <w:rsid w:val="00284CD5"/>
    <w:rsid w:val="00284DFD"/>
    <w:rsid w:val="00285109"/>
    <w:rsid w:val="0028538A"/>
    <w:rsid w:val="00285435"/>
    <w:rsid w:val="00285736"/>
    <w:rsid w:val="0028605E"/>
    <w:rsid w:val="002864B1"/>
    <w:rsid w:val="002865AC"/>
    <w:rsid w:val="00286A6A"/>
    <w:rsid w:val="0028754A"/>
    <w:rsid w:val="00287719"/>
    <w:rsid w:val="00287C95"/>
    <w:rsid w:val="00287D09"/>
    <w:rsid w:val="00287F73"/>
    <w:rsid w:val="00290294"/>
    <w:rsid w:val="0029041E"/>
    <w:rsid w:val="002904AA"/>
    <w:rsid w:val="00290952"/>
    <w:rsid w:val="00290D60"/>
    <w:rsid w:val="002914A1"/>
    <w:rsid w:val="00291793"/>
    <w:rsid w:val="00291AAA"/>
    <w:rsid w:val="00291E91"/>
    <w:rsid w:val="00292E81"/>
    <w:rsid w:val="002931CC"/>
    <w:rsid w:val="00294162"/>
    <w:rsid w:val="002942F0"/>
    <w:rsid w:val="00294356"/>
    <w:rsid w:val="00294759"/>
    <w:rsid w:val="0029489C"/>
    <w:rsid w:val="002948CC"/>
    <w:rsid w:val="00294DBA"/>
    <w:rsid w:val="00295322"/>
    <w:rsid w:val="0029576B"/>
    <w:rsid w:val="00295BC3"/>
    <w:rsid w:val="00295C89"/>
    <w:rsid w:val="00295E73"/>
    <w:rsid w:val="00296277"/>
    <w:rsid w:val="00296628"/>
    <w:rsid w:val="002967A9"/>
    <w:rsid w:val="00296B49"/>
    <w:rsid w:val="00296C85"/>
    <w:rsid w:val="002978BA"/>
    <w:rsid w:val="002A0009"/>
    <w:rsid w:val="002A03C9"/>
    <w:rsid w:val="002A067A"/>
    <w:rsid w:val="002A0F4E"/>
    <w:rsid w:val="002A1587"/>
    <w:rsid w:val="002A1F4F"/>
    <w:rsid w:val="002A201F"/>
    <w:rsid w:val="002A20B6"/>
    <w:rsid w:val="002A2255"/>
    <w:rsid w:val="002A23D6"/>
    <w:rsid w:val="002A2524"/>
    <w:rsid w:val="002A2C26"/>
    <w:rsid w:val="002A3013"/>
    <w:rsid w:val="002A3122"/>
    <w:rsid w:val="002A3C74"/>
    <w:rsid w:val="002A3DF6"/>
    <w:rsid w:val="002A4DEB"/>
    <w:rsid w:val="002A4E3B"/>
    <w:rsid w:val="002A5065"/>
    <w:rsid w:val="002A507D"/>
    <w:rsid w:val="002A52FA"/>
    <w:rsid w:val="002A5605"/>
    <w:rsid w:val="002A59C8"/>
    <w:rsid w:val="002A5F16"/>
    <w:rsid w:val="002A6072"/>
    <w:rsid w:val="002A63FF"/>
    <w:rsid w:val="002A64C0"/>
    <w:rsid w:val="002A65E7"/>
    <w:rsid w:val="002A6E27"/>
    <w:rsid w:val="002A78A8"/>
    <w:rsid w:val="002A791E"/>
    <w:rsid w:val="002A7DB6"/>
    <w:rsid w:val="002A7F8E"/>
    <w:rsid w:val="002A7FA5"/>
    <w:rsid w:val="002B01DC"/>
    <w:rsid w:val="002B03C2"/>
    <w:rsid w:val="002B059F"/>
    <w:rsid w:val="002B05FE"/>
    <w:rsid w:val="002B0A33"/>
    <w:rsid w:val="002B0B2A"/>
    <w:rsid w:val="002B13C7"/>
    <w:rsid w:val="002B158E"/>
    <w:rsid w:val="002B1620"/>
    <w:rsid w:val="002B1649"/>
    <w:rsid w:val="002B1710"/>
    <w:rsid w:val="002B1899"/>
    <w:rsid w:val="002B18E4"/>
    <w:rsid w:val="002B1920"/>
    <w:rsid w:val="002B1AF0"/>
    <w:rsid w:val="002B1C62"/>
    <w:rsid w:val="002B1CDC"/>
    <w:rsid w:val="002B1FE4"/>
    <w:rsid w:val="002B2024"/>
    <w:rsid w:val="002B246B"/>
    <w:rsid w:val="002B24EB"/>
    <w:rsid w:val="002B28E0"/>
    <w:rsid w:val="002B2BDB"/>
    <w:rsid w:val="002B3816"/>
    <w:rsid w:val="002B3E09"/>
    <w:rsid w:val="002B3F1C"/>
    <w:rsid w:val="002B3FF3"/>
    <w:rsid w:val="002B4142"/>
    <w:rsid w:val="002B4496"/>
    <w:rsid w:val="002B4722"/>
    <w:rsid w:val="002B4C26"/>
    <w:rsid w:val="002B4D43"/>
    <w:rsid w:val="002B50DB"/>
    <w:rsid w:val="002B528A"/>
    <w:rsid w:val="002B5A1A"/>
    <w:rsid w:val="002B5AA7"/>
    <w:rsid w:val="002B623D"/>
    <w:rsid w:val="002B688A"/>
    <w:rsid w:val="002B7464"/>
    <w:rsid w:val="002B7B9E"/>
    <w:rsid w:val="002B7C8A"/>
    <w:rsid w:val="002C02D2"/>
    <w:rsid w:val="002C0834"/>
    <w:rsid w:val="002C0A81"/>
    <w:rsid w:val="002C0F04"/>
    <w:rsid w:val="002C103C"/>
    <w:rsid w:val="002C1041"/>
    <w:rsid w:val="002C10CA"/>
    <w:rsid w:val="002C15B4"/>
    <w:rsid w:val="002C163B"/>
    <w:rsid w:val="002C177C"/>
    <w:rsid w:val="002C1A94"/>
    <w:rsid w:val="002C1D66"/>
    <w:rsid w:val="002C1F3C"/>
    <w:rsid w:val="002C211B"/>
    <w:rsid w:val="002C261F"/>
    <w:rsid w:val="002C2BF6"/>
    <w:rsid w:val="002C2D72"/>
    <w:rsid w:val="002C2E38"/>
    <w:rsid w:val="002C2EC4"/>
    <w:rsid w:val="002C2ECD"/>
    <w:rsid w:val="002C3191"/>
    <w:rsid w:val="002C374F"/>
    <w:rsid w:val="002C37E7"/>
    <w:rsid w:val="002C38FA"/>
    <w:rsid w:val="002C3D61"/>
    <w:rsid w:val="002C3E05"/>
    <w:rsid w:val="002C3E16"/>
    <w:rsid w:val="002C42A0"/>
    <w:rsid w:val="002C4554"/>
    <w:rsid w:val="002C4830"/>
    <w:rsid w:val="002C605F"/>
    <w:rsid w:val="002C6D10"/>
    <w:rsid w:val="002C772E"/>
    <w:rsid w:val="002D0382"/>
    <w:rsid w:val="002D0927"/>
    <w:rsid w:val="002D0B22"/>
    <w:rsid w:val="002D0DF4"/>
    <w:rsid w:val="002D1285"/>
    <w:rsid w:val="002D13B0"/>
    <w:rsid w:val="002D1476"/>
    <w:rsid w:val="002D18F3"/>
    <w:rsid w:val="002D1BF9"/>
    <w:rsid w:val="002D2732"/>
    <w:rsid w:val="002D276D"/>
    <w:rsid w:val="002D27A6"/>
    <w:rsid w:val="002D2A93"/>
    <w:rsid w:val="002D2C8E"/>
    <w:rsid w:val="002D2E59"/>
    <w:rsid w:val="002D2E61"/>
    <w:rsid w:val="002D31CC"/>
    <w:rsid w:val="002D37C8"/>
    <w:rsid w:val="002D388D"/>
    <w:rsid w:val="002D3A06"/>
    <w:rsid w:val="002D3A88"/>
    <w:rsid w:val="002D3B23"/>
    <w:rsid w:val="002D3C60"/>
    <w:rsid w:val="002D3D05"/>
    <w:rsid w:val="002D3E15"/>
    <w:rsid w:val="002D4954"/>
    <w:rsid w:val="002D525A"/>
    <w:rsid w:val="002D525B"/>
    <w:rsid w:val="002D52C8"/>
    <w:rsid w:val="002D5315"/>
    <w:rsid w:val="002D5ECA"/>
    <w:rsid w:val="002D6664"/>
    <w:rsid w:val="002D667B"/>
    <w:rsid w:val="002D68D1"/>
    <w:rsid w:val="002D6B4D"/>
    <w:rsid w:val="002D7016"/>
    <w:rsid w:val="002D739C"/>
    <w:rsid w:val="002D74C8"/>
    <w:rsid w:val="002D74DC"/>
    <w:rsid w:val="002D7602"/>
    <w:rsid w:val="002D7904"/>
    <w:rsid w:val="002D7EE8"/>
    <w:rsid w:val="002D7FB8"/>
    <w:rsid w:val="002E00EE"/>
    <w:rsid w:val="002E0215"/>
    <w:rsid w:val="002E0AA4"/>
    <w:rsid w:val="002E0AA7"/>
    <w:rsid w:val="002E0B81"/>
    <w:rsid w:val="002E0D33"/>
    <w:rsid w:val="002E11CE"/>
    <w:rsid w:val="002E1309"/>
    <w:rsid w:val="002E149F"/>
    <w:rsid w:val="002E1C84"/>
    <w:rsid w:val="002E1DC6"/>
    <w:rsid w:val="002E2102"/>
    <w:rsid w:val="002E242F"/>
    <w:rsid w:val="002E2627"/>
    <w:rsid w:val="002E2670"/>
    <w:rsid w:val="002E2683"/>
    <w:rsid w:val="002E38A4"/>
    <w:rsid w:val="002E4233"/>
    <w:rsid w:val="002E48DE"/>
    <w:rsid w:val="002E49BB"/>
    <w:rsid w:val="002E4A6D"/>
    <w:rsid w:val="002E5004"/>
    <w:rsid w:val="002E55DD"/>
    <w:rsid w:val="002E5659"/>
    <w:rsid w:val="002E598B"/>
    <w:rsid w:val="002E5EC4"/>
    <w:rsid w:val="002E6606"/>
    <w:rsid w:val="002E6E8B"/>
    <w:rsid w:val="002E76D8"/>
    <w:rsid w:val="002E7FE7"/>
    <w:rsid w:val="002F05CE"/>
    <w:rsid w:val="002F094C"/>
    <w:rsid w:val="002F0E35"/>
    <w:rsid w:val="002F16E2"/>
    <w:rsid w:val="002F1772"/>
    <w:rsid w:val="002F204E"/>
    <w:rsid w:val="002F27C4"/>
    <w:rsid w:val="002F2D0C"/>
    <w:rsid w:val="002F31B0"/>
    <w:rsid w:val="002F3355"/>
    <w:rsid w:val="002F378B"/>
    <w:rsid w:val="002F379B"/>
    <w:rsid w:val="002F3969"/>
    <w:rsid w:val="002F3983"/>
    <w:rsid w:val="002F3B15"/>
    <w:rsid w:val="002F411A"/>
    <w:rsid w:val="002F45FB"/>
    <w:rsid w:val="002F54D3"/>
    <w:rsid w:val="002F6AFF"/>
    <w:rsid w:val="002F6DC1"/>
    <w:rsid w:val="002F6FC5"/>
    <w:rsid w:val="002F7675"/>
    <w:rsid w:val="002F76F0"/>
    <w:rsid w:val="002F7853"/>
    <w:rsid w:val="002F79F0"/>
    <w:rsid w:val="002F7E78"/>
    <w:rsid w:val="002F7F7F"/>
    <w:rsid w:val="003007B7"/>
    <w:rsid w:val="00300861"/>
    <w:rsid w:val="00301099"/>
    <w:rsid w:val="003012E8"/>
    <w:rsid w:val="003012F7"/>
    <w:rsid w:val="003014EB"/>
    <w:rsid w:val="00301765"/>
    <w:rsid w:val="00301AA3"/>
    <w:rsid w:val="00301D8D"/>
    <w:rsid w:val="00302065"/>
    <w:rsid w:val="003029FE"/>
    <w:rsid w:val="00302D8A"/>
    <w:rsid w:val="00302FD2"/>
    <w:rsid w:val="0030309F"/>
    <w:rsid w:val="003037E2"/>
    <w:rsid w:val="00303FC1"/>
    <w:rsid w:val="00303FD8"/>
    <w:rsid w:val="0030460E"/>
    <w:rsid w:val="003047BE"/>
    <w:rsid w:val="00304D42"/>
    <w:rsid w:val="0030513F"/>
    <w:rsid w:val="00305405"/>
    <w:rsid w:val="003054FB"/>
    <w:rsid w:val="003062DB"/>
    <w:rsid w:val="003064D6"/>
    <w:rsid w:val="0030656D"/>
    <w:rsid w:val="003067FE"/>
    <w:rsid w:val="00306950"/>
    <w:rsid w:val="0030725F"/>
    <w:rsid w:val="00307284"/>
    <w:rsid w:val="00307F03"/>
    <w:rsid w:val="003103E4"/>
    <w:rsid w:val="003103F3"/>
    <w:rsid w:val="00310441"/>
    <w:rsid w:val="003104D6"/>
    <w:rsid w:val="003107CA"/>
    <w:rsid w:val="00310919"/>
    <w:rsid w:val="00310DB1"/>
    <w:rsid w:val="00310EBE"/>
    <w:rsid w:val="0031122A"/>
    <w:rsid w:val="0031127E"/>
    <w:rsid w:val="00311544"/>
    <w:rsid w:val="00311605"/>
    <w:rsid w:val="00311608"/>
    <w:rsid w:val="00312097"/>
    <w:rsid w:val="0031216B"/>
    <w:rsid w:val="0031220A"/>
    <w:rsid w:val="0031242E"/>
    <w:rsid w:val="00312439"/>
    <w:rsid w:val="003129D2"/>
    <w:rsid w:val="003132A4"/>
    <w:rsid w:val="003138E0"/>
    <w:rsid w:val="00313AE9"/>
    <w:rsid w:val="00314280"/>
    <w:rsid w:val="003144ED"/>
    <w:rsid w:val="00314732"/>
    <w:rsid w:val="0031489A"/>
    <w:rsid w:val="00314DD7"/>
    <w:rsid w:val="00314F5D"/>
    <w:rsid w:val="003151A5"/>
    <w:rsid w:val="003155EF"/>
    <w:rsid w:val="00316194"/>
    <w:rsid w:val="00316381"/>
    <w:rsid w:val="00316395"/>
    <w:rsid w:val="003164DF"/>
    <w:rsid w:val="003165BC"/>
    <w:rsid w:val="00316E24"/>
    <w:rsid w:val="00317265"/>
    <w:rsid w:val="00317D37"/>
    <w:rsid w:val="00317F4D"/>
    <w:rsid w:val="0032036A"/>
    <w:rsid w:val="00320477"/>
    <w:rsid w:val="003206F6"/>
    <w:rsid w:val="00320766"/>
    <w:rsid w:val="00320D88"/>
    <w:rsid w:val="003211AF"/>
    <w:rsid w:val="00321327"/>
    <w:rsid w:val="00321701"/>
    <w:rsid w:val="00321704"/>
    <w:rsid w:val="00321C29"/>
    <w:rsid w:val="00321FF1"/>
    <w:rsid w:val="003223B2"/>
    <w:rsid w:val="003228B3"/>
    <w:rsid w:val="0032300D"/>
    <w:rsid w:val="00323361"/>
    <w:rsid w:val="0032392B"/>
    <w:rsid w:val="003244A9"/>
    <w:rsid w:val="00324FC5"/>
    <w:rsid w:val="0032503C"/>
    <w:rsid w:val="003250FF"/>
    <w:rsid w:val="00325331"/>
    <w:rsid w:val="003257EE"/>
    <w:rsid w:val="00325C47"/>
    <w:rsid w:val="00325ECE"/>
    <w:rsid w:val="003264DA"/>
    <w:rsid w:val="00326594"/>
    <w:rsid w:val="00326605"/>
    <w:rsid w:val="0032709D"/>
    <w:rsid w:val="003270A7"/>
    <w:rsid w:val="003270D9"/>
    <w:rsid w:val="0032717B"/>
    <w:rsid w:val="003302C3"/>
    <w:rsid w:val="003305AF"/>
    <w:rsid w:val="003307BF"/>
    <w:rsid w:val="00330ABC"/>
    <w:rsid w:val="00330EB1"/>
    <w:rsid w:val="003310C9"/>
    <w:rsid w:val="0033169B"/>
    <w:rsid w:val="00332834"/>
    <w:rsid w:val="00332B01"/>
    <w:rsid w:val="00332CE8"/>
    <w:rsid w:val="00333411"/>
    <w:rsid w:val="00333659"/>
    <w:rsid w:val="00333719"/>
    <w:rsid w:val="003337D5"/>
    <w:rsid w:val="00333A4F"/>
    <w:rsid w:val="00333B32"/>
    <w:rsid w:val="00333C90"/>
    <w:rsid w:val="00334072"/>
    <w:rsid w:val="00334143"/>
    <w:rsid w:val="0033415C"/>
    <w:rsid w:val="0033439F"/>
    <w:rsid w:val="003343F7"/>
    <w:rsid w:val="00334A9D"/>
    <w:rsid w:val="00334DBA"/>
    <w:rsid w:val="00335060"/>
    <w:rsid w:val="003356B2"/>
    <w:rsid w:val="00335722"/>
    <w:rsid w:val="0033577D"/>
    <w:rsid w:val="00335A1B"/>
    <w:rsid w:val="0033609F"/>
    <w:rsid w:val="0033612C"/>
    <w:rsid w:val="0033629D"/>
    <w:rsid w:val="00336426"/>
    <w:rsid w:val="00336B9A"/>
    <w:rsid w:val="00336D6E"/>
    <w:rsid w:val="003370B2"/>
    <w:rsid w:val="00337A89"/>
    <w:rsid w:val="00337C7A"/>
    <w:rsid w:val="00337ED8"/>
    <w:rsid w:val="0034090C"/>
    <w:rsid w:val="00340956"/>
    <w:rsid w:val="00340A3B"/>
    <w:rsid w:val="00340C3C"/>
    <w:rsid w:val="00340CA0"/>
    <w:rsid w:val="00340CB8"/>
    <w:rsid w:val="00340E88"/>
    <w:rsid w:val="0034125A"/>
    <w:rsid w:val="0034135B"/>
    <w:rsid w:val="003416B6"/>
    <w:rsid w:val="00341BFA"/>
    <w:rsid w:val="00341D6E"/>
    <w:rsid w:val="003421AA"/>
    <w:rsid w:val="00342529"/>
    <w:rsid w:val="003429AB"/>
    <w:rsid w:val="0034310E"/>
    <w:rsid w:val="003436F7"/>
    <w:rsid w:val="00343763"/>
    <w:rsid w:val="00344075"/>
    <w:rsid w:val="0034436E"/>
    <w:rsid w:val="00344449"/>
    <w:rsid w:val="003449E7"/>
    <w:rsid w:val="00344C5B"/>
    <w:rsid w:val="00344DBF"/>
    <w:rsid w:val="00345184"/>
    <w:rsid w:val="00345F68"/>
    <w:rsid w:val="0034601F"/>
    <w:rsid w:val="00346109"/>
    <w:rsid w:val="00346660"/>
    <w:rsid w:val="003466FD"/>
    <w:rsid w:val="003469E4"/>
    <w:rsid w:val="003469F7"/>
    <w:rsid w:val="00346DC5"/>
    <w:rsid w:val="0034724B"/>
    <w:rsid w:val="0034749F"/>
    <w:rsid w:val="003478E2"/>
    <w:rsid w:val="0035008F"/>
    <w:rsid w:val="0035017A"/>
    <w:rsid w:val="00350BA2"/>
    <w:rsid w:val="00350C8A"/>
    <w:rsid w:val="00351B8A"/>
    <w:rsid w:val="00351BAE"/>
    <w:rsid w:val="00351C3B"/>
    <w:rsid w:val="00351DA9"/>
    <w:rsid w:val="00352089"/>
    <w:rsid w:val="0035285B"/>
    <w:rsid w:val="00352897"/>
    <w:rsid w:val="003528F1"/>
    <w:rsid w:val="00352B33"/>
    <w:rsid w:val="00352EAE"/>
    <w:rsid w:val="003530BC"/>
    <w:rsid w:val="003534E3"/>
    <w:rsid w:val="003537BF"/>
    <w:rsid w:val="0035389A"/>
    <w:rsid w:val="00354208"/>
    <w:rsid w:val="003548D2"/>
    <w:rsid w:val="00354F60"/>
    <w:rsid w:val="00355107"/>
    <w:rsid w:val="00355588"/>
    <w:rsid w:val="003555BC"/>
    <w:rsid w:val="003555F7"/>
    <w:rsid w:val="0035580D"/>
    <w:rsid w:val="003558F9"/>
    <w:rsid w:val="00355B30"/>
    <w:rsid w:val="00355B6F"/>
    <w:rsid w:val="00355F53"/>
    <w:rsid w:val="0035630F"/>
    <w:rsid w:val="00356512"/>
    <w:rsid w:val="00356711"/>
    <w:rsid w:val="0035676E"/>
    <w:rsid w:val="00356A2F"/>
    <w:rsid w:val="00356CA0"/>
    <w:rsid w:val="00357114"/>
    <w:rsid w:val="0035762A"/>
    <w:rsid w:val="00357BEB"/>
    <w:rsid w:val="003601D7"/>
    <w:rsid w:val="0036083C"/>
    <w:rsid w:val="00360D8A"/>
    <w:rsid w:val="003610E2"/>
    <w:rsid w:val="003611C2"/>
    <w:rsid w:val="00361336"/>
    <w:rsid w:val="00361801"/>
    <w:rsid w:val="003618FC"/>
    <w:rsid w:val="00361F45"/>
    <w:rsid w:val="00361FE3"/>
    <w:rsid w:val="003620F4"/>
    <w:rsid w:val="0036245B"/>
    <w:rsid w:val="003628E9"/>
    <w:rsid w:val="00362B56"/>
    <w:rsid w:val="00362ED4"/>
    <w:rsid w:val="0036307F"/>
    <w:rsid w:val="0036338C"/>
    <w:rsid w:val="0036340F"/>
    <w:rsid w:val="003636EC"/>
    <w:rsid w:val="0036432F"/>
    <w:rsid w:val="00364A72"/>
    <w:rsid w:val="0036571F"/>
    <w:rsid w:val="003661C5"/>
    <w:rsid w:val="003662F3"/>
    <w:rsid w:val="003666D0"/>
    <w:rsid w:val="0036691C"/>
    <w:rsid w:val="00366934"/>
    <w:rsid w:val="00367826"/>
    <w:rsid w:val="00367DEC"/>
    <w:rsid w:val="00370B70"/>
    <w:rsid w:val="003718EC"/>
    <w:rsid w:val="00371D3D"/>
    <w:rsid w:val="00372615"/>
    <w:rsid w:val="00372B3A"/>
    <w:rsid w:val="00372D90"/>
    <w:rsid w:val="00372EF3"/>
    <w:rsid w:val="0037373E"/>
    <w:rsid w:val="003737AB"/>
    <w:rsid w:val="003740E1"/>
    <w:rsid w:val="00374273"/>
    <w:rsid w:val="00374324"/>
    <w:rsid w:val="003743E6"/>
    <w:rsid w:val="00374480"/>
    <w:rsid w:val="00374483"/>
    <w:rsid w:val="003748D7"/>
    <w:rsid w:val="00374AC3"/>
    <w:rsid w:val="00374E99"/>
    <w:rsid w:val="003750E4"/>
    <w:rsid w:val="0037593D"/>
    <w:rsid w:val="00375B5E"/>
    <w:rsid w:val="00375BEE"/>
    <w:rsid w:val="00376195"/>
    <w:rsid w:val="00376325"/>
    <w:rsid w:val="0037644C"/>
    <w:rsid w:val="00376562"/>
    <w:rsid w:val="0037683B"/>
    <w:rsid w:val="00377793"/>
    <w:rsid w:val="00377B79"/>
    <w:rsid w:val="00377FE2"/>
    <w:rsid w:val="003800FE"/>
    <w:rsid w:val="003801EF"/>
    <w:rsid w:val="003805AE"/>
    <w:rsid w:val="00380CAC"/>
    <w:rsid w:val="00381A5D"/>
    <w:rsid w:val="0038320F"/>
    <w:rsid w:val="00383BC7"/>
    <w:rsid w:val="00383DEB"/>
    <w:rsid w:val="00384746"/>
    <w:rsid w:val="0038520B"/>
    <w:rsid w:val="00385826"/>
    <w:rsid w:val="00385BA6"/>
    <w:rsid w:val="00385D27"/>
    <w:rsid w:val="003861F3"/>
    <w:rsid w:val="00386C75"/>
    <w:rsid w:val="00386CE2"/>
    <w:rsid w:val="00386E21"/>
    <w:rsid w:val="00387206"/>
    <w:rsid w:val="00387522"/>
    <w:rsid w:val="003876E4"/>
    <w:rsid w:val="00387F01"/>
    <w:rsid w:val="0039018E"/>
    <w:rsid w:val="00390409"/>
    <w:rsid w:val="00390900"/>
    <w:rsid w:val="00390BD0"/>
    <w:rsid w:val="00391038"/>
    <w:rsid w:val="0039110A"/>
    <w:rsid w:val="003918B2"/>
    <w:rsid w:val="00391CEC"/>
    <w:rsid w:val="003924EF"/>
    <w:rsid w:val="0039276B"/>
    <w:rsid w:val="00392811"/>
    <w:rsid w:val="003932E1"/>
    <w:rsid w:val="003933B1"/>
    <w:rsid w:val="00393485"/>
    <w:rsid w:val="00393BEF"/>
    <w:rsid w:val="003940AF"/>
    <w:rsid w:val="00394684"/>
    <w:rsid w:val="00394B23"/>
    <w:rsid w:val="003956A2"/>
    <w:rsid w:val="003957FD"/>
    <w:rsid w:val="00395B4A"/>
    <w:rsid w:val="0039674F"/>
    <w:rsid w:val="003967F5"/>
    <w:rsid w:val="00397198"/>
    <w:rsid w:val="003971C1"/>
    <w:rsid w:val="00397489"/>
    <w:rsid w:val="003974C2"/>
    <w:rsid w:val="003974C5"/>
    <w:rsid w:val="00397A4C"/>
    <w:rsid w:val="00397CFC"/>
    <w:rsid w:val="00397D60"/>
    <w:rsid w:val="003A0A3B"/>
    <w:rsid w:val="003A0D47"/>
    <w:rsid w:val="003A0F52"/>
    <w:rsid w:val="003A1059"/>
    <w:rsid w:val="003A178E"/>
    <w:rsid w:val="003A1947"/>
    <w:rsid w:val="003A1A93"/>
    <w:rsid w:val="003A1FAE"/>
    <w:rsid w:val="003A20CE"/>
    <w:rsid w:val="003A24C4"/>
    <w:rsid w:val="003A24FF"/>
    <w:rsid w:val="003A2AE7"/>
    <w:rsid w:val="003A2B59"/>
    <w:rsid w:val="003A2F36"/>
    <w:rsid w:val="003A33CF"/>
    <w:rsid w:val="003A3645"/>
    <w:rsid w:val="003A3C1A"/>
    <w:rsid w:val="003A4010"/>
    <w:rsid w:val="003A40EE"/>
    <w:rsid w:val="003A4159"/>
    <w:rsid w:val="003A499B"/>
    <w:rsid w:val="003A4C00"/>
    <w:rsid w:val="003A5275"/>
    <w:rsid w:val="003A5A90"/>
    <w:rsid w:val="003A6177"/>
    <w:rsid w:val="003A62A1"/>
    <w:rsid w:val="003A6486"/>
    <w:rsid w:val="003A6BD7"/>
    <w:rsid w:val="003A7112"/>
    <w:rsid w:val="003A77B2"/>
    <w:rsid w:val="003A7CF8"/>
    <w:rsid w:val="003B04A4"/>
    <w:rsid w:val="003B0D68"/>
    <w:rsid w:val="003B123C"/>
    <w:rsid w:val="003B16FD"/>
    <w:rsid w:val="003B1A16"/>
    <w:rsid w:val="003B20EB"/>
    <w:rsid w:val="003B2311"/>
    <w:rsid w:val="003B2EA8"/>
    <w:rsid w:val="003B366A"/>
    <w:rsid w:val="003B547A"/>
    <w:rsid w:val="003B5556"/>
    <w:rsid w:val="003B565C"/>
    <w:rsid w:val="003B56E0"/>
    <w:rsid w:val="003B57B8"/>
    <w:rsid w:val="003B58D6"/>
    <w:rsid w:val="003B59F5"/>
    <w:rsid w:val="003B5DB5"/>
    <w:rsid w:val="003B6433"/>
    <w:rsid w:val="003B652B"/>
    <w:rsid w:val="003B687D"/>
    <w:rsid w:val="003B6AD0"/>
    <w:rsid w:val="003B6B33"/>
    <w:rsid w:val="003B6EF4"/>
    <w:rsid w:val="003B7131"/>
    <w:rsid w:val="003B7306"/>
    <w:rsid w:val="003B748D"/>
    <w:rsid w:val="003B774D"/>
    <w:rsid w:val="003B78E3"/>
    <w:rsid w:val="003B79E5"/>
    <w:rsid w:val="003B7E46"/>
    <w:rsid w:val="003C053C"/>
    <w:rsid w:val="003C0636"/>
    <w:rsid w:val="003C0ED3"/>
    <w:rsid w:val="003C0F18"/>
    <w:rsid w:val="003C138E"/>
    <w:rsid w:val="003C156A"/>
    <w:rsid w:val="003C17E3"/>
    <w:rsid w:val="003C1ACA"/>
    <w:rsid w:val="003C235C"/>
    <w:rsid w:val="003C2609"/>
    <w:rsid w:val="003C2B68"/>
    <w:rsid w:val="003C2EBD"/>
    <w:rsid w:val="003C3519"/>
    <w:rsid w:val="003C374B"/>
    <w:rsid w:val="003C38B1"/>
    <w:rsid w:val="003C44EC"/>
    <w:rsid w:val="003C4631"/>
    <w:rsid w:val="003C4700"/>
    <w:rsid w:val="003C4DDB"/>
    <w:rsid w:val="003C543A"/>
    <w:rsid w:val="003C545E"/>
    <w:rsid w:val="003C59B8"/>
    <w:rsid w:val="003C639B"/>
    <w:rsid w:val="003C641A"/>
    <w:rsid w:val="003C6692"/>
    <w:rsid w:val="003C6982"/>
    <w:rsid w:val="003C6D46"/>
    <w:rsid w:val="003C74C7"/>
    <w:rsid w:val="003C770C"/>
    <w:rsid w:val="003C7EAC"/>
    <w:rsid w:val="003D009C"/>
    <w:rsid w:val="003D03CD"/>
    <w:rsid w:val="003D0549"/>
    <w:rsid w:val="003D0F26"/>
    <w:rsid w:val="003D0F6C"/>
    <w:rsid w:val="003D0F8B"/>
    <w:rsid w:val="003D14B5"/>
    <w:rsid w:val="003D16A7"/>
    <w:rsid w:val="003D1D5B"/>
    <w:rsid w:val="003D212C"/>
    <w:rsid w:val="003D28B6"/>
    <w:rsid w:val="003D29E9"/>
    <w:rsid w:val="003D2A33"/>
    <w:rsid w:val="003D2C49"/>
    <w:rsid w:val="003D2C4B"/>
    <w:rsid w:val="003D2D70"/>
    <w:rsid w:val="003D3290"/>
    <w:rsid w:val="003D3405"/>
    <w:rsid w:val="003D35AD"/>
    <w:rsid w:val="003D3997"/>
    <w:rsid w:val="003D4727"/>
    <w:rsid w:val="003D4DE0"/>
    <w:rsid w:val="003D4F1A"/>
    <w:rsid w:val="003D50EA"/>
    <w:rsid w:val="003D521C"/>
    <w:rsid w:val="003D576E"/>
    <w:rsid w:val="003D5DB1"/>
    <w:rsid w:val="003D6242"/>
    <w:rsid w:val="003D63C2"/>
    <w:rsid w:val="003D6791"/>
    <w:rsid w:val="003D67AD"/>
    <w:rsid w:val="003D6B98"/>
    <w:rsid w:val="003D7602"/>
    <w:rsid w:val="003D769B"/>
    <w:rsid w:val="003D79E5"/>
    <w:rsid w:val="003E00CA"/>
    <w:rsid w:val="003E073D"/>
    <w:rsid w:val="003E0C81"/>
    <w:rsid w:val="003E0EBD"/>
    <w:rsid w:val="003E1252"/>
    <w:rsid w:val="003E1279"/>
    <w:rsid w:val="003E13D1"/>
    <w:rsid w:val="003E19DF"/>
    <w:rsid w:val="003E1A82"/>
    <w:rsid w:val="003E1B06"/>
    <w:rsid w:val="003E1BD7"/>
    <w:rsid w:val="003E1C21"/>
    <w:rsid w:val="003E204E"/>
    <w:rsid w:val="003E27AD"/>
    <w:rsid w:val="003E33FD"/>
    <w:rsid w:val="003E400F"/>
    <w:rsid w:val="003E4052"/>
    <w:rsid w:val="003E40D0"/>
    <w:rsid w:val="003E42BF"/>
    <w:rsid w:val="003E4703"/>
    <w:rsid w:val="003E4987"/>
    <w:rsid w:val="003E5E6B"/>
    <w:rsid w:val="003E5EAD"/>
    <w:rsid w:val="003E6042"/>
    <w:rsid w:val="003E605D"/>
    <w:rsid w:val="003E634E"/>
    <w:rsid w:val="003E664F"/>
    <w:rsid w:val="003E6BB5"/>
    <w:rsid w:val="003E6C76"/>
    <w:rsid w:val="003E7757"/>
    <w:rsid w:val="003E7988"/>
    <w:rsid w:val="003E7C0A"/>
    <w:rsid w:val="003F03FA"/>
    <w:rsid w:val="003F0772"/>
    <w:rsid w:val="003F0969"/>
    <w:rsid w:val="003F0F03"/>
    <w:rsid w:val="003F11D5"/>
    <w:rsid w:val="003F196C"/>
    <w:rsid w:val="003F1A48"/>
    <w:rsid w:val="003F1E9B"/>
    <w:rsid w:val="003F21A6"/>
    <w:rsid w:val="003F23DF"/>
    <w:rsid w:val="003F2688"/>
    <w:rsid w:val="003F29B3"/>
    <w:rsid w:val="003F2D3E"/>
    <w:rsid w:val="003F427B"/>
    <w:rsid w:val="003F4EF0"/>
    <w:rsid w:val="003F4F0E"/>
    <w:rsid w:val="003F536C"/>
    <w:rsid w:val="003F5B03"/>
    <w:rsid w:val="003F67EA"/>
    <w:rsid w:val="003F7356"/>
    <w:rsid w:val="003F77FF"/>
    <w:rsid w:val="003F7A95"/>
    <w:rsid w:val="003F7B30"/>
    <w:rsid w:val="003F7BB0"/>
    <w:rsid w:val="00400027"/>
    <w:rsid w:val="00400510"/>
    <w:rsid w:val="00400685"/>
    <w:rsid w:val="00400B84"/>
    <w:rsid w:val="00401238"/>
    <w:rsid w:val="004018F3"/>
    <w:rsid w:val="00401BE4"/>
    <w:rsid w:val="00401FC9"/>
    <w:rsid w:val="00402AC1"/>
    <w:rsid w:val="00402BEA"/>
    <w:rsid w:val="00402E89"/>
    <w:rsid w:val="004031B9"/>
    <w:rsid w:val="00403E28"/>
    <w:rsid w:val="00404364"/>
    <w:rsid w:val="004047E5"/>
    <w:rsid w:val="00404BB2"/>
    <w:rsid w:val="00404BD7"/>
    <w:rsid w:val="004051AB"/>
    <w:rsid w:val="0040532E"/>
    <w:rsid w:val="004056D7"/>
    <w:rsid w:val="004057E3"/>
    <w:rsid w:val="00405955"/>
    <w:rsid w:val="00405BA4"/>
    <w:rsid w:val="00405E24"/>
    <w:rsid w:val="0040610E"/>
    <w:rsid w:val="004061E3"/>
    <w:rsid w:val="00406252"/>
    <w:rsid w:val="00406694"/>
    <w:rsid w:val="00406897"/>
    <w:rsid w:val="004072F1"/>
    <w:rsid w:val="00407505"/>
    <w:rsid w:val="004076A7"/>
    <w:rsid w:val="00407BC5"/>
    <w:rsid w:val="00407BE0"/>
    <w:rsid w:val="00410069"/>
    <w:rsid w:val="00410641"/>
    <w:rsid w:val="0041097D"/>
    <w:rsid w:val="00410C21"/>
    <w:rsid w:val="00410F49"/>
    <w:rsid w:val="00411322"/>
    <w:rsid w:val="00411362"/>
    <w:rsid w:val="00411CB6"/>
    <w:rsid w:val="00412DF0"/>
    <w:rsid w:val="00413078"/>
    <w:rsid w:val="00413B88"/>
    <w:rsid w:val="00413D66"/>
    <w:rsid w:val="00414031"/>
    <w:rsid w:val="004140CE"/>
    <w:rsid w:val="004141D5"/>
    <w:rsid w:val="0041481C"/>
    <w:rsid w:val="00414946"/>
    <w:rsid w:val="00414B61"/>
    <w:rsid w:val="00414D8A"/>
    <w:rsid w:val="00414DCE"/>
    <w:rsid w:val="004150B1"/>
    <w:rsid w:val="0041516E"/>
    <w:rsid w:val="00415386"/>
    <w:rsid w:val="00415407"/>
    <w:rsid w:val="00415A20"/>
    <w:rsid w:val="00415BF7"/>
    <w:rsid w:val="00415F6E"/>
    <w:rsid w:val="004161B4"/>
    <w:rsid w:val="00416659"/>
    <w:rsid w:val="00416850"/>
    <w:rsid w:val="00416ED2"/>
    <w:rsid w:val="00416FA9"/>
    <w:rsid w:val="00417835"/>
    <w:rsid w:val="00417C0D"/>
    <w:rsid w:val="00417D50"/>
    <w:rsid w:val="00417E07"/>
    <w:rsid w:val="004200DA"/>
    <w:rsid w:val="00420298"/>
    <w:rsid w:val="00420390"/>
    <w:rsid w:val="004203EF"/>
    <w:rsid w:val="00421267"/>
    <w:rsid w:val="004219A8"/>
    <w:rsid w:val="00421F1F"/>
    <w:rsid w:val="004229F0"/>
    <w:rsid w:val="00422D30"/>
    <w:rsid w:val="00422DCA"/>
    <w:rsid w:val="00422F1C"/>
    <w:rsid w:val="00422FCC"/>
    <w:rsid w:val="0042350B"/>
    <w:rsid w:val="00424271"/>
    <w:rsid w:val="00424798"/>
    <w:rsid w:val="00424808"/>
    <w:rsid w:val="00424A61"/>
    <w:rsid w:val="00424FB5"/>
    <w:rsid w:val="0042537D"/>
    <w:rsid w:val="004255E9"/>
    <w:rsid w:val="00425635"/>
    <w:rsid w:val="0042584B"/>
    <w:rsid w:val="00425CCF"/>
    <w:rsid w:val="00425D81"/>
    <w:rsid w:val="0042600F"/>
    <w:rsid w:val="004261A9"/>
    <w:rsid w:val="0042675D"/>
    <w:rsid w:val="00426791"/>
    <w:rsid w:val="00426D74"/>
    <w:rsid w:val="00426FD3"/>
    <w:rsid w:val="00427584"/>
    <w:rsid w:val="00427815"/>
    <w:rsid w:val="00427892"/>
    <w:rsid w:val="00427959"/>
    <w:rsid w:val="004302B9"/>
    <w:rsid w:val="00430DA3"/>
    <w:rsid w:val="0043111A"/>
    <w:rsid w:val="00431626"/>
    <w:rsid w:val="004320A6"/>
    <w:rsid w:val="00432B03"/>
    <w:rsid w:val="00432BA1"/>
    <w:rsid w:val="00432CD5"/>
    <w:rsid w:val="004331F5"/>
    <w:rsid w:val="00433403"/>
    <w:rsid w:val="00433411"/>
    <w:rsid w:val="004336B4"/>
    <w:rsid w:val="004339AB"/>
    <w:rsid w:val="00433FAF"/>
    <w:rsid w:val="0043418A"/>
    <w:rsid w:val="004342A2"/>
    <w:rsid w:val="004345BF"/>
    <w:rsid w:val="004346C5"/>
    <w:rsid w:val="004347C3"/>
    <w:rsid w:val="0043552B"/>
    <w:rsid w:val="0043580A"/>
    <w:rsid w:val="00435A24"/>
    <w:rsid w:val="00436024"/>
    <w:rsid w:val="00436A25"/>
    <w:rsid w:val="0043716D"/>
    <w:rsid w:val="004372E3"/>
    <w:rsid w:val="004372F1"/>
    <w:rsid w:val="00437FD7"/>
    <w:rsid w:val="004402E9"/>
    <w:rsid w:val="004403E7"/>
    <w:rsid w:val="00441260"/>
    <w:rsid w:val="004413E9"/>
    <w:rsid w:val="00441D5B"/>
    <w:rsid w:val="0044254F"/>
    <w:rsid w:val="004427D6"/>
    <w:rsid w:val="0044322C"/>
    <w:rsid w:val="00443BC0"/>
    <w:rsid w:val="00443EA6"/>
    <w:rsid w:val="00443EC7"/>
    <w:rsid w:val="00444431"/>
    <w:rsid w:val="004444BA"/>
    <w:rsid w:val="00444755"/>
    <w:rsid w:val="00444A7E"/>
    <w:rsid w:val="00445124"/>
    <w:rsid w:val="004452BD"/>
    <w:rsid w:val="00445D1D"/>
    <w:rsid w:val="00446079"/>
    <w:rsid w:val="00446E5F"/>
    <w:rsid w:val="004474C0"/>
    <w:rsid w:val="0044765E"/>
    <w:rsid w:val="00447B41"/>
    <w:rsid w:val="00447E90"/>
    <w:rsid w:val="004501CD"/>
    <w:rsid w:val="0045032C"/>
    <w:rsid w:val="004504D2"/>
    <w:rsid w:val="004505B1"/>
    <w:rsid w:val="00450705"/>
    <w:rsid w:val="004508F0"/>
    <w:rsid w:val="00450B52"/>
    <w:rsid w:val="00450C4F"/>
    <w:rsid w:val="0045108B"/>
    <w:rsid w:val="004510CB"/>
    <w:rsid w:val="004517D6"/>
    <w:rsid w:val="00451D70"/>
    <w:rsid w:val="00452436"/>
    <w:rsid w:val="00452FDB"/>
    <w:rsid w:val="004533FD"/>
    <w:rsid w:val="00454009"/>
    <w:rsid w:val="00454483"/>
    <w:rsid w:val="004547C4"/>
    <w:rsid w:val="00454848"/>
    <w:rsid w:val="004553AB"/>
    <w:rsid w:val="00455676"/>
    <w:rsid w:val="00455865"/>
    <w:rsid w:val="004566EB"/>
    <w:rsid w:val="00456A6B"/>
    <w:rsid w:val="004572B1"/>
    <w:rsid w:val="00457956"/>
    <w:rsid w:val="00457A7C"/>
    <w:rsid w:val="00457B9C"/>
    <w:rsid w:val="004606CD"/>
    <w:rsid w:val="00460B5B"/>
    <w:rsid w:val="00460DF1"/>
    <w:rsid w:val="00460F89"/>
    <w:rsid w:val="00460FBA"/>
    <w:rsid w:val="004612CF"/>
    <w:rsid w:val="00461434"/>
    <w:rsid w:val="0046173A"/>
    <w:rsid w:val="00461A0A"/>
    <w:rsid w:val="00461EEF"/>
    <w:rsid w:val="00462A67"/>
    <w:rsid w:val="00462B6F"/>
    <w:rsid w:val="00462C3C"/>
    <w:rsid w:val="00462C82"/>
    <w:rsid w:val="00462CD0"/>
    <w:rsid w:val="004631BF"/>
    <w:rsid w:val="00463488"/>
    <w:rsid w:val="004639EB"/>
    <w:rsid w:val="00464136"/>
    <w:rsid w:val="004649BB"/>
    <w:rsid w:val="00464B56"/>
    <w:rsid w:val="00465037"/>
    <w:rsid w:val="00465AA1"/>
    <w:rsid w:val="004660FA"/>
    <w:rsid w:val="0046673B"/>
    <w:rsid w:val="00466EC2"/>
    <w:rsid w:val="00466FF6"/>
    <w:rsid w:val="0046703D"/>
    <w:rsid w:val="00467ACC"/>
    <w:rsid w:val="0047006D"/>
    <w:rsid w:val="004701A3"/>
    <w:rsid w:val="004705ED"/>
    <w:rsid w:val="00470677"/>
    <w:rsid w:val="00470EF9"/>
    <w:rsid w:val="0047102D"/>
    <w:rsid w:val="004711FE"/>
    <w:rsid w:val="00471206"/>
    <w:rsid w:val="0047209D"/>
    <w:rsid w:val="004723B9"/>
    <w:rsid w:val="00472765"/>
    <w:rsid w:val="00472963"/>
    <w:rsid w:val="00472A03"/>
    <w:rsid w:val="00472CCC"/>
    <w:rsid w:val="0047303A"/>
    <w:rsid w:val="004733B8"/>
    <w:rsid w:val="00473F88"/>
    <w:rsid w:val="004743EA"/>
    <w:rsid w:val="0047491F"/>
    <w:rsid w:val="00474E98"/>
    <w:rsid w:val="0047544A"/>
    <w:rsid w:val="004758D0"/>
    <w:rsid w:val="004758F2"/>
    <w:rsid w:val="00475C86"/>
    <w:rsid w:val="00475CA1"/>
    <w:rsid w:val="00475DC8"/>
    <w:rsid w:val="00476588"/>
    <w:rsid w:val="00476A99"/>
    <w:rsid w:val="00476D29"/>
    <w:rsid w:val="0047730A"/>
    <w:rsid w:val="0047796E"/>
    <w:rsid w:val="00477AAA"/>
    <w:rsid w:val="00477BE1"/>
    <w:rsid w:val="00480767"/>
    <w:rsid w:val="004815DE"/>
    <w:rsid w:val="004819B8"/>
    <w:rsid w:val="00481BA6"/>
    <w:rsid w:val="00481D3B"/>
    <w:rsid w:val="0048243F"/>
    <w:rsid w:val="0048299C"/>
    <w:rsid w:val="00482DB6"/>
    <w:rsid w:val="00482F05"/>
    <w:rsid w:val="00483054"/>
    <w:rsid w:val="00483140"/>
    <w:rsid w:val="004831CF"/>
    <w:rsid w:val="004832CA"/>
    <w:rsid w:val="004832E9"/>
    <w:rsid w:val="0048357C"/>
    <w:rsid w:val="0048393D"/>
    <w:rsid w:val="00484078"/>
    <w:rsid w:val="00484833"/>
    <w:rsid w:val="004849D0"/>
    <w:rsid w:val="00485359"/>
    <w:rsid w:val="004853D2"/>
    <w:rsid w:val="004853DC"/>
    <w:rsid w:val="00485533"/>
    <w:rsid w:val="0048566C"/>
    <w:rsid w:val="0048590C"/>
    <w:rsid w:val="00485946"/>
    <w:rsid w:val="00485A35"/>
    <w:rsid w:val="00485ABA"/>
    <w:rsid w:val="00485BC6"/>
    <w:rsid w:val="00485CA6"/>
    <w:rsid w:val="00486873"/>
    <w:rsid w:val="00486B05"/>
    <w:rsid w:val="00486BDE"/>
    <w:rsid w:val="00486FFA"/>
    <w:rsid w:val="00487155"/>
    <w:rsid w:val="00487266"/>
    <w:rsid w:val="004878F5"/>
    <w:rsid w:val="00487CF8"/>
    <w:rsid w:val="00490865"/>
    <w:rsid w:val="00490C2C"/>
    <w:rsid w:val="00490D6A"/>
    <w:rsid w:val="00490E17"/>
    <w:rsid w:val="00490ED9"/>
    <w:rsid w:val="004917BE"/>
    <w:rsid w:val="00491C9C"/>
    <w:rsid w:val="00491FFE"/>
    <w:rsid w:val="0049203D"/>
    <w:rsid w:val="004922F1"/>
    <w:rsid w:val="004925ED"/>
    <w:rsid w:val="00493002"/>
    <w:rsid w:val="00493180"/>
    <w:rsid w:val="00493B9B"/>
    <w:rsid w:val="00493F3C"/>
    <w:rsid w:val="00494090"/>
    <w:rsid w:val="00494112"/>
    <w:rsid w:val="00494206"/>
    <w:rsid w:val="0049426F"/>
    <w:rsid w:val="00494481"/>
    <w:rsid w:val="00494E14"/>
    <w:rsid w:val="00495578"/>
    <w:rsid w:val="004955F7"/>
    <w:rsid w:val="00496175"/>
    <w:rsid w:val="00496681"/>
    <w:rsid w:val="0049681D"/>
    <w:rsid w:val="0049694F"/>
    <w:rsid w:val="00496EB8"/>
    <w:rsid w:val="004970DB"/>
    <w:rsid w:val="00497278"/>
    <w:rsid w:val="004973B8"/>
    <w:rsid w:val="00497752"/>
    <w:rsid w:val="0049781B"/>
    <w:rsid w:val="004A0165"/>
    <w:rsid w:val="004A137C"/>
    <w:rsid w:val="004A15B1"/>
    <w:rsid w:val="004A1DD3"/>
    <w:rsid w:val="004A2149"/>
    <w:rsid w:val="004A2298"/>
    <w:rsid w:val="004A24A8"/>
    <w:rsid w:val="004A2E71"/>
    <w:rsid w:val="004A3653"/>
    <w:rsid w:val="004A38B3"/>
    <w:rsid w:val="004A3955"/>
    <w:rsid w:val="004A3AB1"/>
    <w:rsid w:val="004A3DD9"/>
    <w:rsid w:val="004A3E58"/>
    <w:rsid w:val="004A3F68"/>
    <w:rsid w:val="004A3FE8"/>
    <w:rsid w:val="004A430D"/>
    <w:rsid w:val="004A4354"/>
    <w:rsid w:val="004A4843"/>
    <w:rsid w:val="004A4884"/>
    <w:rsid w:val="004A4982"/>
    <w:rsid w:val="004A4B3B"/>
    <w:rsid w:val="004A4B78"/>
    <w:rsid w:val="004A4F58"/>
    <w:rsid w:val="004A593E"/>
    <w:rsid w:val="004A5D7C"/>
    <w:rsid w:val="004A6101"/>
    <w:rsid w:val="004A668B"/>
    <w:rsid w:val="004A67A7"/>
    <w:rsid w:val="004A69D2"/>
    <w:rsid w:val="004A6AF9"/>
    <w:rsid w:val="004A6E38"/>
    <w:rsid w:val="004A75D2"/>
    <w:rsid w:val="004A7622"/>
    <w:rsid w:val="004A7820"/>
    <w:rsid w:val="004B0464"/>
    <w:rsid w:val="004B061B"/>
    <w:rsid w:val="004B062D"/>
    <w:rsid w:val="004B1C43"/>
    <w:rsid w:val="004B2AD5"/>
    <w:rsid w:val="004B2D80"/>
    <w:rsid w:val="004B2F36"/>
    <w:rsid w:val="004B32D8"/>
    <w:rsid w:val="004B33EB"/>
    <w:rsid w:val="004B4005"/>
    <w:rsid w:val="004B40B0"/>
    <w:rsid w:val="004B4185"/>
    <w:rsid w:val="004B44D0"/>
    <w:rsid w:val="004B4B89"/>
    <w:rsid w:val="004B5240"/>
    <w:rsid w:val="004B52BE"/>
    <w:rsid w:val="004B5549"/>
    <w:rsid w:val="004B5643"/>
    <w:rsid w:val="004B5F73"/>
    <w:rsid w:val="004B633A"/>
    <w:rsid w:val="004B67F0"/>
    <w:rsid w:val="004B682C"/>
    <w:rsid w:val="004B6DA0"/>
    <w:rsid w:val="004B6EC8"/>
    <w:rsid w:val="004B72D8"/>
    <w:rsid w:val="004B77A3"/>
    <w:rsid w:val="004B7A5E"/>
    <w:rsid w:val="004B7CD6"/>
    <w:rsid w:val="004C0239"/>
    <w:rsid w:val="004C0264"/>
    <w:rsid w:val="004C0265"/>
    <w:rsid w:val="004C0D6C"/>
    <w:rsid w:val="004C1112"/>
    <w:rsid w:val="004C1159"/>
    <w:rsid w:val="004C1204"/>
    <w:rsid w:val="004C17FF"/>
    <w:rsid w:val="004C19BE"/>
    <w:rsid w:val="004C1BB8"/>
    <w:rsid w:val="004C2031"/>
    <w:rsid w:val="004C2601"/>
    <w:rsid w:val="004C27F2"/>
    <w:rsid w:val="004C29D8"/>
    <w:rsid w:val="004C3038"/>
    <w:rsid w:val="004C3317"/>
    <w:rsid w:val="004C3642"/>
    <w:rsid w:val="004C39D3"/>
    <w:rsid w:val="004C3BB9"/>
    <w:rsid w:val="004C4C05"/>
    <w:rsid w:val="004C4DA7"/>
    <w:rsid w:val="004C50E0"/>
    <w:rsid w:val="004C5527"/>
    <w:rsid w:val="004C5EB8"/>
    <w:rsid w:val="004C6192"/>
    <w:rsid w:val="004C7012"/>
    <w:rsid w:val="004C742B"/>
    <w:rsid w:val="004C7696"/>
    <w:rsid w:val="004C77E4"/>
    <w:rsid w:val="004C782F"/>
    <w:rsid w:val="004C796F"/>
    <w:rsid w:val="004C7A49"/>
    <w:rsid w:val="004C7F7C"/>
    <w:rsid w:val="004D0357"/>
    <w:rsid w:val="004D03B4"/>
    <w:rsid w:val="004D0424"/>
    <w:rsid w:val="004D0477"/>
    <w:rsid w:val="004D0484"/>
    <w:rsid w:val="004D083B"/>
    <w:rsid w:val="004D09BE"/>
    <w:rsid w:val="004D1004"/>
    <w:rsid w:val="004D160E"/>
    <w:rsid w:val="004D1B68"/>
    <w:rsid w:val="004D2397"/>
    <w:rsid w:val="004D2CB1"/>
    <w:rsid w:val="004D2DD5"/>
    <w:rsid w:val="004D2E5E"/>
    <w:rsid w:val="004D2EC8"/>
    <w:rsid w:val="004D2F8C"/>
    <w:rsid w:val="004D318E"/>
    <w:rsid w:val="004D3D3C"/>
    <w:rsid w:val="004D42C2"/>
    <w:rsid w:val="004D481E"/>
    <w:rsid w:val="004D4C1B"/>
    <w:rsid w:val="004D4E8E"/>
    <w:rsid w:val="004D54A7"/>
    <w:rsid w:val="004D57B2"/>
    <w:rsid w:val="004D57E0"/>
    <w:rsid w:val="004D5C4D"/>
    <w:rsid w:val="004D5F64"/>
    <w:rsid w:val="004D610C"/>
    <w:rsid w:val="004D638C"/>
    <w:rsid w:val="004D73DF"/>
    <w:rsid w:val="004D78E4"/>
    <w:rsid w:val="004D7EDC"/>
    <w:rsid w:val="004E0091"/>
    <w:rsid w:val="004E0356"/>
    <w:rsid w:val="004E0572"/>
    <w:rsid w:val="004E09D0"/>
    <w:rsid w:val="004E0C63"/>
    <w:rsid w:val="004E10FE"/>
    <w:rsid w:val="004E145A"/>
    <w:rsid w:val="004E1D39"/>
    <w:rsid w:val="004E26DB"/>
    <w:rsid w:val="004E2AEB"/>
    <w:rsid w:val="004E2D2A"/>
    <w:rsid w:val="004E3464"/>
    <w:rsid w:val="004E38EF"/>
    <w:rsid w:val="004E4467"/>
    <w:rsid w:val="004E447E"/>
    <w:rsid w:val="004E4858"/>
    <w:rsid w:val="004E5B95"/>
    <w:rsid w:val="004E6053"/>
    <w:rsid w:val="004E614E"/>
    <w:rsid w:val="004E7301"/>
    <w:rsid w:val="004E75F5"/>
    <w:rsid w:val="004E78EF"/>
    <w:rsid w:val="004E7CF6"/>
    <w:rsid w:val="004E7F8F"/>
    <w:rsid w:val="004F0381"/>
    <w:rsid w:val="004F041D"/>
    <w:rsid w:val="004F0604"/>
    <w:rsid w:val="004F0819"/>
    <w:rsid w:val="004F21DC"/>
    <w:rsid w:val="004F2500"/>
    <w:rsid w:val="004F2F23"/>
    <w:rsid w:val="004F2FE4"/>
    <w:rsid w:val="004F322E"/>
    <w:rsid w:val="004F3444"/>
    <w:rsid w:val="004F351D"/>
    <w:rsid w:val="004F35A3"/>
    <w:rsid w:val="004F3651"/>
    <w:rsid w:val="004F36DB"/>
    <w:rsid w:val="004F3805"/>
    <w:rsid w:val="004F3DBD"/>
    <w:rsid w:val="004F40C1"/>
    <w:rsid w:val="004F44E9"/>
    <w:rsid w:val="004F4829"/>
    <w:rsid w:val="004F4906"/>
    <w:rsid w:val="004F4B60"/>
    <w:rsid w:val="004F51E5"/>
    <w:rsid w:val="004F54BD"/>
    <w:rsid w:val="004F581B"/>
    <w:rsid w:val="004F6202"/>
    <w:rsid w:val="004F7702"/>
    <w:rsid w:val="004F77C3"/>
    <w:rsid w:val="004F7B35"/>
    <w:rsid w:val="004F7EB0"/>
    <w:rsid w:val="00500054"/>
    <w:rsid w:val="0050023A"/>
    <w:rsid w:val="0050079E"/>
    <w:rsid w:val="0050187A"/>
    <w:rsid w:val="005019FF"/>
    <w:rsid w:val="00501A2A"/>
    <w:rsid w:val="00501F73"/>
    <w:rsid w:val="0050203F"/>
    <w:rsid w:val="00502202"/>
    <w:rsid w:val="00502768"/>
    <w:rsid w:val="005027FC"/>
    <w:rsid w:val="0050290C"/>
    <w:rsid w:val="00502E95"/>
    <w:rsid w:val="00502FF7"/>
    <w:rsid w:val="005033A2"/>
    <w:rsid w:val="005033B3"/>
    <w:rsid w:val="00503920"/>
    <w:rsid w:val="00503C47"/>
    <w:rsid w:val="00503D29"/>
    <w:rsid w:val="00503E1D"/>
    <w:rsid w:val="00503F37"/>
    <w:rsid w:val="005053B3"/>
    <w:rsid w:val="0050576B"/>
    <w:rsid w:val="005057D8"/>
    <w:rsid w:val="005057DD"/>
    <w:rsid w:val="00505B79"/>
    <w:rsid w:val="00505BA5"/>
    <w:rsid w:val="00505E4C"/>
    <w:rsid w:val="00505E89"/>
    <w:rsid w:val="00506343"/>
    <w:rsid w:val="005063D8"/>
    <w:rsid w:val="0050667A"/>
    <w:rsid w:val="00506906"/>
    <w:rsid w:val="00506D23"/>
    <w:rsid w:val="005077B9"/>
    <w:rsid w:val="00507A13"/>
    <w:rsid w:val="00507B6D"/>
    <w:rsid w:val="00507E2B"/>
    <w:rsid w:val="00510092"/>
    <w:rsid w:val="00510427"/>
    <w:rsid w:val="005109CD"/>
    <w:rsid w:val="00510A43"/>
    <w:rsid w:val="00511B31"/>
    <w:rsid w:val="00511B78"/>
    <w:rsid w:val="00511E0C"/>
    <w:rsid w:val="00512185"/>
    <w:rsid w:val="005121EA"/>
    <w:rsid w:val="00512545"/>
    <w:rsid w:val="00512571"/>
    <w:rsid w:val="00512B87"/>
    <w:rsid w:val="00512E04"/>
    <w:rsid w:val="00512E15"/>
    <w:rsid w:val="00512EF2"/>
    <w:rsid w:val="005135ED"/>
    <w:rsid w:val="005137CA"/>
    <w:rsid w:val="0051410D"/>
    <w:rsid w:val="0051453A"/>
    <w:rsid w:val="005145A8"/>
    <w:rsid w:val="00515233"/>
    <w:rsid w:val="0051565F"/>
    <w:rsid w:val="005156D4"/>
    <w:rsid w:val="00515808"/>
    <w:rsid w:val="00515980"/>
    <w:rsid w:val="00515F74"/>
    <w:rsid w:val="00516855"/>
    <w:rsid w:val="005170A4"/>
    <w:rsid w:val="00517198"/>
    <w:rsid w:val="00517414"/>
    <w:rsid w:val="005175E5"/>
    <w:rsid w:val="005176FA"/>
    <w:rsid w:val="005177AE"/>
    <w:rsid w:val="0052032D"/>
    <w:rsid w:val="00520608"/>
    <w:rsid w:val="00520851"/>
    <w:rsid w:val="005209B0"/>
    <w:rsid w:val="00520AA0"/>
    <w:rsid w:val="005214A5"/>
    <w:rsid w:val="00521AC2"/>
    <w:rsid w:val="00521C90"/>
    <w:rsid w:val="00521DEE"/>
    <w:rsid w:val="005224C6"/>
    <w:rsid w:val="00522D62"/>
    <w:rsid w:val="00522EA6"/>
    <w:rsid w:val="0052322D"/>
    <w:rsid w:val="00523487"/>
    <w:rsid w:val="00523829"/>
    <w:rsid w:val="00523A9C"/>
    <w:rsid w:val="00523D3F"/>
    <w:rsid w:val="00524342"/>
    <w:rsid w:val="00524AC0"/>
    <w:rsid w:val="00524B5D"/>
    <w:rsid w:val="0052528E"/>
    <w:rsid w:val="0052642B"/>
    <w:rsid w:val="00526DFD"/>
    <w:rsid w:val="00527055"/>
    <w:rsid w:val="005270F8"/>
    <w:rsid w:val="0052751B"/>
    <w:rsid w:val="005278ED"/>
    <w:rsid w:val="005301FD"/>
    <w:rsid w:val="00530239"/>
    <w:rsid w:val="005308A8"/>
    <w:rsid w:val="00530973"/>
    <w:rsid w:val="00530ED0"/>
    <w:rsid w:val="005313B7"/>
    <w:rsid w:val="005313BE"/>
    <w:rsid w:val="005314AD"/>
    <w:rsid w:val="00531C00"/>
    <w:rsid w:val="005323FA"/>
    <w:rsid w:val="005324F0"/>
    <w:rsid w:val="0053284B"/>
    <w:rsid w:val="00532AD0"/>
    <w:rsid w:val="00532DA9"/>
    <w:rsid w:val="00532E73"/>
    <w:rsid w:val="00533F83"/>
    <w:rsid w:val="00534385"/>
    <w:rsid w:val="005347DD"/>
    <w:rsid w:val="005349D4"/>
    <w:rsid w:val="00535A10"/>
    <w:rsid w:val="00535AF8"/>
    <w:rsid w:val="00535C31"/>
    <w:rsid w:val="00535E29"/>
    <w:rsid w:val="005362F6"/>
    <w:rsid w:val="005368F3"/>
    <w:rsid w:val="00536B8B"/>
    <w:rsid w:val="00536E1A"/>
    <w:rsid w:val="00537723"/>
    <w:rsid w:val="00537961"/>
    <w:rsid w:val="005379F8"/>
    <w:rsid w:val="00537A87"/>
    <w:rsid w:val="0054031E"/>
    <w:rsid w:val="00540523"/>
    <w:rsid w:val="005405FD"/>
    <w:rsid w:val="00540E4C"/>
    <w:rsid w:val="00540F34"/>
    <w:rsid w:val="00540FF7"/>
    <w:rsid w:val="00541316"/>
    <w:rsid w:val="0054173B"/>
    <w:rsid w:val="0054194D"/>
    <w:rsid w:val="00541A35"/>
    <w:rsid w:val="00541EA9"/>
    <w:rsid w:val="00541FF9"/>
    <w:rsid w:val="005423C3"/>
    <w:rsid w:val="00542F07"/>
    <w:rsid w:val="00543070"/>
    <w:rsid w:val="0054366F"/>
    <w:rsid w:val="005437C3"/>
    <w:rsid w:val="00543817"/>
    <w:rsid w:val="00543898"/>
    <w:rsid w:val="00543994"/>
    <w:rsid w:val="00543C5B"/>
    <w:rsid w:val="00543D18"/>
    <w:rsid w:val="00544792"/>
    <w:rsid w:val="005448D8"/>
    <w:rsid w:val="0054513A"/>
    <w:rsid w:val="0054523F"/>
    <w:rsid w:val="00545B38"/>
    <w:rsid w:val="0054621D"/>
    <w:rsid w:val="00546624"/>
    <w:rsid w:val="00546DC3"/>
    <w:rsid w:val="00547FCB"/>
    <w:rsid w:val="00547FFE"/>
    <w:rsid w:val="00550AAA"/>
    <w:rsid w:val="00550C75"/>
    <w:rsid w:val="00550EC9"/>
    <w:rsid w:val="00551271"/>
    <w:rsid w:val="00551430"/>
    <w:rsid w:val="0055153D"/>
    <w:rsid w:val="00551B9B"/>
    <w:rsid w:val="00551F29"/>
    <w:rsid w:val="0055206D"/>
    <w:rsid w:val="00552C63"/>
    <w:rsid w:val="00552F46"/>
    <w:rsid w:val="005535AA"/>
    <w:rsid w:val="00553E1E"/>
    <w:rsid w:val="00554004"/>
    <w:rsid w:val="005546F8"/>
    <w:rsid w:val="005549A0"/>
    <w:rsid w:val="00555173"/>
    <w:rsid w:val="0055556E"/>
    <w:rsid w:val="005556D2"/>
    <w:rsid w:val="00555707"/>
    <w:rsid w:val="00555B03"/>
    <w:rsid w:val="00555C4B"/>
    <w:rsid w:val="00555D03"/>
    <w:rsid w:val="00556E4F"/>
    <w:rsid w:val="005573CB"/>
    <w:rsid w:val="00557752"/>
    <w:rsid w:val="00557D24"/>
    <w:rsid w:val="00560302"/>
    <w:rsid w:val="005603B3"/>
    <w:rsid w:val="0056076D"/>
    <w:rsid w:val="00560BCF"/>
    <w:rsid w:val="00560DA7"/>
    <w:rsid w:val="00561309"/>
    <w:rsid w:val="00562820"/>
    <w:rsid w:val="00562CD4"/>
    <w:rsid w:val="005631A9"/>
    <w:rsid w:val="0056331F"/>
    <w:rsid w:val="00563B7A"/>
    <w:rsid w:val="005640FC"/>
    <w:rsid w:val="00564ABD"/>
    <w:rsid w:val="00566238"/>
    <w:rsid w:val="00566537"/>
    <w:rsid w:val="005665BE"/>
    <w:rsid w:val="0056664C"/>
    <w:rsid w:val="00566676"/>
    <w:rsid w:val="00566DBE"/>
    <w:rsid w:val="00567270"/>
    <w:rsid w:val="00567BD7"/>
    <w:rsid w:val="00567FF3"/>
    <w:rsid w:val="005708CB"/>
    <w:rsid w:val="0057105A"/>
    <w:rsid w:val="005713FD"/>
    <w:rsid w:val="00571433"/>
    <w:rsid w:val="00571452"/>
    <w:rsid w:val="00571C01"/>
    <w:rsid w:val="00571DB2"/>
    <w:rsid w:val="00571DCF"/>
    <w:rsid w:val="00572640"/>
    <w:rsid w:val="005726F7"/>
    <w:rsid w:val="00572BE2"/>
    <w:rsid w:val="00572C37"/>
    <w:rsid w:val="0057338D"/>
    <w:rsid w:val="00573A45"/>
    <w:rsid w:val="00573E64"/>
    <w:rsid w:val="00573FE6"/>
    <w:rsid w:val="00574BB7"/>
    <w:rsid w:val="00574E18"/>
    <w:rsid w:val="005752D4"/>
    <w:rsid w:val="005759D6"/>
    <w:rsid w:val="00577190"/>
    <w:rsid w:val="005771A4"/>
    <w:rsid w:val="005771CE"/>
    <w:rsid w:val="0057775C"/>
    <w:rsid w:val="00577B2D"/>
    <w:rsid w:val="00577C1B"/>
    <w:rsid w:val="00580020"/>
    <w:rsid w:val="0058092A"/>
    <w:rsid w:val="00580A33"/>
    <w:rsid w:val="00581095"/>
    <w:rsid w:val="0058139E"/>
    <w:rsid w:val="00581521"/>
    <w:rsid w:val="005816CA"/>
    <w:rsid w:val="00581A27"/>
    <w:rsid w:val="00581D2E"/>
    <w:rsid w:val="00581DE7"/>
    <w:rsid w:val="0058231D"/>
    <w:rsid w:val="0058253A"/>
    <w:rsid w:val="00582AAA"/>
    <w:rsid w:val="00582E14"/>
    <w:rsid w:val="00582F8B"/>
    <w:rsid w:val="0058339D"/>
    <w:rsid w:val="00583623"/>
    <w:rsid w:val="00583AE2"/>
    <w:rsid w:val="00583C66"/>
    <w:rsid w:val="00583D5D"/>
    <w:rsid w:val="00583FC6"/>
    <w:rsid w:val="005844AA"/>
    <w:rsid w:val="00584571"/>
    <w:rsid w:val="00584B99"/>
    <w:rsid w:val="00585232"/>
    <w:rsid w:val="00585518"/>
    <w:rsid w:val="00585BEE"/>
    <w:rsid w:val="00585C13"/>
    <w:rsid w:val="005861D2"/>
    <w:rsid w:val="00586273"/>
    <w:rsid w:val="00586D8F"/>
    <w:rsid w:val="00586F72"/>
    <w:rsid w:val="00587D00"/>
    <w:rsid w:val="00587D7D"/>
    <w:rsid w:val="00587FCF"/>
    <w:rsid w:val="00590193"/>
    <w:rsid w:val="005903A1"/>
    <w:rsid w:val="005903DF"/>
    <w:rsid w:val="005905EC"/>
    <w:rsid w:val="00590EFE"/>
    <w:rsid w:val="00591075"/>
    <w:rsid w:val="005911A3"/>
    <w:rsid w:val="00591915"/>
    <w:rsid w:val="00591ADC"/>
    <w:rsid w:val="00592036"/>
    <w:rsid w:val="005923DE"/>
    <w:rsid w:val="005927E5"/>
    <w:rsid w:val="005929ED"/>
    <w:rsid w:val="005933DF"/>
    <w:rsid w:val="00593453"/>
    <w:rsid w:val="005938E8"/>
    <w:rsid w:val="00593B1A"/>
    <w:rsid w:val="00594615"/>
    <w:rsid w:val="00594E4F"/>
    <w:rsid w:val="00594F08"/>
    <w:rsid w:val="00595555"/>
    <w:rsid w:val="00595618"/>
    <w:rsid w:val="005957C7"/>
    <w:rsid w:val="005958C0"/>
    <w:rsid w:val="00595EA7"/>
    <w:rsid w:val="00596111"/>
    <w:rsid w:val="00596462"/>
    <w:rsid w:val="005964D7"/>
    <w:rsid w:val="00596A57"/>
    <w:rsid w:val="00596DB6"/>
    <w:rsid w:val="005973BF"/>
    <w:rsid w:val="005975E7"/>
    <w:rsid w:val="005976BD"/>
    <w:rsid w:val="00597BF5"/>
    <w:rsid w:val="00597C07"/>
    <w:rsid w:val="005A03BA"/>
    <w:rsid w:val="005A0513"/>
    <w:rsid w:val="005A054E"/>
    <w:rsid w:val="005A0738"/>
    <w:rsid w:val="005A092D"/>
    <w:rsid w:val="005A09EE"/>
    <w:rsid w:val="005A0F4B"/>
    <w:rsid w:val="005A1070"/>
    <w:rsid w:val="005A157C"/>
    <w:rsid w:val="005A17C5"/>
    <w:rsid w:val="005A199F"/>
    <w:rsid w:val="005A2411"/>
    <w:rsid w:val="005A26D0"/>
    <w:rsid w:val="005A2731"/>
    <w:rsid w:val="005A276A"/>
    <w:rsid w:val="005A278D"/>
    <w:rsid w:val="005A3007"/>
    <w:rsid w:val="005A36F4"/>
    <w:rsid w:val="005A3C1A"/>
    <w:rsid w:val="005A3D0F"/>
    <w:rsid w:val="005A40A8"/>
    <w:rsid w:val="005A412E"/>
    <w:rsid w:val="005A4339"/>
    <w:rsid w:val="005A436A"/>
    <w:rsid w:val="005A451C"/>
    <w:rsid w:val="005A469D"/>
    <w:rsid w:val="005A4917"/>
    <w:rsid w:val="005A49D6"/>
    <w:rsid w:val="005A4B03"/>
    <w:rsid w:val="005A4EC5"/>
    <w:rsid w:val="005A50C0"/>
    <w:rsid w:val="005A56A8"/>
    <w:rsid w:val="005A5AC2"/>
    <w:rsid w:val="005A618C"/>
    <w:rsid w:val="005A649A"/>
    <w:rsid w:val="005A68FA"/>
    <w:rsid w:val="005A6AEF"/>
    <w:rsid w:val="005A7189"/>
    <w:rsid w:val="005A71BC"/>
    <w:rsid w:val="005A79E9"/>
    <w:rsid w:val="005A7C28"/>
    <w:rsid w:val="005B00C4"/>
    <w:rsid w:val="005B027E"/>
    <w:rsid w:val="005B070D"/>
    <w:rsid w:val="005B0BEC"/>
    <w:rsid w:val="005B0F0D"/>
    <w:rsid w:val="005B1158"/>
    <w:rsid w:val="005B11D0"/>
    <w:rsid w:val="005B23BE"/>
    <w:rsid w:val="005B2582"/>
    <w:rsid w:val="005B29BF"/>
    <w:rsid w:val="005B3A7A"/>
    <w:rsid w:val="005B3AD7"/>
    <w:rsid w:val="005B4131"/>
    <w:rsid w:val="005B4383"/>
    <w:rsid w:val="005B4E84"/>
    <w:rsid w:val="005B5270"/>
    <w:rsid w:val="005B5747"/>
    <w:rsid w:val="005B5822"/>
    <w:rsid w:val="005B588E"/>
    <w:rsid w:val="005B5D4B"/>
    <w:rsid w:val="005B6DD0"/>
    <w:rsid w:val="005B6F96"/>
    <w:rsid w:val="005B70BB"/>
    <w:rsid w:val="005B75BB"/>
    <w:rsid w:val="005C0264"/>
    <w:rsid w:val="005C04BF"/>
    <w:rsid w:val="005C051A"/>
    <w:rsid w:val="005C07F6"/>
    <w:rsid w:val="005C1047"/>
    <w:rsid w:val="005C15C4"/>
    <w:rsid w:val="005C29B6"/>
    <w:rsid w:val="005C2BE2"/>
    <w:rsid w:val="005C2D0C"/>
    <w:rsid w:val="005C2EF6"/>
    <w:rsid w:val="005C3AEE"/>
    <w:rsid w:val="005C3FB3"/>
    <w:rsid w:val="005C3FE6"/>
    <w:rsid w:val="005C40B5"/>
    <w:rsid w:val="005C4CB5"/>
    <w:rsid w:val="005C5506"/>
    <w:rsid w:val="005C57F7"/>
    <w:rsid w:val="005C6039"/>
    <w:rsid w:val="005C606C"/>
    <w:rsid w:val="005C639D"/>
    <w:rsid w:val="005C640B"/>
    <w:rsid w:val="005C6417"/>
    <w:rsid w:val="005C6547"/>
    <w:rsid w:val="005C7210"/>
    <w:rsid w:val="005C7321"/>
    <w:rsid w:val="005C7CE2"/>
    <w:rsid w:val="005D030C"/>
    <w:rsid w:val="005D09F9"/>
    <w:rsid w:val="005D0EEE"/>
    <w:rsid w:val="005D0EF3"/>
    <w:rsid w:val="005D0FDE"/>
    <w:rsid w:val="005D1165"/>
    <w:rsid w:val="005D1F2D"/>
    <w:rsid w:val="005D2101"/>
    <w:rsid w:val="005D26A6"/>
    <w:rsid w:val="005D2964"/>
    <w:rsid w:val="005D29BF"/>
    <w:rsid w:val="005D2C15"/>
    <w:rsid w:val="005D2FA9"/>
    <w:rsid w:val="005D3385"/>
    <w:rsid w:val="005D3834"/>
    <w:rsid w:val="005D38D4"/>
    <w:rsid w:val="005D3C8E"/>
    <w:rsid w:val="005D3E0D"/>
    <w:rsid w:val="005D4171"/>
    <w:rsid w:val="005D5624"/>
    <w:rsid w:val="005D5A0F"/>
    <w:rsid w:val="005D5A2A"/>
    <w:rsid w:val="005D5EC5"/>
    <w:rsid w:val="005D604A"/>
    <w:rsid w:val="005D60AE"/>
    <w:rsid w:val="005D6244"/>
    <w:rsid w:val="005D6388"/>
    <w:rsid w:val="005D644D"/>
    <w:rsid w:val="005D682C"/>
    <w:rsid w:val="005D6876"/>
    <w:rsid w:val="005D6941"/>
    <w:rsid w:val="005D6B2D"/>
    <w:rsid w:val="005D6B37"/>
    <w:rsid w:val="005D6B3A"/>
    <w:rsid w:val="005D6FCA"/>
    <w:rsid w:val="005D7040"/>
    <w:rsid w:val="005D7254"/>
    <w:rsid w:val="005D7418"/>
    <w:rsid w:val="005D7F68"/>
    <w:rsid w:val="005E01E5"/>
    <w:rsid w:val="005E03B2"/>
    <w:rsid w:val="005E0742"/>
    <w:rsid w:val="005E0999"/>
    <w:rsid w:val="005E099A"/>
    <w:rsid w:val="005E0A4B"/>
    <w:rsid w:val="005E0E9D"/>
    <w:rsid w:val="005E142C"/>
    <w:rsid w:val="005E1B40"/>
    <w:rsid w:val="005E1B5E"/>
    <w:rsid w:val="005E1D8A"/>
    <w:rsid w:val="005E22D7"/>
    <w:rsid w:val="005E2303"/>
    <w:rsid w:val="005E25DC"/>
    <w:rsid w:val="005E2721"/>
    <w:rsid w:val="005E29BF"/>
    <w:rsid w:val="005E3156"/>
    <w:rsid w:val="005E3162"/>
    <w:rsid w:val="005E3400"/>
    <w:rsid w:val="005E3493"/>
    <w:rsid w:val="005E3532"/>
    <w:rsid w:val="005E3A0A"/>
    <w:rsid w:val="005E3F14"/>
    <w:rsid w:val="005E48CE"/>
    <w:rsid w:val="005E538F"/>
    <w:rsid w:val="005E53CF"/>
    <w:rsid w:val="005E5661"/>
    <w:rsid w:val="005E62AB"/>
    <w:rsid w:val="005E64E2"/>
    <w:rsid w:val="005E6594"/>
    <w:rsid w:val="005E6C82"/>
    <w:rsid w:val="005E733B"/>
    <w:rsid w:val="005E7394"/>
    <w:rsid w:val="005E7438"/>
    <w:rsid w:val="005F0014"/>
    <w:rsid w:val="005F0077"/>
    <w:rsid w:val="005F0081"/>
    <w:rsid w:val="005F03CA"/>
    <w:rsid w:val="005F0DD0"/>
    <w:rsid w:val="005F11FA"/>
    <w:rsid w:val="005F14A0"/>
    <w:rsid w:val="005F1A6C"/>
    <w:rsid w:val="005F1F1F"/>
    <w:rsid w:val="005F2142"/>
    <w:rsid w:val="005F245A"/>
    <w:rsid w:val="005F2631"/>
    <w:rsid w:val="005F2A28"/>
    <w:rsid w:val="005F2D8A"/>
    <w:rsid w:val="005F3A5D"/>
    <w:rsid w:val="005F4D67"/>
    <w:rsid w:val="005F50BB"/>
    <w:rsid w:val="005F53C8"/>
    <w:rsid w:val="005F56A6"/>
    <w:rsid w:val="005F573A"/>
    <w:rsid w:val="005F5914"/>
    <w:rsid w:val="005F6B43"/>
    <w:rsid w:val="005F6B56"/>
    <w:rsid w:val="005F6BAC"/>
    <w:rsid w:val="005F6C93"/>
    <w:rsid w:val="00600646"/>
    <w:rsid w:val="0060074D"/>
    <w:rsid w:val="00600957"/>
    <w:rsid w:val="00600C9F"/>
    <w:rsid w:val="00600FEC"/>
    <w:rsid w:val="006017CC"/>
    <w:rsid w:val="006018C6"/>
    <w:rsid w:val="00601BBD"/>
    <w:rsid w:val="00602305"/>
    <w:rsid w:val="00602400"/>
    <w:rsid w:val="006027B0"/>
    <w:rsid w:val="00602978"/>
    <w:rsid w:val="00602EF3"/>
    <w:rsid w:val="006038B3"/>
    <w:rsid w:val="0060394E"/>
    <w:rsid w:val="006041FA"/>
    <w:rsid w:val="006045B3"/>
    <w:rsid w:val="00605A62"/>
    <w:rsid w:val="00606006"/>
    <w:rsid w:val="00606024"/>
    <w:rsid w:val="0060679B"/>
    <w:rsid w:val="00606FD7"/>
    <w:rsid w:val="006071DD"/>
    <w:rsid w:val="006079CD"/>
    <w:rsid w:val="00607F71"/>
    <w:rsid w:val="006103C8"/>
    <w:rsid w:val="006108C5"/>
    <w:rsid w:val="00610941"/>
    <w:rsid w:val="00610A5E"/>
    <w:rsid w:val="0061121E"/>
    <w:rsid w:val="00611819"/>
    <w:rsid w:val="0061198A"/>
    <w:rsid w:val="006119FA"/>
    <w:rsid w:val="00611BCA"/>
    <w:rsid w:val="00611E97"/>
    <w:rsid w:val="00612402"/>
    <w:rsid w:val="00612FC9"/>
    <w:rsid w:val="006138E3"/>
    <w:rsid w:val="00613DD8"/>
    <w:rsid w:val="00614255"/>
    <w:rsid w:val="00614449"/>
    <w:rsid w:val="00614911"/>
    <w:rsid w:val="00614B10"/>
    <w:rsid w:val="0061512D"/>
    <w:rsid w:val="0061522D"/>
    <w:rsid w:val="00615719"/>
    <w:rsid w:val="00616886"/>
    <w:rsid w:val="00616B3D"/>
    <w:rsid w:val="00616CD3"/>
    <w:rsid w:val="00616EAE"/>
    <w:rsid w:val="00616FDD"/>
    <w:rsid w:val="00617108"/>
    <w:rsid w:val="00617D5F"/>
    <w:rsid w:val="00620C96"/>
    <w:rsid w:val="006217C4"/>
    <w:rsid w:val="006218CA"/>
    <w:rsid w:val="00621DE7"/>
    <w:rsid w:val="006222BB"/>
    <w:rsid w:val="006223BC"/>
    <w:rsid w:val="006231B4"/>
    <w:rsid w:val="00623304"/>
    <w:rsid w:val="006238AA"/>
    <w:rsid w:val="00624116"/>
    <w:rsid w:val="00624232"/>
    <w:rsid w:val="0062430A"/>
    <w:rsid w:val="006246F0"/>
    <w:rsid w:val="00624E00"/>
    <w:rsid w:val="00624F85"/>
    <w:rsid w:val="006254A0"/>
    <w:rsid w:val="0062566D"/>
    <w:rsid w:val="0062583B"/>
    <w:rsid w:val="00625DEF"/>
    <w:rsid w:val="00625E69"/>
    <w:rsid w:val="00626A87"/>
    <w:rsid w:val="00626A95"/>
    <w:rsid w:val="00626B68"/>
    <w:rsid w:val="00626EE4"/>
    <w:rsid w:val="00626F2D"/>
    <w:rsid w:val="006274C8"/>
    <w:rsid w:val="0062756B"/>
    <w:rsid w:val="0062767E"/>
    <w:rsid w:val="006277AC"/>
    <w:rsid w:val="00627AA0"/>
    <w:rsid w:val="00630074"/>
    <w:rsid w:val="00630AD6"/>
    <w:rsid w:val="00630B0D"/>
    <w:rsid w:val="00631108"/>
    <w:rsid w:val="00631232"/>
    <w:rsid w:val="006313BA"/>
    <w:rsid w:val="00631403"/>
    <w:rsid w:val="0063202F"/>
    <w:rsid w:val="00632116"/>
    <w:rsid w:val="00632818"/>
    <w:rsid w:val="00632E32"/>
    <w:rsid w:val="00633799"/>
    <w:rsid w:val="0063399C"/>
    <w:rsid w:val="00633C47"/>
    <w:rsid w:val="00634489"/>
    <w:rsid w:val="00634721"/>
    <w:rsid w:val="00634E68"/>
    <w:rsid w:val="00635046"/>
    <w:rsid w:val="00635B4C"/>
    <w:rsid w:val="00636107"/>
    <w:rsid w:val="006362E7"/>
    <w:rsid w:val="00636A85"/>
    <w:rsid w:val="00636C7D"/>
    <w:rsid w:val="00636CFA"/>
    <w:rsid w:val="00636E51"/>
    <w:rsid w:val="00636FA2"/>
    <w:rsid w:val="006375C4"/>
    <w:rsid w:val="00637E05"/>
    <w:rsid w:val="006402B9"/>
    <w:rsid w:val="006402D6"/>
    <w:rsid w:val="006404C6"/>
    <w:rsid w:val="00640E06"/>
    <w:rsid w:val="00640F1B"/>
    <w:rsid w:val="00640F85"/>
    <w:rsid w:val="006411EF"/>
    <w:rsid w:val="006412DB"/>
    <w:rsid w:val="006420C0"/>
    <w:rsid w:val="006427D3"/>
    <w:rsid w:val="006429F8"/>
    <w:rsid w:val="00642CF5"/>
    <w:rsid w:val="00642E88"/>
    <w:rsid w:val="00643F29"/>
    <w:rsid w:val="006448CE"/>
    <w:rsid w:val="00645170"/>
    <w:rsid w:val="00645560"/>
    <w:rsid w:val="006455DE"/>
    <w:rsid w:val="00645DE8"/>
    <w:rsid w:val="00645E5C"/>
    <w:rsid w:val="00646353"/>
    <w:rsid w:val="006469FF"/>
    <w:rsid w:val="006471E0"/>
    <w:rsid w:val="0064732C"/>
    <w:rsid w:val="00647646"/>
    <w:rsid w:val="006478A3"/>
    <w:rsid w:val="00647E0F"/>
    <w:rsid w:val="006501F1"/>
    <w:rsid w:val="006506EF"/>
    <w:rsid w:val="00651D34"/>
    <w:rsid w:val="00651EAB"/>
    <w:rsid w:val="00652300"/>
    <w:rsid w:val="00652386"/>
    <w:rsid w:val="00652A3B"/>
    <w:rsid w:val="00652DCA"/>
    <w:rsid w:val="00653284"/>
    <w:rsid w:val="0065360E"/>
    <w:rsid w:val="00653EE2"/>
    <w:rsid w:val="0065412F"/>
    <w:rsid w:val="00654F5E"/>
    <w:rsid w:val="006555C5"/>
    <w:rsid w:val="00655644"/>
    <w:rsid w:val="00655AB1"/>
    <w:rsid w:val="006563FF"/>
    <w:rsid w:val="0065663E"/>
    <w:rsid w:val="006568A3"/>
    <w:rsid w:val="00656DA5"/>
    <w:rsid w:val="00656EC1"/>
    <w:rsid w:val="006571AD"/>
    <w:rsid w:val="006576C7"/>
    <w:rsid w:val="00657D19"/>
    <w:rsid w:val="006600C7"/>
    <w:rsid w:val="00660B49"/>
    <w:rsid w:val="00660B63"/>
    <w:rsid w:val="00660CC4"/>
    <w:rsid w:val="00660E60"/>
    <w:rsid w:val="0066122B"/>
    <w:rsid w:val="00661ADF"/>
    <w:rsid w:val="00661B61"/>
    <w:rsid w:val="00663203"/>
    <w:rsid w:val="006635C7"/>
    <w:rsid w:val="006635D5"/>
    <w:rsid w:val="006647C4"/>
    <w:rsid w:val="006651C3"/>
    <w:rsid w:val="006653B1"/>
    <w:rsid w:val="00665916"/>
    <w:rsid w:val="00665A41"/>
    <w:rsid w:val="00665B2B"/>
    <w:rsid w:val="00665C1D"/>
    <w:rsid w:val="00665C4C"/>
    <w:rsid w:val="00665DB3"/>
    <w:rsid w:val="00665F84"/>
    <w:rsid w:val="0066612F"/>
    <w:rsid w:val="00666301"/>
    <w:rsid w:val="006667FF"/>
    <w:rsid w:val="00666969"/>
    <w:rsid w:val="006671F2"/>
    <w:rsid w:val="00667A9F"/>
    <w:rsid w:val="00670841"/>
    <w:rsid w:val="00670F3B"/>
    <w:rsid w:val="0067118E"/>
    <w:rsid w:val="006713B6"/>
    <w:rsid w:val="00671558"/>
    <w:rsid w:val="006722E8"/>
    <w:rsid w:val="00672F6F"/>
    <w:rsid w:val="00673263"/>
    <w:rsid w:val="00673613"/>
    <w:rsid w:val="00673A89"/>
    <w:rsid w:val="00673D9F"/>
    <w:rsid w:val="00673F15"/>
    <w:rsid w:val="00674383"/>
    <w:rsid w:val="006744BA"/>
    <w:rsid w:val="006745E7"/>
    <w:rsid w:val="006748DC"/>
    <w:rsid w:val="00674B1D"/>
    <w:rsid w:val="00674F20"/>
    <w:rsid w:val="00674FD1"/>
    <w:rsid w:val="00675207"/>
    <w:rsid w:val="00675BDD"/>
    <w:rsid w:val="00676016"/>
    <w:rsid w:val="00676783"/>
    <w:rsid w:val="00676C39"/>
    <w:rsid w:val="00676FAA"/>
    <w:rsid w:val="006772EE"/>
    <w:rsid w:val="00677480"/>
    <w:rsid w:val="00677FBA"/>
    <w:rsid w:val="00680134"/>
    <w:rsid w:val="0068086C"/>
    <w:rsid w:val="00680AFB"/>
    <w:rsid w:val="00680BC9"/>
    <w:rsid w:val="00680F4E"/>
    <w:rsid w:val="006812D5"/>
    <w:rsid w:val="006817E9"/>
    <w:rsid w:val="00681AEF"/>
    <w:rsid w:val="00681F53"/>
    <w:rsid w:val="006824E7"/>
    <w:rsid w:val="00683121"/>
    <w:rsid w:val="006831F3"/>
    <w:rsid w:val="006843DA"/>
    <w:rsid w:val="0068455F"/>
    <w:rsid w:val="00684A9F"/>
    <w:rsid w:val="006856BE"/>
    <w:rsid w:val="00685F52"/>
    <w:rsid w:val="006860CC"/>
    <w:rsid w:val="00686580"/>
    <w:rsid w:val="006865CD"/>
    <w:rsid w:val="0068673E"/>
    <w:rsid w:val="00686825"/>
    <w:rsid w:val="0068688E"/>
    <w:rsid w:val="00686D51"/>
    <w:rsid w:val="00686E64"/>
    <w:rsid w:val="00686FFF"/>
    <w:rsid w:val="006879B8"/>
    <w:rsid w:val="00687D9E"/>
    <w:rsid w:val="00690170"/>
    <w:rsid w:val="006902DB"/>
    <w:rsid w:val="00690378"/>
    <w:rsid w:val="0069094C"/>
    <w:rsid w:val="00690A6A"/>
    <w:rsid w:val="00691214"/>
    <w:rsid w:val="00691691"/>
    <w:rsid w:val="0069179B"/>
    <w:rsid w:val="00691AB3"/>
    <w:rsid w:val="00691B03"/>
    <w:rsid w:val="00691B73"/>
    <w:rsid w:val="00691B91"/>
    <w:rsid w:val="00691D25"/>
    <w:rsid w:val="00691EFB"/>
    <w:rsid w:val="00692861"/>
    <w:rsid w:val="006929CC"/>
    <w:rsid w:val="00692C49"/>
    <w:rsid w:val="00692E57"/>
    <w:rsid w:val="00693014"/>
    <w:rsid w:val="0069306C"/>
    <w:rsid w:val="006932FE"/>
    <w:rsid w:val="0069344A"/>
    <w:rsid w:val="006936B7"/>
    <w:rsid w:val="00693ADE"/>
    <w:rsid w:val="00694024"/>
    <w:rsid w:val="0069459B"/>
    <w:rsid w:val="00694714"/>
    <w:rsid w:val="00696464"/>
    <w:rsid w:val="00696937"/>
    <w:rsid w:val="00696F3F"/>
    <w:rsid w:val="00697806"/>
    <w:rsid w:val="00697854"/>
    <w:rsid w:val="006A0239"/>
    <w:rsid w:val="006A072E"/>
    <w:rsid w:val="006A07BA"/>
    <w:rsid w:val="006A0D06"/>
    <w:rsid w:val="006A0F14"/>
    <w:rsid w:val="006A1171"/>
    <w:rsid w:val="006A11BE"/>
    <w:rsid w:val="006A14C0"/>
    <w:rsid w:val="006A1B31"/>
    <w:rsid w:val="006A1E55"/>
    <w:rsid w:val="006A22F2"/>
    <w:rsid w:val="006A279C"/>
    <w:rsid w:val="006A2B04"/>
    <w:rsid w:val="006A2B09"/>
    <w:rsid w:val="006A3111"/>
    <w:rsid w:val="006A3476"/>
    <w:rsid w:val="006A348E"/>
    <w:rsid w:val="006A3942"/>
    <w:rsid w:val="006A3A08"/>
    <w:rsid w:val="006A414B"/>
    <w:rsid w:val="006A4379"/>
    <w:rsid w:val="006A44C5"/>
    <w:rsid w:val="006A45B4"/>
    <w:rsid w:val="006A47D6"/>
    <w:rsid w:val="006A5A9E"/>
    <w:rsid w:val="006A5AB5"/>
    <w:rsid w:val="006A5D60"/>
    <w:rsid w:val="006A5F9F"/>
    <w:rsid w:val="006A650F"/>
    <w:rsid w:val="006A6B9D"/>
    <w:rsid w:val="006A7033"/>
    <w:rsid w:val="006A73E5"/>
    <w:rsid w:val="006B05AD"/>
    <w:rsid w:val="006B0878"/>
    <w:rsid w:val="006B08E6"/>
    <w:rsid w:val="006B0C3C"/>
    <w:rsid w:val="006B0C4D"/>
    <w:rsid w:val="006B0C50"/>
    <w:rsid w:val="006B11AB"/>
    <w:rsid w:val="006B186A"/>
    <w:rsid w:val="006B2006"/>
    <w:rsid w:val="006B21B9"/>
    <w:rsid w:val="006B24DB"/>
    <w:rsid w:val="006B2529"/>
    <w:rsid w:val="006B2754"/>
    <w:rsid w:val="006B2D4C"/>
    <w:rsid w:val="006B3674"/>
    <w:rsid w:val="006B3C1E"/>
    <w:rsid w:val="006B3D70"/>
    <w:rsid w:val="006B4075"/>
    <w:rsid w:val="006B436A"/>
    <w:rsid w:val="006B46A2"/>
    <w:rsid w:val="006B4708"/>
    <w:rsid w:val="006B491B"/>
    <w:rsid w:val="006B4A05"/>
    <w:rsid w:val="006B5313"/>
    <w:rsid w:val="006B5AEF"/>
    <w:rsid w:val="006B6CEE"/>
    <w:rsid w:val="006B6EE3"/>
    <w:rsid w:val="006B78E4"/>
    <w:rsid w:val="006B7975"/>
    <w:rsid w:val="006B7EA8"/>
    <w:rsid w:val="006B7FB8"/>
    <w:rsid w:val="006C00B5"/>
    <w:rsid w:val="006C03F0"/>
    <w:rsid w:val="006C0778"/>
    <w:rsid w:val="006C09D3"/>
    <w:rsid w:val="006C1D81"/>
    <w:rsid w:val="006C2E76"/>
    <w:rsid w:val="006C3B68"/>
    <w:rsid w:val="006C3DF5"/>
    <w:rsid w:val="006C3FF4"/>
    <w:rsid w:val="006C41D8"/>
    <w:rsid w:val="006C4727"/>
    <w:rsid w:val="006C4849"/>
    <w:rsid w:val="006C4A6A"/>
    <w:rsid w:val="006C4C46"/>
    <w:rsid w:val="006C5A21"/>
    <w:rsid w:val="006C5C0C"/>
    <w:rsid w:val="006C5F26"/>
    <w:rsid w:val="006C60C0"/>
    <w:rsid w:val="006C6301"/>
    <w:rsid w:val="006C6420"/>
    <w:rsid w:val="006C6A27"/>
    <w:rsid w:val="006C6FC9"/>
    <w:rsid w:val="006C7742"/>
    <w:rsid w:val="006C77BE"/>
    <w:rsid w:val="006D003E"/>
    <w:rsid w:val="006D0086"/>
    <w:rsid w:val="006D00AD"/>
    <w:rsid w:val="006D00EF"/>
    <w:rsid w:val="006D011B"/>
    <w:rsid w:val="006D109C"/>
    <w:rsid w:val="006D1145"/>
    <w:rsid w:val="006D12A3"/>
    <w:rsid w:val="006D142D"/>
    <w:rsid w:val="006D1554"/>
    <w:rsid w:val="006D17F9"/>
    <w:rsid w:val="006D1849"/>
    <w:rsid w:val="006D18D0"/>
    <w:rsid w:val="006D1F0A"/>
    <w:rsid w:val="006D25A3"/>
    <w:rsid w:val="006D2807"/>
    <w:rsid w:val="006D3002"/>
    <w:rsid w:val="006D36D8"/>
    <w:rsid w:val="006D36F3"/>
    <w:rsid w:val="006D3933"/>
    <w:rsid w:val="006D3F8E"/>
    <w:rsid w:val="006D3FF3"/>
    <w:rsid w:val="006D44D8"/>
    <w:rsid w:val="006D4618"/>
    <w:rsid w:val="006D55E5"/>
    <w:rsid w:val="006D59F7"/>
    <w:rsid w:val="006D6562"/>
    <w:rsid w:val="006D6A3F"/>
    <w:rsid w:val="006D6F33"/>
    <w:rsid w:val="006D6F8B"/>
    <w:rsid w:val="006D71E2"/>
    <w:rsid w:val="006D720A"/>
    <w:rsid w:val="006D76DF"/>
    <w:rsid w:val="006D7EBC"/>
    <w:rsid w:val="006D7EF4"/>
    <w:rsid w:val="006E028A"/>
    <w:rsid w:val="006E039E"/>
    <w:rsid w:val="006E0663"/>
    <w:rsid w:val="006E0860"/>
    <w:rsid w:val="006E0DCB"/>
    <w:rsid w:val="006E181E"/>
    <w:rsid w:val="006E1CA0"/>
    <w:rsid w:val="006E20AD"/>
    <w:rsid w:val="006E3330"/>
    <w:rsid w:val="006E3545"/>
    <w:rsid w:val="006E3BA6"/>
    <w:rsid w:val="006E4038"/>
    <w:rsid w:val="006E428A"/>
    <w:rsid w:val="006E4987"/>
    <w:rsid w:val="006E5558"/>
    <w:rsid w:val="006E59E9"/>
    <w:rsid w:val="006E5BCF"/>
    <w:rsid w:val="006E5BD0"/>
    <w:rsid w:val="006E5C28"/>
    <w:rsid w:val="006E5D3F"/>
    <w:rsid w:val="006E65AE"/>
    <w:rsid w:val="006E6600"/>
    <w:rsid w:val="006E6802"/>
    <w:rsid w:val="006E6D48"/>
    <w:rsid w:val="006E6FA1"/>
    <w:rsid w:val="006E79C2"/>
    <w:rsid w:val="006E7A69"/>
    <w:rsid w:val="006E7C14"/>
    <w:rsid w:val="006F02FA"/>
    <w:rsid w:val="006F1253"/>
    <w:rsid w:val="006F13FA"/>
    <w:rsid w:val="006F15F0"/>
    <w:rsid w:val="006F1A6B"/>
    <w:rsid w:val="006F1EAC"/>
    <w:rsid w:val="006F1F70"/>
    <w:rsid w:val="006F2035"/>
    <w:rsid w:val="006F24CA"/>
    <w:rsid w:val="006F2759"/>
    <w:rsid w:val="006F2BDC"/>
    <w:rsid w:val="006F2FC8"/>
    <w:rsid w:val="006F30F9"/>
    <w:rsid w:val="006F3752"/>
    <w:rsid w:val="006F4062"/>
    <w:rsid w:val="006F42DC"/>
    <w:rsid w:val="006F46E4"/>
    <w:rsid w:val="006F4DE8"/>
    <w:rsid w:val="006F5080"/>
    <w:rsid w:val="006F545E"/>
    <w:rsid w:val="006F5736"/>
    <w:rsid w:val="006F6133"/>
    <w:rsid w:val="0070002E"/>
    <w:rsid w:val="007003C3"/>
    <w:rsid w:val="00700CEB"/>
    <w:rsid w:val="00700D4F"/>
    <w:rsid w:val="00701471"/>
    <w:rsid w:val="00701D11"/>
    <w:rsid w:val="007022DC"/>
    <w:rsid w:val="007026D5"/>
    <w:rsid w:val="00703BC7"/>
    <w:rsid w:val="007041BD"/>
    <w:rsid w:val="0070488B"/>
    <w:rsid w:val="00704DA0"/>
    <w:rsid w:val="00704FA1"/>
    <w:rsid w:val="00705686"/>
    <w:rsid w:val="00705B97"/>
    <w:rsid w:val="00705EE5"/>
    <w:rsid w:val="0070639C"/>
    <w:rsid w:val="0070647D"/>
    <w:rsid w:val="007064C1"/>
    <w:rsid w:val="00706729"/>
    <w:rsid w:val="00706B27"/>
    <w:rsid w:val="0070730A"/>
    <w:rsid w:val="007104DD"/>
    <w:rsid w:val="0071050A"/>
    <w:rsid w:val="00711B4D"/>
    <w:rsid w:val="00712CCA"/>
    <w:rsid w:val="00713049"/>
    <w:rsid w:val="007136C1"/>
    <w:rsid w:val="00713A37"/>
    <w:rsid w:val="00713BD4"/>
    <w:rsid w:val="00713E33"/>
    <w:rsid w:val="007147C4"/>
    <w:rsid w:val="00714B95"/>
    <w:rsid w:val="0071532B"/>
    <w:rsid w:val="007157BB"/>
    <w:rsid w:val="00716484"/>
    <w:rsid w:val="00716AEB"/>
    <w:rsid w:val="00717186"/>
    <w:rsid w:val="007176A4"/>
    <w:rsid w:val="00717B40"/>
    <w:rsid w:val="00717E47"/>
    <w:rsid w:val="00720376"/>
    <w:rsid w:val="00720464"/>
    <w:rsid w:val="00720BF9"/>
    <w:rsid w:val="00720CE6"/>
    <w:rsid w:val="00720F4D"/>
    <w:rsid w:val="007210FE"/>
    <w:rsid w:val="0072118B"/>
    <w:rsid w:val="0072148B"/>
    <w:rsid w:val="0072198A"/>
    <w:rsid w:val="007219B9"/>
    <w:rsid w:val="00721B4A"/>
    <w:rsid w:val="00722159"/>
    <w:rsid w:val="00722812"/>
    <w:rsid w:val="00722944"/>
    <w:rsid w:val="007229FD"/>
    <w:rsid w:val="00722B70"/>
    <w:rsid w:val="00722E77"/>
    <w:rsid w:val="007233B3"/>
    <w:rsid w:val="00723514"/>
    <w:rsid w:val="0072383D"/>
    <w:rsid w:val="00724077"/>
    <w:rsid w:val="007241CC"/>
    <w:rsid w:val="0072466D"/>
    <w:rsid w:val="00724AF2"/>
    <w:rsid w:val="007251E4"/>
    <w:rsid w:val="00725E12"/>
    <w:rsid w:val="0072648F"/>
    <w:rsid w:val="007267EF"/>
    <w:rsid w:val="0072691E"/>
    <w:rsid w:val="00726D12"/>
    <w:rsid w:val="00727630"/>
    <w:rsid w:val="00727811"/>
    <w:rsid w:val="00727C45"/>
    <w:rsid w:val="00730024"/>
    <w:rsid w:val="00731015"/>
    <w:rsid w:val="007313F5"/>
    <w:rsid w:val="00731428"/>
    <w:rsid w:val="007316BB"/>
    <w:rsid w:val="00731CB0"/>
    <w:rsid w:val="00731F1D"/>
    <w:rsid w:val="007320DC"/>
    <w:rsid w:val="00732142"/>
    <w:rsid w:val="007321DD"/>
    <w:rsid w:val="00732297"/>
    <w:rsid w:val="007327DD"/>
    <w:rsid w:val="00732DC9"/>
    <w:rsid w:val="00733EA2"/>
    <w:rsid w:val="00733FA3"/>
    <w:rsid w:val="00734029"/>
    <w:rsid w:val="007343AB"/>
    <w:rsid w:val="00735339"/>
    <w:rsid w:val="00735B73"/>
    <w:rsid w:val="00735B83"/>
    <w:rsid w:val="00735F10"/>
    <w:rsid w:val="00735F52"/>
    <w:rsid w:val="007365AE"/>
    <w:rsid w:val="00736D14"/>
    <w:rsid w:val="00736D21"/>
    <w:rsid w:val="0073749E"/>
    <w:rsid w:val="00740064"/>
    <w:rsid w:val="00740401"/>
    <w:rsid w:val="0074044E"/>
    <w:rsid w:val="00740B08"/>
    <w:rsid w:val="00740D3C"/>
    <w:rsid w:val="007416D2"/>
    <w:rsid w:val="00741849"/>
    <w:rsid w:val="00741941"/>
    <w:rsid w:val="00742279"/>
    <w:rsid w:val="00742433"/>
    <w:rsid w:val="00742BC6"/>
    <w:rsid w:val="00742BE1"/>
    <w:rsid w:val="00742CFC"/>
    <w:rsid w:val="007438E8"/>
    <w:rsid w:val="00743B40"/>
    <w:rsid w:val="00743E08"/>
    <w:rsid w:val="0074453C"/>
    <w:rsid w:val="00744A78"/>
    <w:rsid w:val="00744CDB"/>
    <w:rsid w:val="00745257"/>
    <w:rsid w:val="0074549A"/>
    <w:rsid w:val="00746725"/>
    <w:rsid w:val="00746AE9"/>
    <w:rsid w:val="00746CA1"/>
    <w:rsid w:val="00746DF6"/>
    <w:rsid w:val="007472B9"/>
    <w:rsid w:val="00747A44"/>
    <w:rsid w:val="00747AFD"/>
    <w:rsid w:val="00747F2B"/>
    <w:rsid w:val="00750065"/>
    <w:rsid w:val="007501CF"/>
    <w:rsid w:val="00750655"/>
    <w:rsid w:val="00750CF4"/>
    <w:rsid w:val="00751390"/>
    <w:rsid w:val="00751844"/>
    <w:rsid w:val="0075196A"/>
    <w:rsid w:val="00751BB8"/>
    <w:rsid w:val="007521D2"/>
    <w:rsid w:val="007528AD"/>
    <w:rsid w:val="00752926"/>
    <w:rsid w:val="00752FD9"/>
    <w:rsid w:val="00752FDC"/>
    <w:rsid w:val="00753344"/>
    <w:rsid w:val="00753701"/>
    <w:rsid w:val="007538B7"/>
    <w:rsid w:val="00753D2C"/>
    <w:rsid w:val="00753EC9"/>
    <w:rsid w:val="00753EF3"/>
    <w:rsid w:val="00754077"/>
    <w:rsid w:val="0075428E"/>
    <w:rsid w:val="007542CC"/>
    <w:rsid w:val="00754B44"/>
    <w:rsid w:val="00754DB3"/>
    <w:rsid w:val="00754DF7"/>
    <w:rsid w:val="00754E7F"/>
    <w:rsid w:val="00754FEC"/>
    <w:rsid w:val="00755020"/>
    <w:rsid w:val="007551E0"/>
    <w:rsid w:val="00755C5C"/>
    <w:rsid w:val="00755FF6"/>
    <w:rsid w:val="00756A5E"/>
    <w:rsid w:val="00756B85"/>
    <w:rsid w:val="00756E3C"/>
    <w:rsid w:val="00756E7B"/>
    <w:rsid w:val="00756EBC"/>
    <w:rsid w:val="007575CD"/>
    <w:rsid w:val="00757C47"/>
    <w:rsid w:val="00760062"/>
    <w:rsid w:val="00760636"/>
    <w:rsid w:val="007606DF"/>
    <w:rsid w:val="00760D62"/>
    <w:rsid w:val="00760D85"/>
    <w:rsid w:val="007610B6"/>
    <w:rsid w:val="0076118A"/>
    <w:rsid w:val="0076187F"/>
    <w:rsid w:val="00761D87"/>
    <w:rsid w:val="00761F2D"/>
    <w:rsid w:val="00762567"/>
    <w:rsid w:val="007626C9"/>
    <w:rsid w:val="007629E7"/>
    <w:rsid w:val="00762B8B"/>
    <w:rsid w:val="00762CE8"/>
    <w:rsid w:val="0076309F"/>
    <w:rsid w:val="007636E4"/>
    <w:rsid w:val="00763700"/>
    <w:rsid w:val="007643A5"/>
    <w:rsid w:val="0076493F"/>
    <w:rsid w:val="00764A5F"/>
    <w:rsid w:val="00764C19"/>
    <w:rsid w:val="00765177"/>
    <w:rsid w:val="00765531"/>
    <w:rsid w:val="007660AD"/>
    <w:rsid w:val="0076630B"/>
    <w:rsid w:val="0076644C"/>
    <w:rsid w:val="0076659D"/>
    <w:rsid w:val="0076669C"/>
    <w:rsid w:val="00766C06"/>
    <w:rsid w:val="00766D97"/>
    <w:rsid w:val="007671FD"/>
    <w:rsid w:val="0076745C"/>
    <w:rsid w:val="00767814"/>
    <w:rsid w:val="00767B36"/>
    <w:rsid w:val="007705CC"/>
    <w:rsid w:val="00770619"/>
    <w:rsid w:val="00770D92"/>
    <w:rsid w:val="007713CC"/>
    <w:rsid w:val="0077187F"/>
    <w:rsid w:val="00771F94"/>
    <w:rsid w:val="0077215C"/>
    <w:rsid w:val="00772D3F"/>
    <w:rsid w:val="00772FA1"/>
    <w:rsid w:val="00773335"/>
    <w:rsid w:val="0077335C"/>
    <w:rsid w:val="00773682"/>
    <w:rsid w:val="007737B6"/>
    <w:rsid w:val="00773994"/>
    <w:rsid w:val="00773DEF"/>
    <w:rsid w:val="007741C3"/>
    <w:rsid w:val="007744AC"/>
    <w:rsid w:val="00775361"/>
    <w:rsid w:val="00775806"/>
    <w:rsid w:val="00775DE7"/>
    <w:rsid w:val="0077616C"/>
    <w:rsid w:val="00776875"/>
    <w:rsid w:val="00776E18"/>
    <w:rsid w:val="0077761D"/>
    <w:rsid w:val="00777B98"/>
    <w:rsid w:val="007803B7"/>
    <w:rsid w:val="00780569"/>
    <w:rsid w:val="00780811"/>
    <w:rsid w:val="00780A76"/>
    <w:rsid w:val="0078160E"/>
    <w:rsid w:val="007816BB"/>
    <w:rsid w:val="00781CE7"/>
    <w:rsid w:val="00781D59"/>
    <w:rsid w:val="00781ED9"/>
    <w:rsid w:val="00781FB0"/>
    <w:rsid w:val="007827A8"/>
    <w:rsid w:val="00782A55"/>
    <w:rsid w:val="00782BD0"/>
    <w:rsid w:val="00782E45"/>
    <w:rsid w:val="007832C4"/>
    <w:rsid w:val="00783701"/>
    <w:rsid w:val="007837D1"/>
    <w:rsid w:val="0078420C"/>
    <w:rsid w:val="007843B7"/>
    <w:rsid w:val="0078525E"/>
    <w:rsid w:val="0078554B"/>
    <w:rsid w:val="00785563"/>
    <w:rsid w:val="007856CC"/>
    <w:rsid w:val="00786131"/>
    <w:rsid w:val="007861E3"/>
    <w:rsid w:val="00786757"/>
    <w:rsid w:val="00786BB2"/>
    <w:rsid w:val="007871CF"/>
    <w:rsid w:val="0078732B"/>
    <w:rsid w:val="007878BC"/>
    <w:rsid w:val="00787ACA"/>
    <w:rsid w:val="00787BD1"/>
    <w:rsid w:val="00787C57"/>
    <w:rsid w:val="00787D62"/>
    <w:rsid w:val="00787D8B"/>
    <w:rsid w:val="00787EAA"/>
    <w:rsid w:val="00787F89"/>
    <w:rsid w:val="00787FBC"/>
    <w:rsid w:val="00790273"/>
    <w:rsid w:val="007904B2"/>
    <w:rsid w:val="007905D9"/>
    <w:rsid w:val="007907C1"/>
    <w:rsid w:val="00790B90"/>
    <w:rsid w:val="00791294"/>
    <w:rsid w:val="007918FF"/>
    <w:rsid w:val="00791AC4"/>
    <w:rsid w:val="00791CFA"/>
    <w:rsid w:val="00791E66"/>
    <w:rsid w:val="00792B3C"/>
    <w:rsid w:val="00792D71"/>
    <w:rsid w:val="00792F3D"/>
    <w:rsid w:val="007932A7"/>
    <w:rsid w:val="00793694"/>
    <w:rsid w:val="0079375E"/>
    <w:rsid w:val="0079386C"/>
    <w:rsid w:val="00793E73"/>
    <w:rsid w:val="00794065"/>
    <w:rsid w:val="007944A1"/>
    <w:rsid w:val="0079482D"/>
    <w:rsid w:val="00794CD3"/>
    <w:rsid w:val="00795142"/>
    <w:rsid w:val="007955CA"/>
    <w:rsid w:val="00795648"/>
    <w:rsid w:val="00796674"/>
    <w:rsid w:val="00796B5F"/>
    <w:rsid w:val="0079705D"/>
    <w:rsid w:val="00797A79"/>
    <w:rsid w:val="007A018C"/>
    <w:rsid w:val="007A09C2"/>
    <w:rsid w:val="007A1CD8"/>
    <w:rsid w:val="007A21DD"/>
    <w:rsid w:val="007A27FC"/>
    <w:rsid w:val="007A2A03"/>
    <w:rsid w:val="007A2F3C"/>
    <w:rsid w:val="007A3241"/>
    <w:rsid w:val="007A3299"/>
    <w:rsid w:val="007A4345"/>
    <w:rsid w:val="007A4A2D"/>
    <w:rsid w:val="007A4CD3"/>
    <w:rsid w:val="007A4D45"/>
    <w:rsid w:val="007A4E61"/>
    <w:rsid w:val="007A4E91"/>
    <w:rsid w:val="007A4FAA"/>
    <w:rsid w:val="007A5284"/>
    <w:rsid w:val="007A534C"/>
    <w:rsid w:val="007A5366"/>
    <w:rsid w:val="007A566E"/>
    <w:rsid w:val="007A5FBA"/>
    <w:rsid w:val="007A63B4"/>
    <w:rsid w:val="007A6485"/>
    <w:rsid w:val="007A6679"/>
    <w:rsid w:val="007A69FE"/>
    <w:rsid w:val="007A6D60"/>
    <w:rsid w:val="007A6E1A"/>
    <w:rsid w:val="007A6EA8"/>
    <w:rsid w:val="007A6ED7"/>
    <w:rsid w:val="007A72E9"/>
    <w:rsid w:val="007A7AA7"/>
    <w:rsid w:val="007B020F"/>
    <w:rsid w:val="007B0CEA"/>
    <w:rsid w:val="007B0FA2"/>
    <w:rsid w:val="007B1014"/>
    <w:rsid w:val="007B19C2"/>
    <w:rsid w:val="007B2871"/>
    <w:rsid w:val="007B2967"/>
    <w:rsid w:val="007B2AA7"/>
    <w:rsid w:val="007B39C9"/>
    <w:rsid w:val="007B3D3E"/>
    <w:rsid w:val="007B4399"/>
    <w:rsid w:val="007B46D3"/>
    <w:rsid w:val="007B54AB"/>
    <w:rsid w:val="007B5A2E"/>
    <w:rsid w:val="007B5D30"/>
    <w:rsid w:val="007B5D71"/>
    <w:rsid w:val="007B61A2"/>
    <w:rsid w:val="007B66E4"/>
    <w:rsid w:val="007B6972"/>
    <w:rsid w:val="007B6D61"/>
    <w:rsid w:val="007B6DAB"/>
    <w:rsid w:val="007B6E2F"/>
    <w:rsid w:val="007B7B39"/>
    <w:rsid w:val="007B7E94"/>
    <w:rsid w:val="007B7F09"/>
    <w:rsid w:val="007C09AF"/>
    <w:rsid w:val="007C0BC8"/>
    <w:rsid w:val="007C0C10"/>
    <w:rsid w:val="007C0CA7"/>
    <w:rsid w:val="007C10E9"/>
    <w:rsid w:val="007C1C86"/>
    <w:rsid w:val="007C2A23"/>
    <w:rsid w:val="007C2BDB"/>
    <w:rsid w:val="007C2E2A"/>
    <w:rsid w:val="007C340E"/>
    <w:rsid w:val="007C3459"/>
    <w:rsid w:val="007C34B3"/>
    <w:rsid w:val="007C34DF"/>
    <w:rsid w:val="007C39A8"/>
    <w:rsid w:val="007C3AE4"/>
    <w:rsid w:val="007C3C4E"/>
    <w:rsid w:val="007C3CF9"/>
    <w:rsid w:val="007C3E7E"/>
    <w:rsid w:val="007C3FBA"/>
    <w:rsid w:val="007C52E4"/>
    <w:rsid w:val="007C5D16"/>
    <w:rsid w:val="007C6051"/>
    <w:rsid w:val="007C6261"/>
    <w:rsid w:val="007C62F8"/>
    <w:rsid w:val="007C6424"/>
    <w:rsid w:val="007C6518"/>
    <w:rsid w:val="007C7274"/>
    <w:rsid w:val="007C7B0A"/>
    <w:rsid w:val="007D0193"/>
    <w:rsid w:val="007D05D9"/>
    <w:rsid w:val="007D1288"/>
    <w:rsid w:val="007D14E6"/>
    <w:rsid w:val="007D2819"/>
    <w:rsid w:val="007D29FF"/>
    <w:rsid w:val="007D2AAA"/>
    <w:rsid w:val="007D320B"/>
    <w:rsid w:val="007D32F8"/>
    <w:rsid w:val="007D34A5"/>
    <w:rsid w:val="007D3510"/>
    <w:rsid w:val="007D45FB"/>
    <w:rsid w:val="007D4622"/>
    <w:rsid w:val="007D4BC4"/>
    <w:rsid w:val="007D4EDF"/>
    <w:rsid w:val="007D5009"/>
    <w:rsid w:val="007D5C49"/>
    <w:rsid w:val="007D6321"/>
    <w:rsid w:val="007D655A"/>
    <w:rsid w:val="007D678E"/>
    <w:rsid w:val="007D6A07"/>
    <w:rsid w:val="007D6AAA"/>
    <w:rsid w:val="007D6E6F"/>
    <w:rsid w:val="007D6E83"/>
    <w:rsid w:val="007D712B"/>
    <w:rsid w:val="007D733B"/>
    <w:rsid w:val="007D77C9"/>
    <w:rsid w:val="007D7839"/>
    <w:rsid w:val="007D7C62"/>
    <w:rsid w:val="007D7D7A"/>
    <w:rsid w:val="007D7F1C"/>
    <w:rsid w:val="007E0661"/>
    <w:rsid w:val="007E171C"/>
    <w:rsid w:val="007E17C6"/>
    <w:rsid w:val="007E197F"/>
    <w:rsid w:val="007E204F"/>
    <w:rsid w:val="007E2170"/>
    <w:rsid w:val="007E2486"/>
    <w:rsid w:val="007E28A9"/>
    <w:rsid w:val="007E2904"/>
    <w:rsid w:val="007E2B92"/>
    <w:rsid w:val="007E2CB7"/>
    <w:rsid w:val="007E30AB"/>
    <w:rsid w:val="007E30C0"/>
    <w:rsid w:val="007E389F"/>
    <w:rsid w:val="007E3C58"/>
    <w:rsid w:val="007E40FD"/>
    <w:rsid w:val="007E4162"/>
    <w:rsid w:val="007E4367"/>
    <w:rsid w:val="007E5343"/>
    <w:rsid w:val="007E57EF"/>
    <w:rsid w:val="007E58B0"/>
    <w:rsid w:val="007E5C61"/>
    <w:rsid w:val="007E5D62"/>
    <w:rsid w:val="007E5D83"/>
    <w:rsid w:val="007E6503"/>
    <w:rsid w:val="007E673D"/>
    <w:rsid w:val="007E7483"/>
    <w:rsid w:val="007E7E2C"/>
    <w:rsid w:val="007F0529"/>
    <w:rsid w:val="007F0645"/>
    <w:rsid w:val="007F07AB"/>
    <w:rsid w:val="007F0909"/>
    <w:rsid w:val="007F0ADB"/>
    <w:rsid w:val="007F0E6C"/>
    <w:rsid w:val="007F18D3"/>
    <w:rsid w:val="007F191D"/>
    <w:rsid w:val="007F1AB5"/>
    <w:rsid w:val="007F1EE3"/>
    <w:rsid w:val="007F273A"/>
    <w:rsid w:val="007F3177"/>
    <w:rsid w:val="007F32C5"/>
    <w:rsid w:val="007F4033"/>
    <w:rsid w:val="007F4102"/>
    <w:rsid w:val="007F4388"/>
    <w:rsid w:val="007F57D1"/>
    <w:rsid w:val="007F5A2E"/>
    <w:rsid w:val="007F5D93"/>
    <w:rsid w:val="007F6390"/>
    <w:rsid w:val="007F6A12"/>
    <w:rsid w:val="007F71AF"/>
    <w:rsid w:val="007F7F3F"/>
    <w:rsid w:val="0080063B"/>
    <w:rsid w:val="008010AF"/>
    <w:rsid w:val="00802863"/>
    <w:rsid w:val="00802AF8"/>
    <w:rsid w:val="00802F48"/>
    <w:rsid w:val="0080325F"/>
    <w:rsid w:val="00803B7B"/>
    <w:rsid w:val="00804E4B"/>
    <w:rsid w:val="00804FBC"/>
    <w:rsid w:val="00805004"/>
    <w:rsid w:val="0080527C"/>
    <w:rsid w:val="00805517"/>
    <w:rsid w:val="00805893"/>
    <w:rsid w:val="008059CA"/>
    <w:rsid w:val="00805EC4"/>
    <w:rsid w:val="008063FD"/>
    <w:rsid w:val="00806677"/>
    <w:rsid w:val="0080673F"/>
    <w:rsid w:val="00806A26"/>
    <w:rsid w:val="00806C86"/>
    <w:rsid w:val="0080741E"/>
    <w:rsid w:val="008075CC"/>
    <w:rsid w:val="0080791F"/>
    <w:rsid w:val="00807BBE"/>
    <w:rsid w:val="00807C2C"/>
    <w:rsid w:val="008101DD"/>
    <w:rsid w:val="0081095D"/>
    <w:rsid w:val="00811017"/>
    <w:rsid w:val="00811527"/>
    <w:rsid w:val="00811547"/>
    <w:rsid w:val="00811755"/>
    <w:rsid w:val="0081179E"/>
    <w:rsid w:val="0081192A"/>
    <w:rsid w:val="0081196C"/>
    <w:rsid w:val="00811CE4"/>
    <w:rsid w:val="00811E6C"/>
    <w:rsid w:val="00812260"/>
    <w:rsid w:val="008125A9"/>
    <w:rsid w:val="0081283D"/>
    <w:rsid w:val="00812BF6"/>
    <w:rsid w:val="00812E9F"/>
    <w:rsid w:val="008130B2"/>
    <w:rsid w:val="0081385C"/>
    <w:rsid w:val="00813E16"/>
    <w:rsid w:val="00814367"/>
    <w:rsid w:val="0081449D"/>
    <w:rsid w:val="00815088"/>
    <w:rsid w:val="008153B1"/>
    <w:rsid w:val="00815790"/>
    <w:rsid w:val="00815809"/>
    <w:rsid w:val="00815C83"/>
    <w:rsid w:val="00815CCF"/>
    <w:rsid w:val="00815D37"/>
    <w:rsid w:val="008163CC"/>
    <w:rsid w:val="00816900"/>
    <w:rsid w:val="00816A10"/>
    <w:rsid w:val="00816B66"/>
    <w:rsid w:val="00817044"/>
    <w:rsid w:val="00817459"/>
    <w:rsid w:val="00817FCD"/>
    <w:rsid w:val="00817FE4"/>
    <w:rsid w:val="00820063"/>
    <w:rsid w:val="00820252"/>
    <w:rsid w:val="00820E61"/>
    <w:rsid w:val="0082103B"/>
    <w:rsid w:val="00821451"/>
    <w:rsid w:val="00821685"/>
    <w:rsid w:val="00821E53"/>
    <w:rsid w:val="008221B3"/>
    <w:rsid w:val="008226C4"/>
    <w:rsid w:val="008232B1"/>
    <w:rsid w:val="00823360"/>
    <w:rsid w:val="00823435"/>
    <w:rsid w:val="0082384B"/>
    <w:rsid w:val="00823B91"/>
    <w:rsid w:val="00823BB7"/>
    <w:rsid w:val="00823F5B"/>
    <w:rsid w:val="00824460"/>
    <w:rsid w:val="00824693"/>
    <w:rsid w:val="008249B4"/>
    <w:rsid w:val="008258F4"/>
    <w:rsid w:val="00825B4A"/>
    <w:rsid w:val="00825F1F"/>
    <w:rsid w:val="00826117"/>
    <w:rsid w:val="008264B7"/>
    <w:rsid w:val="00826687"/>
    <w:rsid w:val="008269AA"/>
    <w:rsid w:val="00826DD2"/>
    <w:rsid w:val="008270B0"/>
    <w:rsid w:val="00827384"/>
    <w:rsid w:val="00827504"/>
    <w:rsid w:val="00827586"/>
    <w:rsid w:val="00827BB0"/>
    <w:rsid w:val="0083026C"/>
    <w:rsid w:val="00830832"/>
    <w:rsid w:val="00830AA8"/>
    <w:rsid w:val="00830FC0"/>
    <w:rsid w:val="00831071"/>
    <w:rsid w:val="0083109E"/>
    <w:rsid w:val="0083193F"/>
    <w:rsid w:val="00832E83"/>
    <w:rsid w:val="0083319A"/>
    <w:rsid w:val="00833257"/>
    <w:rsid w:val="008335DD"/>
    <w:rsid w:val="00833683"/>
    <w:rsid w:val="00833744"/>
    <w:rsid w:val="008340EE"/>
    <w:rsid w:val="008345A0"/>
    <w:rsid w:val="00834F56"/>
    <w:rsid w:val="008350EF"/>
    <w:rsid w:val="00835148"/>
    <w:rsid w:val="00835332"/>
    <w:rsid w:val="00835629"/>
    <w:rsid w:val="00835B3D"/>
    <w:rsid w:val="00835C35"/>
    <w:rsid w:val="008365A3"/>
    <w:rsid w:val="00836AAF"/>
    <w:rsid w:val="00836AB1"/>
    <w:rsid w:val="00836C2F"/>
    <w:rsid w:val="00836C85"/>
    <w:rsid w:val="00837181"/>
    <w:rsid w:val="00837810"/>
    <w:rsid w:val="00837BCB"/>
    <w:rsid w:val="008401C5"/>
    <w:rsid w:val="008404F7"/>
    <w:rsid w:val="0084076C"/>
    <w:rsid w:val="00841151"/>
    <w:rsid w:val="008417E3"/>
    <w:rsid w:val="00841A1B"/>
    <w:rsid w:val="00841C9B"/>
    <w:rsid w:val="00842A11"/>
    <w:rsid w:val="00842CF3"/>
    <w:rsid w:val="00842E2A"/>
    <w:rsid w:val="00842F80"/>
    <w:rsid w:val="008430B4"/>
    <w:rsid w:val="0084337D"/>
    <w:rsid w:val="00843505"/>
    <w:rsid w:val="00843900"/>
    <w:rsid w:val="00843A99"/>
    <w:rsid w:val="00843ED6"/>
    <w:rsid w:val="00844176"/>
    <w:rsid w:val="00844226"/>
    <w:rsid w:val="008446F2"/>
    <w:rsid w:val="00844A73"/>
    <w:rsid w:val="00844D72"/>
    <w:rsid w:val="00845007"/>
    <w:rsid w:val="0084649D"/>
    <w:rsid w:val="00846800"/>
    <w:rsid w:val="00846BF5"/>
    <w:rsid w:val="0084701C"/>
    <w:rsid w:val="0084731A"/>
    <w:rsid w:val="00847460"/>
    <w:rsid w:val="00847761"/>
    <w:rsid w:val="00847A39"/>
    <w:rsid w:val="00847CB7"/>
    <w:rsid w:val="00850808"/>
    <w:rsid w:val="00850AC7"/>
    <w:rsid w:val="00850CFE"/>
    <w:rsid w:val="00850E2F"/>
    <w:rsid w:val="008510A5"/>
    <w:rsid w:val="00851357"/>
    <w:rsid w:val="00851425"/>
    <w:rsid w:val="00851BBB"/>
    <w:rsid w:val="00851DDB"/>
    <w:rsid w:val="00852612"/>
    <w:rsid w:val="00852940"/>
    <w:rsid w:val="008529ED"/>
    <w:rsid w:val="00852B5D"/>
    <w:rsid w:val="00853371"/>
    <w:rsid w:val="008534A1"/>
    <w:rsid w:val="00853541"/>
    <w:rsid w:val="00853A6D"/>
    <w:rsid w:val="00853F64"/>
    <w:rsid w:val="00854169"/>
    <w:rsid w:val="00854831"/>
    <w:rsid w:val="008552F5"/>
    <w:rsid w:val="00855A7C"/>
    <w:rsid w:val="00855C25"/>
    <w:rsid w:val="00856B29"/>
    <w:rsid w:val="00856BAD"/>
    <w:rsid w:val="00856DAF"/>
    <w:rsid w:val="00856F8E"/>
    <w:rsid w:val="00857180"/>
    <w:rsid w:val="008573EE"/>
    <w:rsid w:val="0085748B"/>
    <w:rsid w:val="0085766D"/>
    <w:rsid w:val="00857A79"/>
    <w:rsid w:val="00857B70"/>
    <w:rsid w:val="008600E2"/>
    <w:rsid w:val="0086046C"/>
    <w:rsid w:val="00860A21"/>
    <w:rsid w:val="00860C91"/>
    <w:rsid w:val="00860CE9"/>
    <w:rsid w:val="00860D1D"/>
    <w:rsid w:val="00861037"/>
    <w:rsid w:val="0086110B"/>
    <w:rsid w:val="00861D37"/>
    <w:rsid w:val="008623AE"/>
    <w:rsid w:val="008624BD"/>
    <w:rsid w:val="00862596"/>
    <w:rsid w:val="0086275F"/>
    <w:rsid w:val="00862A42"/>
    <w:rsid w:val="00862BBE"/>
    <w:rsid w:val="00862FA8"/>
    <w:rsid w:val="0086307F"/>
    <w:rsid w:val="00863992"/>
    <w:rsid w:val="00863C32"/>
    <w:rsid w:val="00863D82"/>
    <w:rsid w:val="00863EB4"/>
    <w:rsid w:val="00863F15"/>
    <w:rsid w:val="00864570"/>
    <w:rsid w:val="00864B44"/>
    <w:rsid w:val="00864FA1"/>
    <w:rsid w:val="00865455"/>
    <w:rsid w:val="0086570A"/>
    <w:rsid w:val="00865778"/>
    <w:rsid w:val="00865920"/>
    <w:rsid w:val="00865A4A"/>
    <w:rsid w:val="00865B27"/>
    <w:rsid w:val="00865E65"/>
    <w:rsid w:val="0086602E"/>
    <w:rsid w:val="00866085"/>
    <w:rsid w:val="00866201"/>
    <w:rsid w:val="008662F8"/>
    <w:rsid w:val="008666ED"/>
    <w:rsid w:val="0086696F"/>
    <w:rsid w:val="00867189"/>
    <w:rsid w:val="008676F3"/>
    <w:rsid w:val="00867963"/>
    <w:rsid w:val="00867C59"/>
    <w:rsid w:val="00867F4B"/>
    <w:rsid w:val="00870700"/>
    <w:rsid w:val="008707AC"/>
    <w:rsid w:val="00870891"/>
    <w:rsid w:val="00870CA3"/>
    <w:rsid w:val="00870E83"/>
    <w:rsid w:val="00871019"/>
    <w:rsid w:val="00871050"/>
    <w:rsid w:val="00871096"/>
    <w:rsid w:val="008710D8"/>
    <w:rsid w:val="00871AA5"/>
    <w:rsid w:val="00871AE3"/>
    <w:rsid w:val="00871DC0"/>
    <w:rsid w:val="00871F09"/>
    <w:rsid w:val="0087287C"/>
    <w:rsid w:val="008735A1"/>
    <w:rsid w:val="00874E86"/>
    <w:rsid w:val="008752A6"/>
    <w:rsid w:val="008755E3"/>
    <w:rsid w:val="00875945"/>
    <w:rsid w:val="00875BFB"/>
    <w:rsid w:val="008765B6"/>
    <w:rsid w:val="0087671B"/>
    <w:rsid w:val="00876C15"/>
    <w:rsid w:val="00877495"/>
    <w:rsid w:val="00877C4A"/>
    <w:rsid w:val="00877D02"/>
    <w:rsid w:val="0088070D"/>
    <w:rsid w:val="00880724"/>
    <w:rsid w:val="00880BA8"/>
    <w:rsid w:val="0088108A"/>
    <w:rsid w:val="008814D9"/>
    <w:rsid w:val="0088212F"/>
    <w:rsid w:val="008825EB"/>
    <w:rsid w:val="0088260D"/>
    <w:rsid w:val="00882EAB"/>
    <w:rsid w:val="00882F30"/>
    <w:rsid w:val="0088329C"/>
    <w:rsid w:val="00883324"/>
    <w:rsid w:val="00883723"/>
    <w:rsid w:val="00883AC9"/>
    <w:rsid w:val="00883D16"/>
    <w:rsid w:val="00883FAF"/>
    <w:rsid w:val="00884144"/>
    <w:rsid w:val="008845F7"/>
    <w:rsid w:val="00884A9D"/>
    <w:rsid w:val="00884DB7"/>
    <w:rsid w:val="00885A07"/>
    <w:rsid w:val="00885DA8"/>
    <w:rsid w:val="00885E1C"/>
    <w:rsid w:val="00886047"/>
    <w:rsid w:val="008862AA"/>
    <w:rsid w:val="008867C6"/>
    <w:rsid w:val="0088714B"/>
    <w:rsid w:val="0088737E"/>
    <w:rsid w:val="0088777F"/>
    <w:rsid w:val="008877E6"/>
    <w:rsid w:val="00887C26"/>
    <w:rsid w:val="00887D52"/>
    <w:rsid w:val="00890089"/>
    <w:rsid w:val="00890461"/>
    <w:rsid w:val="00891190"/>
    <w:rsid w:val="00891202"/>
    <w:rsid w:val="008913A1"/>
    <w:rsid w:val="0089166C"/>
    <w:rsid w:val="008929A0"/>
    <w:rsid w:val="00892FB0"/>
    <w:rsid w:val="00892FBA"/>
    <w:rsid w:val="008930D2"/>
    <w:rsid w:val="008932BB"/>
    <w:rsid w:val="00893CC8"/>
    <w:rsid w:val="00893EF7"/>
    <w:rsid w:val="00893F6B"/>
    <w:rsid w:val="0089476E"/>
    <w:rsid w:val="008947AD"/>
    <w:rsid w:val="0089498A"/>
    <w:rsid w:val="00894BA9"/>
    <w:rsid w:val="00894BDA"/>
    <w:rsid w:val="00894D45"/>
    <w:rsid w:val="00894EB9"/>
    <w:rsid w:val="00895824"/>
    <w:rsid w:val="008959BD"/>
    <w:rsid w:val="008959D1"/>
    <w:rsid w:val="00895F06"/>
    <w:rsid w:val="00895F2A"/>
    <w:rsid w:val="0089612E"/>
    <w:rsid w:val="0089696D"/>
    <w:rsid w:val="00896E68"/>
    <w:rsid w:val="00897180"/>
    <w:rsid w:val="0089789E"/>
    <w:rsid w:val="00897DA7"/>
    <w:rsid w:val="008A069B"/>
    <w:rsid w:val="008A089E"/>
    <w:rsid w:val="008A13C0"/>
    <w:rsid w:val="008A1CE7"/>
    <w:rsid w:val="008A1D4E"/>
    <w:rsid w:val="008A2182"/>
    <w:rsid w:val="008A2970"/>
    <w:rsid w:val="008A4182"/>
    <w:rsid w:val="008A4433"/>
    <w:rsid w:val="008A4627"/>
    <w:rsid w:val="008A4790"/>
    <w:rsid w:val="008A4EEC"/>
    <w:rsid w:val="008A4F12"/>
    <w:rsid w:val="008A55A5"/>
    <w:rsid w:val="008A61D2"/>
    <w:rsid w:val="008A69EF"/>
    <w:rsid w:val="008A6E6B"/>
    <w:rsid w:val="008A7355"/>
    <w:rsid w:val="008A7F3C"/>
    <w:rsid w:val="008A7FA6"/>
    <w:rsid w:val="008B0294"/>
    <w:rsid w:val="008B0626"/>
    <w:rsid w:val="008B070C"/>
    <w:rsid w:val="008B07AE"/>
    <w:rsid w:val="008B09F5"/>
    <w:rsid w:val="008B0BFF"/>
    <w:rsid w:val="008B0CBC"/>
    <w:rsid w:val="008B0CF4"/>
    <w:rsid w:val="008B0D1A"/>
    <w:rsid w:val="008B14AB"/>
    <w:rsid w:val="008B14CD"/>
    <w:rsid w:val="008B1574"/>
    <w:rsid w:val="008B19C4"/>
    <w:rsid w:val="008B1AED"/>
    <w:rsid w:val="008B1DE0"/>
    <w:rsid w:val="008B20A4"/>
    <w:rsid w:val="008B20E5"/>
    <w:rsid w:val="008B22B0"/>
    <w:rsid w:val="008B2758"/>
    <w:rsid w:val="008B2BB0"/>
    <w:rsid w:val="008B3F21"/>
    <w:rsid w:val="008B4226"/>
    <w:rsid w:val="008B4258"/>
    <w:rsid w:val="008B47FB"/>
    <w:rsid w:val="008B4CB5"/>
    <w:rsid w:val="008B50D5"/>
    <w:rsid w:val="008B51D4"/>
    <w:rsid w:val="008B535E"/>
    <w:rsid w:val="008B5A46"/>
    <w:rsid w:val="008B5DF8"/>
    <w:rsid w:val="008B5FBF"/>
    <w:rsid w:val="008B65A3"/>
    <w:rsid w:val="008B697A"/>
    <w:rsid w:val="008B7242"/>
    <w:rsid w:val="008B7436"/>
    <w:rsid w:val="008C0117"/>
    <w:rsid w:val="008C04BB"/>
    <w:rsid w:val="008C06F3"/>
    <w:rsid w:val="008C0E02"/>
    <w:rsid w:val="008C0F17"/>
    <w:rsid w:val="008C1025"/>
    <w:rsid w:val="008C1507"/>
    <w:rsid w:val="008C185F"/>
    <w:rsid w:val="008C1A7D"/>
    <w:rsid w:val="008C206B"/>
    <w:rsid w:val="008C2389"/>
    <w:rsid w:val="008C26BC"/>
    <w:rsid w:val="008C2FA0"/>
    <w:rsid w:val="008C309F"/>
    <w:rsid w:val="008C33AD"/>
    <w:rsid w:val="008C3406"/>
    <w:rsid w:val="008C3ECF"/>
    <w:rsid w:val="008C441F"/>
    <w:rsid w:val="008C4424"/>
    <w:rsid w:val="008C465D"/>
    <w:rsid w:val="008C48EB"/>
    <w:rsid w:val="008C4A1F"/>
    <w:rsid w:val="008C4D12"/>
    <w:rsid w:val="008C4F6B"/>
    <w:rsid w:val="008C5544"/>
    <w:rsid w:val="008C5AC8"/>
    <w:rsid w:val="008C5D60"/>
    <w:rsid w:val="008C60D3"/>
    <w:rsid w:val="008C688A"/>
    <w:rsid w:val="008C75C9"/>
    <w:rsid w:val="008C7623"/>
    <w:rsid w:val="008C76D7"/>
    <w:rsid w:val="008C7BD6"/>
    <w:rsid w:val="008D0610"/>
    <w:rsid w:val="008D090A"/>
    <w:rsid w:val="008D0A4F"/>
    <w:rsid w:val="008D0A88"/>
    <w:rsid w:val="008D0D15"/>
    <w:rsid w:val="008D13BD"/>
    <w:rsid w:val="008D16E6"/>
    <w:rsid w:val="008D1E7E"/>
    <w:rsid w:val="008D2343"/>
    <w:rsid w:val="008D2A12"/>
    <w:rsid w:val="008D2C4A"/>
    <w:rsid w:val="008D2D2E"/>
    <w:rsid w:val="008D38B9"/>
    <w:rsid w:val="008D3CB2"/>
    <w:rsid w:val="008D4409"/>
    <w:rsid w:val="008D462F"/>
    <w:rsid w:val="008D466D"/>
    <w:rsid w:val="008D473D"/>
    <w:rsid w:val="008D4937"/>
    <w:rsid w:val="008D4D6F"/>
    <w:rsid w:val="008D51B1"/>
    <w:rsid w:val="008D55B0"/>
    <w:rsid w:val="008D5BED"/>
    <w:rsid w:val="008D731A"/>
    <w:rsid w:val="008D7623"/>
    <w:rsid w:val="008D7C35"/>
    <w:rsid w:val="008E0109"/>
    <w:rsid w:val="008E030F"/>
    <w:rsid w:val="008E05BB"/>
    <w:rsid w:val="008E0AA8"/>
    <w:rsid w:val="008E1CBE"/>
    <w:rsid w:val="008E1F95"/>
    <w:rsid w:val="008E2117"/>
    <w:rsid w:val="008E242E"/>
    <w:rsid w:val="008E2471"/>
    <w:rsid w:val="008E2873"/>
    <w:rsid w:val="008E334F"/>
    <w:rsid w:val="008E3369"/>
    <w:rsid w:val="008E343D"/>
    <w:rsid w:val="008E4289"/>
    <w:rsid w:val="008E45B8"/>
    <w:rsid w:val="008E4616"/>
    <w:rsid w:val="008E48AD"/>
    <w:rsid w:val="008E4AA9"/>
    <w:rsid w:val="008E4D2C"/>
    <w:rsid w:val="008E4F41"/>
    <w:rsid w:val="008E526F"/>
    <w:rsid w:val="008E54D3"/>
    <w:rsid w:val="008E5CDA"/>
    <w:rsid w:val="008E6483"/>
    <w:rsid w:val="008E67DE"/>
    <w:rsid w:val="008E6F81"/>
    <w:rsid w:val="008E7D84"/>
    <w:rsid w:val="008F02F4"/>
    <w:rsid w:val="008F09C2"/>
    <w:rsid w:val="008F0DEF"/>
    <w:rsid w:val="008F147F"/>
    <w:rsid w:val="008F19B3"/>
    <w:rsid w:val="008F1BBA"/>
    <w:rsid w:val="008F20F0"/>
    <w:rsid w:val="008F23DC"/>
    <w:rsid w:val="008F2C6D"/>
    <w:rsid w:val="008F2C88"/>
    <w:rsid w:val="008F39F2"/>
    <w:rsid w:val="008F3F33"/>
    <w:rsid w:val="008F42D3"/>
    <w:rsid w:val="008F45BF"/>
    <w:rsid w:val="008F50B9"/>
    <w:rsid w:val="008F53E6"/>
    <w:rsid w:val="008F59CF"/>
    <w:rsid w:val="008F635C"/>
    <w:rsid w:val="008F6480"/>
    <w:rsid w:val="008F65DC"/>
    <w:rsid w:val="008F696C"/>
    <w:rsid w:val="008F6BA6"/>
    <w:rsid w:val="008F6F92"/>
    <w:rsid w:val="008F7231"/>
    <w:rsid w:val="008F752D"/>
    <w:rsid w:val="008F7574"/>
    <w:rsid w:val="008F7730"/>
    <w:rsid w:val="008F784D"/>
    <w:rsid w:val="008F7865"/>
    <w:rsid w:val="008F78E1"/>
    <w:rsid w:val="008F7B3C"/>
    <w:rsid w:val="008F7D7C"/>
    <w:rsid w:val="008F7DF4"/>
    <w:rsid w:val="00900764"/>
    <w:rsid w:val="00900948"/>
    <w:rsid w:val="00900B36"/>
    <w:rsid w:val="00900B38"/>
    <w:rsid w:val="00900BC8"/>
    <w:rsid w:val="00900CE6"/>
    <w:rsid w:val="00900D6A"/>
    <w:rsid w:val="00900DC5"/>
    <w:rsid w:val="00900E0C"/>
    <w:rsid w:val="00900EE6"/>
    <w:rsid w:val="00900F53"/>
    <w:rsid w:val="00900F8C"/>
    <w:rsid w:val="00900FC1"/>
    <w:rsid w:val="0090167C"/>
    <w:rsid w:val="009019D1"/>
    <w:rsid w:val="00901D1E"/>
    <w:rsid w:val="00902750"/>
    <w:rsid w:val="00903014"/>
    <w:rsid w:val="00903073"/>
    <w:rsid w:val="00903240"/>
    <w:rsid w:val="00903391"/>
    <w:rsid w:val="0090456B"/>
    <w:rsid w:val="00904C77"/>
    <w:rsid w:val="00905052"/>
    <w:rsid w:val="00905287"/>
    <w:rsid w:val="009053D2"/>
    <w:rsid w:val="0090574F"/>
    <w:rsid w:val="00905851"/>
    <w:rsid w:val="009058E9"/>
    <w:rsid w:val="009059C5"/>
    <w:rsid w:val="00905F8A"/>
    <w:rsid w:val="0090604E"/>
    <w:rsid w:val="0090606A"/>
    <w:rsid w:val="00906354"/>
    <w:rsid w:val="009064C2"/>
    <w:rsid w:val="0090695C"/>
    <w:rsid w:val="00906C6C"/>
    <w:rsid w:val="00906EE8"/>
    <w:rsid w:val="00907231"/>
    <w:rsid w:val="00907963"/>
    <w:rsid w:val="00907D18"/>
    <w:rsid w:val="009101E3"/>
    <w:rsid w:val="00911613"/>
    <w:rsid w:val="00911958"/>
    <w:rsid w:val="009119A8"/>
    <w:rsid w:val="009122E1"/>
    <w:rsid w:val="00912437"/>
    <w:rsid w:val="00912561"/>
    <w:rsid w:val="00912B05"/>
    <w:rsid w:val="00912E10"/>
    <w:rsid w:val="00912FD1"/>
    <w:rsid w:val="009132FD"/>
    <w:rsid w:val="0091385B"/>
    <w:rsid w:val="00913F9B"/>
    <w:rsid w:val="00915D88"/>
    <w:rsid w:val="00915EF3"/>
    <w:rsid w:val="0091670F"/>
    <w:rsid w:val="009167D2"/>
    <w:rsid w:val="0091682F"/>
    <w:rsid w:val="00916881"/>
    <w:rsid w:val="0091691D"/>
    <w:rsid w:val="00916A11"/>
    <w:rsid w:val="00916B4C"/>
    <w:rsid w:val="00916D08"/>
    <w:rsid w:val="00917422"/>
    <w:rsid w:val="009175DE"/>
    <w:rsid w:val="00917C1E"/>
    <w:rsid w:val="00917DF3"/>
    <w:rsid w:val="00917FD1"/>
    <w:rsid w:val="009205A4"/>
    <w:rsid w:val="00921185"/>
    <w:rsid w:val="00921A09"/>
    <w:rsid w:val="00921BC5"/>
    <w:rsid w:val="00921BDE"/>
    <w:rsid w:val="00921DF7"/>
    <w:rsid w:val="00922267"/>
    <w:rsid w:val="0092260E"/>
    <w:rsid w:val="009227E2"/>
    <w:rsid w:val="00922CDA"/>
    <w:rsid w:val="0092301D"/>
    <w:rsid w:val="009232E7"/>
    <w:rsid w:val="009235FE"/>
    <w:rsid w:val="009237DA"/>
    <w:rsid w:val="00923A8D"/>
    <w:rsid w:val="00923C10"/>
    <w:rsid w:val="00923D92"/>
    <w:rsid w:val="00923E31"/>
    <w:rsid w:val="00924207"/>
    <w:rsid w:val="0092436E"/>
    <w:rsid w:val="00924F93"/>
    <w:rsid w:val="0092513E"/>
    <w:rsid w:val="00925899"/>
    <w:rsid w:val="00925BCB"/>
    <w:rsid w:val="00925F78"/>
    <w:rsid w:val="00925FA1"/>
    <w:rsid w:val="009263AA"/>
    <w:rsid w:val="009269BD"/>
    <w:rsid w:val="00926EDA"/>
    <w:rsid w:val="00927349"/>
    <w:rsid w:val="009277CE"/>
    <w:rsid w:val="00927A5F"/>
    <w:rsid w:val="00927DB4"/>
    <w:rsid w:val="0093094C"/>
    <w:rsid w:val="00930C55"/>
    <w:rsid w:val="0093108B"/>
    <w:rsid w:val="00931FC9"/>
    <w:rsid w:val="00932131"/>
    <w:rsid w:val="0093243C"/>
    <w:rsid w:val="00932857"/>
    <w:rsid w:val="00932E8C"/>
    <w:rsid w:val="00933206"/>
    <w:rsid w:val="009332A3"/>
    <w:rsid w:val="0093374B"/>
    <w:rsid w:val="00933A28"/>
    <w:rsid w:val="00933A5C"/>
    <w:rsid w:val="00933C22"/>
    <w:rsid w:val="0093467D"/>
    <w:rsid w:val="00934C3F"/>
    <w:rsid w:val="00934F4D"/>
    <w:rsid w:val="009356E6"/>
    <w:rsid w:val="00935881"/>
    <w:rsid w:val="0093598C"/>
    <w:rsid w:val="00935C4F"/>
    <w:rsid w:val="00935DF5"/>
    <w:rsid w:val="00936046"/>
    <w:rsid w:val="00936452"/>
    <w:rsid w:val="00936B1B"/>
    <w:rsid w:val="00936F1D"/>
    <w:rsid w:val="00936F6A"/>
    <w:rsid w:val="009378DE"/>
    <w:rsid w:val="00937AEB"/>
    <w:rsid w:val="00937B5E"/>
    <w:rsid w:val="009406A0"/>
    <w:rsid w:val="00940780"/>
    <w:rsid w:val="009407F2"/>
    <w:rsid w:val="00941178"/>
    <w:rsid w:val="009412C7"/>
    <w:rsid w:val="00941808"/>
    <w:rsid w:val="00941AAE"/>
    <w:rsid w:val="009420D6"/>
    <w:rsid w:val="009425A6"/>
    <w:rsid w:val="00942600"/>
    <w:rsid w:val="00942A7B"/>
    <w:rsid w:val="00942FBB"/>
    <w:rsid w:val="00943447"/>
    <w:rsid w:val="0094356A"/>
    <w:rsid w:val="00943589"/>
    <w:rsid w:val="00943C54"/>
    <w:rsid w:val="009441E0"/>
    <w:rsid w:val="00944670"/>
    <w:rsid w:val="00944B25"/>
    <w:rsid w:val="00944E7A"/>
    <w:rsid w:val="0094504C"/>
    <w:rsid w:val="0094521E"/>
    <w:rsid w:val="00945E30"/>
    <w:rsid w:val="00945EB7"/>
    <w:rsid w:val="0094618A"/>
    <w:rsid w:val="009468B4"/>
    <w:rsid w:val="009468C1"/>
    <w:rsid w:val="00946CAC"/>
    <w:rsid w:val="00947723"/>
    <w:rsid w:val="00947D83"/>
    <w:rsid w:val="00947ED7"/>
    <w:rsid w:val="00950897"/>
    <w:rsid w:val="0095173D"/>
    <w:rsid w:val="00951865"/>
    <w:rsid w:val="0095197E"/>
    <w:rsid w:val="00951EA2"/>
    <w:rsid w:val="0095208D"/>
    <w:rsid w:val="00952093"/>
    <w:rsid w:val="0095212B"/>
    <w:rsid w:val="0095249A"/>
    <w:rsid w:val="00952689"/>
    <w:rsid w:val="0095269D"/>
    <w:rsid w:val="009527BF"/>
    <w:rsid w:val="0095281B"/>
    <w:rsid w:val="0095285C"/>
    <w:rsid w:val="00952EE2"/>
    <w:rsid w:val="0095319E"/>
    <w:rsid w:val="00953A4C"/>
    <w:rsid w:val="00953FAD"/>
    <w:rsid w:val="00954024"/>
    <w:rsid w:val="00954107"/>
    <w:rsid w:val="009541C8"/>
    <w:rsid w:val="009541EA"/>
    <w:rsid w:val="00954239"/>
    <w:rsid w:val="00954506"/>
    <w:rsid w:val="009548DF"/>
    <w:rsid w:val="00954ADE"/>
    <w:rsid w:val="00954F61"/>
    <w:rsid w:val="00955090"/>
    <w:rsid w:val="0095537A"/>
    <w:rsid w:val="0095541C"/>
    <w:rsid w:val="009554A8"/>
    <w:rsid w:val="00955634"/>
    <w:rsid w:val="00955ABC"/>
    <w:rsid w:val="00955B15"/>
    <w:rsid w:val="0095675A"/>
    <w:rsid w:val="00956AC1"/>
    <w:rsid w:val="00956AF3"/>
    <w:rsid w:val="00956D04"/>
    <w:rsid w:val="00956D63"/>
    <w:rsid w:val="00956F98"/>
    <w:rsid w:val="009570AF"/>
    <w:rsid w:val="00957123"/>
    <w:rsid w:val="009571E0"/>
    <w:rsid w:val="009572A4"/>
    <w:rsid w:val="009605C6"/>
    <w:rsid w:val="00960882"/>
    <w:rsid w:val="0096099C"/>
    <w:rsid w:val="009609B5"/>
    <w:rsid w:val="00960B3D"/>
    <w:rsid w:val="00960C08"/>
    <w:rsid w:val="00960ECF"/>
    <w:rsid w:val="00961463"/>
    <w:rsid w:val="00961491"/>
    <w:rsid w:val="00961542"/>
    <w:rsid w:val="00961560"/>
    <w:rsid w:val="009619BB"/>
    <w:rsid w:val="00961A73"/>
    <w:rsid w:val="00961C02"/>
    <w:rsid w:val="00961D17"/>
    <w:rsid w:val="00961DA3"/>
    <w:rsid w:val="009621E7"/>
    <w:rsid w:val="0096293A"/>
    <w:rsid w:val="0096298E"/>
    <w:rsid w:val="00962F9C"/>
    <w:rsid w:val="009633A5"/>
    <w:rsid w:val="009644F2"/>
    <w:rsid w:val="00964995"/>
    <w:rsid w:val="00964ECE"/>
    <w:rsid w:val="009653B6"/>
    <w:rsid w:val="009654BE"/>
    <w:rsid w:val="009658D8"/>
    <w:rsid w:val="009659E5"/>
    <w:rsid w:val="00965ACC"/>
    <w:rsid w:val="00965C00"/>
    <w:rsid w:val="0096683D"/>
    <w:rsid w:val="00966C64"/>
    <w:rsid w:val="00966F6B"/>
    <w:rsid w:val="0096752F"/>
    <w:rsid w:val="00967756"/>
    <w:rsid w:val="00967D96"/>
    <w:rsid w:val="00967DA1"/>
    <w:rsid w:val="009705D5"/>
    <w:rsid w:val="009707D6"/>
    <w:rsid w:val="009707DE"/>
    <w:rsid w:val="00970A02"/>
    <w:rsid w:val="00970F76"/>
    <w:rsid w:val="00971424"/>
    <w:rsid w:val="00971466"/>
    <w:rsid w:val="0097168E"/>
    <w:rsid w:val="009718DA"/>
    <w:rsid w:val="00971EFA"/>
    <w:rsid w:val="00972277"/>
    <w:rsid w:val="00972540"/>
    <w:rsid w:val="00972EEF"/>
    <w:rsid w:val="0097301E"/>
    <w:rsid w:val="00973572"/>
    <w:rsid w:val="00973826"/>
    <w:rsid w:val="009742BE"/>
    <w:rsid w:val="009743A2"/>
    <w:rsid w:val="009747C8"/>
    <w:rsid w:val="00974902"/>
    <w:rsid w:val="00974E84"/>
    <w:rsid w:val="00975109"/>
    <w:rsid w:val="00975146"/>
    <w:rsid w:val="009752EF"/>
    <w:rsid w:val="00976763"/>
    <w:rsid w:val="00976764"/>
    <w:rsid w:val="00977331"/>
    <w:rsid w:val="00977387"/>
    <w:rsid w:val="0097777D"/>
    <w:rsid w:val="00980096"/>
    <w:rsid w:val="009805FD"/>
    <w:rsid w:val="00980B50"/>
    <w:rsid w:val="0098115B"/>
    <w:rsid w:val="00981638"/>
    <w:rsid w:val="0098167F"/>
    <w:rsid w:val="0098181B"/>
    <w:rsid w:val="0098187B"/>
    <w:rsid w:val="0098199C"/>
    <w:rsid w:val="00981A18"/>
    <w:rsid w:val="00981E35"/>
    <w:rsid w:val="00981F5B"/>
    <w:rsid w:val="00981FFB"/>
    <w:rsid w:val="00982036"/>
    <w:rsid w:val="009828DB"/>
    <w:rsid w:val="00983666"/>
    <w:rsid w:val="0098419A"/>
    <w:rsid w:val="009848D9"/>
    <w:rsid w:val="00984A86"/>
    <w:rsid w:val="00984CD8"/>
    <w:rsid w:val="00985124"/>
    <w:rsid w:val="0098547E"/>
    <w:rsid w:val="009857E3"/>
    <w:rsid w:val="00985927"/>
    <w:rsid w:val="00985F3E"/>
    <w:rsid w:val="00986327"/>
    <w:rsid w:val="00986640"/>
    <w:rsid w:val="00986791"/>
    <w:rsid w:val="00986F5E"/>
    <w:rsid w:val="009874DF"/>
    <w:rsid w:val="00990094"/>
    <w:rsid w:val="009902D4"/>
    <w:rsid w:val="00990329"/>
    <w:rsid w:val="00990394"/>
    <w:rsid w:val="009907F2"/>
    <w:rsid w:val="00990989"/>
    <w:rsid w:val="00990A0E"/>
    <w:rsid w:val="00990E93"/>
    <w:rsid w:val="00991119"/>
    <w:rsid w:val="0099121C"/>
    <w:rsid w:val="0099160F"/>
    <w:rsid w:val="00991958"/>
    <w:rsid w:val="00991EF9"/>
    <w:rsid w:val="009927B8"/>
    <w:rsid w:val="00992B60"/>
    <w:rsid w:val="00992D67"/>
    <w:rsid w:val="00992F99"/>
    <w:rsid w:val="0099454E"/>
    <w:rsid w:val="00994E36"/>
    <w:rsid w:val="009956B2"/>
    <w:rsid w:val="00995F3E"/>
    <w:rsid w:val="00995F83"/>
    <w:rsid w:val="00995FB9"/>
    <w:rsid w:val="00997009"/>
    <w:rsid w:val="009978EA"/>
    <w:rsid w:val="00997A44"/>
    <w:rsid w:val="00997C88"/>
    <w:rsid w:val="00997D21"/>
    <w:rsid w:val="009A020F"/>
    <w:rsid w:val="009A0BFA"/>
    <w:rsid w:val="009A0C95"/>
    <w:rsid w:val="009A0DA9"/>
    <w:rsid w:val="009A13FD"/>
    <w:rsid w:val="009A14D5"/>
    <w:rsid w:val="009A15D8"/>
    <w:rsid w:val="009A16A3"/>
    <w:rsid w:val="009A1826"/>
    <w:rsid w:val="009A24FC"/>
    <w:rsid w:val="009A2834"/>
    <w:rsid w:val="009A2853"/>
    <w:rsid w:val="009A292D"/>
    <w:rsid w:val="009A373A"/>
    <w:rsid w:val="009A37FF"/>
    <w:rsid w:val="009A3996"/>
    <w:rsid w:val="009A39B0"/>
    <w:rsid w:val="009A3EA7"/>
    <w:rsid w:val="009A4289"/>
    <w:rsid w:val="009A4750"/>
    <w:rsid w:val="009A49C8"/>
    <w:rsid w:val="009A4D9B"/>
    <w:rsid w:val="009A4F45"/>
    <w:rsid w:val="009A5535"/>
    <w:rsid w:val="009A5810"/>
    <w:rsid w:val="009A5CB5"/>
    <w:rsid w:val="009A5E05"/>
    <w:rsid w:val="009A6B78"/>
    <w:rsid w:val="009A6FF8"/>
    <w:rsid w:val="009A719A"/>
    <w:rsid w:val="009A7D04"/>
    <w:rsid w:val="009B0062"/>
    <w:rsid w:val="009B089B"/>
    <w:rsid w:val="009B0EBB"/>
    <w:rsid w:val="009B1205"/>
    <w:rsid w:val="009B13BA"/>
    <w:rsid w:val="009B13CE"/>
    <w:rsid w:val="009B1519"/>
    <w:rsid w:val="009B15AF"/>
    <w:rsid w:val="009B1B9D"/>
    <w:rsid w:val="009B1D79"/>
    <w:rsid w:val="009B2148"/>
    <w:rsid w:val="009B23F3"/>
    <w:rsid w:val="009B25C6"/>
    <w:rsid w:val="009B2636"/>
    <w:rsid w:val="009B2654"/>
    <w:rsid w:val="009B2686"/>
    <w:rsid w:val="009B2E16"/>
    <w:rsid w:val="009B33B6"/>
    <w:rsid w:val="009B38D6"/>
    <w:rsid w:val="009B3A9D"/>
    <w:rsid w:val="009B3D25"/>
    <w:rsid w:val="009B4221"/>
    <w:rsid w:val="009B48C9"/>
    <w:rsid w:val="009B4AB7"/>
    <w:rsid w:val="009B54F4"/>
    <w:rsid w:val="009B5D4C"/>
    <w:rsid w:val="009B6435"/>
    <w:rsid w:val="009B67E6"/>
    <w:rsid w:val="009B681D"/>
    <w:rsid w:val="009B6980"/>
    <w:rsid w:val="009B69EE"/>
    <w:rsid w:val="009B6A6C"/>
    <w:rsid w:val="009B706E"/>
    <w:rsid w:val="009B73AE"/>
    <w:rsid w:val="009B77AC"/>
    <w:rsid w:val="009B7C80"/>
    <w:rsid w:val="009B7D4A"/>
    <w:rsid w:val="009B7E69"/>
    <w:rsid w:val="009B7F42"/>
    <w:rsid w:val="009C0141"/>
    <w:rsid w:val="009C04D3"/>
    <w:rsid w:val="009C07DE"/>
    <w:rsid w:val="009C0D25"/>
    <w:rsid w:val="009C0D9B"/>
    <w:rsid w:val="009C1106"/>
    <w:rsid w:val="009C1573"/>
    <w:rsid w:val="009C1A20"/>
    <w:rsid w:val="009C1FA1"/>
    <w:rsid w:val="009C206E"/>
    <w:rsid w:val="009C236D"/>
    <w:rsid w:val="009C2636"/>
    <w:rsid w:val="009C272F"/>
    <w:rsid w:val="009C27DC"/>
    <w:rsid w:val="009C2A67"/>
    <w:rsid w:val="009C3668"/>
    <w:rsid w:val="009C3BFF"/>
    <w:rsid w:val="009C3E59"/>
    <w:rsid w:val="009C44DB"/>
    <w:rsid w:val="009C46AE"/>
    <w:rsid w:val="009C4A48"/>
    <w:rsid w:val="009C4C5A"/>
    <w:rsid w:val="009C4DE1"/>
    <w:rsid w:val="009C5287"/>
    <w:rsid w:val="009C5416"/>
    <w:rsid w:val="009C60A2"/>
    <w:rsid w:val="009C64DC"/>
    <w:rsid w:val="009C655C"/>
    <w:rsid w:val="009C6993"/>
    <w:rsid w:val="009C6F12"/>
    <w:rsid w:val="009C733B"/>
    <w:rsid w:val="009C76B4"/>
    <w:rsid w:val="009C7713"/>
    <w:rsid w:val="009C7931"/>
    <w:rsid w:val="009C794A"/>
    <w:rsid w:val="009C7B4F"/>
    <w:rsid w:val="009C7C60"/>
    <w:rsid w:val="009C7E1B"/>
    <w:rsid w:val="009D0195"/>
    <w:rsid w:val="009D055A"/>
    <w:rsid w:val="009D0585"/>
    <w:rsid w:val="009D0A8F"/>
    <w:rsid w:val="009D15D8"/>
    <w:rsid w:val="009D164C"/>
    <w:rsid w:val="009D177E"/>
    <w:rsid w:val="009D17D7"/>
    <w:rsid w:val="009D1A5D"/>
    <w:rsid w:val="009D1D7F"/>
    <w:rsid w:val="009D202A"/>
    <w:rsid w:val="009D2129"/>
    <w:rsid w:val="009D270C"/>
    <w:rsid w:val="009D2C13"/>
    <w:rsid w:val="009D2DB1"/>
    <w:rsid w:val="009D3AE9"/>
    <w:rsid w:val="009D3D5D"/>
    <w:rsid w:val="009D4052"/>
    <w:rsid w:val="009D40CA"/>
    <w:rsid w:val="009D4953"/>
    <w:rsid w:val="009D4B6B"/>
    <w:rsid w:val="009D4F34"/>
    <w:rsid w:val="009D5682"/>
    <w:rsid w:val="009D5E4C"/>
    <w:rsid w:val="009D5F65"/>
    <w:rsid w:val="009D61AB"/>
    <w:rsid w:val="009D6374"/>
    <w:rsid w:val="009D6782"/>
    <w:rsid w:val="009D6881"/>
    <w:rsid w:val="009D6907"/>
    <w:rsid w:val="009D6BAC"/>
    <w:rsid w:val="009D6D3B"/>
    <w:rsid w:val="009D72CF"/>
    <w:rsid w:val="009D73FA"/>
    <w:rsid w:val="009D77A9"/>
    <w:rsid w:val="009D7FD2"/>
    <w:rsid w:val="009E09E0"/>
    <w:rsid w:val="009E0A40"/>
    <w:rsid w:val="009E1112"/>
    <w:rsid w:val="009E1650"/>
    <w:rsid w:val="009E179A"/>
    <w:rsid w:val="009E17B0"/>
    <w:rsid w:val="009E2012"/>
    <w:rsid w:val="009E2795"/>
    <w:rsid w:val="009E3081"/>
    <w:rsid w:val="009E340D"/>
    <w:rsid w:val="009E3959"/>
    <w:rsid w:val="009E3ABD"/>
    <w:rsid w:val="009E3DE0"/>
    <w:rsid w:val="009E3DED"/>
    <w:rsid w:val="009E3E8D"/>
    <w:rsid w:val="009E4384"/>
    <w:rsid w:val="009E4EC3"/>
    <w:rsid w:val="009E4F88"/>
    <w:rsid w:val="009E5118"/>
    <w:rsid w:val="009E5207"/>
    <w:rsid w:val="009E571D"/>
    <w:rsid w:val="009E57E3"/>
    <w:rsid w:val="009E5804"/>
    <w:rsid w:val="009E5BD8"/>
    <w:rsid w:val="009E5E7C"/>
    <w:rsid w:val="009E6260"/>
    <w:rsid w:val="009E6956"/>
    <w:rsid w:val="009E6BC8"/>
    <w:rsid w:val="009E6F0F"/>
    <w:rsid w:val="009E746C"/>
    <w:rsid w:val="009E7F0E"/>
    <w:rsid w:val="009E7FAD"/>
    <w:rsid w:val="009F0148"/>
    <w:rsid w:val="009F0366"/>
    <w:rsid w:val="009F0788"/>
    <w:rsid w:val="009F0834"/>
    <w:rsid w:val="009F0AE5"/>
    <w:rsid w:val="009F0B12"/>
    <w:rsid w:val="009F0DC9"/>
    <w:rsid w:val="009F1105"/>
    <w:rsid w:val="009F1539"/>
    <w:rsid w:val="009F19A7"/>
    <w:rsid w:val="009F1AFC"/>
    <w:rsid w:val="009F1FA4"/>
    <w:rsid w:val="009F22E2"/>
    <w:rsid w:val="009F23AC"/>
    <w:rsid w:val="009F276E"/>
    <w:rsid w:val="009F27D2"/>
    <w:rsid w:val="009F29C9"/>
    <w:rsid w:val="009F2BDB"/>
    <w:rsid w:val="009F3118"/>
    <w:rsid w:val="009F3230"/>
    <w:rsid w:val="009F36E7"/>
    <w:rsid w:val="009F3E4C"/>
    <w:rsid w:val="009F3E5C"/>
    <w:rsid w:val="009F4186"/>
    <w:rsid w:val="009F46F0"/>
    <w:rsid w:val="009F4DF0"/>
    <w:rsid w:val="009F51C4"/>
    <w:rsid w:val="009F5710"/>
    <w:rsid w:val="009F5B0C"/>
    <w:rsid w:val="009F5F1B"/>
    <w:rsid w:val="009F600A"/>
    <w:rsid w:val="009F6393"/>
    <w:rsid w:val="009F642C"/>
    <w:rsid w:val="009F6A2E"/>
    <w:rsid w:val="009F6D78"/>
    <w:rsid w:val="009F6E3B"/>
    <w:rsid w:val="009F6F2F"/>
    <w:rsid w:val="009F6F61"/>
    <w:rsid w:val="009F7137"/>
    <w:rsid w:val="009F7A6D"/>
    <w:rsid w:val="00A00A9C"/>
    <w:rsid w:val="00A00CA2"/>
    <w:rsid w:val="00A01081"/>
    <w:rsid w:val="00A010D6"/>
    <w:rsid w:val="00A01173"/>
    <w:rsid w:val="00A011D1"/>
    <w:rsid w:val="00A016F6"/>
    <w:rsid w:val="00A01871"/>
    <w:rsid w:val="00A01B1C"/>
    <w:rsid w:val="00A021FA"/>
    <w:rsid w:val="00A02384"/>
    <w:rsid w:val="00A02443"/>
    <w:rsid w:val="00A027FB"/>
    <w:rsid w:val="00A02DC5"/>
    <w:rsid w:val="00A03655"/>
    <w:rsid w:val="00A037AF"/>
    <w:rsid w:val="00A03BB2"/>
    <w:rsid w:val="00A044AD"/>
    <w:rsid w:val="00A0476D"/>
    <w:rsid w:val="00A04865"/>
    <w:rsid w:val="00A0490D"/>
    <w:rsid w:val="00A05827"/>
    <w:rsid w:val="00A0586D"/>
    <w:rsid w:val="00A05BE5"/>
    <w:rsid w:val="00A05CB3"/>
    <w:rsid w:val="00A062D0"/>
    <w:rsid w:val="00A062EF"/>
    <w:rsid w:val="00A0637C"/>
    <w:rsid w:val="00A06630"/>
    <w:rsid w:val="00A06FD6"/>
    <w:rsid w:val="00A072FD"/>
    <w:rsid w:val="00A074D0"/>
    <w:rsid w:val="00A07561"/>
    <w:rsid w:val="00A07BCE"/>
    <w:rsid w:val="00A07FE4"/>
    <w:rsid w:val="00A10213"/>
    <w:rsid w:val="00A1080B"/>
    <w:rsid w:val="00A10953"/>
    <w:rsid w:val="00A10A2C"/>
    <w:rsid w:val="00A10C8A"/>
    <w:rsid w:val="00A11497"/>
    <w:rsid w:val="00A119FB"/>
    <w:rsid w:val="00A11CBD"/>
    <w:rsid w:val="00A11E22"/>
    <w:rsid w:val="00A11F58"/>
    <w:rsid w:val="00A12382"/>
    <w:rsid w:val="00A12442"/>
    <w:rsid w:val="00A12596"/>
    <w:rsid w:val="00A12822"/>
    <w:rsid w:val="00A12AFF"/>
    <w:rsid w:val="00A12B08"/>
    <w:rsid w:val="00A12CE9"/>
    <w:rsid w:val="00A12D1B"/>
    <w:rsid w:val="00A12EDA"/>
    <w:rsid w:val="00A12F76"/>
    <w:rsid w:val="00A13057"/>
    <w:rsid w:val="00A131EC"/>
    <w:rsid w:val="00A13A3B"/>
    <w:rsid w:val="00A13A5D"/>
    <w:rsid w:val="00A13B21"/>
    <w:rsid w:val="00A14325"/>
    <w:rsid w:val="00A14A89"/>
    <w:rsid w:val="00A14BB2"/>
    <w:rsid w:val="00A14EA3"/>
    <w:rsid w:val="00A15267"/>
    <w:rsid w:val="00A15457"/>
    <w:rsid w:val="00A1557F"/>
    <w:rsid w:val="00A15900"/>
    <w:rsid w:val="00A161DA"/>
    <w:rsid w:val="00A1681F"/>
    <w:rsid w:val="00A16C6C"/>
    <w:rsid w:val="00A16FE1"/>
    <w:rsid w:val="00A1790A"/>
    <w:rsid w:val="00A17AC7"/>
    <w:rsid w:val="00A17C1C"/>
    <w:rsid w:val="00A17DB0"/>
    <w:rsid w:val="00A17E9A"/>
    <w:rsid w:val="00A200BA"/>
    <w:rsid w:val="00A20371"/>
    <w:rsid w:val="00A20805"/>
    <w:rsid w:val="00A21552"/>
    <w:rsid w:val="00A216EB"/>
    <w:rsid w:val="00A21926"/>
    <w:rsid w:val="00A221F3"/>
    <w:rsid w:val="00A223B1"/>
    <w:rsid w:val="00A229C9"/>
    <w:rsid w:val="00A2330D"/>
    <w:rsid w:val="00A2386B"/>
    <w:rsid w:val="00A2516E"/>
    <w:rsid w:val="00A25701"/>
    <w:rsid w:val="00A25AE0"/>
    <w:rsid w:val="00A25BB5"/>
    <w:rsid w:val="00A25C24"/>
    <w:rsid w:val="00A26489"/>
    <w:rsid w:val="00A26AED"/>
    <w:rsid w:val="00A26AF2"/>
    <w:rsid w:val="00A26CD1"/>
    <w:rsid w:val="00A27340"/>
    <w:rsid w:val="00A2746E"/>
    <w:rsid w:val="00A27603"/>
    <w:rsid w:val="00A278F9"/>
    <w:rsid w:val="00A27E37"/>
    <w:rsid w:val="00A27F87"/>
    <w:rsid w:val="00A306CE"/>
    <w:rsid w:val="00A30C0C"/>
    <w:rsid w:val="00A30DB8"/>
    <w:rsid w:val="00A30F83"/>
    <w:rsid w:val="00A316D6"/>
    <w:rsid w:val="00A31D95"/>
    <w:rsid w:val="00A31EE0"/>
    <w:rsid w:val="00A320AF"/>
    <w:rsid w:val="00A3216A"/>
    <w:rsid w:val="00A3235B"/>
    <w:rsid w:val="00A32737"/>
    <w:rsid w:val="00A3306B"/>
    <w:rsid w:val="00A3341B"/>
    <w:rsid w:val="00A334B5"/>
    <w:rsid w:val="00A33D75"/>
    <w:rsid w:val="00A34BC9"/>
    <w:rsid w:val="00A35259"/>
    <w:rsid w:val="00A35898"/>
    <w:rsid w:val="00A36287"/>
    <w:rsid w:val="00A367C3"/>
    <w:rsid w:val="00A36E61"/>
    <w:rsid w:val="00A3753C"/>
    <w:rsid w:val="00A37E93"/>
    <w:rsid w:val="00A40067"/>
    <w:rsid w:val="00A40207"/>
    <w:rsid w:val="00A402CA"/>
    <w:rsid w:val="00A40DAD"/>
    <w:rsid w:val="00A41204"/>
    <w:rsid w:val="00A41323"/>
    <w:rsid w:val="00A41506"/>
    <w:rsid w:val="00A4178F"/>
    <w:rsid w:val="00A41B5A"/>
    <w:rsid w:val="00A41B7A"/>
    <w:rsid w:val="00A42737"/>
    <w:rsid w:val="00A42BB2"/>
    <w:rsid w:val="00A42D55"/>
    <w:rsid w:val="00A432DA"/>
    <w:rsid w:val="00A4371F"/>
    <w:rsid w:val="00A43A3E"/>
    <w:rsid w:val="00A442A6"/>
    <w:rsid w:val="00A445B5"/>
    <w:rsid w:val="00A44680"/>
    <w:rsid w:val="00A453FC"/>
    <w:rsid w:val="00A45DBB"/>
    <w:rsid w:val="00A468FF"/>
    <w:rsid w:val="00A46A91"/>
    <w:rsid w:val="00A46EB3"/>
    <w:rsid w:val="00A470B8"/>
    <w:rsid w:val="00A47AE1"/>
    <w:rsid w:val="00A47CE0"/>
    <w:rsid w:val="00A47FB1"/>
    <w:rsid w:val="00A47FD6"/>
    <w:rsid w:val="00A50127"/>
    <w:rsid w:val="00A503BB"/>
    <w:rsid w:val="00A5060E"/>
    <w:rsid w:val="00A50743"/>
    <w:rsid w:val="00A50D36"/>
    <w:rsid w:val="00A51280"/>
    <w:rsid w:val="00A514F4"/>
    <w:rsid w:val="00A5176B"/>
    <w:rsid w:val="00A519FD"/>
    <w:rsid w:val="00A51A13"/>
    <w:rsid w:val="00A51C80"/>
    <w:rsid w:val="00A521C4"/>
    <w:rsid w:val="00A53CB6"/>
    <w:rsid w:val="00A53F3A"/>
    <w:rsid w:val="00A546E8"/>
    <w:rsid w:val="00A54DD5"/>
    <w:rsid w:val="00A54E84"/>
    <w:rsid w:val="00A55271"/>
    <w:rsid w:val="00A56011"/>
    <w:rsid w:val="00A56B92"/>
    <w:rsid w:val="00A56FCD"/>
    <w:rsid w:val="00A5726C"/>
    <w:rsid w:val="00A5750C"/>
    <w:rsid w:val="00A57A84"/>
    <w:rsid w:val="00A57DBA"/>
    <w:rsid w:val="00A57E2C"/>
    <w:rsid w:val="00A6034E"/>
    <w:rsid w:val="00A60419"/>
    <w:rsid w:val="00A60759"/>
    <w:rsid w:val="00A60D25"/>
    <w:rsid w:val="00A61070"/>
    <w:rsid w:val="00A61DD1"/>
    <w:rsid w:val="00A62242"/>
    <w:rsid w:val="00A62276"/>
    <w:rsid w:val="00A62AE2"/>
    <w:rsid w:val="00A62BCA"/>
    <w:rsid w:val="00A62E07"/>
    <w:rsid w:val="00A63182"/>
    <w:rsid w:val="00A6380D"/>
    <w:rsid w:val="00A638A8"/>
    <w:rsid w:val="00A639AF"/>
    <w:rsid w:val="00A63A42"/>
    <w:rsid w:val="00A63CBF"/>
    <w:rsid w:val="00A63D8F"/>
    <w:rsid w:val="00A641EC"/>
    <w:rsid w:val="00A643BA"/>
    <w:rsid w:val="00A64442"/>
    <w:rsid w:val="00A644F2"/>
    <w:rsid w:val="00A64801"/>
    <w:rsid w:val="00A64C0D"/>
    <w:rsid w:val="00A64F8A"/>
    <w:rsid w:val="00A6513C"/>
    <w:rsid w:val="00A6530D"/>
    <w:rsid w:val="00A653DF"/>
    <w:rsid w:val="00A65625"/>
    <w:rsid w:val="00A65DF5"/>
    <w:rsid w:val="00A65F27"/>
    <w:rsid w:val="00A66472"/>
    <w:rsid w:val="00A66852"/>
    <w:rsid w:val="00A671BB"/>
    <w:rsid w:val="00A6738A"/>
    <w:rsid w:val="00A67B43"/>
    <w:rsid w:val="00A67B56"/>
    <w:rsid w:val="00A67E00"/>
    <w:rsid w:val="00A67FF2"/>
    <w:rsid w:val="00A7076B"/>
    <w:rsid w:val="00A70C7D"/>
    <w:rsid w:val="00A70DA8"/>
    <w:rsid w:val="00A70ECA"/>
    <w:rsid w:val="00A71073"/>
    <w:rsid w:val="00A719C0"/>
    <w:rsid w:val="00A722E8"/>
    <w:rsid w:val="00A72446"/>
    <w:rsid w:val="00A72D4C"/>
    <w:rsid w:val="00A737B1"/>
    <w:rsid w:val="00A73909"/>
    <w:rsid w:val="00A73BA2"/>
    <w:rsid w:val="00A73BFE"/>
    <w:rsid w:val="00A74206"/>
    <w:rsid w:val="00A7444A"/>
    <w:rsid w:val="00A7489F"/>
    <w:rsid w:val="00A74C49"/>
    <w:rsid w:val="00A7533B"/>
    <w:rsid w:val="00A770F5"/>
    <w:rsid w:val="00A7740A"/>
    <w:rsid w:val="00A77A2B"/>
    <w:rsid w:val="00A77B4A"/>
    <w:rsid w:val="00A80011"/>
    <w:rsid w:val="00A80449"/>
    <w:rsid w:val="00A804FB"/>
    <w:rsid w:val="00A80C12"/>
    <w:rsid w:val="00A80F68"/>
    <w:rsid w:val="00A81FB8"/>
    <w:rsid w:val="00A82087"/>
    <w:rsid w:val="00A8251E"/>
    <w:rsid w:val="00A82778"/>
    <w:rsid w:val="00A82885"/>
    <w:rsid w:val="00A829F1"/>
    <w:rsid w:val="00A82D58"/>
    <w:rsid w:val="00A82D8D"/>
    <w:rsid w:val="00A8327A"/>
    <w:rsid w:val="00A8330B"/>
    <w:rsid w:val="00A833A2"/>
    <w:rsid w:val="00A8343A"/>
    <w:rsid w:val="00A83627"/>
    <w:rsid w:val="00A8366F"/>
    <w:rsid w:val="00A84056"/>
    <w:rsid w:val="00A84163"/>
    <w:rsid w:val="00A8420E"/>
    <w:rsid w:val="00A84AC2"/>
    <w:rsid w:val="00A84B01"/>
    <w:rsid w:val="00A84BAA"/>
    <w:rsid w:val="00A852F3"/>
    <w:rsid w:val="00A8559E"/>
    <w:rsid w:val="00A85BA2"/>
    <w:rsid w:val="00A85C43"/>
    <w:rsid w:val="00A86A20"/>
    <w:rsid w:val="00A86BB4"/>
    <w:rsid w:val="00A87C76"/>
    <w:rsid w:val="00A87D1B"/>
    <w:rsid w:val="00A87F46"/>
    <w:rsid w:val="00A90418"/>
    <w:rsid w:val="00A9043E"/>
    <w:rsid w:val="00A905A4"/>
    <w:rsid w:val="00A90F93"/>
    <w:rsid w:val="00A911F9"/>
    <w:rsid w:val="00A91570"/>
    <w:rsid w:val="00A91FE8"/>
    <w:rsid w:val="00A92795"/>
    <w:rsid w:val="00A92D4E"/>
    <w:rsid w:val="00A92FE3"/>
    <w:rsid w:val="00A931CF"/>
    <w:rsid w:val="00A9323D"/>
    <w:rsid w:val="00A93B76"/>
    <w:rsid w:val="00A94795"/>
    <w:rsid w:val="00A953A1"/>
    <w:rsid w:val="00A9594A"/>
    <w:rsid w:val="00A95D38"/>
    <w:rsid w:val="00A96014"/>
    <w:rsid w:val="00A9650E"/>
    <w:rsid w:val="00A9668E"/>
    <w:rsid w:val="00A967C5"/>
    <w:rsid w:val="00A9683D"/>
    <w:rsid w:val="00A9711C"/>
    <w:rsid w:val="00A97F38"/>
    <w:rsid w:val="00AA033B"/>
    <w:rsid w:val="00AA0D3E"/>
    <w:rsid w:val="00AA115A"/>
    <w:rsid w:val="00AA17BD"/>
    <w:rsid w:val="00AA1813"/>
    <w:rsid w:val="00AA19EA"/>
    <w:rsid w:val="00AA1B94"/>
    <w:rsid w:val="00AA1C18"/>
    <w:rsid w:val="00AA1D5A"/>
    <w:rsid w:val="00AA1E99"/>
    <w:rsid w:val="00AA219C"/>
    <w:rsid w:val="00AA236A"/>
    <w:rsid w:val="00AA2575"/>
    <w:rsid w:val="00AA27AB"/>
    <w:rsid w:val="00AA2AB6"/>
    <w:rsid w:val="00AA2F76"/>
    <w:rsid w:val="00AA36BF"/>
    <w:rsid w:val="00AA3D35"/>
    <w:rsid w:val="00AA3D5A"/>
    <w:rsid w:val="00AA3DDF"/>
    <w:rsid w:val="00AA3EAD"/>
    <w:rsid w:val="00AA4169"/>
    <w:rsid w:val="00AA41A7"/>
    <w:rsid w:val="00AA474B"/>
    <w:rsid w:val="00AA48BF"/>
    <w:rsid w:val="00AA4BD2"/>
    <w:rsid w:val="00AA4BEF"/>
    <w:rsid w:val="00AA4CBC"/>
    <w:rsid w:val="00AA4D2D"/>
    <w:rsid w:val="00AA4FAA"/>
    <w:rsid w:val="00AA542B"/>
    <w:rsid w:val="00AA5D57"/>
    <w:rsid w:val="00AA5D83"/>
    <w:rsid w:val="00AA640D"/>
    <w:rsid w:val="00AA6501"/>
    <w:rsid w:val="00AA6CB0"/>
    <w:rsid w:val="00AA788D"/>
    <w:rsid w:val="00AA7AAA"/>
    <w:rsid w:val="00AA7CCF"/>
    <w:rsid w:val="00AA7D22"/>
    <w:rsid w:val="00AB0018"/>
    <w:rsid w:val="00AB01F7"/>
    <w:rsid w:val="00AB0634"/>
    <w:rsid w:val="00AB06B0"/>
    <w:rsid w:val="00AB178B"/>
    <w:rsid w:val="00AB1E11"/>
    <w:rsid w:val="00AB2066"/>
    <w:rsid w:val="00AB286A"/>
    <w:rsid w:val="00AB28B9"/>
    <w:rsid w:val="00AB300E"/>
    <w:rsid w:val="00AB3073"/>
    <w:rsid w:val="00AB363A"/>
    <w:rsid w:val="00AB38EA"/>
    <w:rsid w:val="00AB4272"/>
    <w:rsid w:val="00AB46F4"/>
    <w:rsid w:val="00AB4AF8"/>
    <w:rsid w:val="00AB50B0"/>
    <w:rsid w:val="00AB53A9"/>
    <w:rsid w:val="00AB541A"/>
    <w:rsid w:val="00AB554D"/>
    <w:rsid w:val="00AB5616"/>
    <w:rsid w:val="00AB5623"/>
    <w:rsid w:val="00AB5729"/>
    <w:rsid w:val="00AB5770"/>
    <w:rsid w:val="00AB5797"/>
    <w:rsid w:val="00AB59B8"/>
    <w:rsid w:val="00AB5E75"/>
    <w:rsid w:val="00AB60A4"/>
    <w:rsid w:val="00AB63E7"/>
    <w:rsid w:val="00AB6851"/>
    <w:rsid w:val="00AB689C"/>
    <w:rsid w:val="00AB6A25"/>
    <w:rsid w:val="00AB6B62"/>
    <w:rsid w:val="00AB6CCD"/>
    <w:rsid w:val="00AB7088"/>
    <w:rsid w:val="00AB736B"/>
    <w:rsid w:val="00AB76AA"/>
    <w:rsid w:val="00AB7771"/>
    <w:rsid w:val="00AB7F98"/>
    <w:rsid w:val="00AC03BB"/>
    <w:rsid w:val="00AC0573"/>
    <w:rsid w:val="00AC06E0"/>
    <w:rsid w:val="00AC0857"/>
    <w:rsid w:val="00AC16A0"/>
    <w:rsid w:val="00AC1991"/>
    <w:rsid w:val="00AC2135"/>
    <w:rsid w:val="00AC232E"/>
    <w:rsid w:val="00AC245F"/>
    <w:rsid w:val="00AC3041"/>
    <w:rsid w:val="00AC3066"/>
    <w:rsid w:val="00AC32BC"/>
    <w:rsid w:val="00AC3A23"/>
    <w:rsid w:val="00AC3B0B"/>
    <w:rsid w:val="00AC3CE1"/>
    <w:rsid w:val="00AC3EBC"/>
    <w:rsid w:val="00AC483A"/>
    <w:rsid w:val="00AC49ED"/>
    <w:rsid w:val="00AC4E65"/>
    <w:rsid w:val="00AC4EB4"/>
    <w:rsid w:val="00AC514B"/>
    <w:rsid w:val="00AC55EA"/>
    <w:rsid w:val="00AC562E"/>
    <w:rsid w:val="00AC57A5"/>
    <w:rsid w:val="00AC5978"/>
    <w:rsid w:val="00AC59E3"/>
    <w:rsid w:val="00AC5A39"/>
    <w:rsid w:val="00AC5BC4"/>
    <w:rsid w:val="00AC6D2C"/>
    <w:rsid w:val="00AC7D7C"/>
    <w:rsid w:val="00AD05BE"/>
    <w:rsid w:val="00AD0C70"/>
    <w:rsid w:val="00AD1564"/>
    <w:rsid w:val="00AD194B"/>
    <w:rsid w:val="00AD1990"/>
    <w:rsid w:val="00AD2597"/>
    <w:rsid w:val="00AD28E4"/>
    <w:rsid w:val="00AD407B"/>
    <w:rsid w:val="00AD44E2"/>
    <w:rsid w:val="00AD4541"/>
    <w:rsid w:val="00AD4623"/>
    <w:rsid w:val="00AD4669"/>
    <w:rsid w:val="00AD47CC"/>
    <w:rsid w:val="00AD4E4F"/>
    <w:rsid w:val="00AD517F"/>
    <w:rsid w:val="00AD522A"/>
    <w:rsid w:val="00AD5496"/>
    <w:rsid w:val="00AD551B"/>
    <w:rsid w:val="00AD5880"/>
    <w:rsid w:val="00AD5959"/>
    <w:rsid w:val="00AD5EC5"/>
    <w:rsid w:val="00AD698A"/>
    <w:rsid w:val="00AD7645"/>
    <w:rsid w:val="00AD7D42"/>
    <w:rsid w:val="00AD7E90"/>
    <w:rsid w:val="00AE04F9"/>
    <w:rsid w:val="00AE0510"/>
    <w:rsid w:val="00AE0744"/>
    <w:rsid w:val="00AE0A81"/>
    <w:rsid w:val="00AE0DA2"/>
    <w:rsid w:val="00AE12B8"/>
    <w:rsid w:val="00AE179F"/>
    <w:rsid w:val="00AE1AA1"/>
    <w:rsid w:val="00AE20A7"/>
    <w:rsid w:val="00AE22CE"/>
    <w:rsid w:val="00AE23CB"/>
    <w:rsid w:val="00AE2590"/>
    <w:rsid w:val="00AE37C2"/>
    <w:rsid w:val="00AE380E"/>
    <w:rsid w:val="00AE402F"/>
    <w:rsid w:val="00AE430C"/>
    <w:rsid w:val="00AE4BE3"/>
    <w:rsid w:val="00AE4E72"/>
    <w:rsid w:val="00AE50AD"/>
    <w:rsid w:val="00AE50DB"/>
    <w:rsid w:val="00AE50F7"/>
    <w:rsid w:val="00AE5F25"/>
    <w:rsid w:val="00AE654D"/>
    <w:rsid w:val="00AE6647"/>
    <w:rsid w:val="00AE6747"/>
    <w:rsid w:val="00AE6889"/>
    <w:rsid w:val="00AE6AE6"/>
    <w:rsid w:val="00AE6BAB"/>
    <w:rsid w:val="00AE6E54"/>
    <w:rsid w:val="00AE6F28"/>
    <w:rsid w:val="00AE719D"/>
    <w:rsid w:val="00AE7B4B"/>
    <w:rsid w:val="00AE7E22"/>
    <w:rsid w:val="00AE7E38"/>
    <w:rsid w:val="00AE7EA7"/>
    <w:rsid w:val="00AF0357"/>
    <w:rsid w:val="00AF05A8"/>
    <w:rsid w:val="00AF0626"/>
    <w:rsid w:val="00AF0767"/>
    <w:rsid w:val="00AF0FD1"/>
    <w:rsid w:val="00AF1125"/>
    <w:rsid w:val="00AF2676"/>
    <w:rsid w:val="00AF2C8D"/>
    <w:rsid w:val="00AF2D03"/>
    <w:rsid w:val="00AF327F"/>
    <w:rsid w:val="00AF3604"/>
    <w:rsid w:val="00AF3BAD"/>
    <w:rsid w:val="00AF3C90"/>
    <w:rsid w:val="00AF4033"/>
    <w:rsid w:val="00AF407D"/>
    <w:rsid w:val="00AF4271"/>
    <w:rsid w:val="00AF4365"/>
    <w:rsid w:val="00AF438E"/>
    <w:rsid w:val="00AF470B"/>
    <w:rsid w:val="00AF4BD7"/>
    <w:rsid w:val="00AF4DE3"/>
    <w:rsid w:val="00AF5280"/>
    <w:rsid w:val="00AF5333"/>
    <w:rsid w:val="00AF5418"/>
    <w:rsid w:val="00AF564F"/>
    <w:rsid w:val="00AF5735"/>
    <w:rsid w:val="00AF596E"/>
    <w:rsid w:val="00AF5ABB"/>
    <w:rsid w:val="00AF6674"/>
    <w:rsid w:val="00AF7DF6"/>
    <w:rsid w:val="00AF7F61"/>
    <w:rsid w:val="00B002C0"/>
    <w:rsid w:val="00B003C0"/>
    <w:rsid w:val="00B00519"/>
    <w:rsid w:val="00B011F6"/>
    <w:rsid w:val="00B0121B"/>
    <w:rsid w:val="00B01501"/>
    <w:rsid w:val="00B02569"/>
    <w:rsid w:val="00B028A2"/>
    <w:rsid w:val="00B0306F"/>
    <w:rsid w:val="00B030F0"/>
    <w:rsid w:val="00B03132"/>
    <w:rsid w:val="00B031C4"/>
    <w:rsid w:val="00B03284"/>
    <w:rsid w:val="00B03479"/>
    <w:rsid w:val="00B0363F"/>
    <w:rsid w:val="00B0395A"/>
    <w:rsid w:val="00B03BBA"/>
    <w:rsid w:val="00B03C93"/>
    <w:rsid w:val="00B03EE4"/>
    <w:rsid w:val="00B0402A"/>
    <w:rsid w:val="00B046FB"/>
    <w:rsid w:val="00B04783"/>
    <w:rsid w:val="00B051E9"/>
    <w:rsid w:val="00B05B18"/>
    <w:rsid w:val="00B05C2B"/>
    <w:rsid w:val="00B05CA2"/>
    <w:rsid w:val="00B06551"/>
    <w:rsid w:val="00B068AB"/>
    <w:rsid w:val="00B0754E"/>
    <w:rsid w:val="00B076A7"/>
    <w:rsid w:val="00B07D00"/>
    <w:rsid w:val="00B07F88"/>
    <w:rsid w:val="00B10139"/>
    <w:rsid w:val="00B102FB"/>
    <w:rsid w:val="00B107FC"/>
    <w:rsid w:val="00B10B2A"/>
    <w:rsid w:val="00B1103F"/>
    <w:rsid w:val="00B1162B"/>
    <w:rsid w:val="00B12650"/>
    <w:rsid w:val="00B12959"/>
    <w:rsid w:val="00B129F0"/>
    <w:rsid w:val="00B12A68"/>
    <w:rsid w:val="00B12C17"/>
    <w:rsid w:val="00B12D85"/>
    <w:rsid w:val="00B12DB4"/>
    <w:rsid w:val="00B12FE0"/>
    <w:rsid w:val="00B13097"/>
    <w:rsid w:val="00B13AEB"/>
    <w:rsid w:val="00B13B96"/>
    <w:rsid w:val="00B13CB3"/>
    <w:rsid w:val="00B1405A"/>
    <w:rsid w:val="00B14374"/>
    <w:rsid w:val="00B14A45"/>
    <w:rsid w:val="00B150D8"/>
    <w:rsid w:val="00B151B8"/>
    <w:rsid w:val="00B15CF1"/>
    <w:rsid w:val="00B160B3"/>
    <w:rsid w:val="00B168AE"/>
    <w:rsid w:val="00B16A90"/>
    <w:rsid w:val="00B16D09"/>
    <w:rsid w:val="00B17A40"/>
    <w:rsid w:val="00B20100"/>
    <w:rsid w:val="00B20877"/>
    <w:rsid w:val="00B20B78"/>
    <w:rsid w:val="00B20D6F"/>
    <w:rsid w:val="00B20F40"/>
    <w:rsid w:val="00B2133B"/>
    <w:rsid w:val="00B213E7"/>
    <w:rsid w:val="00B215D1"/>
    <w:rsid w:val="00B2167B"/>
    <w:rsid w:val="00B216CA"/>
    <w:rsid w:val="00B217F5"/>
    <w:rsid w:val="00B21DEE"/>
    <w:rsid w:val="00B22A0B"/>
    <w:rsid w:val="00B22E8A"/>
    <w:rsid w:val="00B2319E"/>
    <w:rsid w:val="00B23444"/>
    <w:rsid w:val="00B234C3"/>
    <w:rsid w:val="00B2460E"/>
    <w:rsid w:val="00B24754"/>
    <w:rsid w:val="00B2530D"/>
    <w:rsid w:val="00B2571E"/>
    <w:rsid w:val="00B25B72"/>
    <w:rsid w:val="00B260EB"/>
    <w:rsid w:val="00B261D8"/>
    <w:rsid w:val="00B26515"/>
    <w:rsid w:val="00B2662F"/>
    <w:rsid w:val="00B279D2"/>
    <w:rsid w:val="00B27C42"/>
    <w:rsid w:val="00B301F1"/>
    <w:rsid w:val="00B305BC"/>
    <w:rsid w:val="00B30865"/>
    <w:rsid w:val="00B30C1B"/>
    <w:rsid w:val="00B30C51"/>
    <w:rsid w:val="00B311CC"/>
    <w:rsid w:val="00B312AE"/>
    <w:rsid w:val="00B31646"/>
    <w:rsid w:val="00B32225"/>
    <w:rsid w:val="00B3276E"/>
    <w:rsid w:val="00B327F3"/>
    <w:rsid w:val="00B32A3F"/>
    <w:rsid w:val="00B32E59"/>
    <w:rsid w:val="00B336B9"/>
    <w:rsid w:val="00B337D2"/>
    <w:rsid w:val="00B33BCE"/>
    <w:rsid w:val="00B33C3E"/>
    <w:rsid w:val="00B34419"/>
    <w:rsid w:val="00B345A4"/>
    <w:rsid w:val="00B3495C"/>
    <w:rsid w:val="00B34C13"/>
    <w:rsid w:val="00B34EDD"/>
    <w:rsid w:val="00B34FB8"/>
    <w:rsid w:val="00B352DA"/>
    <w:rsid w:val="00B353AA"/>
    <w:rsid w:val="00B35A4D"/>
    <w:rsid w:val="00B35F77"/>
    <w:rsid w:val="00B36107"/>
    <w:rsid w:val="00B36481"/>
    <w:rsid w:val="00B3650B"/>
    <w:rsid w:val="00B36BAE"/>
    <w:rsid w:val="00B36C76"/>
    <w:rsid w:val="00B372B2"/>
    <w:rsid w:val="00B37845"/>
    <w:rsid w:val="00B37F43"/>
    <w:rsid w:val="00B40001"/>
    <w:rsid w:val="00B4022A"/>
    <w:rsid w:val="00B40579"/>
    <w:rsid w:val="00B40CE1"/>
    <w:rsid w:val="00B40E39"/>
    <w:rsid w:val="00B4118A"/>
    <w:rsid w:val="00B41497"/>
    <w:rsid w:val="00B41587"/>
    <w:rsid w:val="00B41753"/>
    <w:rsid w:val="00B41AE2"/>
    <w:rsid w:val="00B41F42"/>
    <w:rsid w:val="00B4204F"/>
    <w:rsid w:val="00B42066"/>
    <w:rsid w:val="00B42A16"/>
    <w:rsid w:val="00B42A9A"/>
    <w:rsid w:val="00B42EB9"/>
    <w:rsid w:val="00B43731"/>
    <w:rsid w:val="00B438A0"/>
    <w:rsid w:val="00B43DCE"/>
    <w:rsid w:val="00B44438"/>
    <w:rsid w:val="00B444AE"/>
    <w:rsid w:val="00B446FE"/>
    <w:rsid w:val="00B447F9"/>
    <w:rsid w:val="00B448C2"/>
    <w:rsid w:val="00B44972"/>
    <w:rsid w:val="00B44E9D"/>
    <w:rsid w:val="00B4517E"/>
    <w:rsid w:val="00B451F7"/>
    <w:rsid w:val="00B45421"/>
    <w:rsid w:val="00B45720"/>
    <w:rsid w:val="00B46030"/>
    <w:rsid w:val="00B4651D"/>
    <w:rsid w:val="00B46725"/>
    <w:rsid w:val="00B4698E"/>
    <w:rsid w:val="00B46F53"/>
    <w:rsid w:val="00B47DD7"/>
    <w:rsid w:val="00B50206"/>
    <w:rsid w:val="00B50AB3"/>
    <w:rsid w:val="00B50B6C"/>
    <w:rsid w:val="00B50D1D"/>
    <w:rsid w:val="00B51254"/>
    <w:rsid w:val="00B51526"/>
    <w:rsid w:val="00B5156A"/>
    <w:rsid w:val="00B5170C"/>
    <w:rsid w:val="00B51C5E"/>
    <w:rsid w:val="00B520E1"/>
    <w:rsid w:val="00B52B63"/>
    <w:rsid w:val="00B52C92"/>
    <w:rsid w:val="00B52CAB"/>
    <w:rsid w:val="00B52E09"/>
    <w:rsid w:val="00B53D85"/>
    <w:rsid w:val="00B53E0E"/>
    <w:rsid w:val="00B5442C"/>
    <w:rsid w:val="00B54ABE"/>
    <w:rsid w:val="00B54DF9"/>
    <w:rsid w:val="00B55323"/>
    <w:rsid w:val="00B55494"/>
    <w:rsid w:val="00B554A6"/>
    <w:rsid w:val="00B55533"/>
    <w:rsid w:val="00B555AF"/>
    <w:rsid w:val="00B556DF"/>
    <w:rsid w:val="00B5577C"/>
    <w:rsid w:val="00B55C18"/>
    <w:rsid w:val="00B55FAC"/>
    <w:rsid w:val="00B5657B"/>
    <w:rsid w:val="00B56ADC"/>
    <w:rsid w:val="00B56C78"/>
    <w:rsid w:val="00B56CA6"/>
    <w:rsid w:val="00B56DB3"/>
    <w:rsid w:val="00B56E8B"/>
    <w:rsid w:val="00B57067"/>
    <w:rsid w:val="00B573C2"/>
    <w:rsid w:val="00B574CB"/>
    <w:rsid w:val="00B576E5"/>
    <w:rsid w:val="00B579E2"/>
    <w:rsid w:val="00B6024A"/>
    <w:rsid w:val="00B60441"/>
    <w:rsid w:val="00B60A17"/>
    <w:rsid w:val="00B60C7E"/>
    <w:rsid w:val="00B617CA"/>
    <w:rsid w:val="00B62014"/>
    <w:rsid w:val="00B62669"/>
    <w:rsid w:val="00B62874"/>
    <w:rsid w:val="00B63221"/>
    <w:rsid w:val="00B6365C"/>
    <w:rsid w:val="00B6384A"/>
    <w:rsid w:val="00B64380"/>
    <w:rsid w:val="00B643CC"/>
    <w:rsid w:val="00B6465F"/>
    <w:rsid w:val="00B649ED"/>
    <w:rsid w:val="00B64AA0"/>
    <w:rsid w:val="00B64E89"/>
    <w:rsid w:val="00B65351"/>
    <w:rsid w:val="00B65A26"/>
    <w:rsid w:val="00B65B32"/>
    <w:rsid w:val="00B65CCB"/>
    <w:rsid w:val="00B65E95"/>
    <w:rsid w:val="00B65FF2"/>
    <w:rsid w:val="00B66029"/>
    <w:rsid w:val="00B66066"/>
    <w:rsid w:val="00B662F9"/>
    <w:rsid w:val="00B67502"/>
    <w:rsid w:val="00B67FCC"/>
    <w:rsid w:val="00B70170"/>
    <w:rsid w:val="00B70E47"/>
    <w:rsid w:val="00B71151"/>
    <w:rsid w:val="00B71879"/>
    <w:rsid w:val="00B71B17"/>
    <w:rsid w:val="00B72249"/>
    <w:rsid w:val="00B73008"/>
    <w:rsid w:val="00B730D2"/>
    <w:rsid w:val="00B7344A"/>
    <w:rsid w:val="00B73539"/>
    <w:rsid w:val="00B73828"/>
    <w:rsid w:val="00B73D68"/>
    <w:rsid w:val="00B741F8"/>
    <w:rsid w:val="00B7460A"/>
    <w:rsid w:val="00B748D6"/>
    <w:rsid w:val="00B74A5C"/>
    <w:rsid w:val="00B752A3"/>
    <w:rsid w:val="00B7568D"/>
    <w:rsid w:val="00B75A64"/>
    <w:rsid w:val="00B75BDE"/>
    <w:rsid w:val="00B75F03"/>
    <w:rsid w:val="00B761C3"/>
    <w:rsid w:val="00B76399"/>
    <w:rsid w:val="00B763E5"/>
    <w:rsid w:val="00B7655F"/>
    <w:rsid w:val="00B7692B"/>
    <w:rsid w:val="00B77011"/>
    <w:rsid w:val="00B77012"/>
    <w:rsid w:val="00B7720A"/>
    <w:rsid w:val="00B77C0D"/>
    <w:rsid w:val="00B8085A"/>
    <w:rsid w:val="00B80893"/>
    <w:rsid w:val="00B80926"/>
    <w:rsid w:val="00B80AA3"/>
    <w:rsid w:val="00B80C3B"/>
    <w:rsid w:val="00B80D72"/>
    <w:rsid w:val="00B80E21"/>
    <w:rsid w:val="00B812E4"/>
    <w:rsid w:val="00B81677"/>
    <w:rsid w:val="00B818D3"/>
    <w:rsid w:val="00B81AEB"/>
    <w:rsid w:val="00B82095"/>
    <w:rsid w:val="00B82270"/>
    <w:rsid w:val="00B826B6"/>
    <w:rsid w:val="00B82705"/>
    <w:rsid w:val="00B82F6F"/>
    <w:rsid w:val="00B83630"/>
    <w:rsid w:val="00B83887"/>
    <w:rsid w:val="00B839B7"/>
    <w:rsid w:val="00B84807"/>
    <w:rsid w:val="00B84C48"/>
    <w:rsid w:val="00B84CA6"/>
    <w:rsid w:val="00B85732"/>
    <w:rsid w:val="00B860A3"/>
    <w:rsid w:val="00B8671B"/>
    <w:rsid w:val="00B86B87"/>
    <w:rsid w:val="00B8705C"/>
    <w:rsid w:val="00B87190"/>
    <w:rsid w:val="00B8719B"/>
    <w:rsid w:val="00B87203"/>
    <w:rsid w:val="00B873C8"/>
    <w:rsid w:val="00B87946"/>
    <w:rsid w:val="00B9058E"/>
    <w:rsid w:val="00B9092F"/>
    <w:rsid w:val="00B90D17"/>
    <w:rsid w:val="00B9101C"/>
    <w:rsid w:val="00B91197"/>
    <w:rsid w:val="00B91342"/>
    <w:rsid w:val="00B913C7"/>
    <w:rsid w:val="00B91D5F"/>
    <w:rsid w:val="00B922CC"/>
    <w:rsid w:val="00B92359"/>
    <w:rsid w:val="00B923C2"/>
    <w:rsid w:val="00B92554"/>
    <w:rsid w:val="00B92792"/>
    <w:rsid w:val="00B928D8"/>
    <w:rsid w:val="00B92DC3"/>
    <w:rsid w:val="00B930C3"/>
    <w:rsid w:val="00B93388"/>
    <w:rsid w:val="00B93A65"/>
    <w:rsid w:val="00B94483"/>
    <w:rsid w:val="00B948BE"/>
    <w:rsid w:val="00B952A6"/>
    <w:rsid w:val="00B95379"/>
    <w:rsid w:val="00B9544A"/>
    <w:rsid w:val="00B95747"/>
    <w:rsid w:val="00B95AA7"/>
    <w:rsid w:val="00B95DF4"/>
    <w:rsid w:val="00B962F9"/>
    <w:rsid w:val="00B963F5"/>
    <w:rsid w:val="00B9667E"/>
    <w:rsid w:val="00B96894"/>
    <w:rsid w:val="00B9699F"/>
    <w:rsid w:val="00B96BF0"/>
    <w:rsid w:val="00B96F9F"/>
    <w:rsid w:val="00B974A9"/>
    <w:rsid w:val="00B979DE"/>
    <w:rsid w:val="00B97F83"/>
    <w:rsid w:val="00BA0474"/>
    <w:rsid w:val="00BA069D"/>
    <w:rsid w:val="00BA0A8A"/>
    <w:rsid w:val="00BA0B1D"/>
    <w:rsid w:val="00BA0F4E"/>
    <w:rsid w:val="00BA0FC3"/>
    <w:rsid w:val="00BA0FC4"/>
    <w:rsid w:val="00BA1066"/>
    <w:rsid w:val="00BA117C"/>
    <w:rsid w:val="00BA12CC"/>
    <w:rsid w:val="00BA1907"/>
    <w:rsid w:val="00BA21EB"/>
    <w:rsid w:val="00BA22F7"/>
    <w:rsid w:val="00BA25A2"/>
    <w:rsid w:val="00BA260D"/>
    <w:rsid w:val="00BA2B3C"/>
    <w:rsid w:val="00BA35DB"/>
    <w:rsid w:val="00BA361A"/>
    <w:rsid w:val="00BA366A"/>
    <w:rsid w:val="00BA37C3"/>
    <w:rsid w:val="00BA3D8F"/>
    <w:rsid w:val="00BA4310"/>
    <w:rsid w:val="00BA4691"/>
    <w:rsid w:val="00BA49EB"/>
    <w:rsid w:val="00BA4A26"/>
    <w:rsid w:val="00BA4E72"/>
    <w:rsid w:val="00BA4EB6"/>
    <w:rsid w:val="00BA5206"/>
    <w:rsid w:val="00BA56B6"/>
    <w:rsid w:val="00BA5C93"/>
    <w:rsid w:val="00BA5EB8"/>
    <w:rsid w:val="00BA5F6A"/>
    <w:rsid w:val="00BA6015"/>
    <w:rsid w:val="00BA6065"/>
    <w:rsid w:val="00BA63F3"/>
    <w:rsid w:val="00BA688B"/>
    <w:rsid w:val="00BA6942"/>
    <w:rsid w:val="00BA6E42"/>
    <w:rsid w:val="00BA70A5"/>
    <w:rsid w:val="00BA7743"/>
    <w:rsid w:val="00BA7CA8"/>
    <w:rsid w:val="00BB0470"/>
    <w:rsid w:val="00BB04CF"/>
    <w:rsid w:val="00BB1047"/>
    <w:rsid w:val="00BB10C6"/>
    <w:rsid w:val="00BB10E8"/>
    <w:rsid w:val="00BB1E19"/>
    <w:rsid w:val="00BB1FBF"/>
    <w:rsid w:val="00BB205B"/>
    <w:rsid w:val="00BB20A6"/>
    <w:rsid w:val="00BB25F2"/>
    <w:rsid w:val="00BB2F30"/>
    <w:rsid w:val="00BB2F4E"/>
    <w:rsid w:val="00BB34B2"/>
    <w:rsid w:val="00BB357D"/>
    <w:rsid w:val="00BB369E"/>
    <w:rsid w:val="00BB38DA"/>
    <w:rsid w:val="00BB3B63"/>
    <w:rsid w:val="00BB3F5C"/>
    <w:rsid w:val="00BB4205"/>
    <w:rsid w:val="00BB447D"/>
    <w:rsid w:val="00BB45F5"/>
    <w:rsid w:val="00BB4A4E"/>
    <w:rsid w:val="00BB4D1A"/>
    <w:rsid w:val="00BB4F74"/>
    <w:rsid w:val="00BB51E9"/>
    <w:rsid w:val="00BB53CA"/>
    <w:rsid w:val="00BB54D9"/>
    <w:rsid w:val="00BB5576"/>
    <w:rsid w:val="00BB55B1"/>
    <w:rsid w:val="00BB5F99"/>
    <w:rsid w:val="00BB62B1"/>
    <w:rsid w:val="00BB67D0"/>
    <w:rsid w:val="00BB6C3D"/>
    <w:rsid w:val="00BB78A8"/>
    <w:rsid w:val="00BC0394"/>
    <w:rsid w:val="00BC091C"/>
    <w:rsid w:val="00BC1085"/>
    <w:rsid w:val="00BC1214"/>
    <w:rsid w:val="00BC1D7B"/>
    <w:rsid w:val="00BC202C"/>
    <w:rsid w:val="00BC21B4"/>
    <w:rsid w:val="00BC2504"/>
    <w:rsid w:val="00BC2551"/>
    <w:rsid w:val="00BC2CFF"/>
    <w:rsid w:val="00BC34FE"/>
    <w:rsid w:val="00BC3588"/>
    <w:rsid w:val="00BC3B59"/>
    <w:rsid w:val="00BC3CD4"/>
    <w:rsid w:val="00BC3D69"/>
    <w:rsid w:val="00BC3D88"/>
    <w:rsid w:val="00BC46ED"/>
    <w:rsid w:val="00BC47D4"/>
    <w:rsid w:val="00BC4A0D"/>
    <w:rsid w:val="00BC4A2F"/>
    <w:rsid w:val="00BC4A57"/>
    <w:rsid w:val="00BC4BF9"/>
    <w:rsid w:val="00BC5845"/>
    <w:rsid w:val="00BC5A32"/>
    <w:rsid w:val="00BC5C81"/>
    <w:rsid w:val="00BC6219"/>
    <w:rsid w:val="00BC6404"/>
    <w:rsid w:val="00BC720A"/>
    <w:rsid w:val="00BC7329"/>
    <w:rsid w:val="00BC7CA1"/>
    <w:rsid w:val="00BC7D7C"/>
    <w:rsid w:val="00BD025B"/>
    <w:rsid w:val="00BD04F6"/>
    <w:rsid w:val="00BD0B94"/>
    <w:rsid w:val="00BD0C63"/>
    <w:rsid w:val="00BD10EC"/>
    <w:rsid w:val="00BD1302"/>
    <w:rsid w:val="00BD13B6"/>
    <w:rsid w:val="00BD1843"/>
    <w:rsid w:val="00BD1F06"/>
    <w:rsid w:val="00BD1F3F"/>
    <w:rsid w:val="00BD2157"/>
    <w:rsid w:val="00BD237A"/>
    <w:rsid w:val="00BD25D2"/>
    <w:rsid w:val="00BD280D"/>
    <w:rsid w:val="00BD2A1A"/>
    <w:rsid w:val="00BD2AD3"/>
    <w:rsid w:val="00BD2C4F"/>
    <w:rsid w:val="00BD2D80"/>
    <w:rsid w:val="00BD2EDC"/>
    <w:rsid w:val="00BD328F"/>
    <w:rsid w:val="00BD3556"/>
    <w:rsid w:val="00BD3D63"/>
    <w:rsid w:val="00BD44D8"/>
    <w:rsid w:val="00BD47BF"/>
    <w:rsid w:val="00BD4856"/>
    <w:rsid w:val="00BD4860"/>
    <w:rsid w:val="00BD48B3"/>
    <w:rsid w:val="00BD4A8D"/>
    <w:rsid w:val="00BD55E3"/>
    <w:rsid w:val="00BD5A99"/>
    <w:rsid w:val="00BD5EAD"/>
    <w:rsid w:val="00BD5F61"/>
    <w:rsid w:val="00BD6372"/>
    <w:rsid w:val="00BD6452"/>
    <w:rsid w:val="00BD65B7"/>
    <w:rsid w:val="00BD66C9"/>
    <w:rsid w:val="00BD6A85"/>
    <w:rsid w:val="00BD6F1C"/>
    <w:rsid w:val="00BD75C7"/>
    <w:rsid w:val="00BD772A"/>
    <w:rsid w:val="00BD7BCB"/>
    <w:rsid w:val="00BD7CB0"/>
    <w:rsid w:val="00BE084A"/>
    <w:rsid w:val="00BE0E1D"/>
    <w:rsid w:val="00BE19E7"/>
    <w:rsid w:val="00BE1A06"/>
    <w:rsid w:val="00BE1A3E"/>
    <w:rsid w:val="00BE2061"/>
    <w:rsid w:val="00BE2087"/>
    <w:rsid w:val="00BE223A"/>
    <w:rsid w:val="00BE22D7"/>
    <w:rsid w:val="00BE22F7"/>
    <w:rsid w:val="00BE24AA"/>
    <w:rsid w:val="00BE24B8"/>
    <w:rsid w:val="00BE3856"/>
    <w:rsid w:val="00BE3CA9"/>
    <w:rsid w:val="00BE3E6E"/>
    <w:rsid w:val="00BE3E84"/>
    <w:rsid w:val="00BE3EA7"/>
    <w:rsid w:val="00BE42A3"/>
    <w:rsid w:val="00BE43B8"/>
    <w:rsid w:val="00BE4627"/>
    <w:rsid w:val="00BE49AC"/>
    <w:rsid w:val="00BE4D5B"/>
    <w:rsid w:val="00BE4D7A"/>
    <w:rsid w:val="00BE4FAF"/>
    <w:rsid w:val="00BE5873"/>
    <w:rsid w:val="00BE5B0F"/>
    <w:rsid w:val="00BE5DA4"/>
    <w:rsid w:val="00BE5EA4"/>
    <w:rsid w:val="00BE5F65"/>
    <w:rsid w:val="00BE648A"/>
    <w:rsid w:val="00BE6592"/>
    <w:rsid w:val="00BE67ED"/>
    <w:rsid w:val="00BE7130"/>
    <w:rsid w:val="00BE7176"/>
    <w:rsid w:val="00BE734A"/>
    <w:rsid w:val="00BE73D2"/>
    <w:rsid w:val="00BF04EC"/>
    <w:rsid w:val="00BF07B2"/>
    <w:rsid w:val="00BF0907"/>
    <w:rsid w:val="00BF0BED"/>
    <w:rsid w:val="00BF146E"/>
    <w:rsid w:val="00BF1628"/>
    <w:rsid w:val="00BF1879"/>
    <w:rsid w:val="00BF1A82"/>
    <w:rsid w:val="00BF20BF"/>
    <w:rsid w:val="00BF20E3"/>
    <w:rsid w:val="00BF25DA"/>
    <w:rsid w:val="00BF2CA6"/>
    <w:rsid w:val="00BF3D44"/>
    <w:rsid w:val="00BF3E93"/>
    <w:rsid w:val="00BF4188"/>
    <w:rsid w:val="00BF45CC"/>
    <w:rsid w:val="00BF45EC"/>
    <w:rsid w:val="00BF46A8"/>
    <w:rsid w:val="00BF4B81"/>
    <w:rsid w:val="00BF4F23"/>
    <w:rsid w:val="00BF508C"/>
    <w:rsid w:val="00BF5C58"/>
    <w:rsid w:val="00BF5EF6"/>
    <w:rsid w:val="00BF601E"/>
    <w:rsid w:val="00BF6168"/>
    <w:rsid w:val="00BF695E"/>
    <w:rsid w:val="00BF6D63"/>
    <w:rsid w:val="00C00678"/>
    <w:rsid w:val="00C007C2"/>
    <w:rsid w:val="00C00933"/>
    <w:rsid w:val="00C00A08"/>
    <w:rsid w:val="00C014F4"/>
    <w:rsid w:val="00C0192B"/>
    <w:rsid w:val="00C01B5D"/>
    <w:rsid w:val="00C01B6E"/>
    <w:rsid w:val="00C01C3B"/>
    <w:rsid w:val="00C02627"/>
    <w:rsid w:val="00C02DD3"/>
    <w:rsid w:val="00C02E48"/>
    <w:rsid w:val="00C038D0"/>
    <w:rsid w:val="00C039EF"/>
    <w:rsid w:val="00C04149"/>
    <w:rsid w:val="00C044B7"/>
    <w:rsid w:val="00C05413"/>
    <w:rsid w:val="00C05D22"/>
    <w:rsid w:val="00C05F96"/>
    <w:rsid w:val="00C06384"/>
    <w:rsid w:val="00C0647C"/>
    <w:rsid w:val="00C069DB"/>
    <w:rsid w:val="00C06B2A"/>
    <w:rsid w:val="00C0700D"/>
    <w:rsid w:val="00C073A4"/>
    <w:rsid w:val="00C07554"/>
    <w:rsid w:val="00C07CB3"/>
    <w:rsid w:val="00C10480"/>
    <w:rsid w:val="00C107B5"/>
    <w:rsid w:val="00C107D7"/>
    <w:rsid w:val="00C111FA"/>
    <w:rsid w:val="00C115B5"/>
    <w:rsid w:val="00C117E3"/>
    <w:rsid w:val="00C11920"/>
    <w:rsid w:val="00C1192B"/>
    <w:rsid w:val="00C11951"/>
    <w:rsid w:val="00C11C95"/>
    <w:rsid w:val="00C12947"/>
    <w:rsid w:val="00C1322D"/>
    <w:rsid w:val="00C137DD"/>
    <w:rsid w:val="00C1386D"/>
    <w:rsid w:val="00C13C62"/>
    <w:rsid w:val="00C144FE"/>
    <w:rsid w:val="00C14A16"/>
    <w:rsid w:val="00C14E17"/>
    <w:rsid w:val="00C15741"/>
    <w:rsid w:val="00C158F4"/>
    <w:rsid w:val="00C15990"/>
    <w:rsid w:val="00C15A02"/>
    <w:rsid w:val="00C15EC4"/>
    <w:rsid w:val="00C16647"/>
    <w:rsid w:val="00C16726"/>
    <w:rsid w:val="00C16849"/>
    <w:rsid w:val="00C16A59"/>
    <w:rsid w:val="00C16BFE"/>
    <w:rsid w:val="00C174F6"/>
    <w:rsid w:val="00C17D48"/>
    <w:rsid w:val="00C17F00"/>
    <w:rsid w:val="00C17F65"/>
    <w:rsid w:val="00C20102"/>
    <w:rsid w:val="00C20141"/>
    <w:rsid w:val="00C2023F"/>
    <w:rsid w:val="00C202A4"/>
    <w:rsid w:val="00C20B84"/>
    <w:rsid w:val="00C214A3"/>
    <w:rsid w:val="00C219ED"/>
    <w:rsid w:val="00C221BC"/>
    <w:rsid w:val="00C22A30"/>
    <w:rsid w:val="00C23CCE"/>
    <w:rsid w:val="00C23F1C"/>
    <w:rsid w:val="00C23F94"/>
    <w:rsid w:val="00C24434"/>
    <w:rsid w:val="00C24508"/>
    <w:rsid w:val="00C24785"/>
    <w:rsid w:val="00C248D8"/>
    <w:rsid w:val="00C24AA4"/>
    <w:rsid w:val="00C25EBF"/>
    <w:rsid w:val="00C2623C"/>
    <w:rsid w:val="00C262E6"/>
    <w:rsid w:val="00C26761"/>
    <w:rsid w:val="00C267EE"/>
    <w:rsid w:val="00C270D2"/>
    <w:rsid w:val="00C2717C"/>
    <w:rsid w:val="00C271E7"/>
    <w:rsid w:val="00C27371"/>
    <w:rsid w:val="00C275B5"/>
    <w:rsid w:val="00C2782E"/>
    <w:rsid w:val="00C279B2"/>
    <w:rsid w:val="00C279CB"/>
    <w:rsid w:val="00C27F16"/>
    <w:rsid w:val="00C30063"/>
    <w:rsid w:val="00C30599"/>
    <w:rsid w:val="00C3066F"/>
    <w:rsid w:val="00C30989"/>
    <w:rsid w:val="00C313E1"/>
    <w:rsid w:val="00C314C4"/>
    <w:rsid w:val="00C32076"/>
    <w:rsid w:val="00C320B5"/>
    <w:rsid w:val="00C32510"/>
    <w:rsid w:val="00C325B9"/>
    <w:rsid w:val="00C32B8C"/>
    <w:rsid w:val="00C32F6F"/>
    <w:rsid w:val="00C3331A"/>
    <w:rsid w:val="00C334CD"/>
    <w:rsid w:val="00C33B1B"/>
    <w:rsid w:val="00C33F55"/>
    <w:rsid w:val="00C34368"/>
    <w:rsid w:val="00C344C5"/>
    <w:rsid w:val="00C34587"/>
    <w:rsid w:val="00C34728"/>
    <w:rsid w:val="00C35136"/>
    <w:rsid w:val="00C35244"/>
    <w:rsid w:val="00C35433"/>
    <w:rsid w:val="00C355E6"/>
    <w:rsid w:val="00C35909"/>
    <w:rsid w:val="00C35B9E"/>
    <w:rsid w:val="00C35BE7"/>
    <w:rsid w:val="00C3613F"/>
    <w:rsid w:val="00C3672A"/>
    <w:rsid w:val="00C36D94"/>
    <w:rsid w:val="00C36FF4"/>
    <w:rsid w:val="00C374FF"/>
    <w:rsid w:val="00C37505"/>
    <w:rsid w:val="00C400C7"/>
    <w:rsid w:val="00C404D4"/>
    <w:rsid w:val="00C407D7"/>
    <w:rsid w:val="00C41B9F"/>
    <w:rsid w:val="00C41C10"/>
    <w:rsid w:val="00C41E4D"/>
    <w:rsid w:val="00C4225F"/>
    <w:rsid w:val="00C422A8"/>
    <w:rsid w:val="00C426C3"/>
    <w:rsid w:val="00C43284"/>
    <w:rsid w:val="00C43B05"/>
    <w:rsid w:val="00C43DB7"/>
    <w:rsid w:val="00C4424B"/>
    <w:rsid w:val="00C443B3"/>
    <w:rsid w:val="00C4452C"/>
    <w:rsid w:val="00C44976"/>
    <w:rsid w:val="00C45748"/>
    <w:rsid w:val="00C45D3D"/>
    <w:rsid w:val="00C46CA3"/>
    <w:rsid w:val="00C46D35"/>
    <w:rsid w:val="00C47771"/>
    <w:rsid w:val="00C47FE8"/>
    <w:rsid w:val="00C503B0"/>
    <w:rsid w:val="00C50CF2"/>
    <w:rsid w:val="00C51556"/>
    <w:rsid w:val="00C51666"/>
    <w:rsid w:val="00C5174E"/>
    <w:rsid w:val="00C51A79"/>
    <w:rsid w:val="00C51B6A"/>
    <w:rsid w:val="00C51B8F"/>
    <w:rsid w:val="00C51D68"/>
    <w:rsid w:val="00C51E7D"/>
    <w:rsid w:val="00C52492"/>
    <w:rsid w:val="00C52519"/>
    <w:rsid w:val="00C525E2"/>
    <w:rsid w:val="00C5277C"/>
    <w:rsid w:val="00C538A4"/>
    <w:rsid w:val="00C538C5"/>
    <w:rsid w:val="00C53BF9"/>
    <w:rsid w:val="00C541C6"/>
    <w:rsid w:val="00C552E5"/>
    <w:rsid w:val="00C55597"/>
    <w:rsid w:val="00C559E4"/>
    <w:rsid w:val="00C55BAB"/>
    <w:rsid w:val="00C55E4E"/>
    <w:rsid w:val="00C55F4E"/>
    <w:rsid w:val="00C56165"/>
    <w:rsid w:val="00C5712D"/>
    <w:rsid w:val="00C571C8"/>
    <w:rsid w:val="00C57C89"/>
    <w:rsid w:val="00C60136"/>
    <w:rsid w:val="00C60478"/>
    <w:rsid w:val="00C605D7"/>
    <w:rsid w:val="00C60C16"/>
    <w:rsid w:val="00C60EF9"/>
    <w:rsid w:val="00C611C4"/>
    <w:rsid w:val="00C6130B"/>
    <w:rsid w:val="00C6159B"/>
    <w:rsid w:val="00C6201A"/>
    <w:rsid w:val="00C6223D"/>
    <w:rsid w:val="00C62638"/>
    <w:rsid w:val="00C62BD3"/>
    <w:rsid w:val="00C62EFB"/>
    <w:rsid w:val="00C62F79"/>
    <w:rsid w:val="00C632F4"/>
    <w:rsid w:val="00C6334B"/>
    <w:rsid w:val="00C636F8"/>
    <w:rsid w:val="00C637AF"/>
    <w:rsid w:val="00C6382B"/>
    <w:rsid w:val="00C638F4"/>
    <w:rsid w:val="00C63936"/>
    <w:rsid w:val="00C63A4B"/>
    <w:rsid w:val="00C64006"/>
    <w:rsid w:val="00C6406E"/>
    <w:rsid w:val="00C6430B"/>
    <w:rsid w:val="00C64A68"/>
    <w:rsid w:val="00C64C44"/>
    <w:rsid w:val="00C64CB3"/>
    <w:rsid w:val="00C64D1E"/>
    <w:rsid w:val="00C64D2E"/>
    <w:rsid w:val="00C64EDA"/>
    <w:rsid w:val="00C655CC"/>
    <w:rsid w:val="00C655ED"/>
    <w:rsid w:val="00C658C1"/>
    <w:rsid w:val="00C65CB9"/>
    <w:rsid w:val="00C65E2A"/>
    <w:rsid w:val="00C662A7"/>
    <w:rsid w:val="00C66604"/>
    <w:rsid w:val="00C66E1A"/>
    <w:rsid w:val="00C66FF9"/>
    <w:rsid w:val="00C6778B"/>
    <w:rsid w:val="00C67849"/>
    <w:rsid w:val="00C67AD4"/>
    <w:rsid w:val="00C70350"/>
    <w:rsid w:val="00C709D2"/>
    <w:rsid w:val="00C70D62"/>
    <w:rsid w:val="00C713E6"/>
    <w:rsid w:val="00C715A9"/>
    <w:rsid w:val="00C720BC"/>
    <w:rsid w:val="00C72101"/>
    <w:rsid w:val="00C72758"/>
    <w:rsid w:val="00C72873"/>
    <w:rsid w:val="00C72E2F"/>
    <w:rsid w:val="00C73023"/>
    <w:rsid w:val="00C7307E"/>
    <w:rsid w:val="00C735C1"/>
    <w:rsid w:val="00C7363F"/>
    <w:rsid w:val="00C73794"/>
    <w:rsid w:val="00C737E2"/>
    <w:rsid w:val="00C74C65"/>
    <w:rsid w:val="00C74CE3"/>
    <w:rsid w:val="00C74D01"/>
    <w:rsid w:val="00C750E1"/>
    <w:rsid w:val="00C753F4"/>
    <w:rsid w:val="00C755F7"/>
    <w:rsid w:val="00C75BC2"/>
    <w:rsid w:val="00C75FFC"/>
    <w:rsid w:val="00C761E6"/>
    <w:rsid w:val="00C7663E"/>
    <w:rsid w:val="00C7730C"/>
    <w:rsid w:val="00C7747D"/>
    <w:rsid w:val="00C77EB6"/>
    <w:rsid w:val="00C77F7B"/>
    <w:rsid w:val="00C801B2"/>
    <w:rsid w:val="00C80953"/>
    <w:rsid w:val="00C80964"/>
    <w:rsid w:val="00C80C3A"/>
    <w:rsid w:val="00C81AA7"/>
    <w:rsid w:val="00C81D7D"/>
    <w:rsid w:val="00C82363"/>
    <w:rsid w:val="00C82620"/>
    <w:rsid w:val="00C82750"/>
    <w:rsid w:val="00C828B5"/>
    <w:rsid w:val="00C82963"/>
    <w:rsid w:val="00C82FF4"/>
    <w:rsid w:val="00C830DC"/>
    <w:rsid w:val="00C83806"/>
    <w:rsid w:val="00C83CC0"/>
    <w:rsid w:val="00C83FBA"/>
    <w:rsid w:val="00C841D0"/>
    <w:rsid w:val="00C84637"/>
    <w:rsid w:val="00C84EAA"/>
    <w:rsid w:val="00C85874"/>
    <w:rsid w:val="00C8595B"/>
    <w:rsid w:val="00C85B12"/>
    <w:rsid w:val="00C86012"/>
    <w:rsid w:val="00C86208"/>
    <w:rsid w:val="00C86EEC"/>
    <w:rsid w:val="00C86EF2"/>
    <w:rsid w:val="00C874E7"/>
    <w:rsid w:val="00C878B8"/>
    <w:rsid w:val="00C90023"/>
    <w:rsid w:val="00C903F3"/>
    <w:rsid w:val="00C90424"/>
    <w:rsid w:val="00C90851"/>
    <w:rsid w:val="00C911F3"/>
    <w:rsid w:val="00C9128F"/>
    <w:rsid w:val="00C9136E"/>
    <w:rsid w:val="00C916EC"/>
    <w:rsid w:val="00C916F1"/>
    <w:rsid w:val="00C91A96"/>
    <w:rsid w:val="00C9237D"/>
    <w:rsid w:val="00C923A1"/>
    <w:rsid w:val="00C92D92"/>
    <w:rsid w:val="00C930CB"/>
    <w:rsid w:val="00C938B2"/>
    <w:rsid w:val="00C947D0"/>
    <w:rsid w:val="00C947DF"/>
    <w:rsid w:val="00C94954"/>
    <w:rsid w:val="00C95322"/>
    <w:rsid w:val="00C955AC"/>
    <w:rsid w:val="00C9561A"/>
    <w:rsid w:val="00C9597C"/>
    <w:rsid w:val="00C95C25"/>
    <w:rsid w:val="00C95FBA"/>
    <w:rsid w:val="00C962EA"/>
    <w:rsid w:val="00C968A6"/>
    <w:rsid w:val="00C96C54"/>
    <w:rsid w:val="00C974F9"/>
    <w:rsid w:val="00C97EB8"/>
    <w:rsid w:val="00C97EE1"/>
    <w:rsid w:val="00CA0880"/>
    <w:rsid w:val="00CA0B93"/>
    <w:rsid w:val="00CA0DE2"/>
    <w:rsid w:val="00CA0EFB"/>
    <w:rsid w:val="00CA0F37"/>
    <w:rsid w:val="00CA1161"/>
    <w:rsid w:val="00CA15CF"/>
    <w:rsid w:val="00CA1B31"/>
    <w:rsid w:val="00CA23F7"/>
    <w:rsid w:val="00CA28BB"/>
    <w:rsid w:val="00CA29FB"/>
    <w:rsid w:val="00CA380F"/>
    <w:rsid w:val="00CA3E0B"/>
    <w:rsid w:val="00CA4DE7"/>
    <w:rsid w:val="00CA5E78"/>
    <w:rsid w:val="00CA5F0A"/>
    <w:rsid w:val="00CA61C2"/>
    <w:rsid w:val="00CA65F3"/>
    <w:rsid w:val="00CA6836"/>
    <w:rsid w:val="00CA7021"/>
    <w:rsid w:val="00CA7911"/>
    <w:rsid w:val="00CA7DEA"/>
    <w:rsid w:val="00CB063E"/>
    <w:rsid w:val="00CB099F"/>
    <w:rsid w:val="00CB0BA1"/>
    <w:rsid w:val="00CB11DD"/>
    <w:rsid w:val="00CB13D0"/>
    <w:rsid w:val="00CB1405"/>
    <w:rsid w:val="00CB1AE4"/>
    <w:rsid w:val="00CB1D0C"/>
    <w:rsid w:val="00CB1F5E"/>
    <w:rsid w:val="00CB2156"/>
    <w:rsid w:val="00CB2427"/>
    <w:rsid w:val="00CB2744"/>
    <w:rsid w:val="00CB2DB5"/>
    <w:rsid w:val="00CB2E35"/>
    <w:rsid w:val="00CB3958"/>
    <w:rsid w:val="00CB43C5"/>
    <w:rsid w:val="00CB43EE"/>
    <w:rsid w:val="00CB4667"/>
    <w:rsid w:val="00CB4824"/>
    <w:rsid w:val="00CB4884"/>
    <w:rsid w:val="00CB4925"/>
    <w:rsid w:val="00CB4AFE"/>
    <w:rsid w:val="00CB4C67"/>
    <w:rsid w:val="00CB4DD5"/>
    <w:rsid w:val="00CB4E3E"/>
    <w:rsid w:val="00CB50C1"/>
    <w:rsid w:val="00CB55BA"/>
    <w:rsid w:val="00CB572F"/>
    <w:rsid w:val="00CB6044"/>
    <w:rsid w:val="00CB606B"/>
    <w:rsid w:val="00CB6194"/>
    <w:rsid w:val="00CB6D62"/>
    <w:rsid w:val="00CB6E7E"/>
    <w:rsid w:val="00CB7185"/>
    <w:rsid w:val="00CB7876"/>
    <w:rsid w:val="00CB7A7F"/>
    <w:rsid w:val="00CB7EFC"/>
    <w:rsid w:val="00CC123F"/>
    <w:rsid w:val="00CC1307"/>
    <w:rsid w:val="00CC1618"/>
    <w:rsid w:val="00CC1621"/>
    <w:rsid w:val="00CC1646"/>
    <w:rsid w:val="00CC1676"/>
    <w:rsid w:val="00CC16BD"/>
    <w:rsid w:val="00CC1A8B"/>
    <w:rsid w:val="00CC1DAE"/>
    <w:rsid w:val="00CC1E1C"/>
    <w:rsid w:val="00CC1FD1"/>
    <w:rsid w:val="00CC21BF"/>
    <w:rsid w:val="00CC2860"/>
    <w:rsid w:val="00CC3267"/>
    <w:rsid w:val="00CC33AA"/>
    <w:rsid w:val="00CC39D1"/>
    <w:rsid w:val="00CC3B48"/>
    <w:rsid w:val="00CC3BEC"/>
    <w:rsid w:val="00CC3E2E"/>
    <w:rsid w:val="00CC450C"/>
    <w:rsid w:val="00CC4B4E"/>
    <w:rsid w:val="00CC5105"/>
    <w:rsid w:val="00CC545A"/>
    <w:rsid w:val="00CC55C3"/>
    <w:rsid w:val="00CC5D3D"/>
    <w:rsid w:val="00CC5DED"/>
    <w:rsid w:val="00CC60A6"/>
    <w:rsid w:val="00CC6CB2"/>
    <w:rsid w:val="00CC6EB2"/>
    <w:rsid w:val="00CC7190"/>
    <w:rsid w:val="00CC722B"/>
    <w:rsid w:val="00CC78B3"/>
    <w:rsid w:val="00CC7CD9"/>
    <w:rsid w:val="00CC7DD7"/>
    <w:rsid w:val="00CD004C"/>
    <w:rsid w:val="00CD00FD"/>
    <w:rsid w:val="00CD0485"/>
    <w:rsid w:val="00CD0A27"/>
    <w:rsid w:val="00CD154F"/>
    <w:rsid w:val="00CD1B2B"/>
    <w:rsid w:val="00CD1DDE"/>
    <w:rsid w:val="00CD1E4F"/>
    <w:rsid w:val="00CD2D47"/>
    <w:rsid w:val="00CD4908"/>
    <w:rsid w:val="00CD54B0"/>
    <w:rsid w:val="00CD565F"/>
    <w:rsid w:val="00CD56A6"/>
    <w:rsid w:val="00CD610A"/>
    <w:rsid w:val="00CD66BD"/>
    <w:rsid w:val="00CD66E5"/>
    <w:rsid w:val="00CD675D"/>
    <w:rsid w:val="00CD6817"/>
    <w:rsid w:val="00CD6A0C"/>
    <w:rsid w:val="00CD6C16"/>
    <w:rsid w:val="00CD6DB9"/>
    <w:rsid w:val="00CD771E"/>
    <w:rsid w:val="00CD7CF8"/>
    <w:rsid w:val="00CD7D81"/>
    <w:rsid w:val="00CE0125"/>
    <w:rsid w:val="00CE0230"/>
    <w:rsid w:val="00CE03A8"/>
    <w:rsid w:val="00CE0AAA"/>
    <w:rsid w:val="00CE0E68"/>
    <w:rsid w:val="00CE1479"/>
    <w:rsid w:val="00CE18CD"/>
    <w:rsid w:val="00CE1BCF"/>
    <w:rsid w:val="00CE1DAA"/>
    <w:rsid w:val="00CE1DBA"/>
    <w:rsid w:val="00CE1EA6"/>
    <w:rsid w:val="00CE2155"/>
    <w:rsid w:val="00CE23F8"/>
    <w:rsid w:val="00CE2C8E"/>
    <w:rsid w:val="00CE2F6A"/>
    <w:rsid w:val="00CE3306"/>
    <w:rsid w:val="00CE3423"/>
    <w:rsid w:val="00CE349B"/>
    <w:rsid w:val="00CE3C8B"/>
    <w:rsid w:val="00CE3D64"/>
    <w:rsid w:val="00CE41E0"/>
    <w:rsid w:val="00CE4205"/>
    <w:rsid w:val="00CE4470"/>
    <w:rsid w:val="00CE4C0A"/>
    <w:rsid w:val="00CE4DE5"/>
    <w:rsid w:val="00CE5100"/>
    <w:rsid w:val="00CE53F2"/>
    <w:rsid w:val="00CE5B86"/>
    <w:rsid w:val="00CE5C0D"/>
    <w:rsid w:val="00CE6118"/>
    <w:rsid w:val="00CE617F"/>
    <w:rsid w:val="00CE68DA"/>
    <w:rsid w:val="00CE6C12"/>
    <w:rsid w:val="00CE724E"/>
    <w:rsid w:val="00CE7517"/>
    <w:rsid w:val="00CE7C44"/>
    <w:rsid w:val="00CE7C8E"/>
    <w:rsid w:val="00CE7D10"/>
    <w:rsid w:val="00CE7FB2"/>
    <w:rsid w:val="00CF012E"/>
    <w:rsid w:val="00CF04E2"/>
    <w:rsid w:val="00CF063E"/>
    <w:rsid w:val="00CF06DC"/>
    <w:rsid w:val="00CF0B85"/>
    <w:rsid w:val="00CF0ED2"/>
    <w:rsid w:val="00CF1021"/>
    <w:rsid w:val="00CF1056"/>
    <w:rsid w:val="00CF14D1"/>
    <w:rsid w:val="00CF19D1"/>
    <w:rsid w:val="00CF1D50"/>
    <w:rsid w:val="00CF2338"/>
    <w:rsid w:val="00CF2799"/>
    <w:rsid w:val="00CF27D0"/>
    <w:rsid w:val="00CF2D9E"/>
    <w:rsid w:val="00CF2DC3"/>
    <w:rsid w:val="00CF4167"/>
    <w:rsid w:val="00CF4439"/>
    <w:rsid w:val="00CF443F"/>
    <w:rsid w:val="00CF4ACB"/>
    <w:rsid w:val="00CF54C0"/>
    <w:rsid w:val="00CF5552"/>
    <w:rsid w:val="00CF56F7"/>
    <w:rsid w:val="00CF5731"/>
    <w:rsid w:val="00CF5CAE"/>
    <w:rsid w:val="00CF5E84"/>
    <w:rsid w:val="00CF666A"/>
    <w:rsid w:val="00CF69BE"/>
    <w:rsid w:val="00CF6E77"/>
    <w:rsid w:val="00D01F2A"/>
    <w:rsid w:val="00D0287D"/>
    <w:rsid w:val="00D02F09"/>
    <w:rsid w:val="00D02FD9"/>
    <w:rsid w:val="00D03016"/>
    <w:rsid w:val="00D03133"/>
    <w:rsid w:val="00D0371B"/>
    <w:rsid w:val="00D03AB6"/>
    <w:rsid w:val="00D0406D"/>
    <w:rsid w:val="00D04633"/>
    <w:rsid w:val="00D04692"/>
    <w:rsid w:val="00D047D1"/>
    <w:rsid w:val="00D04C6F"/>
    <w:rsid w:val="00D05567"/>
    <w:rsid w:val="00D0585C"/>
    <w:rsid w:val="00D0600B"/>
    <w:rsid w:val="00D06585"/>
    <w:rsid w:val="00D068B1"/>
    <w:rsid w:val="00D06954"/>
    <w:rsid w:val="00D06BB1"/>
    <w:rsid w:val="00D06F9C"/>
    <w:rsid w:val="00D1065E"/>
    <w:rsid w:val="00D10D2F"/>
    <w:rsid w:val="00D110F1"/>
    <w:rsid w:val="00D11399"/>
    <w:rsid w:val="00D1152F"/>
    <w:rsid w:val="00D11589"/>
    <w:rsid w:val="00D11BD6"/>
    <w:rsid w:val="00D120A9"/>
    <w:rsid w:val="00D120ED"/>
    <w:rsid w:val="00D122BA"/>
    <w:rsid w:val="00D12B0C"/>
    <w:rsid w:val="00D12B2B"/>
    <w:rsid w:val="00D12DB1"/>
    <w:rsid w:val="00D1302F"/>
    <w:rsid w:val="00D135C4"/>
    <w:rsid w:val="00D13666"/>
    <w:rsid w:val="00D13947"/>
    <w:rsid w:val="00D13983"/>
    <w:rsid w:val="00D13A9B"/>
    <w:rsid w:val="00D13C19"/>
    <w:rsid w:val="00D13E65"/>
    <w:rsid w:val="00D13F1C"/>
    <w:rsid w:val="00D145B7"/>
    <w:rsid w:val="00D158E3"/>
    <w:rsid w:val="00D15B04"/>
    <w:rsid w:val="00D15DE6"/>
    <w:rsid w:val="00D165DF"/>
    <w:rsid w:val="00D16905"/>
    <w:rsid w:val="00D172B8"/>
    <w:rsid w:val="00D17443"/>
    <w:rsid w:val="00D17552"/>
    <w:rsid w:val="00D17695"/>
    <w:rsid w:val="00D17C03"/>
    <w:rsid w:val="00D17DA7"/>
    <w:rsid w:val="00D2059A"/>
    <w:rsid w:val="00D20AC3"/>
    <w:rsid w:val="00D210A9"/>
    <w:rsid w:val="00D211D5"/>
    <w:rsid w:val="00D21640"/>
    <w:rsid w:val="00D21D30"/>
    <w:rsid w:val="00D21F57"/>
    <w:rsid w:val="00D2217E"/>
    <w:rsid w:val="00D2299B"/>
    <w:rsid w:val="00D22B3C"/>
    <w:rsid w:val="00D233D9"/>
    <w:rsid w:val="00D23EFF"/>
    <w:rsid w:val="00D23FAC"/>
    <w:rsid w:val="00D24A0F"/>
    <w:rsid w:val="00D24FBC"/>
    <w:rsid w:val="00D2544B"/>
    <w:rsid w:val="00D258D4"/>
    <w:rsid w:val="00D25E17"/>
    <w:rsid w:val="00D26463"/>
    <w:rsid w:val="00D26758"/>
    <w:rsid w:val="00D26CDD"/>
    <w:rsid w:val="00D26EF9"/>
    <w:rsid w:val="00D2704A"/>
    <w:rsid w:val="00D271FD"/>
    <w:rsid w:val="00D27362"/>
    <w:rsid w:val="00D27640"/>
    <w:rsid w:val="00D27BFC"/>
    <w:rsid w:val="00D301B1"/>
    <w:rsid w:val="00D3022A"/>
    <w:rsid w:val="00D31219"/>
    <w:rsid w:val="00D31715"/>
    <w:rsid w:val="00D31F24"/>
    <w:rsid w:val="00D32107"/>
    <w:rsid w:val="00D322C8"/>
    <w:rsid w:val="00D32838"/>
    <w:rsid w:val="00D32B78"/>
    <w:rsid w:val="00D32BA2"/>
    <w:rsid w:val="00D32E22"/>
    <w:rsid w:val="00D33258"/>
    <w:rsid w:val="00D332ED"/>
    <w:rsid w:val="00D33438"/>
    <w:rsid w:val="00D33C79"/>
    <w:rsid w:val="00D34D00"/>
    <w:rsid w:val="00D350AD"/>
    <w:rsid w:val="00D350FE"/>
    <w:rsid w:val="00D35566"/>
    <w:rsid w:val="00D356B5"/>
    <w:rsid w:val="00D36F58"/>
    <w:rsid w:val="00D3798A"/>
    <w:rsid w:val="00D37C28"/>
    <w:rsid w:val="00D37D8A"/>
    <w:rsid w:val="00D37E17"/>
    <w:rsid w:val="00D37FEB"/>
    <w:rsid w:val="00D4028B"/>
    <w:rsid w:val="00D40D4E"/>
    <w:rsid w:val="00D41044"/>
    <w:rsid w:val="00D4145C"/>
    <w:rsid w:val="00D418D8"/>
    <w:rsid w:val="00D41DEA"/>
    <w:rsid w:val="00D41E87"/>
    <w:rsid w:val="00D41ED0"/>
    <w:rsid w:val="00D422DE"/>
    <w:rsid w:val="00D42385"/>
    <w:rsid w:val="00D42477"/>
    <w:rsid w:val="00D42D18"/>
    <w:rsid w:val="00D42FA3"/>
    <w:rsid w:val="00D4339F"/>
    <w:rsid w:val="00D43846"/>
    <w:rsid w:val="00D43D25"/>
    <w:rsid w:val="00D4408B"/>
    <w:rsid w:val="00D4422A"/>
    <w:rsid w:val="00D442E9"/>
    <w:rsid w:val="00D443B1"/>
    <w:rsid w:val="00D44E31"/>
    <w:rsid w:val="00D45308"/>
    <w:rsid w:val="00D45562"/>
    <w:rsid w:val="00D45A83"/>
    <w:rsid w:val="00D46930"/>
    <w:rsid w:val="00D46B18"/>
    <w:rsid w:val="00D46C40"/>
    <w:rsid w:val="00D46EA9"/>
    <w:rsid w:val="00D470CC"/>
    <w:rsid w:val="00D473A6"/>
    <w:rsid w:val="00D4753F"/>
    <w:rsid w:val="00D47655"/>
    <w:rsid w:val="00D47966"/>
    <w:rsid w:val="00D47D8B"/>
    <w:rsid w:val="00D50977"/>
    <w:rsid w:val="00D50E9D"/>
    <w:rsid w:val="00D50EE1"/>
    <w:rsid w:val="00D50F4B"/>
    <w:rsid w:val="00D51789"/>
    <w:rsid w:val="00D5186E"/>
    <w:rsid w:val="00D51AF5"/>
    <w:rsid w:val="00D51BF2"/>
    <w:rsid w:val="00D51C06"/>
    <w:rsid w:val="00D51C37"/>
    <w:rsid w:val="00D5242B"/>
    <w:rsid w:val="00D525AC"/>
    <w:rsid w:val="00D52800"/>
    <w:rsid w:val="00D52B24"/>
    <w:rsid w:val="00D52D60"/>
    <w:rsid w:val="00D52DE7"/>
    <w:rsid w:val="00D53516"/>
    <w:rsid w:val="00D5386E"/>
    <w:rsid w:val="00D53A3F"/>
    <w:rsid w:val="00D53CC3"/>
    <w:rsid w:val="00D54246"/>
    <w:rsid w:val="00D5487D"/>
    <w:rsid w:val="00D54EDA"/>
    <w:rsid w:val="00D55512"/>
    <w:rsid w:val="00D55694"/>
    <w:rsid w:val="00D55943"/>
    <w:rsid w:val="00D55B72"/>
    <w:rsid w:val="00D5627C"/>
    <w:rsid w:val="00D56448"/>
    <w:rsid w:val="00D56849"/>
    <w:rsid w:val="00D56C8B"/>
    <w:rsid w:val="00D5752A"/>
    <w:rsid w:val="00D6035C"/>
    <w:rsid w:val="00D60D43"/>
    <w:rsid w:val="00D60EC5"/>
    <w:rsid w:val="00D6278A"/>
    <w:rsid w:val="00D62B25"/>
    <w:rsid w:val="00D62D01"/>
    <w:rsid w:val="00D63002"/>
    <w:rsid w:val="00D636A5"/>
    <w:rsid w:val="00D63D5F"/>
    <w:rsid w:val="00D645FC"/>
    <w:rsid w:val="00D64C60"/>
    <w:rsid w:val="00D65475"/>
    <w:rsid w:val="00D656AB"/>
    <w:rsid w:val="00D65C4E"/>
    <w:rsid w:val="00D65D4E"/>
    <w:rsid w:val="00D66436"/>
    <w:rsid w:val="00D668C3"/>
    <w:rsid w:val="00D66ADE"/>
    <w:rsid w:val="00D66B2D"/>
    <w:rsid w:val="00D66F78"/>
    <w:rsid w:val="00D67488"/>
    <w:rsid w:val="00D674C5"/>
    <w:rsid w:val="00D675A2"/>
    <w:rsid w:val="00D677F2"/>
    <w:rsid w:val="00D678BA"/>
    <w:rsid w:val="00D67A0B"/>
    <w:rsid w:val="00D67AFF"/>
    <w:rsid w:val="00D67E81"/>
    <w:rsid w:val="00D700F8"/>
    <w:rsid w:val="00D7078D"/>
    <w:rsid w:val="00D7134E"/>
    <w:rsid w:val="00D71661"/>
    <w:rsid w:val="00D71F86"/>
    <w:rsid w:val="00D727F3"/>
    <w:rsid w:val="00D7299B"/>
    <w:rsid w:val="00D72ECC"/>
    <w:rsid w:val="00D732A9"/>
    <w:rsid w:val="00D732B0"/>
    <w:rsid w:val="00D73341"/>
    <w:rsid w:val="00D733DF"/>
    <w:rsid w:val="00D73542"/>
    <w:rsid w:val="00D73756"/>
    <w:rsid w:val="00D73AE8"/>
    <w:rsid w:val="00D73B3D"/>
    <w:rsid w:val="00D74556"/>
    <w:rsid w:val="00D74A2C"/>
    <w:rsid w:val="00D752C5"/>
    <w:rsid w:val="00D752C9"/>
    <w:rsid w:val="00D75856"/>
    <w:rsid w:val="00D75AAF"/>
    <w:rsid w:val="00D75D3C"/>
    <w:rsid w:val="00D75FCC"/>
    <w:rsid w:val="00D76634"/>
    <w:rsid w:val="00D76E80"/>
    <w:rsid w:val="00D76FF3"/>
    <w:rsid w:val="00D77074"/>
    <w:rsid w:val="00D775C2"/>
    <w:rsid w:val="00D775C6"/>
    <w:rsid w:val="00D77735"/>
    <w:rsid w:val="00D77F9B"/>
    <w:rsid w:val="00D800CB"/>
    <w:rsid w:val="00D80E6F"/>
    <w:rsid w:val="00D81082"/>
    <w:rsid w:val="00D81669"/>
    <w:rsid w:val="00D819FD"/>
    <w:rsid w:val="00D81FC1"/>
    <w:rsid w:val="00D822BD"/>
    <w:rsid w:val="00D824A7"/>
    <w:rsid w:val="00D82C74"/>
    <w:rsid w:val="00D82D3F"/>
    <w:rsid w:val="00D83516"/>
    <w:rsid w:val="00D8365D"/>
    <w:rsid w:val="00D83B7B"/>
    <w:rsid w:val="00D83E3B"/>
    <w:rsid w:val="00D83FF6"/>
    <w:rsid w:val="00D84777"/>
    <w:rsid w:val="00D850E8"/>
    <w:rsid w:val="00D8516E"/>
    <w:rsid w:val="00D85A96"/>
    <w:rsid w:val="00D86501"/>
    <w:rsid w:val="00D8669D"/>
    <w:rsid w:val="00D86993"/>
    <w:rsid w:val="00D86AD7"/>
    <w:rsid w:val="00D875B8"/>
    <w:rsid w:val="00D8775C"/>
    <w:rsid w:val="00D903BE"/>
    <w:rsid w:val="00D90A8F"/>
    <w:rsid w:val="00D90CD4"/>
    <w:rsid w:val="00D90E89"/>
    <w:rsid w:val="00D9106E"/>
    <w:rsid w:val="00D910F7"/>
    <w:rsid w:val="00D91146"/>
    <w:rsid w:val="00D912C1"/>
    <w:rsid w:val="00D9177C"/>
    <w:rsid w:val="00D91A5A"/>
    <w:rsid w:val="00D91B43"/>
    <w:rsid w:val="00D92521"/>
    <w:rsid w:val="00D92C87"/>
    <w:rsid w:val="00D93142"/>
    <w:rsid w:val="00D9330F"/>
    <w:rsid w:val="00D93387"/>
    <w:rsid w:val="00D93AD3"/>
    <w:rsid w:val="00D93C88"/>
    <w:rsid w:val="00D948AB"/>
    <w:rsid w:val="00D951E2"/>
    <w:rsid w:val="00D955A9"/>
    <w:rsid w:val="00D960AB"/>
    <w:rsid w:val="00D96212"/>
    <w:rsid w:val="00D964A1"/>
    <w:rsid w:val="00D970D2"/>
    <w:rsid w:val="00D979F5"/>
    <w:rsid w:val="00DA043D"/>
    <w:rsid w:val="00DA0881"/>
    <w:rsid w:val="00DA0ABA"/>
    <w:rsid w:val="00DA12CF"/>
    <w:rsid w:val="00DA1D9E"/>
    <w:rsid w:val="00DA1E63"/>
    <w:rsid w:val="00DA22DE"/>
    <w:rsid w:val="00DA2DCC"/>
    <w:rsid w:val="00DA3123"/>
    <w:rsid w:val="00DA355C"/>
    <w:rsid w:val="00DA3F20"/>
    <w:rsid w:val="00DA4A4D"/>
    <w:rsid w:val="00DA4EF8"/>
    <w:rsid w:val="00DA553B"/>
    <w:rsid w:val="00DA556E"/>
    <w:rsid w:val="00DA562A"/>
    <w:rsid w:val="00DA5942"/>
    <w:rsid w:val="00DA5F81"/>
    <w:rsid w:val="00DA664C"/>
    <w:rsid w:val="00DA665A"/>
    <w:rsid w:val="00DA6967"/>
    <w:rsid w:val="00DA6B93"/>
    <w:rsid w:val="00DA713F"/>
    <w:rsid w:val="00DA7343"/>
    <w:rsid w:val="00DA7522"/>
    <w:rsid w:val="00DA773F"/>
    <w:rsid w:val="00DA77B8"/>
    <w:rsid w:val="00DA77FC"/>
    <w:rsid w:val="00DA794F"/>
    <w:rsid w:val="00DA7969"/>
    <w:rsid w:val="00DA7C0E"/>
    <w:rsid w:val="00DA7C59"/>
    <w:rsid w:val="00DB0526"/>
    <w:rsid w:val="00DB089D"/>
    <w:rsid w:val="00DB08AC"/>
    <w:rsid w:val="00DB0CAF"/>
    <w:rsid w:val="00DB1F40"/>
    <w:rsid w:val="00DB21CD"/>
    <w:rsid w:val="00DB28DB"/>
    <w:rsid w:val="00DB3280"/>
    <w:rsid w:val="00DB32A5"/>
    <w:rsid w:val="00DB351F"/>
    <w:rsid w:val="00DB3E28"/>
    <w:rsid w:val="00DB45BA"/>
    <w:rsid w:val="00DB4B38"/>
    <w:rsid w:val="00DB51C3"/>
    <w:rsid w:val="00DB5432"/>
    <w:rsid w:val="00DB5492"/>
    <w:rsid w:val="00DB5658"/>
    <w:rsid w:val="00DB5CDD"/>
    <w:rsid w:val="00DB5EAC"/>
    <w:rsid w:val="00DB5F4D"/>
    <w:rsid w:val="00DB673C"/>
    <w:rsid w:val="00DB6A98"/>
    <w:rsid w:val="00DB6B0F"/>
    <w:rsid w:val="00DB6C4C"/>
    <w:rsid w:val="00DB6D46"/>
    <w:rsid w:val="00DB712A"/>
    <w:rsid w:val="00DB7278"/>
    <w:rsid w:val="00DB7846"/>
    <w:rsid w:val="00DB7A4B"/>
    <w:rsid w:val="00DB7F63"/>
    <w:rsid w:val="00DC0926"/>
    <w:rsid w:val="00DC0F9C"/>
    <w:rsid w:val="00DC171D"/>
    <w:rsid w:val="00DC192D"/>
    <w:rsid w:val="00DC1981"/>
    <w:rsid w:val="00DC1EB8"/>
    <w:rsid w:val="00DC227E"/>
    <w:rsid w:val="00DC22C5"/>
    <w:rsid w:val="00DC254D"/>
    <w:rsid w:val="00DC2E2D"/>
    <w:rsid w:val="00DC31E1"/>
    <w:rsid w:val="00DC3611"/>
    <w:rsid w:val="00DC39C0"/>
    <w:rsid w:val="00DC3E6A"/>
    <w:rsid w:val="00DC3EC5"/>
    <w:rsid w:val="00DC3F72"/>
    <w:rsid w:val="00DC44DE"/>
    <w:rsid w:val="00DC461B"/>
    <w:rsid w:val="00DC46B9"/>
    <w:rsid w:val="00DC46BF"/>
    <w:rsid w:val="00DC4885"/>
    <w:rsid w:val="00DC4D25"/>
    <w:rsid w:val="00DC4E48"/>
    <w:rsid w:val="00DC4F63"/>
    <w:rsid w:val="00DC5AF8"/>
    <w:rsid w:val="00DC671D"/>
    <w:rsid w:val="00DC6F61"/>
    <w:rsid w:val="00DC716A"/>
    <w:rsid w:val="00DC7463"/>
    <w:rsid w:val="00DC761B"/>
    <w:rsid w:val="00DC7A0B"/>
    <w:rsid w:val="00DC7A2E"/>
    <w:rsid w:val="00DC7A7A"/>
    <w:rsid w:val="00DC7E3F"/>
    <w:rsid w:val="00DD002B"/>
    <w:rsid w:val="00DD0032"/>
    <w:rsid w:val="00DD0526"/>
    <w:rsid w:val="00DD0E92"/>
    <w:rsid w:val="00DD11FB"/>
    <w:rsid w:val="00DD15C7"/>
    <w:rsid w:val="00DD197F"/>
    <w:rsid w:val="00DD19AC"/>
    <w:rsid w:val="00DD1A16"/>
    <w:rsid w:val="00DD1E5C"/>
    <w:rsid w:val="00DD2426"/>
    <w:rsid w:val="00DD3696"/>
    <w:rsid w:val="00DD3CAF"/>
    <w:rsid w:val="00DD40B4"/>
    <w:rsid w:val="00DD47DC"/>
    <w:rsid w:val="00DD4830"/>
    <w:rsid w:val="00DD4A65"/>
    <w:rsid w:val="00DD59E5"/>
    <w:rsid w:val="00DD5F0E"/>
    <w:rsid w:val="00DD69DB"/>
    <w:rsid w:val="00DD6C44"/>
    <w:rsid w:val="00DD6D0C"/>
    <w:rsid w:val="00DD7017"/>
    <w:rsid w:val="00DD7492"/>
    <w:rsid w:val="00DD7860"/>
    <w:rsid w:val="00DD79D8"/>
    <w:rsid w:val="00DD7B71"/>
    <w:rsid w:val="00DD7C9E"/>
    <w:rsid w:val="00DE08C0"/>
    <w:rsid w:val="00DE0CB7"/>
    <w:rsid w:val="00DE0D2B"/>
    <w:rsid w:val="00DE10D6"/>
    <w:rsid w:val="00DE14CD"/>
    <w:rsid w:val="00DE15BE"/>
    <w:rsid w:val="00DE1656"/>
    <w:rsid w:val="00DE204B"/>
    <w:rsid w:val="00DE284B"/>
    <w:rsid w:val="00DE2AEB"/>
    <w:rsid w:val="00DE2E0F"/>
    <w:rsid w:val="00DE3177"/>
    <w:rsid w:val="00DE32F2"/>
    <w:rsid w:val="00DE34BA"/>
    <w:rsid w:val="00DE36D4"/>
    <w:rsid w:val="00DE3A2B"/>
    <w:rsid w:val="00DE3FAC"/>
    <w:rsid w:val="00DE57F3"/>
    <w:rsid w:val="00DE6042"/>
    <w:rsid w:val="00DE692F"/>
    <w:rsid w:val="00DE6AA7"/>
    <w:rsid w:val="00DE6E2B"/>
    <w:rsid w:val="00DE6F7B"/>
    <w:rsid w:val="00DE743E"/>
    <w:rsid w:val="00DE7801"/>
    <w:rsid w:val="00DE7DC0"/>
    <w:rsid w:val="00DE7EEE"/>
    <w:rsid w:val="00DF0091"/>
    <w:rsid w:val="00DF1445"/>
    <w:rsid w:val="00DF162B"/>
    <w:rsid w:val="00DF2301"/>
    <w:rsid w:val="00DF2450"/>
    <w:rsid w:val="00DF285B"/>
    <w:rsid w:val="00DF2C94"/>
    <w:rsid w:val="00DF30D7"/>
    <w:rsid w:val="00DF32B8"/>
    <w:rsid w:val="00DF3A43"/>
    <w:rsid w:val="00DF3B52"/>
    <w:rsid w:val="00DF3CAF"/>
    <w:rsid w:val="00DF3D5A"/>
    <w:rsid w:val="00DF3E3B"/>
    <w:rsid w:val="00DF3E40"/>
    <w:rsid w:val="00DF4286"/>
    <w:rsid w:val="00DF432A"/>
    <w:rsid w:val="00DF482F"/>
    <w:rsid w:val="00DF4CFC"/>
    <w:rsid w:val="00DF5A32"/>
    <w:rsid w:val="00DF5C29"/>
    <w:rsid w:val="00DF5E11"/>
    <w:rsid w:val="00DF63A1"/>
    <w:rsid w:val="00DF65B4"/>
    <w:rsid w:val="00DF6AC8"/>
    <w:rsid w:val="00DF7620"/>
    <w:rsid w:val="00DF79A4"/>
    <w:rsid w:val="00DF7B40"/>
    <w:rsid w:val="00E00078"/>
    <w:rsid w:val="00E001EE"/>
    <w:rsid w:val="00E00218"/>
    <w:rsid w:val="00E0029D"/>
    <w:rsid w:val="00E00584"/>
    <w:rsid w:val="00E009D3"/>
    <w:rsid w:val="00E01170"/>
    <w:rsid w:val="00E01336"/>
    <w:rsid w:val="00E013CB"/>
    <w:rsid w:val="00E016BC"/>
    <w:rsid w:val="00E01B3A"/>
    <w:rsid w:val="00E01B80"/>
    <w:rsid w:val="00E021ED"/>
    <w:rsid w:val="00E02355"/>
    <w:rsid w:val="00E02DD2"/>
    <w:rsid w:val="00E03495"/>
    <w:rsid w:val="00E038DB"/>
    <w:rsid w:val="00E03A99"/>
    <w:rsid w:val="00E03DD8"/>
    <w:rsid w:val="00E042A5"/>
    <w:rsid w:val="00E042D2"/>
    <w:rsid w:val="00E043CD"/>
    <w:rsid w:val="00E043FD"/>
    <w:rsid w:val="00E045CB"/>
    <w:rsid w:val="00E051AE"/>
    <w:rsid w:val="00E05757"/>
    <w:rsid w:val="00E06860"/>
    <w:rsid w:val="00E068E2"/>
    <w:rsid w:val="00E0717A"/>
    <w:rsid w:val="00E075BC"/>
    <w:rsid w:val="00E07720"/>
    <w:rsid w:val="00E078AB"/>
    <w:rsid w:val="00E103DD"/>
    <w:rsid w:val="00E10B08"/>
    <w:rsid w:val="00E11543"/>
    <w:rsid w:val="00E11799"/>
    <w:rsid w:val="00E11C0D"/>
    <w:rsid w:val="00E11D77"/>
    <w:rsid w:val="00E11E0C"/>
    <w:rsid w:val="00E12205"/>
    <w:rsid w:val="00E1229C"/>
    <w:rsid w:val="00E122AB"/>
    <w:rsid w:val="00E14151"/>
    <w:rsid w:val="00E14178"/>
    <w:rsid w:val="00E142FD"/>
    <w:rsid w:val="00E1443C"/>
    <w:rsid w:val="00E144EE"/>
    <w:rsid w:val="00E145A7"/>
    <w:rsid w:val="00E14676"/>
    <w:rsid w:val="00E15588"/>
    <w:rsid w:val="00E155B8"/>
    <w:rsid w:val="00E1582B"/>
    <w:rsid w:val="00E158B0"/>
    <w:rsid w:val="00E16136"/>
    <w:rsid w:val="00E16732"/>
    <w:rsid w:val="00E170D5"/>
    <w:rsid w:val="00E17E94"/>
    <w:rsid w:val="00E17FB4"/>
    <w:rsid w:val="00E20D22"/>
    <w:rsid w:val="00E217E8"/>
    <w:rsid w:val="00E21DC0"/>
    <w:rsid w:val="00E22157"/>
    <w:rsid w:val="00E223C0"/>
    <w:rsid w:val="00E2325C"/>
    <w:rsid w:val="00E232E4"/>
    <w:rsid w:val="00E232F8"/>
    <w:rsid w:val="00E23A39"/>
    <w:rsid w:val="00E23F8E"/>
    <w:rsid w:val="00E24F95"/>
    <w:rsid w:val="00E258C4"/>
    <w:rsid w:val="00E266FD"/>
    <w:rsid w:val="00E26A67"/>
    <w:rsid w:val="00E26F61"/>
    <w:rsid w:val="00E26F7D"/>
    <w:rsid w:val="00E2707D"/>
    <w:rsid w:val="00E27094"/>
    <w:rsid w:val="00E275D2"/>
    <w:rsid w:val="00E27926"/>
    <w:rsid w:val="00E27D52"/>
    <w:rsid w:val="00E30069"/>
    <w:rsid w:val="00E30362"/>
    <w:rsid w:val="00E30479"/>
    <w:rsid w:val="00E30624"/>
    <w:rsid w:val="00E30EF6"/>
    <w:rsid w:val="00E314C5"/>
    <w:rsid w:val="00E318EF"/>
    <w:rsid w:val="00E31A72"/>
    <w:rsid w:val="00E31F62"/>
    <w:rsid w:val="00E320D8"/>
    <w:rsid w:val="00E3223C"/>
    <w:rsid w:val="00E3293F"/>
    <w:rsid w:val="00E32ADA"/>
    <w:rsid w:val="00E32D88"/>
    <w:rsid w:val="00E32F4C"/>
    <w:rsid w:val="00E32FB1"/>
    <w:rsid w:val="00E3335F"/>
    <w:rsid w:val="00E33AFD"/>
    <w:rsid w:val="00E33FD4"/>
    <w:rsid w:val="00E34390"/>
    <w:rsid w:val="00E348B9"/>
    <w:rsid w:val="00E34D48"/>
    <w:rsid w:val="00E34DA2"/>
    <w:rsid w:val="00E34F5B"/>
    <w:rsid w:val="00E3551B"/>
    <w:rsid w:val="00E35997"/>
    <w:rsid w:val="00E359A8"/>
    <w:rsid w:val="00E361A2"/>
    <w:rsid w:val="00E362A0"/>
    <w:rsid w:val="00E36CBA"/>
    <w:rsid w:val="00E36FCC"/>
    <w:rsid w:val="00E371BE"/>
    <w:rsid w:val="00E3776E"/>
    <w:rsid w:val="00E3798F"/>
    <w:rsid w:val="00E37F57"/>
    <w:rsid w:val="00E400BA"/>
    <w:rsid w:val="00E402B9"/>
    <w:rsid w:val="00E4043D"/>
    <w:rsid w:val="00E404E2"/>
    <w:rsid w:val="00E40D02"/>
    <w:rsid w:val="00E41004"/>
    <w:rsid w:val="00E413DD"/>
    <w:rsid w:val="00E41CA2"/>
    <w:rsid w:val="00E425D0"/>
    <w:rsid w:val="00E42CB5"/>
    <w:rsid w:val="00E433A1"/>
    <w:rsid w:val="00E433F3"/>
    <w:rsid w:val="00E43423"/>
    <w:rsid w:val="00E43A71"/>
    <w:rsid w:val="00E43B3F"/>
    <w:rsid w:val="00E44074"/>
    <w:rsid w:val="00E4429E"/>
    <w:rsid w:val="00E443B4"/>
    <w:rsid w:val="00E4442C"/>
    <w:rsid w:val="00E444E0"/>
    <w:rsid w:val="00E44517"/>
    <w:rsid w:val="00E44FBA"/>
    <w:rsid w:val="00E44FC9"/>
    <w:rsid w:val="00E4509C"/>
    <w:rsid w:val="00E45354"/>
    <w:rsid w:val="00E45358"/>
    <w:rsid w:val="00E4577E"/>
    <w:rsid w:val="00E46C1B"/>
    <w:rsid w:val="00E46FD2"/>
    <w:rsid w:val="00E473B2"/>
    <w:rsid w:val="00E47F81"/>
    <w:rsid w:val="00E47F86"/>
    <w:rsid w:val="00E501CA"/>
    <w:rsid w:val="00E5029C"/>
    <w:rsid w:val="00E5040C"/>
    <w:rsid w:val="00E50886"/>
    <w:rsid w:val="00E50EC2"/>
    <w:rsid w:val="00E516E2"/>
    <w:rsid w:val="00E51AFA"/>
    <w:rsid w:val="00E51E31"/>
    <w:rsid w:val="00E51F90"/>
    <w:rsid w:val="00E51FF0"/>
    <w:rsid w:val="00E523A7"/>
    <w:rsid w:val="00E52D94"/>
    <w:rsid w:val="00E53274"/>
    <w:rsid w:val="00E532BC"/>
    <w:rsid w:val="00E53737"/>
    <w:rsid w:val="00E53D6B"/>
    <w:rsid w:val="00E54213"/>
    <w:rsid w:val="00E5422B"/>
    <w:rsid w:val="00E548A5"/>
    <w:rsid w:val="00E54A28"/>
    <w:rsid w:val="00E54EB9"/>
    <w:rsid w:val="00E55014"/>
    <w:rsid w:val="00E55158"/>
    <w:rsid w:val="00E555B6"/>
    <w:rsid w:val="00E5579B"/>
    <w:rsid w:val="00E557AD"/>
    <w:rsid w:val="00E558A0"/>
    <w:rsid w:val="00E55FB3"/>
    <w:rsid w:val="00E5648D"/>
    <w:rsid w:val="00E56BCA"/>
    <w:rsid w:val="00E56EC8"/>
    <w:rsid w:val="00E571E9"/>
    <w:rsid w:val="00E573AE"/>
    <w:rsid w:val="00E57568"/>
    <w:rsid w:val="00E603F1"/>
    <w:rsid w:val="00E608AA"/>
    <w:rsid w:val="00E60BCA"/>
    <w:rsid w:val="00E61453"/>
    <w:rsid w:val="00E614E6"/>
    <w:rsid w:val="00E61586"/>
    <w:rsid w:val="00E617C6"/>
    <w:rsid w:val="00E61A81"/>
    <w:rsid w:val="00E61F31"/>
    <w:rsid w:val="00E6245A"/>
    <w:rsid w:val="00E62CFD"/>
    <w:rsid w:val="00E62DAA"/>
    <w:rsid w:val="00E631AC"/>
    <w:rsid w:val="00E640C1"/>
    <w:rsid w:val="00E642C6"/>
    <w:rsid w:val="00E64692"/>
    <w:rsid w:val="00E64C94"/>
    <w:rsid w:val="00E651FF"/>
    <w:rsid w:val="00E65868"/>
    <w:rsid w:val="00E6609E"/>
    <w:rsid w:val="00E661A6"/>
    <w:rsid w:val="00E66365"/>
    <w:rsid w:val="00E66701"/>
    <w:rsid w:val="00E66806"/>
    <w:rsid w:val="00E669A5"/>
    <w:rsid w:val="00E66B74"/>
    <w:rsid w:val="00E66CC7"/>
    <w:rsid w:val="00E674FF"/>
    <w:rsid w:val="00E67600"/>
    <w:rsid w:val="00E70311"/>
    <w:rsid w:val="00E70517"/>
    <w:rsid w:val="00E7051F"/>
    <w:rsid w:val="00E7099F"/>
    <w:rsid w:val="00E70ADA"/>
    <w:rsid w:val="00E70C41"/>
    <w:rsid w:val="00E7103D"/>
    <w:rsid w:val="00E715FE"/>
    <w:rsid w:val="00E7229D"/>
    <w:rsid w:val="00E7229F"/>
    <w:rsid w:val="00E722EC"/>
    <w:rsid w:val="00E72556"/>
    <w:rsid w:val="00E73565"/>
    <w:rsid w:val="00E73890"/>
    <w:rsid w:val="00E739D3"/>
    <w:rsid w:val="00E741DA"/>
    <w:rsid w:val="00E7479D"/>
    <w:rsid w:val="00E74869"/>
    <w:rsid w:val="00E75163"/>
    <w:rsid w:val="00E75222"/>
    <w:rsid w:val="00E75DA1"/>
    <w:rsid w:val="00E75F2D"/>
    <w:rsid w:val="00E76205"/>
    <w:rsid w:val="00E76812"/>
    <w:rsid w:val="00E76861"/>
    <w:rsid w:val="00E76984"/>
    <w:rsid w:val="00E771BB"/>
    <w:rsid w:val="00E7770C"/>
    <w:rsid w:val="00E803F4"/>
    <w:rsid w:val="00E80BCB"/>
    <w:rsid w:val="00E81555"/>
    <w:rsid w:val="00E81713"/>
    <w:rsid w:val="00E81AC7"/>
    <w:rsid w:val="00E81B0C"/>
    <w:rsid w:val="00E81EA7"/>
    <w:rsid w:val="00E82201"/>
    <w:rsid w:val="00E82881"/>
    <w:rsid w:val="00E83AFD"/>
    <w:rsid w:val="00E83F36"/>
    <w:rsid w:val="00E842B1"/>
    <w:rsid w:val="00E84314"/>
    <w:rsid w:val="00E84EB1"/>
    <w:rsid w:val="00E84ED1"/>
    <w:rsid w:val="00E852F3"/>
    <w:rsid w:val="00E85376"/>
    <w:rsid w:val="00E85B68"/>
    <w:rsid w:val="00E85BB0"/>
    <w:rsid w:val="00E85FAB"/>
    <w:rsid w:val="00E86437"/>
    <w:rsid w:val="00E8671C"/>
    <w:rsid w:val="00E86EAB"/>
    <w:rsid w:val="00E8745D"/>
    <w:rsid w:val="00E87B7F"/>
    <w:rsid w:val="00E87D38"/>
    <w:rsid w:val="00E87E2B"/>
    <w:rsid w:val="00E87E7E"/>
    <w:rsid w:val="00E9006C"/>
    <w:rsid w:val="00E9012E"/>
    <w:rsid w:val="00E90C6A"/>
    <w:rsid w:val="00E9138B"/>
    <w:rsid w:val="00E913AE"/>
    <w:rsid w:val="00E921B2"/>
    <w:rsid w:val="00E92A69"/>
    <w:rsid w:val="00E92DA9"/>
    <w:rsid w:val="00E92ECA"/>
    <w:rsid w:val="00E931FA"/>
    <w:rsid w:val="00E937B3"/>
    <w:rsid w:val="00E93B80"/>
    <w:rsid w:val="00E93C9C"/>
    <w:rsid w:val="00E9418F"/>
    <w:rsid w:val="00E943B6"/>
    <w:rsid w:val="00E94629"/>
    <w:rsid w:val="00E9519A"/>
    <w:rsid w:val="00E9545B"/>
    <w:rsid w:val="00E9578A"/>
    <w:rsid w:val="00E95C4D"/>
    <w:rsid w:val="00E95DC0"/>
    <w:rsid w:val="00E97667"/>
    <w:rsid w:val="00E9799F"/>
    <w:rsid w:val="00EA0163"/>
    <w:rsid w:val="00EA017F"/>
    <w:rsid w:val="00EA02AF"/>
    <w:rsid w:val="00EA03A6"/>
    <w:rsid w:val="00EA0560"/>
    <w:rsid w:val="00EA0C8B"/>
    <w:rsid w:val="00EA0DFE"/>
    <w:rsid w:val="00EA0E69"/>
    <w:rsid w:val="00EA0F4E"/>
    <w:rsid w:val="00EA1933"/>
    <w:rsid w:val="00EA1B30"/>
    <w:rsid w:val="00EA3101"/>
    <w:rsid w:val="00EA31CB"/>
    <w:rsid w:val="00EA363C"/>
    <w:rsid w:val="00EA3D29"/>
    <w:rsid w:val="00EA3E3E"/>
    <w:rsid w:val="00EA3FA3"/>
    <w:rsid w:val="00EA4716"/>
    <w:rsid w:val="00EA476F"/>
    <w:rsid w:val="00EA4BF4"/>
    <w:rsid w:val="00EA4DDC"/>
    <w:rsid w:val="00EA4EF9"/>
    <w:rsid w:val="00EA51E9"/>
    <w:rsid w:val="00EA54DF"/>
    <w:rsid w:val="00EA5575"/>
    <w:rsid w:val="00EA5B1A"/>
    <w:rsid w:val="00EA6110"/>
    <w:rsid w:val="00EA6504"/>
    <w:rsid w:val="00EA686D"/>
    <w:rsid w:val="00EA6919"/>
    <w:rsid w:val="00EA696C"/>
    <w:rsid w:val="00EA6A9B"/>
    <w:rsid w:val="00EA6AEA"/>
    <w:rsid w:val="00EA6E1E"/>
    <w:rsid w:val="00EA6E69"/>
    <w:rsid w:val="00EA6EC4"/>
    <w:rsid w:val="00EA7569"/>
    <w:rsid w:val="00EA75B7"/>
    <w:rsid w:val="00EA7B62"/>
    <w:rsid w:val="00EA7C11"/>
    <w:rsid w:val="00EA7CE4"/>
    <w:rsid w:val="00EA7FDD"/>
    <w:rsid w:val="00EB017A"/>
    <w:rsid w:val="00EB0592"/>
    <w:rsid w:val="00EB13DA"/>
    <w:rsid w:val="00EB1D32"/>
    <w:rsid w:val="00EB21FA"/>
    <w:rsid w:val="00EB266C"/>
    <w:rsid w:val="00EB2731"/>
    <w:rsid w:val="00EB2C4A"/>
    <w:rsid w:val="00EB38BE"/>
    <w:rsid w:val="00EB3D1A"/>
    <w:rsid w:val="00EB4011"/>
    <w:rsid w:val="00EB49F8"/>
    <w:rsid w:val="00EB4BCF"/>
    <w:rsid w:val="00EB4D56"/>
    <w:rsid w:val="00EB5365"/>
    <w:rsid w:val="00EB56B0"/>
    <w:rsid w:val="00EB5968"/>
    <w:rsid w:val="00EB5F5D"/>
    <w:rsid w:val="00EB6006"/>
    <w:rsid w:val="00EB60AA"/>
    <w:rsid w:val="00EB60C9"/>
    <w:rsid w:val="00EB6469"/>
    <w:rsid w:val="00EB6A84"/>
    <w:rsid w:val="00EB6AB1"/>
    <w:rsid w:val="00EB711B"/>
    <w:rsid w:val="00EB73EB"/>
    <w:rsid w:val="00EB7594"/>
    <w:rsid w:val="00EB7D6D"/>
    <w:rsid w:val="00EB7F2E"/>
    <w:rsid w:val="00EC02B4"/>
    <w:rsid w:val="00EC02DE"/>
    <w:rsid w:val="00EC06DD"/>
    <w:rsid w:val="00EC0871"/>
    <w:rsid w:val="00EC115C"/>
    <w:rsid w:val="00EC142E"/>
    <w:rsid w:val="00EC1905"/>
    <w:rsid w:val="00EC1A6C"/>
    <w:rsid w:val="00EC1C3C"/>
    <w:rsid w:val="00EC1C85"/>
    <w:rsid w:val="00EC1CE2"/>
    <w:rsid w:val="00EC2742"/>
    <w:rsid w:val="00EC2EBD"/>
    <w:rsid w:val="00EC349E"/>
    <w:rsid w:val="00EC364E"/>
    <w:rsid w:val="00EC365C"/>
    <w:rsid w:val="00EC3C0A"/>
    <w:rsid w:val="00EC4A04"/>
    <w:rsid w:val="00EC4C14"/>
    <w:rsid w:val="00EC4CEA"/>
    <w:rsid w:val="00EC585D"/>
    <w:rsid w:val="00EC59BA"/>
    <w:rsid w:val="00EC5D48"/>
    <w:rsid w:val="00EC6307"/>
    <w:rsid w:val="00EC65AA"/>
    <w:rsid w:val="00EC6B19"/>
    <w:rsid w:val="00EC6D67"/>
    <w:rsid w:val="00EC78AE"/>
    <w:rsid w:val="00EC78CA"/>
    <w:rsid w:val="00EC7C4C"/>
    <w:rsid w:val="00EC7C7F"/>
    <w:rsid w:val="00ED0646"/>
    <w:rsid w:val="00ED0CE4"/>
    <w:rsid w:val="00ED10C1"/>
    <w:rsid w:val="00ED10F1"/>
    <w:rsid w:val="00ED194F"/>
    <w:rsid w:val="00ED1AC7"/>
    <w:rsid w:val="00ED1D19"/>
    <w:rsid w:val="00ED1F76"/>
    <w:rsid w:val="00ED220D"/>
    <w:rsid w:val="00ED2546"/>
    <w:rsid w:val="00ED26B1"/>
    <w:rsid w:val="00ED366D"/>
    <w:rsid w:val="00ED3B28"/>
    <w:rsid w:val="00ED3B50"/>
    <w:rsid w:val="00ED3BB8"/>
    <w:rsid w:val="00ED4A45"/>
    <w:rsid w:val="00ED4D5E"/>
    <w:rsid w:val="00ED524F"/>
    <w:rsid w:val="00ED5495"/>
    <w:rsid w:val="00ED5607"/>
    <w:rsid w:val="00ED572C"/>
    <w:rsid w:val="00ED5884"/>
    <w:rsid w:val="00ED5D70"/>
    <w:rsid w:val="00ED60AF"/>
    <w:rsid w:val="00ED68A8"/>
    <w:rsid w:val="00ED6C14"/>
    <w:rsid w:val="00ED6E2F"/>
    <w:rsid w:val="00ED6E44"/>
    <w:rsid w:val="00ED701B"/>
    <w:rsid w:val="00ED7200"/>
    <w:rsid w:val="00ED7A7C"/>
    <w:rsid w:val="00EE019D"/>
    <w:rsid w:val="00EE111D"/>
    <w:rsid w:val="00EE141F"/>
    <w:rsid w:val="00EE150D"/>
    <w:rsid w:val="00EE1AD1"/>
    <w:rsid w:val="00EE1DBC"/>
    <w:rsid w:val="00EE2038"/>
    <w:rsid w:val="00EE2512"/>
    <w:rsid w:val="00EE2A37"/>
    <w:rsid w:val="00EE2D97"/>
    <w:rsid w:val="00EE32DD"/>
    <w:rsid w:val="00EE3598"/>
    <w:rsid w:val="00EE3E59"/>
    <w:rsid w:val="00EE3F34"/>
    <w:rsid w:val="00EE3F5D"/>
    <w:rsid w:val="00EE4063"/>
    <w:rsid w:val="00EE4E0C"/>
    <w:rsid w:val="00EE5457"/>
    <w:rsid w:val="00EE56B5"/>
    <w:rsid w:val="00EE5BA5"/>
    <w:rsid w:val="00EE5BF9"/>
    <w:rsid w:val="00EE61F3"/>
    <w:rsid w:val="00EE6232"/>
    <w:rsid w:val="00EE6434"/>
    <w:rsid w:val="00EE66AF"/>
    <w:rsid w:val="00EE6B47"/>
    <w:rsid w:val="00EE725C"/>
    <w:rsid w:val="00EE73CA"/>
    <w:rsid w:val="00EE76A9"/>
    <w:rsid w:val="00EE7754"/>
    <w:rsid w:val="00EE7A33"/>
    <w:rsid w:val="00EE7C33"/>
    <w:rsid w:val="00EE7D97"/>
    <w:rsid w:val="00EE7DDF"/>
    <w:rsid w:val="00EE7E2B"/>
    <w:rsid w:val="00EF0902"/>
    <w:rsid w:val="00EF0A6A"/>
    <w:rsid w:val="00EF0AAF"/>
    <w:rsid w:val="00EF0AE5"/>
    <w:rsid w:val="00EF156C"/>
    <w:rsid w:val="00EF1A72"/>
    <w:rsid w:val="00EF1AC7"/>
    <w:rsid w:val="00EF1DBB"/>
    <w:rsid w:val="00EF1E73"/>
    <w:rsid w:val="00EF2005"/>
    <w:rsid w:val="00EF22CF"/>
    <w:rsid w:val="00EF274A"/>
    <w:rsid w:val="00EF2C60"/>
    <w:rsid w:val="00EF2E97"/>
    <w:rsid w:val="00EF31CB"/>
    <w:rsid w:val="00EF356A"/>
    <w:rsid w:val="00EF3825"/>
    <w:rsid w:val="00EF3BFE"/>
    <w:rsid w:val="00EF3DA2"/>
    <w:rsid w:val="00EF41CE"/>
    <w:rsid w:val="00EF4288"/>
    <w:rsid w:val="00EF47DA"/>
    <w:rsid w:val="00EF4C5E"/>
    <w:rsid w:val="00EF5255"/>
    <w:rsid w:val="00EF5585"/>
    <w:rsid w:val="00EF5973"/>
    <w:rsid w:val="00EF5AB4"/>
    <w:rsid w:val="00EF6226"/>
    <w:rsid w:val="00EF6B9D"/>
    <w:rsid w:val="00EF6DAF"/>
    <w:rsid w:val="00EF6F09"/>
    <w:rsid w:val="00EF70A0"/>
    <w:rsid w:val="00EF733B"/>
    <w:rsid w:val="00EF7385"/>
    <w:rsid w:val="00EF7B9A"/>
    <w:rsid w:val="00EF7F08"/>
    <w:rsid w:val="00EF7F28"/>
    <w:rsid w:val="00F008AF"/>
    <w:rsid w:val="00F00B7B"/>
    <w:rsid w:val="00F00E3B"/>
    <w:rsid w:val="00F01641"/>
    <w:rsid w:val="00F016AC"/>
    <w:rsid w:val="00F01915"/>
    <w:rsid w:val="00F01D2C"/>
    <w:rsid w:val="00F0296C"/>
    <w:rsid w:val="00F02D3E"/>
    <w:rsid w:val="00F03461"/>
    <w:rsid w:val="00F03620"/>
    <w:rsid w:val="00F038B4"/>
    <w:rsid w:val="00F040C1"/>
    <w:rsid w:val="00F0443C"/>
    <w:rsid w:val="00F04638"/>
    <w:rsid w:val="00F04AED"/>
    <w:rsid w:val="00F04E62"/>
    <w:rsid w:val="00F052C1"/>
    <w:rsid w:val="00F052E0"/>
    <w:rsid w:val="00F0569E"/>
    <w:rsid w:val="00F05DC7"/>
    <w:rsid w:val="00F0651F"/>
    <w:rsid w:val="00F06826"/>
    <w:rsid w:val="00F069C5"/>
    <w:rsid w:val="00F06CAA"/>
    <w:rsid w:val="00F06FCD"/>
    <w:rsid w:val="00F072C7"/>
    <w:rsid w:val="00F07976"/>
    <w:rsid w:val="00F07C7B"/>
    <w:rsid w:val="00F07E67"/>
    <w:rsid w:val="00F104E9"/>
    <w:rsid w:val="00F10BE5"/>
    <w:rsid w:val="00F10D13"/>
    <w:rsid w:val="00F10D5C"/>
    <w:rsid w:val="00F10D71"/>
    <w:rsid w:val="00F11594"/>
    <w:rsid w:val="00F116E8"/>
    <w:rsid w:val="00F118F6"/>
    <w:rsid w:val="00F11917"/>
    <w:rsid w:val="00F11E05"/>
    <w:rsid w:val="00F124AB"/>
    <w:rsid w:val="00F124E8"/>
    <w:rsid w:val="00F135E4"/>
    <w:rsid w:val="00F14862"/>
    <w:rsid w:val="00F14FF2"/>
    <w:rsid w:val="00F15144"/>
    <w:rsid w:val="00F15455"/>
    <w:rsid w:val="00F15C26"/>
    <w:rsid w:val="00F15DE3"/>
    <w:rsid w:val="00F15E3F"/>
    <w:rsid w:val="00F161C9"/>
    <w:rsid w:val="00F16340"/>
    <w:rsid w:val="00F16534"/>
    <w:rsid w:val="00F170C7"/>
    <w:rsid w:val="00F170FC"/>
    <w:rsid w:val="00F178C9"/>
    <w:rsid w:val="00F17CAB"/>
    <w:rsid w:val="00F17DE7"/>
    <w:rsid w:val="00F17FBF"/>
    <w:rsid w:val="00F20224"/>
    <w:rsid w:val="00F209FC"/>
    <w:rsid w:val="00F20CCC"/>
    <w:rsid w:val="00F20FF0"/>
    <w:rsid w:val="00F21378"/>
    <w:rsid w:val="00F21B43"/>
    <w:rsid w:val="00F21BD8"/>
    <w:rsid w:val="00F22050"/>
    <w:rsid w:val="00F22D2A"/>
    <w:rsid w:val="00F23551"/>
    <w:rsid w:val="00F23557"/>
    <w:rsid w:val="00F23734"/>
    <w:rsid w:val="00F23972"/>
    <w:rsid w:val="00F23A6E"/>
    <w:rsid w:val="00F23B65"/>
    <w:rsid w:val="00F243BD"/>
    <w:rsid w:val="00F245D6"/>
    <w:rsid w:val="00F24C99"/>
    <w:rsid w:val="00F24CA4"/>
    <w:rsid w:val="00F24D79"/>
    <w:rsid w:val="00F258C9"/>
    <w:rsid w:val="00F25912"/>
    <w:rsid w:val="00F25FAD"/>
    <w:rsid w:val="00F267E4"/>
    <w:rsid w:val="00F2689F"/>
    <w:rsid w:val="00F26AEF"/>
    <w:rsid w:val="00F2753C"/>
    <w:rsid w:val="00F27587"/>
    <w:rsid w:val="00F30136"/>
    <w:rsid w:val="00F30224"/>
    <w:rsid w:val="00F30636"/>
    <w:rsid w:val="00F30878"/>
    <w:rsid w:val="00F308BC"/>
    <w:rsid w:val="00F30EEF"/>
    <w:rsid w:val="00F313C3"/>
    <w:rsid w:val="00F31785"/>
    <w:rsid w:val="00F31A6D"/>
    <w:rsid w:val="00F31B93"/>
    <w:rsid w:val="00F323C1"/>
    <w:rsid w:val="00F326DB"/>
    <w:rsid w:val="00F33A63"/>
    <w:rsid w:val="00F33B4E"/>
    <w:rsid w:val="00F33B5C"/>
    <w:rsid w:val="00F3439C"/>
    <w:rsid w:val="00F348EB"/>
    <w:rsid w:val="00F34A04"/>
    <w:rsid w:val="00F34E8A"/>
    <w:rsid w:val="00F34EF3"/>
    <w:rsid w:val="00F351F6"/>
    <w:rsid w:val="00F35698"/>
    <w:rsid w:val="00F356A8"/>
    <w:rsid w:val="00F35D6B"/>
    <w:rsid w:val="00F35DD9"/>
    <w:rsid w:val="00F368CE"/>
    <w:rsid w:val="00F371A0"/>
    <w:rsid w:val="00F37557"/>
    <w:rsid w:val="00F37854"/>
    <w:rsid w:val="00F37993"/>
    <w:rsid w:val="00F37E25"/>
    <w:rsid w:val="00F40267"/>
    <w:rsid w:val="00F40937"/>
    <w:rsid w:val="00F40BFB"/>
    <w:rsid w:val="00F40FD0"/>
    <w:rsid w:val="00F413A3"/>
    <w:rsid w:val="00F419BD"/>
    <w:rsid w:val="00F420C1"/>
    <w:rsid w:val="00F4228B"/>
    <w:rsid w:val="00F428FB"/>
    <w:rsid w:val="00F42CA3"/>
    <w:rsid w:val="00F431BB"/>
    <w:rsid w:val="00F433C1"/>
    <w:rsid w:val="00F43493"/>
    <w:rsid w:val="00F437FB"/>
    <w:rsid w:val="00F439C3"/>
    <w:rsid w:val="00F43A52"/>
    <w:rsid w:val="00F43A7F"/>
    <w:rsid w:val="00F43D9B"/>
    <w:rsid w:val="00F44802"/>
    <w:rsid w:val="00F44A56"/>
    <w:rsid w:val="00F44F5C"/>
    <w:rsid w:val="00F45695"/>
    <w:rsid w:val="00F4589A"/>
    <w:rsid w:val="00F45BD9"/>
    <w:rsid w:val="00F45EF0"/>
    <w:rsid w:val="00F45FD8"/>
    <w:rsid w:val="00F46015"/>
    <w:rsid w:val="00F4679E"/>
    <w:rsid w:val="00F46847"/>
    <w:rsid w:val="00F46DCC"/>
    <w:rsid w:val="00F4781E"/>
    <w:rsid w:val="00F47FA7"/>
    <w:rsid w:val="00F504ED"/>
    <w:rsid w:val="00F50A4D"/>
    <w:rsid w:val="00F519BA"/>
    <w:rsid w:val="00F52598"/>
    <w:rsid w:val="00F53542"/>
    <w:rsid w:val="00F53954"/>
    <w:rsid w:val="00F53A25"/>
    <w:rsid w:val="00F53BB5"/>
    <w:rsid w:val="00F53E43"/>
    <w:rsid w:val="00F53E8F"/>
    <w:rsid w:val="00F54008"/>
    <w:rsid w:val="00F5420A"/>
    <w:rsid w:val="00F54315"/>
    <w:rsid w:val="00F54680"/>
    <w:rsid w:val="00F547BC"/>
    <w:rsid w:val="00F54988"/>
    <w:rsid w:val="00F54B40"/>
    <w:rsid w:val="00F55163"/>
    <w:rsid w:val="00F553BD"/>
    <w:rsid w:val="00F56610"/>
    <w:rsid w:val="00F56B9F"/>
    <w:rsid w:val="00F56FF3"/>
    <w:rsid w:val="00F57027"/>
    <w:rsid w:val="00F57115"/>
    <w:rsid w:val="00F573E2"/>
    <w:rsid w:val="00F60297"/>
    <w:rsid w:val="00F60517"/>
    <w:rsid w:val="00F6081F"/>
    <w:rsid w:val="00F608D8"/>
    <w:rsid w:val="00F60AEC"/>
    <w:rsid w:val="00F60B12"/>
    <w:rsid w:val="00F615BB"/>
    <w:rsid w:val="00F617B1"/>
    <w:rsid w:val="00F6186E"/>
    <w:rsid w:val="00F61A24"/>
    <w:rsid w:val="00F61D16"/>
    <w:rsid w:val="00F62133"/>
    <w:rsid w:val="00F623F8"/>
    <w:rsid w:val="00F62EAE"/>
    <w:rsid w:val="00F63E6B"/>
    <w:rsid w:val="00F6403A"/>
    <w:rsid w:val="00F65159"/>
    <w:rsid w:val="00F65848"/>
    <w:rsid w:val="00F662B8"/>
    <w:rsid w:val="00F6630C"/>
    <w:rsid w:val="00F6642A"/>
    <w:rsid w:val="00F6689D"/>
    <w:rsid w:val="00F66973"/>
    <w:rsid w:val="00F66ED1"/>
    <w:rsid w:val="00F672F8"/>
    <w:rsid w:val="00F67E36"/>
    <w:rsid w:val="00F707E6"/>
    <w:rsid w:val="00F70DBF"/>
    <w:rsid w:val="00F70EBF"/>
    <w:rsid w:val="00F71DBA"/>
    <w:rsid w:val="00F71F05"/>
    <w:rsid w:val="00F71F58"/>
    <w:rsid w:val="00F720BB"/>
    <w:rsid w:val="00F72728"/>
    <w:rsid w:val="00F729A6"/>
    <w:rsid w:val="00F72ACF"/>
    <w:rsid w:val="00F72BAC"/>
    <w:rsid w:val="00F72FB1"/>
    <w:rsid w:val="00F73A1F"/>
    <w:rsid w:val="00F73BDF"/>
    <w:rsid w:val="00F745DA"/>
    <w:rsid w:val="00F7494A"/>
    <w:rsid w:val="00F74A98"/>
    <w:rsid w:val="00F750AC"/>
    <w:rsid w:val="00F75333"/>
    <w:rsid w:val="00F753B2"/>
    <w:rsid w:val="00F754DA"/>
    <w:rsid w:val="00F7552F"/>
    <w:rsid w:val="00F7580E"/>
    <w:rsid w:val="00F75843"/>
    <w:rsid w:val="00F75E95"/>
    <w:rsid w:val="00F7669C"/>
    <w:rsid w:val="00F76705"/>
    <w:rsid w:val="00F76783"/>
    <w:rsid w:val="00F76F04"/>
    <w:rsid w:val="00F77A79"/>
    <w:rsid w:val="00F80182"/>
    <w:rsid w:val="00F80223"/>
    <w:rsid w:val="00F80AC9"/>
    <w:rsid w:val="00F80C6A"/>
    <w:rsid w:val="00F8125B"/>
    <w:rsid w:val="00F815E0"/>
    <w:rsid w:val="00F81A65"/>
    <w:rsid w:val="00F81B4E"/>
    <w:rsid w:val="00F8201A"/>
    <w:rsid w:val="00F822CD"/>
    <w:rsid w:val="00F82661"/>
    <w:rsid w:val="00F82850"/>
    <w:rsid w:val="00F832F1"/>
    <w:rsid w:val="00F833A0"/>
    <w:rsid w:val="00F83B2F"/>
    <w:rsid w:val="00F83C14"/>
    <w:rsid w:val="00F8492F"/>
    <w:rsid w:val="00F85570"/>
    <w:rsid w:val="00F85648"/>
    <w:rsid w:val="00F8564F"/>
    <w:rsid w:val="00F8568E"/>
    <w:rsid w:val="00F857AA"/>
    <w:rsid w:val="00F85CA7"/>
    <w:rsid w:val="00F86203"/>
    <w:rsid w:val="00F8659B"/>
    <w:rsid w:val="00F865FB"/>
    <w:rsid w:val="00F86740"/>
    <w:rsid w:val="00F86C60"/>
    <w:rsid w:val="00F86FF8"/>
    <w:rsid w:val="00F8723C"/>
    <w:rsid w:val="00F900FF"/>
    <w:rsid w:val="00F90ADD"/>
    <w:rsid w:val="00F9120C"/>
    <w:rsid w:val="00F9137D"/>
    <w:rsid w:val="00F92752"/>
    <w:rsid w:val="00F92B23"/>
    <w:rsid w:val="00F92E39"/>
    <w:rsid w:val="00F933BC"/>
    <w:rsid w:val="00F9391C"/>
    <w:rsid w:val="00F93A1A"/>
    <w:rsid w:val="00F93EA4"/>
    <w:rsid w:val="00F9411A"/>
    <w:rsid w:val="00F941F9"/>
    <w:rsid w:val="00F9429F"/>
    <w:rsid w:val="00F942D4"/>
    <w:rsid w:val="00F9532B"/>
    <w:rsid w:val="00F95392"/>
    <w:rsid w:val="00F95460"/>
    <w:rsid w:val="00F96518"/>
    <w:rsid w:val="00F9688C"/>
    <w:rsid w:val="00F973E7"/>
    <w:rsid w:val="00F9746C"/>
    <w:rsid w:val="00F97A09"/>
    <w:rsid w:val="00FA075C"/>
    <w:rsid w:val="00FA135F"/>
    <w:rsid w:val="00FA14AF"/>
    <w:rsid w:val="00FA197B"/>
    <w:rsid w:val="00FA22C9"/>
    <w:rsid w:val="00FA2813"/>
    <w:rsid w:val="00FA2918"/>
    <w:rsid w:val="00FA2C38"/>
    <w:rsid w:val="00FA2E49"/>
    <w:rsid w:val="00FA32E9"/>
    <w:rsid w:val="00FA37E8"/>
    <w:rsid w:val="00FA3904"/>
    <w:rsid w:val="00FA39E2"/>
    <w:rsid w:val="00FA3FB9"/>
    <w:rsid w:val="00FA40BB"/>
    <w:rsid w:val="00FA41B3"/>
    <w:rsid w:val="00FA4949"/>
    <w:rsid w:val="00FA49D6"/>
    <w:rsid w:val="00FA5163"/>
    <w:rsid w:val="00FA51C4"/>
    <w:rsid w:val="00FA6CCA"/>
    <w:rsid w:val="00FA6D07"/>
    <w:rsid w:val="00FA7019"/>
    <w:rsid w:val="00FA7501"/>
    <w:rsid w:val="00FA759C"/>
    <w:rsid w:val="00FA75DA"/>
    <w:rsid w:val="00FA7666"/>
    <w:rsid w:val="00FA7690"/>
    <w:rsid w:val="00FA7F3D"/>
    <w:rsid w:val="00FB07F0"/>
    <w:rsid w:val="00FB0872"/>
    <w:rsid w:val="00FB0F47"/>
    <w:rsid w:val="00FB14C0"/>
    <w:rsid w:val="00FB1755"/>
    <w:rsid w:val="00FB20DB"/>
    <w:rsid w:val="00FB2229"/>
    <w:rsid w:val="00FB252D"/>
    <w:rsid w:val="00FB2623"/>
    <w:rsid w:val="00FB2716"/>
    <w:rsid w:val="00FB2867"/>
    <w:rsid w:val="00FB28DC"/>
    <w:rsid w:val="00FB28F6"/>
    <w:rsid w:val="00FB2ADE"/>
    <w:rsid w:val="00FB31B0"/>
    <w:rsid w:val="00FB3291"/>
    <w:rsid w:val="00FB37C5"/>
    <w:rsid w:val="00FB3CF6"/>
    <w:rsid w:val="00FB4011"/>
    <w:rsid w:val="00FB42A5"/>
    <w:rsid w:val="00FB4526"/>
    <w:rsid w:val="00FB4558"/>
    <w:rsid w:val="00FB4962"/>
    <w:rsid w:val="00FB50D2"/>
    <w:rsid w:val="00FB5623"/>
    <w:rsid w:val="00FB5901"/>
    <w:rsid w:val="00FB6116"/>
    <w:rsid w:val="00FB6737"/>
    <w:rsid w:val="00FB675C"/>
    <w:rsid w:val="00FB72BF"/>
    <w:rsid w:val="00FB7443"/>
    <w:rsid w:val="00FC0E49"/>
    <w:rsid w:val="00FC11F5"/>
    <w:rsid w:val="00FC15B1"/>
    <w:rsid w:val="00FC1EAD"/>
    <w:rsid w:val="00FC240E"/>
    <w:rsid w:val="00FC2F77"/>
    <w:rsid w:val="00FC3317"/>
    <w:rsid w:val="00FC3611"/>
    <w:rsid w:val="00FC3B83"/>
    <w:rsid w:val="00FC486D"/>
    <w:rsid w:val="00FC4AC2"/>
    <w:rsid w:val="00FC5816"/>
    <w:rsid w:val="00FC59F7"/>
    <w:rsid w:val="00FC5BC6"/>
    <w:rsid w:val="00FC6670"/>
    <w:rsid w:val="00FC6833"/>
    <w:rsid w:val="00FC6861"/>
    <w:rsid w:val="00FC70FE"/>
    <w:rsid w:val="00FC720F"/>
    <w:rsid w:val="00FC7F42"/>
    <w:rsid w:val="00FD00A9"/>
    <w:rsid w:val="00FD00C9"/>
    <w:rsid w:val="00FD0644"/>
    <w:rsid w:val="00FD0723"/>
    <w:rsid w:val="00FD127A"/>
    <w:rsid w:val="00FD14E9"/>
    <w:rsid w:val="00FD1A86"/>
    <w:rsid w:val="00FD270F"/>
    <w:rsid w:val="00FD2931"/>
    <w:rsid w:val="00FD2A70"/>
    <w:rsid w:val="00FD3094"/>
    <w:rsid w:val="00FD30C3"/>
    <w:rsid w:val="00FD314E"/>
    <w:rsid w:val="00FD31C1"/>
    <w:rsid w:val="00FD352C"/>
    <w:rsid w:val="00FD3A06"/>
    <w:rsid w:val="00FD3BC0"/>
    <w:rsid w:val="00FD3C43"/>
    <w:rsid w:val="00FD429B"/>
    <w:rsid w:val="00FD4391"/>
    <w:rsid w:val="00FD4F86"/>
    <w:rsid w:val="00FD505A"/>
    <w:rsid w:val="00FD507D"/>
    <w:rsid w:val="00FD516E"/>
    <w:rsid w:val="00FD54C2"/>
    <w:rsid w:val="00FD58D9"/>
    <w:rsid w:val="00FD5A8F"/>
    <w:rsid w:val="00FD5F0C"/>
    <w:rsid w:val="00FD6004"/>
    <w:rsid w:val="00FD6033"/>
    <w:rsid w:val="00FD6093"/>
    <w:rsid w:val="00FD6105"/>
    <w:rsid w:val="00FD6126"/>
    <w:rsid w:val="00FD61D2"/>
    <w:rsid w:val="00FD6380"/>
    <w:rsid w:val="00FD66D8"/>
    <w:rsid w:val="00FD6C25"/>
    <w:rsid w:val="00FD7364"/>
    <w:rsid w:val="00FD74C7"/>
    <w:rsid w:val="00FD78AB"/>
    <w:rsid w:val="00FE0E68"/>
    <w:rsid w:val="00FE13B9"/>
    <w:rsid w:val="00FE181D"/>
    <w:rsid w:val="00FE1826"/>
    <w:rsid w:val="00FE1FDB"/>
    <w:rsid w:val="00FE213F"/>
    <w:rsid w:val="00FE26DE"/>
    <w:rsid w:val="00FE28DA"/>
    <w:rsid w:val="00FE2A17"/>
    <w:rsid w:val="00FE3506"/>
    <w:rsid w:val="00FE35F6"/>
    <w:rsid w:val="00FE3B65"/>
    <w:rsid w:val="00FE41A0"/>
    <w:rsid w:val="00FE47BB"/>
    <w:rsid w:val="00FE5599"/>
    <w:rsid w:val="00FE5DD2"/>
    <w:rsid w:val="00FE62B6"/>
    <w:rsid w:val="00FE69AC"/>
    <w:rsid w:val="00FE6A81"/>
    <w:rsid w:val="00FE7288"/>
    <w:rsid w:val="00FF1686"/>
    <w:rsid w:val="00FF16AC"/>
    <w:rsid w:val="00FF2640"/>
    <w:rsid w:val="00FF2B60"/>
    <w:rsid w:val="00FF2BF0"/>
    <w:rsid w:val="00FF2F4C"/>
    <w:rsid w:val="00FF3443"/>
    <w:rsid w:val="00FF350D"/>
    <w:rsid w:val="00FF39DD"/>
    <w:rsid w:val="00FF424A"/>
    <w:rsid w:val="00FF4266"/>
    <w:rsid w:val="00FF46D1"/>
    <w:rsid w:val="00FF4ED0"/>
    <w:rsid w:val="00FF50E5"/>
    <w:rsid w:val="00FF516E"/>
    <w:rsid w:val="00FF540C"/>
    <w:rsid w:val="00FF58FB"/>
    <w:rsid w:val="00FF5AF3"/>
    <w:rsid w:val="00FF5E2B"/>
    <w:rsid w:val="00FF6219"/>
    <w:rsid w:val="00FF67E6"/>
    <w:rsid w:val="00FF6A30"/>
    <w:rsid w:val="00FF6B23"/>
    <w:rsid w:val="00FF6FD1"/>
    <w:rsid w:val="00FF7121"/>
    <w:rsid w:val="00FF75EE"/>
    <w:rsid w:val="00FF7A56"/>
    <w:rsid w:val="02143D4A"/>
    <w:rsid w:val="02898DEA"/>
    <w:rsid w:val="02CE266A"/>
    <w:rsid w:val="0390B518"/>
    <w:rsid w:val="03FD12D4"/>
    <w:rsid w:val="043A03F1"/>
    <w:rsid w:val="04DADCA2"/>
    <w:rsid w:val="05DE46D5"/>
    <w:rsid w:val="061EB4D5"/>
    <w:rsid w:val="06D1B6A1"/>
    <w:rsid w:val="077DE857"/>
    <w:rsid w:val="07AF1BA4"/>
    <w:rsid w:val="07C70D2B"/>
    <w:rsid w:val="07D62D41"/>
    <w:rsid w:val="08330717"/>
    <w:rsid w:val="088B6241"/>
    <w:rsid w:val="09A0E40F"/>
    <w:rsid w:val="0B9BC3EC"/>
    <w:rsid w:val="0C571AF6"/>
    <w:rsid w:val="0C665757"/>
    <w:rsid w:val="0C7E56FC"/>
    <w:rsid w:val="0D13DBE2"/>
    <w:rsid w:val="0D246C2C"/>
    <w:rsid w:val="0D69631B"/>
    <w:rsid w:val="0E1DEBFE"/>
    <w:rsid w:val="0E3E3B3A"/>
    <w:rsid w:val="0E7EE5A0"/>
    <w:rsid w:val="0EEECDA6"/>
    <w:rsid w:val="1071A87B"/>
    <w:rsid w:val="10AFE0D4"/>
    <w:rsid w:val="10F40E75"/>
    <w:rsid w:val="115D5AC7"/>
    <w:rsid w:val="11754484"/>
    <w:rsid w:val="12E53B2A"/>
    <w:rsid w:val="138BE8DB"/>
    <w:rsid w:val="14C7D3F2"/>
    <w:rsid w:val="150F6548"/>
    <w:rsid w:val="16E93C2C"/>
    <w:rsid w:val="16F6A6F7"/>
    <w:rsid w:val="17BF1896"/>
    <w:rsid w:val="1904E1D6"/>
    <w:rsid w:val="19DB4E87"/>
    <w:rsid w:val="19E38BDB"/>
    <w:rsid w:val="1A4BEDEF"/>
    <w:rsid w:val="1BC53152"/>
    <w:rsid w:val="1C2219CB"/>
    <w:rsid w:val="1CA0D353"/>
    <w:rsid w:val="1CBDB9A2"/>
    <w:rsid w:val="1D867738"/>
    <w:rsid w:val="1D8B8EDA"/>
    <w:rsid w:val="1DD085C9"/>
    <w:rsid w:val="1DFBE1C9"/>
    <w:rsid w:val="1E724CBE"/>
    <w:rsid w:val="1F142C26"/>
    <w:rsid w:val="1FF8B463"/>
    <w:rsid w:val="20803798"/>
    <w:rsid w:val="2083C853"/>
    <w:rsid w:val="20BB41D7"/>
    <w:rsid w:val="20E981FE"/>
    <w:rsid w:val="2197E1C1"/>
    <w:rsid w:val="21AB4F41"/>
    <w:rsid w:val="22526077"/>
    <w:rsid w:val="2293865E"/>
    <w:rsid w:val="234006B2"/>
    <w:rsid w:val="2522414C"/>
    <w:rsid w:val="25678AA9"/>
    <w:rsid w:val="25CEF841"/>
    <w:rsid w:val="25ED4AA2"/>
    <w:rsid w:val="26C99925"/>
    <w:rsid w:val="27D591F3"/>
    <w:rsid w:val="282CF2A9"/>
    <w:rsid w:val="29305CDC"/>
    <w:rsid w:val="29AF68D7"/>
    <w:rsid w:val="29BBAB80"/>
    <w:rsid w:val="2A002E85"/>
    <w:rsid w:val="2A314868"/>
    <w:rsid w:val="2A63021B"/>
    <w:rsid w:val="2B192332"/>
    <w:rsid w:val="2B1F0504"/>
    <w:rsid w:val="2B2D2D05"/>
    <w:rsid w:val="2B4A1C1A"/>
    <w:rsid w:val="2BDA58FD"/>
    <w:rsid w:val="2BDD7848"/>
    <w:rsid w:val="2C661FBB"/>
    <w:rsid w:val="2CAC8C86"/>
    <w:rsid w:val="2CE1F115"/>
    <w:rsid w:val="2D9B17DD"/>
    <w:rsid w:val="2E3F0D4D"/>
    <w:rsid w:val="2E8BF575"/>
    <w:rsid w:val="2FB86D5E"/>
    <w:rsid w:val="300BB0FF"/>
    <w:rsid w:val="3038AE81"/>
    <w:rsid w:val="3189F84D"/>
    <w:rsid w:val="322BD7B5"/>
    <w:rsid w:val="326D437F"/>
    <w:rsid w:val="326DAE5E"/>
    <w:rsid w:val="32AFE2C6"/>
    <w:rsid w:val="33338BAA"/>
    <w:rsid w:val="338FC2A3"/>
    <w:rsid w:val="341249A3"/>
    <w:rsid w:val="349EDE15"/>
    <w:rsid w:val="357F74DB"/>
    <w:rsid w:val="35A4B7A8"/>
    <w:rsid w:val="35B41A97"/>
    <w:rsid w:val="365B0558"/>
    <w:rsid w:val="3790F070"/>
    <w:rsid w:val="3791FF0A"/>
    <w:rsid w:val="39533DE6"/>
    <w:rsid w:val="3977D298"/>
    <w:rsid w:val="39920EA2"/>
    <w:rsid w:val="39D1E1C5"/>
    <w:rsid w:val="3A23137A"/>
    <w:rsid w:val="3B847CA3"/>
    <w:rsid w:val="3BB2C4BD"/>
    <w:rsid w:val="3CD7649E"/>
    <w:rsid w:val="3D81069E"/>
    <w:rsid w:val="3E1900F2"/>
    <w:rsid w:val="3F6FAEC6"/>
    <w:rsid w:val="3F742FD2"/>
    <w:rsid w:val="3FB926C1"/>
    <w:rsid w:val="3FD49FBD"/>
    <w:rsid w:val="3FDF382A"/>
    <w:rsid w:val="407318F9"/>
    <w:rsid w:val="40CACC61"/>
    <w:rsid w:val="40E705A8"/>
    <w:rsid w:val="41D4EB4A"/>
    <w:rsid w:val="41E81BEC"/>
    <w:rsid w:val="4261C121"/>
    <w:rsid w:val="434F93C0"/>
    <w:rsid w:val="43CFFC88"/>
    <w:rsid w:val="448EE883"/>
    <w:rsid w:val="4594BCDC"/>
    <w:rsid w:val="45A9D36C"/>
    <w:rsid w:val="45F41C98"/>
    <w:rsid w:val="46A153ED"/>
    <w:rsid w:val="488FAC96"/>
    <w:rsid w:val="48A437F4"/>
    <w:rsid w:val="49100547"/>
    <w:rsid w:val="496259A6"/>
    <w:rsid w:val="496ACCD5"/>
    <w:rsid w:val="49EAC96E"/>
    <w:rsid w:val="4A1BAF2C"/>
    <w:rsid w:val="4A5B4991"/>
    <w:rsid w:val="4B50F835"/>
    <w:rsid w:val="4B7F08B0"/>
    <w:rsid w:val="4C7F34D7"/>
    <w:rsid w:val="4D702133"/>
    <w:rsid w:val="4D77DAED"/>
    <w:rsid w:val="4E708B76"/>
    <w:rsid w:val="4F090713"/>
    <w:rsid w:val="4F2F8E4F"/>
    <w:rsid w:val="4F8C708F"/>
    <w:rsid w:val="4F96A8C0"/>
    <w:rsid w:val="4FD16339"/>
    <w:rsid w:val="4FE010ED"/>
    <w:rsid w:val="50778EA1"/>
    <w:rsid w:val="51955792"/>
    <w:rsid w:val="51A6FE2A"/>
    <w:rsid w:val="51DE0B7C"/>
    <w:rsid w:val="526B7FAA"/>
    <w:rsid w:val="52D6041E"/>
    <w:rsid w:val="52F646F3"/>
    <w:rsid w:val="535DC706"/>
    <w:rsid w:val="538AC488"/>
    <w:rsid w:val="54123307"/>
    <w:rsid w:val="54462FF9"/>
    <w:rsid w:val="55796CB0"/>
    <w:rsid w:val="557DEDBC"/>
    <w:rsid w:val="557E99EF"/>
    <w:rsid w:val="55C4843F"/>
    <w:rsid w:val="56141E43"/>
    <w:rsid w:val="56962933"/>
    <w:rsid w:val="56E37A32"/>
    <w:rsid w:val="589B3899"/>
    <w:rsid w:val="58D9D6D7"/>
    <w:rsid w:val="5906309E"/>
    <w:rsid w:val="598EB76A"/>
    <w:rsid w:val="59DF9C44"/>
    <w:rsid w:val="5A4555EF"/>
    <w:rsid w:val="5A82DB40"/>
    <w:rsid w:val="5AF57C81"/>
    <w:rsid w:val="5AFDA215"/>
    <w:rsid w:val="5BCBE932"/>
    <w:rsid w:val="5BEF5A4F"/>
    <w:rsid w:val="5BF0F570"/>
    <w:rsid w:val="5C08942C"/>
    <w:rsid w:val="5C1F2CD3"/>
    <w:rsid w:val="5C34513E"/>
    <w:rsid w:val="5C5E6AD0"/>
    <w:rsid w:val="5CAF5D83"/>
    <w:rsid w:val="5D4C8CB5"/>
    <w:rsid w:val="5E74C5FC"/>
    <w:rsid w:val="5E88617F"/>
    <w:rsid w:val="5EE581AF"/>
    <w:rsid w:val="611666A1"/>
    <w:rsid w:val="6188C69A"/>
    <w:rsid w:val="621DAB06"/>
    <w:rsid w:val="624550A3"/>
    <w:rsid w:val="624DEC2E"/>
    <w:rsid w:val="63D7014F"/>
    <w:rsid w:val="6474F723"/>
    <w:rsid w:val="64BC1908"/>
    <w:rsid w:val="651CE58E"/>
    <w:rsid w:val="65394C39"/>
    <w:rsid w:val="65C954EF"/>
    <w:rsid w:val="6665CA5A"/>
    <w:rsid w:val="671664A8"/>
    <w:rsid w:val="675A1E8D"/>
    <w:rsid w:val="6940E062"/>
    <w:rsid w:val="694FBD59"/>
    <w:rsid w:val="69B7C3D9"/>
    <w:rsid w:val="6A444A95"/>
    <w:rsid w:val="6A4C30E8"/>
    <w:rsid w:val="6A7FC067"/>
    <w:rsid w:val="6B8D5644"/>
    <w:rsid w:val="6BB740C1"/>
    <w:rsid w:val="6C419DDE"/>
    <w:rsid w:val="6D22E284"/>
    <w:rsid w:val="6DBDDF25"/>
    <w:rsid w:val="6DE21E67"/>
    <w:rsid w:val="6E00AE1D"/>
    <w:rsid w:val="6E8600AA"/>
    <w:rsid w:val="6F33B039"/>
    <w:rsid w:val="70C9F0F4"/>
    <w:rsid w:val="70E1A33A"/>
    <w:rsid w:val="71CD5B27"/>
    <w:rsid w:val="7228EABD"/>
    <w:rsid w:val="7281A456"/>
    <w:rsid w:val="72D09384"/>
    <w:rsid w:val="72EA206F"/>
    <w:rsid w:val="731FD3E3"/>
    <w:rsid w:val="7377D071"/>
    <w:rsid w:val="73C22A6D"/>
    <w:rsid w:val="7447D63D"/>
    <w:rsid w:val="747395E3"/>
    <w:rsid w:val="74CBAC39"/>
    <w:rsid w:val="75514AD7"/>
    <w:rsid w:val="755FF407"/>
    <w:rsid w:val="76C50178"/>
    <w:rsid w:val="76DCDA8F"/>
    <w:rsid w:val="77476677"/>
    <w:rsid w:val="775FA530"/>
    <w:rsid w:val="77984600"/>
    <w:rsid w:val="77F51606"/>
    <w:rsid w:val="792D3464"/>
    <w:rsid w:val="7A4F2B3C"/>
    <w:rsid w:val="7ABE4F0E"/>
    <w:rsid w:val="7BBFE216"/>
    <w:rsid w:val="7BFE672E"/>
    <w:rsid w:val="7C40E749"/>
    <w:rsid w:val="7C564F69"/>
    <w:rsid w:val="7CFE73D1"/>
    <w:rsid w:val="7D05FC2C"/>
    <w:rsid w:val="7F07B679"/>
    <w:rsid w:val="7F417056"/>
    <w:rsid w:val="7F70F4E4"/>
    <w:rsid w:val="7F8E984E"/>
  </w:rsids>
  <m:mathPr>
    <m:mathFont m:val="Cambria Math"/>
    <m:brkBin m:val="before"/>
    <m:brkBinSub m:val="--"/>
    <m:smallFrac m:val="0"/>
    <m:dispDef/>
    <m:lMargin m:val="0"/>
    <m:rMargin m:val="0"/>
    <m:defJc m:val="centerGroup"/>
    <m:wrapIndent m:val="1440"/>
    <m:intLim m:val="subSup"/>
    <m:naryLim m:val="undOvr"/>
  </m:mathPr>
  <w:themeFontLang w:val="es-ES" w:eastAsia="ja-JP" w:bidi="ar-SA"/>
  <w:clrSchemeMapping w:bg1="light1" w:t1="dark1" w:bg2="light2" w:t2="dark2" w:accent1="accent1" w:accent2="accent2" w:accent3="accent3" w:accent4="accent4" w:accent5="accent5" w:accent6="accent6" w:hyperlink="hyperlink" w:followedHyperlink="followedHyperlink"/>
  <w:doNotIncludeSubdocsInStats/>
  <w:doNotAutoCompressPictures/>
  <w:shapeDefaults>
    <o:shapedefaults v:ext="edit" spidmax="2050"/>
    <o:shapelayout v:ext="edit">
      <o:idmap v:ext="edit" data="2"/>
    </o:shapelayout>
  </w:shapeDefaults>
  <w:decimalSymbol w:val=","/>
  <w:listSeparator w:val=";"/>
  <w14:docId w14:val="105018A5"/>
  <w14:defaultImageDpi w14:val="330"/>
  <w15:chartTrackingRefBased/>
  <w15:docId w15:val="{8036CCF6-61E2-4C06-801A-33BF8938CB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6">
    <w:lsdException w:name="Normal" w:qFormat="1"/>
    <w:lsdException w:name="heading 1" w:uiPriority="1" w:qFormat="1"/>
    <w:lsdException w:name="heading 2" w:uiPriority="1" w:qFormat="1"/>
    <w:lsdException w:name="heading 3" w:uiPriority="1" w:qFormat="1"/>
    <w:lsdException w:name="heading 4" w:uiPriority="1" w:qFormat="1"/>
    <w:lsdException w:name="heading 5" w:uiPriority="1" w:qFormat="1"/>
    <w:lsdException w:name="heading 6" w:uiPriority="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qFormat="1"/>
    <w:lsdException w:name="table of figures" w:uiPriority="99"/>
    <w:lsdException w:name="Title" w:qFormat="1"/>
    <w:lsdException w:name="Subtitle" w:qFormat="1"/>
    <w:lsdException w:name="Hyperlink" w:uiPriority="99"/>
    <w:lsdException w:name="Strong" w:uiPriority="22" w:qFormat="1"/>
    <w:lsdException w:name="Emphasis" w:qFormat="1"/>
    <w:lsdException w:name="Normal Table"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Table Theme" w:semiHidden="1" w:unhideWhenUsed="1"/>
    <w:lsdException w:name="Placeholder Text" w:semiHidden="1" w:uiPriority="99" w:unhideWhenUsed="1"/>
    <w:lsdException w:name="No Spacing" w:uiPriority="99" w:qFormat="1"/>
    <w:lsdException w:name="Light Shading" w:uiPriority="99"/>
    <w:lsdException w:name="Light List" w:uiPriority="99"/>
    <w:lsdException w:name="Light Grid" w:uiPriority="99"/>
    <w:lsdException w:name="Medium Shading 1" w:uiPriority="99"/>
    <w:lsdException w:name="Medium Shading 2" w:uiPriority="99"/>
    <w:lsdException w:name="Medium List 1" w:uiPriority="99"/>
    <w:lsdException w:name="Medium List 2" w:uiPriority="99"/>
    <w:lsdException w:name="Medium Grid 1" w:uiPriority="99"/>
    <w:lsdException w:name="Medium Grid 2" w:uiPriority="1" w:qFormat="1"/>
    <w:lsdException w:name="Medium Grid 3" w:uiPriority="60"/>
    <w:lsdException w:name="Dark List" w:uiPriority="61"/>
    <w:lsdException w:name="Colorful Shading" w:uiPriority="62"/>
    <w:lsdException w:name="Colorful List" w:uiPriority="63"/>
    <w:lsdException w:name="Colorful Grid" w:uiPriority="64"/>
    <w:lsdException w:name="Light Shading Accent 1" w:uiPriority="65"/>
    <w:lsdException w:name="Light List Accent 1" w:uiPriority="66"/>
    <w:lsdException w:name="Light Grid Accent 1" w:uiPriority="67"/>
    <w:lsdException w:name="Medium Shading 1 Accent 1" w:uiPriority="68"/>
    <w:lsdException w:name="Medium Shading 2 Accent 1" w:uiPriority="69"/>
    <w:lsdException w:name="Medium List 1 Accent 1" w:uiPriority="70"/>
    <w:lsdException w:name="Revision" w:uiPriority="71"/>
    <w:lsdException w:name="List Paragraph" w:uiPriority="34" w:qFormat="1"/>
    <w:lsdException w:name="Quote" w:uiPriority="73" w:qFormat="1"/>
    <w:lsdException w:name="Intense Quote" w:uiPriority="60" w:qFormat="1"/>
    <w:lsdException w:name="Medium List 2 Accent 1" w:uiPriority="61"/>
    <w:lsdException w:name="Medium Grid 1 Accent 1" w:uiPriority="62"/>
    <w:lsdException w:name="Medium Grid 2 Accent 1" w:uiPriority="63"/>
    <w:lsdException w:name="Medium Grid 3 Accent 1" w:uiPriority="64"/>
    <w:lsdException w:name="Dark List Accent 1" w:uiPriority="65"/>
    <w:lsdException w:name="Colorful Shading Accent 1" w:uiPriority="99"/>
    <w:lsdException w:name="Colorful List Accent 1" w:uiPriority="34" w:qFormat="1"/>
    <w:lsdException w:name="Colorful Grid Accent 1" w:uiPriority="29" w:qFormat="1"/>
    <w:lsdException w:name="Light Shading Accent 2" w:uiPriority="30" w:qFormat="1"/>
    <w:lsdException w:name="Light List Accent 2" w:uiPriority="66"/>
    <w:lsdException w:name="Light Grid Accent 2" w:uiPriority="67"/>
    <w:lsdException w:name="Medium Shading 1 Accent 2" w:uiPriority="68"/>
    <w:lsdException w:name="Medium Shading 2 Accent 2" w:uiPriority="69"/>
    <w:lsdException w:name="Medium List 1 Accent 2" w:uiPriority="70"/>
    <w:lsdException w:name="Medium List 2 Accent 2" w:uiPriority="71"/>
    <w:lsdException w:name="Medium Grid 1 Accent 2" w:uiPriority="72"/>
    <w:lsdException w:name="Medium Grid 2 Accent 2" w:uiPriority="73"/>
    <w:lsdException w:name="Medium Grid 3 Accent 2" w:uiPriority="60"/>
    <w:lsdException w:name="Dark List Accent 2" w:uiPriority="61"/>
    <w:lsdException w:name="Colorful Shading Accent 2" w:uiPriority="62"/>
    <w:lsdException w:name="Colorful List Accent 2" w:uiPriority="63"/>
    <w:lsdException w:name="Colorful Grid Accent 2" w:uiPriority="64"/>
    <w:lsdException w:name="Light Shading Accent 3" w:uiPriority="65"/>
    <w:lsdException w:name="Light List Accent 3" w:uiPriority="66"/>
    <w:lsdException w:name="Light Grid Accent 3" w:uiPriority="67"/>
    <w:lsdException w:name="Medium Shading 1 Accent 3" w:uiPriority="68"/>
    <w:lsdException w:name="Medium Shading 2 Accent 3" w:uiPriority="69"/>
    <w:lsdException w:name="Medium List 1 Accent 3" w:uiPriority="70"/>
    <w:lsdException w:name="Medium List 2 Accent 3" w:uiPriority="71"/>
    <w:lsdException w:name="Medium Grid 1 Accent 3" w:uiPriority="72"/>
    <w:lsdException w:name="Medium Grid 2 Accent 3" w:uiPriority="73"/>
    <w:lsdException w:name="Medium Grid 3 Accent 3" w:uiPriority="60"/>
    <w:lsdException w:name="Dark List Accent 3" w:uiPriority="61"/>
    <w:lsdException w:name="Colorful Shading Accent 3" w:uiPriority="62"/>
    <w:lsdException w:name="Colorful List Accent 3" w:uiPriority="63"/>
    <w:lsdException w:name="Colorful Grid Accent 3" w:uiPriority="64"/>
    <w:lsdException w:name="Light Shading Accent 4" w:uiPriority="65"/>
    <w:lsdException w:name="Light List Accent 4" w:uiPriority="66"/>
    <w:lsdException w:name="Light Grid Accent 4" w:uiPriority="67"/>
    <w:lsdException w:name="Medium Shading 1 Accent 4" w:uiPriority="68"/>
    <w:lsdException w:name="Medium Shading 2 Accent 4" w:uiPriority="69"/>
    <w:lsdException w:name="Medium List 1 Accent 4" w:uiPriority="70"/>
    <w:lsdException w:name="Medium List 2 Accent 4" w:uiPriority="71"/>
    <w:lsdException w:name="Medium Grid 1 Accent 4" w:uiPriority="72"/>
    <w:lsdException w:name="Medium Grid 2 Accent 4" w:uiPriority="73"/>
    <w:lsdException w:name="Medium Grid 3 Accent 4" w:uiPriority="60"/>
    <w:lsdException w:name="Dark List Accent 4" w:uiPriority="61"/>
    <w:lsdException w:name="Colorful Shading Accent 4" w:uiPriority="62"/>
    <w:lsdException w:name="Colorful List Accent 4" w:uiPriority="63"/>
    <w:lsdException w:name="Colorful Grid Accent 4" w:uiPriority="64"/>
    <w:lsdException w:name="Light Shading Accent 5" w:uiPriority="65"/>
    <w:lsdException w:name="Light List Accent 5" w:uiPriority="66"/>
    <w:lsdException w:name="Light Grid Accent 5" w:uiPriority="67"/>
    <w:lsdException w:name="Medium Shading 1 Accent 5" w:uiPriority="68"/>
    <w:lsdException w:name="Medium Shading 2 Accent 5" w:uiPriority="69"/>
    <w:lsdException w:name="Medium List 1 Accent 5" w:uiPriority="70"/>
    <w:lsdException w:name="Medium List 2 Accent 5" w:uiPriority="71"/>
    <w:lsdException w:name="Medium Grid 1 Accent 5" w:uiPriority="72"/>
    <w:lsdException w:name="Medium Grid 2 Accent 5" w:uiPriority="73"/>
    <w:lsdException w:name="Medium Grid 3 Accent 5" w:uiPriority="60"/>
    <w:lsdException w:name="Dark List Accent 5" w:uiPriority="61"/>
    <w:lsdException w:name="Colorful Shading Accent 5" w:uiPriority="62"/>
    <w:lsdException w:name="Colorful List Accent 5" w:uiPriority="63"/>
    <w:lsdException w:name="Colorful Grid Accent 5" w:uiPriority="64"/>
    <w:lsdException w:name="Light Shading Accent 6" w:uiPriority="65"/>
    <w:lsdException w:name="Light List Accent 6" w:uiPriority="66"/>
    <w:lsdException w:name="Light Grid Accent 6" w:uiPriority="67"/>
    <w:lsdException w:name="Medium Shading 1 Accent 6" w:uiPriority="68"/>
    <w:lsdException w:name="Medium Shading 2 Accent 6" w:uiPriority="69"/>
    <w:lsdException w:name="Medium List 1 Accent 6" w:uiPriority="70"/>
    <w:lsdException w:name="Medium List 2 Accent 6" w:uiPriority="71"/>
    <w:lsdException w:name="Medium Grid 1 Accent 6" w:uiPriority="72"/>
    <w:lsdException w:name="Medium Grid 2 Accent 6" w:uiPriority="73"/>
    <w:lsdException w:name="Medium Grid 3 Accent 6" w:uiPriority="60"/>
    <w:lsdException w:name="Dark List Accent 6" w:uiPriority="61"/>
    <w:lsdException w:name="Colorful Shading Accent 6" w:uiPriority="62"/>
    <w:lsdException w:name="Colorful List Accent 6" w:uiPriority="63"/>
    <w:lsdException w:name="Colorful Grid Accent 6" w:uiPriority="64"/>
    <w:lsdException w:name="Subtle Emphasis" w:uiPriority="65" w:qFormat="1"/>
    <w:lsdException w:name="Intense Emphasis" w:uiPriority="66" w:qFormat="1"/>
    <w:lsdException w:name="Subtle Reference" w:uiPriority="67" w:qFormat="1"/>
    <w:lsdException w:name="Intense Reference" w:uiPriority="68" w:qFormat="1"/>
    <w:lsdException w:name="Book Title" w:uiPriority="69" w:qFormat="1"/>
    <w:lsdException w:name="Bibliography" w:uiPriority="70"/>
    <w:lsdException w:name="TOC Heading" w:semiHidden="1" w:uiPriority="39" w:unhideWhenUsed="1" w:qFormat="1"/>
    <w:lsdException w:name="Plain Table 1" w:uiPriority="72"/>
    <w:lsdException w:name="Plain Table 2" w:uiPriority="73"/>
    <w:lsdException w:name="Plain Table 3" w:uiPriority="19" w:qFormat="1"/>
    <w:lsdException w:name="Plain Table 4" w:uiPriority="21" w:qFormat="1"/>
    <w:lsdException w:name="Plain Table 5" w:uiPriority="31" w:qFormat="1"/>
    <w:lsdException w:name="Grid Table Light" w:uiPriority="32" w:qFormat="1"/>
    <w:lsdException w:name="Grid Table 1 Light" w:uiPriority="33" w:qFormat="1"/>
    <w:lsdException w:name="Grid Table 2" w:uiPriority="37"/>
    <w:lsdException w:name="Grid Table 3" w:uiPriority="39"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sdException w:name="Smart Link" w:semiHidden="1" w:uiPriority="99" w:unhideWhenUsed="1"/>
  </w:latentStyles>
  <w:style w:type="paragraph" w:default="1" w:styleId="Normal">
    <w:name w:val="Normal"/>
    <w:qFormat/>
    <w:rsid w:val="005F6C93"/>
    <w:rPr>
      <w:rFonts w:ascii="Arial Nova" w:hAnsi="Arial Nova"/>
      <w:sz w:val="22"/>
      <w:szCs w:val="24"/>
    </w:rPr>
  </w:style>
  <w:style w:type="paragraph" w:styleId="Ttulo1">
    <w:name w:val="heading 1"/>
    <w:basedOn w:val="Normal"/>
    <w:next w:val="Texto"/>
    <w:link w:val="Ttulo1Car"/>
    <w:uiPriority w:val="1"/>
    <w:qFormat/>
    <w:rsid w:val="00BD328F"/>
    <w:pPr>
      <w:keepNext/>
      <w:pageBreakBefore/>
      <w:numPr>
        <w:numId w:val="35"/>
      </w:numPr>
      <w:spacing w:before="480" w:after="240"/>
      <w:outlineLvl w:val="0"/>
    </w:pPr>
    <w:rPr>
      <w:rFonts w:eastAsia="Yu Mincho" w:cs="Arial"/>
      <w:b/>
      <w:bCs/>
      <w:color w:val="6C00C0"/>
      <w:kern w:val="32"/>
      <w:sz w:val="28"/>
      <w:szCs w:val="32"/>
    </w:rPr>
  </w:style>
  <w:style w:type="paragraph" w:styleId="Ttulo2">
    <w:name w:val="heading 2"/>
    <w:basedOn w:val="Normal"/>
    <w:next w:val="Texto"/>
    <w:link w:val="Ttulo2Car"/>
    <w:uiPriority w:val="1"/>
    <w:qFormat/>
    <w:rsid w:val="003305AF"/>
    <w:pPr>
      <w:keepNext/>
      <w:numPr>
        <w:ilvl w:val="1"/>
        <w:numId w:val="35"/>
      </w:numPr>
      <w:spacing w:before="360" w:after="240"/>
      <w:outlineLvl w:val="1"/>
    </w:pPr>
    <w:rPr>
      <w:rFonts w:cs="Arial"/>
      <w:b/>
      <w:bCs/>
      <w:iCs/>
      <w:color w:val="E5510C"/>
      <w:sz w:val="26"/>
      <w:szCs w:val="28"/>
    </w:rPr>
  </w:style>
  <w:style w:type="paragraph" w:styleId="Ttulo3">
    <w:name w:val="heading 3"/>
    <w:basedOn w:val="Normal"/>
    <w:next w:val="Texto"/>
    <w:link w:val="Ttulo3Car"/>
    <w:uiPriority w:val="1"/>
    <w:qFormat/>
    <w:rsid w:val="00136049"/>
    <w:pPr>
      <w:keepNext/>
      <w:numPr>
        <w:ilvl w:val="2"/>
        <w:numId w:val="20"/>
      </w:numPr>
      <w:spacing w:before="240" w:after="240"/>
      <w:outlineLvl w:val="2"/>
    </w:pPr>
    <w:rPr>
      <w:rFonts w:cs="Arial"/>
      <w:b/>
      <w:bCs/>
      <w:color w:val="49BEF4"/>
      <w:sz w:val="24"/>
      <w:szCs w:val="26"/>
    </w:rPr>
  </w:style>
  <w:style w:type="paragraph" w:styleId="Ttulo4">
    <w:name w:val="heading 4"/>
    <w:basedOn w:val="Normal"/>
    <w:next w:val="Texto"/>
    <w:uiPriority w:val="1"/>
    <w:qFormat/>
    <w:rsid w:val="00BF5EF6"/>
    <w:pPr>
      <w:keepNext/>
      <w:numPr>
        <w:ilvl w:val="3"/>
        <w:numId w:val="20"/>
      </w:numPr>
      <w:spacing w:before="240" w:after="240"/>
      <w:outlineLvl w:val="3"/>
    </w:pPr>
    <w:rPr>
      <w:b/>
      <w:bCs/>
      <w:sz w:val="24"/>
      <w:szCs w:val="28"/>
    </w:rPr>
  </w:style>
  <w:style w:type="paragraph" w:styleId="Ttulo5">
    <w:name w:val="heading 5"/>
    <w:basedOn w:val="Normal"/>
    <w:next w:val="Texto"/>
    <w:uiPriority w:val="1"/>
    <w:qFormat/>
    <w:rsid w:val="00EA5575"/>
    <w:pPr>
      <w:numPr>
        <w:ilvl w:val="4"/>
        <w:numId w:val="20"/>
      </w:numPr>
      <w:spacing w:before="240" w:after="240"/>
      <w:outlineLvl w:val="4"/>
    </w:pPr>
    <w:rPr>
      <w:b/>
      <w:bCs/>
      <w:iCs/>
      <w:szCs w:val="26"/>
    </w:rPr>
  </w:style>
  <w:style w:type="paragraph" w:styleId="Ttulo6">
    <w:name w:val="heading 6"/>
    <w:basedOn w:val="Normal"/>
    <w:next w:val="Texto"/>
    <w:link w:val="Ttulo6Car"/>
    <w:uiPriority w:val="1"/>
    <w:qFormat/>
    <w:rsid w:val="00EA5575"/>
    <w:pPr>
      <w:numPr>
        <w:ilvl w:val="5"/>
        <w:numId w:val="20"/>
      </w:numPr>
      <w:spacing w:before="240" w:after="240"/>
      <w:outlineLvl w:val="5"/>
    </w:pPr>
    <w:rPr>
      <w:b/>
      <w:bCs/>
      <w:szCs w:val="22"/>
      <w:lang w:val="en-GB"/>
    </w:rPr>
  </w:style>
  <w:style w:type="paragraph" w:styleId="Ttulo7">
    <w:name w:val="heading 7"/>
    <w:basedOn w:val="Normal"/>
    <w:next w:val="Normal"/>
    <w:link w:val="Ttulo7Car"/>
    <w:semiHidden/>
    <w:unhideWhenUsed/>
    <w:qFormat/>
    <w:rsid w:val="00070F3E"/>
    <w:pPr>
      <w:keepNext/>
      <w:keepLines/>
      <w:spacing w:before="4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semiHidden/>
    <w:unhideWhenUsed/>
    <w:qFormat/>
    <w:rsid w:val="00070F3E"/>
    <w:pPr>
      <w:keepNext/>
      <w:keepLines/>
      <w:spacing w:before="4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semiHidden/>
    <w:unhideWhenUsed/>
    <w:qFormat/>
    <w:rsid w:val="00070F3E"/>
    <w:pPr>
      <w:keepNext/>
      <w:keepLines/>
      <w:spacing w:before="4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rsid w:val="005379F8"/>
    <w:pPr>
      <w:tabs>
        <w:tab w:val="center" w:pos="4252"/>
        <w:tab w:val="right" w:pos="8504"/>
      </w:tabs>
    </w:pPr>
  </w:style>
  <w:style w:type="paragraph" w:styleId="Piedepgina">
    <w:name w:val="footer"/>
    <w:basedOn w:val="Normal"/>
    <w:link w:val="PiedepginaCar"/>
    <w:rsid w:val="005379F8"/>
    <w:pPr>
      <w:tabs>
        <w:tab w:val="center" w:pos="4252"/>
        <w:tab w:val="right" w:pos="8504"/>
      </w:tabs>
    </w:pPr>
  </w:style>
  <w:style w:type="table" w:styleId="Tablaconcuadrcula">
    <w:name w:val="Table Grid"/>
    <w:basedOn w:val="Tablanormal"/>
    <w:rsid w:val="003A178E"/>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extonotapie">
    <w:name w:val="footnote text"/>
    <w:basedOn w:val="Normal"/>
    <w:semiHidden/>
    <w:rsid w:val="004C19BE"/>
    <w:rPr>
      <w:sz w:val="20"/>
      <w:szCs w:val="20"/>
    </w:rPr>
  </w:style>
  <w:style w:type="character" w:styleId="Refdenotaalpie">
    <w:name w:val="footnote reference"/>
    <w:semiHidden/>
    <w:rsid w:val="004C19BE"/>
    <w:rPr>
      <w:vertAlign w:val="superscript"/>
    </w:rPr>
  </w:style>
  <w:style w:type="paragraph" w:customStyle="1" w:styleId="EstiloLatinaArialComplejoArial11ptInterlineadoMnim1">
    <w:name w:val="Estilo (Latina) Arial (Complejo) Arial 11 pt Interlineado:  Mínim...1"/>
    <w:basedOn w:val="Normal"/>
    <w:rsid w:val="00DB6D46"/>
    <w:pPr>
      <w:numPr>
        <w:numId w:val="1"/>
      </w:numPr>
    </w:pPr>
    <w:rPr>
      <w:rFonts w:ascii="Symbol" w:eastAsia="Yu Mincho" w:hAnsi="Symbol" w:cs="Yu Mincho"/>
    </w:rPr>
  </w:style>
  <w:style w:type="paragraph" w:customStyle="1" w:styleId="Texto">
    <w:name w:val="Texto"/>
    <w:basedOn w:val="Normal"/>
    <w:uiPriority w:val="1"/>
    <w:rsid w:val="00A43A3E"/>
    <w:pPr>
      <w:spacing w:before="240" w:after="240"/>
      <w:jc w:val="both"/>
    </w:pPr>
    <w:rPr>
      <w:lang w:val="fr-FR"/>
    </w:rPr>
  </w:style>
  <w:style w:type="character" w:customStyle="1" w:styleId="Ttulo6Car">
    <w:name w:val="Título 6 Car"/>
    <w:link w:val="Ttulo6"/>
    <w:uiPriority w:val="1"/>
    <w:rsid w:val="00EA5575"/>
    <w:rPr>
      <w:rFonts w:ascii="Arial Nova" w:hAnsi="Arial Nova"/>
      <w:b/>
      <w:bCs/>
      <w:sz w:val="22"/>
      <w:szCs w:val="22"/>
      <w:lang w:val="en-GB"/>
    </w:rPr>
  </w:style>
  <w:style w:type="paragraph" w:customStyle="1" w:styleId="Ttulo1sinnumeracin">
    <w:name w:val="Título 1 sin numeración"/>
    <w:basedOn w:val="Normal"/>
    <w:next w:val="Texto"/>
    <w:rsid w:val="00036C87"/>
    <w:pPr>
      <w:keepNext/>
      <w:pageBreakBefore/>
      <w:spacing w:before="480" w:after="240"/>
    </w:pPr>
    <w:rPr>
      <w:b/>
      <w:sz w:val="28"/>
    </w:rPr>
  </w:style>
  <w:style w:type="paragraph" w:customStyle="1" w:styleId="TextoTablaPequeo">
    <w:name w:val="Texto Tabla Pequeño"/>
    <w:basedOn w:val="Texto"/>
    <w:rsid w:val="00F06826"/>
    <w:pPr>
      <w:spacing w:before="0" w:after="0"/>
      <w:jc w:val="left"/>
    </w:pPr>
    <w:rPr>
      <w:sz w:val="20"/>
    </w:rPr>
  </w:style>
  <w:style w:type="table" w:customStyle="1" w:styleId="TablaDocTcnico">
    <w:name w:val="Tabla Doc Técnico"/>
    <w:basedOn w:val="Tablanormal"/>
    <w:rsid w:val="00F06826"/>
    <w:rPr>
      <w:rFonts w:ascii="Arial" w:hAnsi="Arial"/>
      <w:sz w:val="22"/>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57" w:type="dxa"/>
        <w:bottom w:w="57" w:type="dxa"/>
      </w:tblCellMar>
    </w:tblPr>
    <w:tblStylePr w:type="firstRow">
      <w:pPr>
        <w:jc w:val="center"/>
      </w:pPr>
      <w:rPr>
        <w:rFonts w:ascii="Arial" w:hAnsi="Arial"/>
        <w:b/>
        <w:sz w:val="22"/>
      </w:rPr>
      <w:tblPr/>
      <w:tcPr>
        <w:shd w:val="clear" w:color="auto" w:fill="D9D9D9"/>
      </w:tcPr>
    </w:tblStylePr>
  </w:style>
  <w:style w:type="paragraph" w:styleId="TDC1">
    <w:name w:val="toc 1"/>
    <w:basedOn w:val="Normal"/>
    <w:next w:val="Normal"/>
    <w:autoRedefine/>
    <w:uiPriority w:val="39"/>
    <w:rsid w:val="003E7988"/>
    <w:pPr>
      <w:tabs>
        <w:tab w:val="left" w:pos="1134"/>
        <w:tab w:val="right" w:leader="dot" w:pos="9344"/>
      </w:tabs>
      <w:spacing w:before="240"/>
    </w:pPr>
    <w:rPr>
      <w:b/>
      <w:sz w:val="24"/>
    </w:rPr>
  </w:style>
  <w:style w:type="paragraph" w:styleId="TDC2">
    <w:name w:val="toc 2"/>
    <w:basedOn w:val="Normal"/>
    <w:next w:val="Normal"/>
    <w:autoRedefine/>
    <w:uiPriority w:val="39"/>
    <w:rsid w:val="003E7988"/>
    <w:pPr>
      <w:tabs>
        <w:tab w:val="left" w:pos="1134"/>
        <w:tab w:val="right" w:leader="dot" w:pos="9344"/>
      </w:tabs>
    </w:pPr>
    <w:rPr>
      <w:sz w:val="20"/>
    </w:rPr>
  </w:style>
  <w:style w:type="paragraph" w:styleId="TDC3">
    <w:name w:val="toc 3"/>
    <w:basedOn w:val="Normal"/>
    <w:next w:val="Normal"/>
    <w:autoRedefine/>
    <w:uiPriority w:val="39"/>
    <w:rsid w:val="003E7988"/>
    <w:pPr>
      <w:tabs>
        <w:tab w:val="left" w:pos="1276"/>
        <w:tab w:val="right" w:leader="dot" w:pos="9344"/>
      </w:tabs>
    </w:pPr>
    <w:rPr>
      <w:sz w:val="20"/>
    </w:rPr>
  </w:style>
  <w:style w:type="paragraph" w:styleId="TDC4">
    <w:name w:val="toc 4"/>
    <w:basedOn w:val="Normal"/>
    <w:next w:val="Normal"/>
    <w:autoRedefine/>
    <w:uiPriority w:val="39"/>
    <w:rsid w:val="003E7988"/>
    <w:pPr>
      <w:tabs>
        <w:tab w:val="left" w:pos="1418"/>
        <w:tab w:val="right" w:leader="dot" w:pos="9344"/>
      </w:tabs>
    </w:pPr>
    <w:rPr>
      <w:sz w:val="20"/>
    </w:rPr>
  </w:style>
  <w:style w:type="paragraph" w:styleId="TDC5">
    <w:name w:val="toc 5"/>
    <w:basedOn w:val="Normal"/>
    <w:next w:val="Normal"/>
    <w:autoRedefine/>
    <w:uiPriority w:val="39"/>
    <w:rsid w:val="003E7988"/>
    <w:pPr>
      <w:tabs>
        <w:tab w:val="left" w:pos="1559"/>
        <w:tab w:val="right" w:leader="dot" w:pos="9344"/>
      </w:tabs>
    </w:pPr>
    <w:rPr>
      <w:sz w:val="20"/>
    </w:rPr>
  </w:style>
  <w:style w:type="character" w:styleId="Hipervnculo">
    <w:name w:val="Hyperlink"/>
    <w:uiPriority w:val="99"/>
    <w:rsid w:val="00390900"/>
    <w:rPr>
      <w:color w:val="0000FF"/>
      <w:u w:val="single"/>
    </w:rPr>
  </w:style>
  <w:style w:type="paragraph" w:styleId="Descripcin">
    <w:name w:val="caption"/>
    <w:basedOn w:val="Normal"/>
    <w:next w:val="Texto"/>
    <w:qFormat/>
    <w:rsid w:val="003155EF"/>
    <w:pPr>
      <w:spacing w:before="120" w:after="240"/>
      <w:jc w:val="center"/>
    </w:pPr>
    <w:rPr>
      <w:b/>
      <w:bCs/>
      <w:sz w:val="20"/>
      <w:szCs w:val="20"/>
    </w:rPr>
  </w:style>
  <w:style w:type="paragraph" w:styleId="TDC6">
    <w:name w:val="toc 6"/>
    <w:basedOn w:val="Normal"/>
    <w:next w:val="Normal"/>
    <w:autoRedefine/>
    <w:uiPriority w:val="39"/>
    <w:rsid w:val="002D388D"/>
  </w:style>
  <w:style w:type="paragraph" w:styleId="TDC7">
    <w:name w:val="toc 7"/>
    <w:basedOn w:val="Normal"/>
    <w:next w:val="Normal"/>
    <w:autoRedefine/>
    <w:uiPriority w:val="39"/>
    <w:rsid w:val="002D388D"/>
  </w:style>
  <w:style w:type="paragraph" w:styleId="TDC8">
    <w:name w:val="toc 8"/>
    <w:basedOn w:val="Normal"/>
    <w:next w:val="Normal"/>
    <w:autoRedefine/>
    <w:uiPriority w:val="39"/>
    <w:rsid w:val="002D388D"/>
  </w:style>
  <w:style w:type="paragraph" w:styleId="TDC9">
    <w:name w:val="toc 9"/>
    <w:basedOn w:val="Normal"/>
    <w:next w:val="Normal"/>
    <w:autoRedefine/>
    <w:uiPriority w:val="39"/>
    <w:rsid w:val="002D388D"/>
  </w:style>
  <w:style w:type="paragraph" w:customStyle="1" w:styleId="AnexoTtulo1">
    <w:name w:val="Anexo Título 1"/>
    <w:basedOn w:val="Normal"/>
    <w:next w:val="Texto"/>
    <w:rsid w:val="000D14DE"/>
    <w:pPr>
      <w:pageBreakBefore/>
      <w:numPr>
        <w:numId w:val="2"/>
      </w:numPr>
      <w:spacing w:before="480" w:after="240"/>
    </w:pPr>
    <w:rPr>
      <w:rFonts w:ascii="Symbol" w:eastAsia="Yu Mincho" w:hAnsi="Symbol" w:cs="Yu Mincho"/>
      <w:b/>
      <w:sz w:val="28"/>
      <w:lang w:val="en-GB"/>
    </w:rPr>
  </w:style>
  <w:style w:type="paragraph" w:styleId="Tabladeilustraciones">
    <w:name w:val="table of figures"/>
    <w:basedOn w:val="Normal"/>
    <w:next w:val="Normal"/>
    <w:uiPriority w:val="99"/>
    <w:rsid w:val="00460F89"/>
    <w:rPr>
      <w:sz w:val="20"/>
    </w:rPr>
  </w:style>
  <w:style w:type="paragraph" w:customStyle="1" w:styleId="AnexoTtulo2">
    <w:name w:val="Anexo Título 2"/>
    <w:basedOn w:val="Normal"/>
    <w:next w:val="Texto"/>
    <w:rsid w:val="000D14DE"/>
    <w:pPr>
      <w:keepNext/>
      <w:numPr>
        <w:ilvl w:val="1"/>
        <w:numId w:val="2"/>
      </w:numPr>
      <w:spacing w:before="360" w:after="240"/>
    </w:pPr>
    <w:rPr>
      <w:b/>
      <w:sz w:val="26"/>
    </w:rPr>
  </w:style>
  <w:style w:type="paragraph" w:customStyle="1" w:styleId="AnexoTtulo3">
    <w:name w:val="Anexo Título 3"/>
    <w:basedOn w:val="Normal"/>
    <w:next w:val="Texto"/>
    <w:rsid w:val="000D14DE"/>
    <w:pPr>
      <w:keepNext/>
      <w:numPr>
        <w:ilvl w:val="2"/>
        <w:numId w:val="2"/>
      </w:numPr>
      <w:spacing w:before="240" w:after="240"/>
    </w:pPr>
    <w:rPr>
      <w:b/>
      <w:sz w:val="24"/>
    </w:rPr>
  </w:style>
  <w:style w:type="paragraph" w:customStyle="1" w:styleId="Estilo1">
    <w:name w:val="Estilo1"/>
    <w:basedOn w:val="Ttulo1sinnumeracin"/>
    <w:rsid w:val="006D7EBC"/>
    <w:rPr>
      <w:lang w:val="en-GB"/>
    </w:rPr>
  </w:style>
  <w:style w:type="paragraph" w:customStyle="1" w:styleId="TextoTablaNormal">
    <w:name w:val="Texto Tabla Normal"/>
    <w:basedOn w:val="Normal"/>
    <w:rsid w:val="00D90A8F"/>
  </w:style>
  <w:style w:type="character" w:customStyle="1" w:styleId="Trminoadefinir">
    <w:name w:val="Término a definir"/>
    <w:rsid w:val="00DD19AC"/>
    <w:rPr>
      <w:rFonts w:ascii="Arial" w:hAnsi="Arial"/>
      <w:b/>
      <w:sz w:val="22"/>
      <w:lang w:val="en-GB"/>
    </w:rPr>
  </w:style>
  <w:style w:type="numbering" w:customStyle="1" w:styleId="Vietas1">
    <w:name w:val="Viñetas 1"/>
    <w:basedOn w:val="Sinlista"/>
    <w:rsid w:val="00E75F2D"/>
    <w:pPr>
      <w:numPr>
        <w:numId w:val="9"/>
      </w:numPr>
    </w:pPr>
  </w:style>
  <w:style w:type="paragraph" w:customStyle="1" w:styleId="ListaconVietas0">
    <w:name w:val="Lista con Viñetas"/>
    <w:basedOn w:val="Normal"/>
    <w:rsid w:val="00E75F2D"/>
    <w:pPr>
      <w:tabs>
        <w:tab w:val="num" w:pos="794"/>
      </w:tabs>
      <w:spacing w:before="120" w:after="120"/>
      <w:ind w:left="794" w:hanging="397"/>
      <w:jc w:val="both"/>
    </w:pPr>
  </w:style>
  <w:style w:type="numbering" w:customStyle="1" w:styleId="Numeracin1">
    <w:name w:val="Numeración 1"/>
    <w:basedOn w:val="Sinlista"/>
    <w:rsid w:val="000A6512"/>
    <w:pPr>
      <w:numPr>
        <w:numId w:val="3"/>
      </w:numPr>
    </w:pPr>
  </w:style>
  <w:style w:type="paragraph" w:customStyle="1" w:styleId="ListaconNumeracin">
    <w:name w:val="Lista con Numeración"/>
    <w:basedOn w:val="Texto"/>
    <w:rsid w:val="000A6512"/>
    <w:pPr>
      <w:tabs>
        <w:tab w:val="num" w:pos="794"/>
      </w:tabs>
      <w:spacing w:before="120" w:after="120"/>
      <w:ind w:left="794" w:hanging="397"/>
    </w:pPr>
  </w:style>
  <w:style w:type="paragraph" w:customStyle="1" w:styleId="Ttulo2sinnumeracin">
    <w:name w:val="Título 2 sin numeración"/>
    <w:basedOn w:val="Normal"/>
    <w:next w:val="Texto"/>
    <w:rsid w:val="00A0586D"/>
    <w:pPr>
      <w:spacing w:before="480" w:after="240"/>
    </w:pPr>
    <w:rPr>
      <w:b/>
      <w:sz w:val="26"/>
      <w:lang w:val="en-GB"/>
    </w:rPr>
  </w:style>
  <w:style w:type="table" w:styleId="Tablaconlista1">
    <w:name w:val="Table List 1"/>
    <w:basedOn w:val="Tablanormal"/>
    <w:rsid w:val="008B7242"/>
    <w:tblPr>
      <w:tblStyleRowBandSize w:val="1"/>
      <w:tblBorders>
        <w:top w:val="single" w:sz="12" w:space="0" w:color="008080"/>
        <w:left w:val="single" w:sz="6" w:space="0" w:color="008080"/>
        <w:bottom w:val="single" w:sz="12" w:space="0" w:color="008080"/>
        <w:right w:val="single" w:sz="6" w:space="0" w:color="008080"/>
      </w:tblBorders>
    </w:tblPr>
    <w:tblStylePr w:type="firstRow">
      <w:rPr>
        <w:b/>
        <w:bCs/>
        <w:i/>
        <w:iCs/>
        <w:color w:val="800000"/>
      </w:rPr>
      <w:tblPr/>
      <w:tcPr>
        <w:tcBorders>
          <w:bottom w:val="single" w:sz="6" w:space="0" w:color="000000"/>
          <w:tl2br w:val="none" w:sz="0" w:space="0" w:color="auto"/>
          <w:tr2bl w:val="none" w:sz="0" w:space="0" w:color="auto"/>
        </w:tcBorders>
        <w:shd w:val="solid" w:color="C0C0C0" w:fill="FFFFFF"/>
      </w:tcPr>
    </w:tblStylePr>
    <w:tblStylePr w:type="lastRow">
      <w:tblPr/>
      <w:tcPr>
        <w:tcBorders>
          <w:top w:val="single" w:sz="6" w:space="0" w:color="000000"/>
          <w:tl2br w:val="none" w:sz="0" w:space="0" w:color="auto"/>
          <w:tr2bl w:val="none" w:sz="0" w:space="0" w:color="auto"/>
        </w:tcBorders>
      </w:tcPr>
    </w:tblStylePr>
    <w:tblStylePr w:type="band1Horz">
      <w:rPr>
        <w:color w:val="auto"/>
      </w:rPr>
      <w:tblPr/>
      <w:tcPr>
        <w:tcBorders>
          <w:tl2br w:val="none" w:sz="0" w:space="0" w:color="auto"/>
          <w:tr2bl w:val="none" w:sz="0" w:space="0" w:color="auto"/>
        </w:tcBorders>
        <w:shd w:val="solid" w:color="C0C0C0" w:fill="FFFFFF"/>
      </w:tcPr>
    </w:tblStylePr>
    <w:tblStylePr w:type="band2Horz">
      <w:rPr>
        <w:color w:val="auto"/>
      </w:rPr>
      <w:tblPr/>
      <w:tcPr>
        <w:tcBorders>
          <w:tl2br w:val="none" w:sz="0" w:space="0" w:color="auto"/>
          <w:tr2bl w:val="none" w:sz="0" w:space="0" w:color="auto"/>
        </w:tcBorders>
      </w:tcPr>
    </w:tblStylePr>
    <w:tblStylePr w:type="swCell">
      <w:rPr>
        <w:b/>
        <w:bCs/>
      </w:rPr>
      <w:tblPr/>
      <w:tcPr>
        <w:tcBorders>
          <w:tl2br w:val="none" w:sz="0" w:space="0" w:color="auto"/>
          <w:tr2bl w:val="none" w:sz="0" w:space="0" w:color="auto"/>
        </w:tcBorders>
      </w:tcPr>
    </w:tblStylePr>
  </w:style>
  <w:style w:type="paragraph" w:styleId="Textodeglobo">
    <w:name w:val="Balloon Text"/>
    <w:basedOn w:val="Normal"/>
    <w:link w:val="TextodegloboCar"/>
    <w:rsid w:val="002D74DC"/>
    <w:rPr>
      <w:rFonts w:ascii="Times New Roman" w:hAnsi="Times New Roman"/>
      <w:sz w:val="18"/>
      <w:szCs w:val="18"/>
    </w:rPr>
  </w:style>
  <w:style w:type="character" w:customStyle="1" w:styleId="TextodegloboCar">
    <w:name w:val="Texto de globo Car"/>
    <w:link w:val="Textodeglobo"/>
    <w:rsid w:val="002D74DC"/>
    <w:rPr>
      <w:sz w:val="18"/>
      <w:szCs w:val="18"/>
    </w:rPr>
  </w:style>
  <w:style w:type="character" w:customStyle="1" w:styleId="PiedepginaCar">
    <w:name w:val="Pie de página Car"/>
    <w:basedOn w:val="Fuentedeprrafopredeter"/>
    <w:link w:val="Piedepgina"/>
    <w:rsid w:val="00004B12"/>
    <w:rPr>
      <w:rFonts w:ascii="Arial" w:hAnsi="Arial"/>
      <w:sz w:val="22"/>
      <w:szCs w:val="24"/>
    </w:rPr>
  </w:style>
  <w:style w:type="character" w:customStyle="1" w:styleId="Ttulo2Car">
    <w:name w:val="Título 2 Car"/>
    <w:basedOn w:val="Fuentedeprrafopredeter"/>
    <w:link w:val="Ttulo2"/>
    <w:uiPriority w:val="1"/>
    <w:rsid w:val="00BD328F"/>
    <w:rPr>
      <w:rFonts w:ascii="Arial Nova" w:hAnsi="Arial Nova" w:cs="Arial"/>
      <w:b/>
      <w:bCs/>
      <w:iCs/>
      <w:color w:val="E5510C"/>
      <w:sz w:val="26"/>
      <w:szCs w:val="28"/>
    </w:rPr>
  </w:style>
  <w:style w:type="paragraph" w:styleId="Prrafodelista">
    <w:name w:val="List Paragraph"/>
    <w:basedOn w:val="Normal"/>
    <w:uiPriority w:val="34"/>
    <w:qFormat/>
    <w:rsid w:val="00BD7BCB"/>
    <w:pPr>
      <w:ind w:left="720"/>
      <w:contextualSpacing/>
    </w:pPr>
  </w:style>
  <w:style w:type="paragraph" w:styleId="Revisin">
    <w:name w:val="Revision"/>
    <w:hidden/>
    <w:uiPriority w:val="71"/>
    <w:rsid w:val="00BD7BCB"/>
    <w:rPr>
      <w:rFonts w:ascii="Arial Nova" w:hAnsi="Arial Nova"/>
      <w:sz w:val="22"/>
      <w:szCs w:val="24"/>
    </w:rPr>
  </w:style>
  <w:style w:type="character" w:customStyle="1" w:styleId="Ttulo3Car">
    <w:name w:val="Título 3 Car"/>
    <w:basedOn w:val="Fuentedeprrafopredeter"/>
    <w:link w:val="Ttulo3"/>
    <w:uiPriority w:val="1"/>
    <w:rsid w:val="006D1145"/>
    <w:rPr>
      <w:rFonts w:ascii="Arial Nova" w:hAnsi="Arial Nova" w:cs="Arial"/>
      <w:b/>
      <w:bCs/>
      <w:color w:val="49BEF4"/>
      <w:sz w:val="24"/>
      <w:szCs w:val="26"/>
    </w:rPr>
  </w:style>
  <w:style w:type="table" w:styleId="Tablaconcuadrcula2-nfasis6">
    <w:name w:val="Grid Table 2 Accent 6"/>
    <w:basedOn w:val="Tablanormal"/>
    <w:uiPriority w:val="47"/>
    <w:rsid w:val="000C4954"/>
    <w:pPr>
      <w:spacing w:before="100"/>
    </w:pPr>
    <w:rPr>
      <w:rFonts w:asciiTheme="minorHAnsi" w:eastAsiaTheme="minorEastAsia" w:hAnsiTheme="minorHAnsi" w:cstheme="minorBidi"/>
      <w:lang w:val="pt-BR" w:eastAsia="en-US"/>
    </w:rPr>
    <w:tblPr>
      <w:tblStyleRowBandSize w:val="1"/>
      <w:tblStyleColBandSize w:val="1"/>
      <w:tblBorders>
        <w:top w:val="single" w:sz="2" w:space="0" w:color="A8D08D" w:themeColor="accent6" w:themeTint="99"/>
        <w:bottom w:val="single" w:sz="2" w:space="0" w:color="A8D08D" w:themeColor="accent6" w:themeTint="99"/>
        <w:insideH w:val="single" w:sz="2" w:space="0" w:color="A8D08D" w:themeColor="accent6" w:themeTint="99"/>
        <w:insideV w:val="single" w:sz="2" w:space="0" w:color="A8D08D" w:themeColor="accent6" w:themeTint="99"/>
      </w:tblBorders>
    </w:tblPr>
    <w:tblStylePr w:type="firstRow">
      <w:rPr>
        <w:b/>
        <w:bCs/>
      </w:rPr>
      <w:tblPr/>
      <w:tcPr>
        <w:tcBorders>
          <w:top w:val="nil"/>
          <w:bottom w:val="single" w:sz="12" w:space="0" w:color="A8D08D" w:themeColor="accent6" w:themeTint="99"/>
          <w:insideH w:val="nil"/>
          <w:insideV w:val="nil"/>
        </w:tcBorders>
        <w:shd w:val="clear" w:color="auto" w:fill="FFFFFF" w:themeFill="background1"/>
      </w:tcPr>
    </w:tblStylePr>
    <w:tblStylePr w:type="lastRow">
      <w:rPr>
        <w:b/>
        <w:bCs/>
      </w:rPr>
      <w:tblPr/>
      <w:tcPr>
        <w:tcBorders>
          <w:top w:val="double" w:sz="2" w:space="0" w:color="A8D08D" w:themeColor="accent6"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concuadrcula2-nfasis2">
    <w:name w:val="Grid Table 2 Accent 2"/>
    <w:basedOn w:val="Tablanormal"/>
    <w:uiPriority w:val="47"/>
    <w:rsid w:val="00A953A1"/>
    <w:tblPr>
      <w:tblStyleRowBandSize w:val="1"/>
      <w:tblStyleColBandSize w:val="1"/>
      <w:tblBorders>
        <w:top w:val="single" w:sz="2" w:space="0" w:color="F4B083" w:themeColor="accent2" w:themeTint="99"/>
        <w:bottom w:val="single" w:sz="2" w:space="0" w:color="F4B083" w:themeColor="accent2" w:themeTint="99"/>
        <w:insideH w:val="single" w:sz="2" w:space="0" w:color="F4B083" w:themeColor="accent2" w:themeTint="99"/>
        <w:insideV w:val="single" w:sz="2" w:space="0" w:color="F4B083" w:themeColor="accent2" w:themeTint="99"/>
      </w:tblBorders>
    </w:tblPr>
    <w:tblStylePr w:type="firstRow">
      <w:rPr>
        <w:b/>
        <w:bCs/>
      </w:rPr>
      <w:tblPr/>
      <w:tcPr>
        <w:tcBorders>
          <w:top w:val="nil"/>
          <w:bottom w:val="single" w:sz="12" w:space="0" w:color="F4B083" w:themeColor="accent2" w:themeTint="99"/>
          <w:insideH w:val="nil"/>
          <w:insideV w:val="nil"/>
        </w:tcBorders>
        <w:shd w:val="clear" w:color="auto" w:fill="FFFFFF" w:themeFill="background1"/>
      </w:tcPr>
    </w:tblStylePr>
    <w:tblStylePr w:type="lastRow">
      <w:rPr>
        <w:b/>
        <w:bCs/>
      </w:rPr>
      <w:tblPr/>
      <w:tcPr>
        <w:tcBorders>
          <w:top w:val="double" w:sz="2" w:space="0" w:color="F4B083" w:themeColor="accent2" w:themeTint="99"/>
          <w:bottom w:val="nil"/>
          <w:insideH w:val="nil"/>
          <w:insideV w:val="nil"/>
        </w:tcBorders>
        <w:shd w:val="clear" w:color="auto" w:fill="FFFFFF" w:themeFill="background1"/>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paragraph" w:customStyle="1" w:styleId="Default">
    <w:name w:val="Default"/>
    <w:rsid w:val="00830FC0"/>
    <w:pPr>
      <w:autoSpaceDE w:val="0"/>
      <w:autoSpaceDN w:val="0"/>
      <w:adjustRightInd w:val="0"/>
    </w:pPr>
    <w:rPr>
      <w:rFonts w:ascii="Calibri" w:hAnsi="Calibri" w:cs="Calibri"/>
      <w:color w:val="000000"/>
      <w:sz w:val="24"/>
      <w:szCs w:val="24"/>
    </w:rPr>
  </w:style>
  <w:style w:type="character" w:customStyle="1" w:styleId="Ttulo1Car">
    <w:name w:val="Título 1 Car"/>
    <w:basedOn w:val="Fuentedeprrafopredeter"/>
    <w:link w:val="Ttulo1"/>
    <w:uiPriority w:val="1"/>
    <w:rsid w:val="00BD328F"/>
    <w:rPr>
      <w:rFonts w:ascii="Arial Nova" w:eastAsia="Yu Mincho" w:hAnsi="Arial Nova" w:cs="Arial"/>
      <w:b/>
      <w:bCs/>
      <w:color w:val="6C00C0"/>
      <w:kern w:val="32"/>
      <w:sz w:val="28"/>
      <w:szCs w:val="32"/>
    </w:rPr>
  </w:style>
  <w:style w:type="character" w:styleId="Hipervnculovisitado">
    <w:name w:val="FollowedHyperlink"/>
    <w:basedOn w:val="Fuentedeprrafopredeter"/>
    <w:rsid w:val="00B438A0"/>
    <w:rPr>
      <w:color w:val="954F72" w:themeColor="followedHyperlink"/>
      <w:u w:val="single"/>
    </w:rPr>
  </w:style>
  <w:style w:type="character" w:styleId="Mencinsinresolver">
    <w:name w:val="Unresolved Mention"/>
    <w:basedOn w:val="Fuentedeprrafopredeter"/>
    <w:uiPriority w:val="99"/>
    <w:semiHidden/>
    <w:unhideWhenUsed/>
    <w:rsid w:val="00E617C6"/>
    <w:rPr>
      <w:color w:val="605E5C"/>
      <w:shd w:val="clear" w:color="auto" w:fill="E1DFDD"/>
    </w:rPr>
  </w:style>
  <w:style w:type="table" w:styleId="Tablanormal3">
    <w:name w:val="Plain Table 3"/>
    <w:basedOn w:val="Tablanormal"/>
    <w:uiPriority w:val="19"/>
    <w:qFormat/>
    <w:rsid w:val="00A911F9"/>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Tablanormal1">
    <w:name w:val="Plain Table 1"/>
    <w:basedOn w:val="Tablanormal"/>
    <w:uiPriority w:val="72"/>
    <w:rsid w:val="00FB4962"/>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paragraph" w:customStyle="1" w:styleId="paragraph">
    <w:name w:val="paragraph"/>
    <w:basedOn w:val="Normal"/>
    <w:rsid w:val="007626C9"/>
    <w:pPr>
      <w:spacing w:before="100" w:beforeAutospacing="1" w:after="100" w:afterAutospacing="1"/>
    </w:pPr>
    <w:rPr>
      <w:rFonts w:ascii="Times New Roman" w:hAnsi="Times New Roman"/>
      <w:sz w:val="24"/>
    </w:rPr>
  </w:style>
  <w:style w:type="character" w:customStyle="1" w:styleId="normaltextrun">
    <w:name w:val="normaltextrun"/>
    <w:basedOn w:val="Fuentedeprrafopredeter"/>
    <w:rsid w:val="007626C9"/>
  </w:style>
  <w:style w:type="character" w:customStyle="1" w:styleId="eop">
    <w:name w:val="eop"/>
    <w:basedOn w:val="Fuentedeprrafopredeter"/>
    <w:rsid w:val="007626C9"/>
  </w:style>
  <w:style w:type="table" w:styleId="Tablanormal5">
    <w:name w:val="Plain Table 5"/>
    <w:basedOn w:val="Tablanormal"/>
    <w:uiPriority w:val="31"/>
    <w:qFormat/>
    <w:rsid w:val="00645DE8"/>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character" w:styleId="Refdecomentario">
    <w:name w:val="annotation reference"/>
    <w:basedOn w:val="Fuentedeprrafopredeter"/>
    <w:rsid w:val="00EC7C7F"/>
    <w:rPr>
      <w:sz w:val="16"/>
      <w:szCs w:val="16"/>
    </w:rPr>
  </w:style>
  <w:style w:type="paragraph" w:styleId="Textocomentario">
    <w:name w:val="annotation text"/>
    <w:basedOn w:val="Normal"/>
    <w:link w:val="TextocomentarioCar"/>
    <w:rsid w:val="00EC7C7F"/>
    <w:rPr>
      <w:sz w:val="20"/>
      <w:szCs w:val="20"/>
    </w:rPr>
  </w:style>
  <w:style w:type="character" w:customStyle="1" w:styleId="TextocomentarioCar">
    <w:name w:val="Texto comentario Car"/>
    <w:basedOn w:val="Fuentedeprrafopredeter"/>
    <w:link w:val="Textocomentario"/>
    <w:rsid w:val="00EC7C7F"/>
    <w:rPr>
      <w:rFonts w:ascii="Arial Nova" w:hAnsi="Arial Nova"/>
    </w:rPr>
  </w:style>
  <w:style w:type="paragraph" w:styleId="Asuntodelcomentario">
    <w:name w:val="annotation subject"/>
    <w:basedOn w:val="Textocomentario"/>
    <w:next w:val="Textocomentario"/>
    <w:link w:val="AsuntodelcomentarioCar"/>
    <w:rsid w:val="00EC7C7F"/>
    <w:rPr>
      <w:b/>
      <w:bCs/>
    </w:rPr>
  </w:style>
  <w:style w:type="character" w:customStyle="1" w:styleId="AsuntodelcomentarioCar">
    <w:name w:val="Asunto del comentario Car"/>
    <w:basedOn w:val="TextocomentarioCar"/>
    <w:link w:val="Asuntodelcomentario"/>
    <w:rsid w:val="00EC7C7F"/>
    <w:rPr>
      <w:rFonts w:ascii="Arial Nova" w:hAnsi="Arial Nova"/>
      <w:b/>
      <w:bCs/>
    </w:rPr>
  </w:style>
  <w:style w:type="paragraph" w:customStyle="1" w:styleId="Estilo2">
    <w:name w:val="Estilo2"/>
    <w:basedOn w:val="Normal"/>
    <w:link w:val="Estilo2Car"/>
    <w:qFormat/>
    <w:rsid w:val="0034135B"/>
    <w:pPr>
      <w:keepNext/>
      <w:pageBreakBefore/>
      <w:spacing w:before="480" w:after="240"/>
      <w:jc w:val="center"/>
    </w:pPr>
    <w:rPr>
      <w:b/>
      <w:sz w:val="28"/>
    </w:rPr>
  </w:style>
  <w:style w:type="character" w:customStyle="1" w:styleId="Estilo2Car">
    <w:name w:val="Estilo2 Car"/>
    <w:basedOn w:val="Fuentedeprrafopredeter"/>
    <w:link w:val="Estilo2"/>
    <w:rsid w:val="0034135B"/>
    <w:rPr>
      <w:rFonts w:ascii="Arial Nova" w:hAnsi="Arial Nova"/>
      <w:b/>
      <w:sz w:val="28"/>
      <w:szCs w:val="24"/>
    </w:rPr>
  </w:style>
  <w:style w:type="character" w:customStyle="1" w:styleId="textlayer--absolute">
    <w:name w:val="textlayer--absolute"/>
    <w:basedOn w:val="Fuentedeprrafopredeter"/>
    <w:rsid w:val="00560302"/>
  </w:style>
  <w:style w:type="paragraph" w:styleId="TtuloTDC">
    <w:name w:val="TOC Heading"/>
    <w:basedOn w:val="Ttulo1"/>
    <w:next w:val="Normal"/>
    <w:uiPriority w:val="39"/>
    <w:unhideWhenUsed/>
    <w:qFormat/>
    <w:rsid w:val="00075750"/>
    <w:pPr>
      <w:keepLines/>
      <w:pageBreakBefore w:val="0"/>
      <w:numPr>
        <w:numId w:val="0"/>
      </w:numPr>
      <w:spacing w:before="240" w:after="0" w:line="259" w:lineRule="auto"/>
      <w:outlineLvl w:val="9"/>
    </w:pPr>
    <w:rPr>
      <w:rFonts w:asciiTheme="majorHAnsi" w:eastAsiaTheme="majorEastAsia" w:hAnsiTheme="majorHAnsi" w:cstheme="majorBidi"/>
      <w:b w:val="0"/>
      <w:bCs w:val="0"/>
      <w:color w:val="2F5496" w:themeColor="accent1" w:themeShade="BF"/>
      <w:kern w:val="0"/>
      <w:sz w:val="32"/>
    </w:rPr>
  </w:style>
  <w:style w:type="character" w:styleId="Textodelmarcadordeposicin">
    <w:name w:val="Placeholder Text"/>
    <w:basedOn w:val="Fuentedeprrafopredeter"/>
    <w:uiPriority w:val="99"/>
    <w:unhideWhenUsed/>
    <w:rsid w:val="008D5BED"/>
    <w:rPr>
      <w:color w:val="808080"/>
    </w:rPr>
  </w:style>
  <w:style w:type="character" w:styleId="Textoennegrita">
    <w:name w:val="Strong"/>
    <w:basedOn w:val="Fuentedeprrafopredeter"/>
    <w:uiPriority w:val="22"/>
    <w:qFormat/>
    <w:rsid w:val="00A432DA"/>
    <w:rPr>
      <w:b/>
      <w:bCs/>
    </w:rPr>
  </w:style>
  <w:style w:type="paragraph" w:customStyle="1" w:styleId="messagelistitem-zz7v6g">
    <w:name w:val="messagelistitem-zz7v6g"/>
    <w:basedOn w:val="Normal"/>
    <w:rsid w:val="00BB34B2"/>
    <w:pPr>
      <w:spacing w:before="100" w:beforeAutospacing="1" w:after="100" w:afterAutospacing="1"/>
    </w:pPr>
    <w:rPr>
      <w:rFonts w:ascii="Times New Roman" w:hAnsi="Times New Roman"/>
      <w:sz w:val="24"/>
    </w:rPr>
  </w:style>
  <w:style w:type="paragraph" w:styleId="Bibliografa">
    <w:name w:val="Bibliography"/>
    <w:basedOn w:val="Normal"/>
    <w:next w:val="Normal"/>
    <w:uiPriority w:val="70"/>
    <w:rsid w:val="00070F3E"/>
  </w:style>
  <w:style w:type="paragraph" w:styleId="Cierre">
    <w:name w:val="Closing"/>
    <w:basedOn w:val="Normal"/>
    <w:link w:val="CierreCar"/>
    <w:rsid w:val="00070F3E"/>
    <w:pPr>
      <w:ind w:left="4252"/>
    </w:pPr>
  </w:style>
  <w:style w:type="character" w:customStyle="1" w:styleId="CierreCar">
    <w:name w:val="Cierre Car"/>
    <w:basedOn w:val="Fuentedeprrafopredeter"/>
    <w:link w:val="Cierre"/>
    <w:rsid w:val="00070F3E"/>
    <w:rPr>
      <w:rFonts w:ascii="Arial Nova" w:hAnsi="Arial Nova"/>
      <w:sz w:val="22"/>
      <w:szCs w:val="24"/>
    </w:rPr>
  </w:style>
  <w:style w:type="paragraph" w:styleId="Cita">
    <w:name w:val="Quote"/>
    <w:basedOn w:val="Normal"/>
    <w:next w:val="Normal"/>
    <w:link w:val="CitaCar"/>
    <w:uiPriority w:val="73"/>
    <w:qFormat/>
    <w:rsid w:val="00070F3E"/>
    <w:pPr>
      <w:spacing w:before="200" w:after="160"/>
      <w:ind w:left="864" w:right="864"/>
      <w:jc w:val="center"/>
    </w:pPr>
    <w:rPr>
      <w:i/>
      <w:iCs/>
      <w:color w:val="404040" w:themeColor="text1" w:themeTint="BF"/>
    </w:rPr>
  </w:style>
  <w:style w:type="character" w:customStyle="1" w:styleId="CitaCar">
    <w:name w:val="Cita Car"/>
    <w:basedOn w:val="Fuentedeprrafopredeter"/>
    <w:link w:val="Cita"/>
    <w:uiPriority w:val="73"/>
    <w:rsid w:val="00070F3E"/>
    <w:rPr>
      <w:rFonts w:ascii="Arial Nova" w:hAnsi="Arial Nova"/>
      <w:i/>
      <w:iCs/>
      <w:color w:val="404040" w:themeColor="text1" w:themeTint="BF"/>
      <w:sz w:val="22"/>
      <w:szCs w:val="24"/>
    </w:rPr>
  </w:style>
  <w:style w:type="paragraph" w:styleId="Citadestacada">
    <w:name w:val="Intense Quote"/>
    <w:basedOn w:val="Normal"/>
    <w:next w:val="Normal"/>
    <w:link w:val="CitadestacadaCar"/>
    <w:uiPriority w:val="60"/>
    <w:qFormat/>
    <w:rsid w:val="00070F3E"/>
    <w:pPr>
      <w:pBdr>
        <w:top w:val="single" w:sz="4" w:space="10" w:color="4472C4" w:themeColor="accent1"/>
        <w:bottom w:val="single" w:sz="4" w:space="10" w:color="4472C4" w:themeColor="accent1"/>
      </w:pBdr>
      <w:spacing w:before="360" w:after="360"/>
      <w:ind w:left="864" w:right="864"/>
      <w:jc w:val="center"/>
    </w:pPr>
    <w:rPr>
      <w:i/>
      <w:iCs/>
      <w:color w:val="4472C4" w:themeColor="accent1"/>
    </w:rPr>
  </w:style>
  <w:style w:type="character" w:customStyle="1" w:styleId="CitadestacadaCar">
    <w:name w:val="Cita destacada Car"/>
    <w:basedOn w:val="Fuentedeprrafopredeter"/>
    <w:link w:val="Citadestacada"/>
    <w:uiPriority w:val="60"/>
    <w:rsid w:val="00070F3E"/>
    <w:rPr>
      <w:rFonts w:ascii="Arial Nova" w:hAnsi="Arial Nova"/>
      <w:i/>
      <w:iCs/>
      <w:color w:val="4472C4" w:themeColor="accent1"/>
      <w:sz w:val="22"/>
      <w:szCs w:val="24"/>
    </w:rPr>
  </w:style>
  <w:style w:type="paragraph" w:styleId="Continuarlista">
    <w:name w:val="List Continue"/>
    <w:basedOn w:val="Normal"/>
    <w:rsid w:val="00070F3E"/>
    <w:pPr>
      <w:spacing w:after="120"/>
      <w:ind w:left="283"/>
      <w:contextualSpacing/>
    </w:pPr>
  </w:style>
  <w:style w:type="paragraph" w:styleId="Continuarlista2">
    <w:name w:val="List Continue 2"/>
    <w:basedOn w:val="Normal"/>
    <w:rsid w:val="00070F3E"/>
    <w:pPr>
      <w:spacing w:after="120"/>
      <w:ind w:left="566"/>
      <w:contextualSpacing/>
    </w:pPr>
  </w:style>
  <w:style w:type="paragraph" w:styleId="Continuarlista3">
    <w:name w:val="List Continue 3"/>
    <w:basedOn w:val="Normal"/>
    <w:rsid w:val="00070F3E"/>
    <w:pPr>
      <w:spacing w:after="120"/>
      <w:ind w:left="849"/>
      <w:contextualSpacing/>
    </w:pPr>
  </w:style>
  <w:style w:type="paragraph" w:styleId="Continuarlista4">
    <w:name w:val="List Continue 4"/>
    <w:basedOn w:val="Normal"/>
    <w:rsid w:val="00070F3E"/>
    <w:pPr>
      <w:spacing w:after="120"/>
      <w:ind w:left="1132"/>
      <w:contextualSpacing/>
    </w:pPr>
  </w:style>
  <w:style w:type="paragraph" w:styleId="Continuarlista5">
    <w:name w:val="List Continue 5"/>
    <w:basedOn w:val="Normal"/>
    <w:rsid w:val="00070F3E"/>
    <w:pPr>
      <w:spacing w:after="120"/>
      <w:ind w:left="1415"/>
      <w:contextualSpacing/>
    </w:pPr>
  </w:style>
  <w:style w:type="paragraph" w:styleId="DireccinHTML">
    <w:name w:val="HTML Address"/>
    <w:basedOn w:val="Normal"/>
    <w:link w:val="DireccinHTMLCar"/>
    <w:rsid w:val="00070F3E"/>
    <w:rPr>
      <w:i/>
      <w:iCs/>
    </w:rPr>
  </w:style>
  <w:style w:type="character" w:customStyle="1" w:styleId="DireccinHTMLCar">
    <w:name w:val="Dirección HTML Car"/>
    <w:basedOn w:val="Fuentedeprrafopredeter"/>
    <w:link w:val="DireccinHTML"/>
    <w:rsid w:val="00070F3E"/>
    <w:rPr>
      <w:rFonts w:ascii="Arial Nova" w:hAnsi="Arial Nova"/>
      <w:i/>
      <w:iCs/>
      <w:sz w:val="22"/>
      <w:szCs w:val="24"/>
    </w:rPr>
  </w:style>
  <w:style w:type="paragraph" w:styleId="Direccinsobre">
    <w:name w:val="envelope address"/>
    <w:basedOn w:val="Normal"/>
    <w:rsid w:val="00070F3E"/>
    <w:pPr>
      <w:framePr w:w="7920" w:h="1980" w:hRule="exact" w:hSpace="141" w:wrap="auto" w:hAnchor="page" w:xAlign="center" w:yAlign="bottom"/>
      <w:ind w:left="2880"/>
    </w:pPr>
    <w:rPr>
      <w:rFonts w:asciiTheme="majorHAnsi" w:eastAsiaTheme="majorEastAsia" w:hAnsiTheme="majorHAnsi" w:cstheme="majorBidi"/>
      <w:sz w:val="24"/>
    </w:rPr>
  </w:style>
  <w:style w:type="paragraph" w:styleId="Encabezadodelista">
    <w:name w:val="toa heading"/>
    <w:basedOn w:val="Normal"/>
    <w:next w:val="Normal"/>
    <w:rsid w:val="00070F3E"/>
    <w:pPr>
      <w:spacing w:before="120"/>
    </w:pPr>
    <w:rPr>
      <w:rFonts w:asciiTheme="majorHAnsi" w:eastAsiaTheme="majorEastAsia" w:hAnsiTheme="majorHAnsi" w:cstheme="majorBidi"/>
      <w:b/>
      <w:bCs/>
      <w:sz w:val="24"/>
    </w:rPr>
  </w:style>
  <w:style w:type="paragraph" w:styleId="Encabezadodemensaje">
    <w:name w:val="Message Header"/>
    <w:basedOn w:val="Normal"/>
    <w:link w:val="EncabezadodemensajeCar"/>
    <w:rsid w:val="00070F3E"/>
    <w:pPr>
      <w:pBdr>
        <w:top w:val="single" w:sz="6" w:space="1" w:color="auto"/>
        <w:left w:val="single" w:sz="6" w:space="1" w:color="auto"/>
        <w:bottom w:val="single" w:sz="6" w:space="1" w:color="auto"/>
        <w:right w:val="single" w:sz="6" w:space="1" w:color="auto"/>
      </w:pBdr>
      <w:shd w:val="pct20" w:color="auto" w:fill="auto"/>
      <w:ind w:left="1134" w:hanging="1134"/>
    </w:pPr>
    <w:rPr>
      <w:rFonts w:asciiTheme="majorHAnsi" w:eastAsiaTheme="majorEastAsia" w:hAnsiTheme="majorHAnsi" w:cstheme="majorBidi"/>
      <w:sz w:val="24"/>
    </w:rPr>
  </w:style>
  <w:style w:type="character" w:customStyle="1" w:styleId="EncabezadodemensajeCar">
    <w:name w:val="Encabezado de mensaje Car"/>
    <w:basedOn w:val="Fuentedeprrafopredeter"/>
    <w:link w:val="Encabezadodemensaje"/>
    <w:rsid w:val="00070F3E"/>
    <w:rPr>
      <w:rFonts w:asciiTheme="majorHAnsi" w:eastAsiaTheme="majorEastAsia" w:hAnsiTheme="majorHAnsi" w:cstheme="majorBidi"/>
      <w:sz w:val="24"/>
      <w:szCs w:val="24"/>
      <w:shd w:val="pct20" w:color="auto" w:fill="auto"/>
    </w:rPr>
  </w:style>
  <w:style w:type="paragraph" w:styleId="Encabezadodenota">
    <w:name w:val="Note Heading"/>
    <w:basedOn w:val="Normal"/>
    <w:next w:val="Normal"/>
    <w:link w:val="EncabezadodenotaCar"/>
    <w:rsid w:val="00070F3E"/>
  </w:style>
  <w:style w:type="character" w:customStyle="1" w:styleId="EncabezadodenotaCar">
    <w:name w:val="Encabezado de nota Car"/>
    <w:basedOn w:val="Fuentedeprrafopredeter"/>
    <w:link w:val="Encabezadodenota"/>
    <w:rsid w:val="00070F3E"/>
    <w:rPr>
      <w:rFonts w:ascii="Arial Nova" w:hAnsi="Arial Nova"/>
      <w:sz w:val="22"/>
      <w:szCs w:val="24"/>
    </w:rPr>
  </w:style>
  <w:style w:type="paragraph" w:styleId="Fecha">
    <w:name w:val="Date"/>
    <w:basedOn w:val="Normal"/>
    <w:next w:val="Normal"/>
    <w:link w:val="FechaCar"/>
    <w:rsid w:val="00070F3E"/>
  </w:style>
  <w:style w:type="character" w:customStyle="1" w:styleId="FechaCar">
    <w:name w:val="Fecha Car"/>
    <w:basedOn w:val="Fuentedeprrafopredeter"/>
    <w:link w:val="Fecha"/>
    <w:rsid w:val="00070F3E"/>
    <w:rPr>
      <w:rFonts w:ascii="Arial Nova" w:hAnsi="Arial Nova"/>
      <w:sz w:val="22"/>
      <w:szCs w:val="24"/>
    </w:rPr>
  </w:style>
  <w:style w:type="paragraph" w:styleId="Firma">
    <w:name w:val="Signature"/>
    <w:basedOn w:val="Normal"/>
    <w:link w:val="FirmaCar"/>
    <w:rsid w:val="00070F3E"/>
    <w:pPr>
      <w:ind w:left="4252"/>
    </w:pPr>
  </w:style>
  <w:style w:type="character" w:customStyle="1" w:styleId="FirmaCar">
    <w:name w:val="Firma Car"/>
    <w:basedOn w:val="Fuentedeprrafopredeter"/>
    <w:link w:val="Firma"/>
    <w:rsid w:val="00070F3E"/>
    <w:rPr>
      <w:rFonts w:ascii="Arial Nova" w:hAnsi="Arial Nova"/>
      <w:sz w:val="22"/>
      <w:szCs w:val="24"/>
    </w:rPr>
  </w:style>
  <w:style w:type="paragraph" w:styleId="Firmadecorreoelectrnico">
    <w:name w:val="E-mail Signature"/>
    <w:basedOn w:val="Normal"/>
    <w:link w:val="FirmadecorreoelectrnicoCar"/>
    <w:rsid w:val="00070F3E"/>
  </w:style>
  <w:style w:type="character" w:customStyle="1" w:styleId="FirmadecorreoelectrnicoCar">
    <w:name w:val="Firma de correo electrónico Car"/>
    <w:basedOn w:val="Fuentedeprrafopredeter"/>
    <w:link w:val="Firmadecorreoelectrnico"/>
    <w:rsid w:val="00070F3E"/>
    <w:rPr>
      <w:rFonts w:ascii="Arial Nova" w:hAnsi="Arial Nova"/>
      <w:sz w:val="22"/>
      <w:szCs w:val="24"/>
    </w:rPr>
  </w:style>
  <w:style w:type="paragraph" w:styleId="HTMLconformatoprevio">
    <w:name w:val="HTML Preformatted"/>
    <w:basedOn w:val="Normal"/>
    <w:link w:val="HTMLconformatoprevioCar"/>
    <w:rsid w:val="00070F3E"/>
    <w:rPr>
      <w:rFonts w:ascii="Consolas" w:hAnsi="Consolas"/>
      <w:sz w:val="20"/>
      <w:szCs w:val="20"/>
    </w:rPr>
  </w:style>
  <w:style w:type="character" w:customStyle="1" w:styleId="HTMLconformatoprevioCar">
    <w:name w:val="HTML con formato previo Car"/>
    <w:basedOn w:val="Fuentedeprrafopredeter"/>
    <w:link w:val="HTMLconformatoprevio"/>
    <w:rsid w:val="00070F3E"/>
    <w:rPr>
      <w:rFonts w:ascii="Consolas" w:hAnsi="Consolas"/>
    </w:rPr>
  </w:style>
  <w:style w:type="paragraph" w:styleId="ndice1">
    <w:name w:val="index 1"/>
    <w:basedOn w:val="Normal"/>
    <w:next w:val="Normal"/>
    <w:autoRedefine/>
    <w:rsid w:val="00070F3E"/>
    <w:pPr>
      <w:ind w:left="220" w:hanging="220"/>
    </w:pPr>
  </w:style>
  <w:style w:type="paragraph" w:styleId="ndice2">
    <w:name w:val="index 2"/>
    <w:basedOn w:val="Normal"/>
    <w:next w:val="Normal"/>
    <w:autoRedefine/>
    <w:rsid w:val="00070F3E"/>
    <w:pPr>
      <w:ind w:left="440" w:hanging="220"/>
    </w:pPr>
  </w:style>
  <w:style w:type="paragraph" w:styleId="ndice3">
    <w:name w:val="index 3"/>
    <w:basedOn w:val="Normal"/>
    <w:next w:val="Normal"/>
    <w:autoRedefine/>
    <w:rsid w:val="00070F3E"/>
    <w:pPr>
      <w:ind w:left="660" w:hanging="220"/>
    </w:pPr>
  </w:style>
  <w:style w:type="paragraph" w:styleId="ndice4">
    <w:name w:val="index 4"/>
    <w:basedOn w:val="Normal"/>
    <w:next w:val="Normal"/>
    <w:autoRedefine/>
    <w:rsid w:val="00070F3E"/>
    <w:pPr>
      <w:ind w:left="880" w:hanging="220"/>
    </w:pPr>
  </w:style>
  <w:style w:type="paragraph" w:styleId="ndice5">
    <w:name w:val="index 5"/>
    <w:basedOn w:val="Normal"/>
    <w:next w:val="Normal"/>
    <w:autoRedefine/>
    <w:rsid w:val="00070F3E"/>
    <w:pPr>
      <w:ind w:left="1100" w:hanging="220"/>
    </w:pPr>
  </w:style>
  <w:style w:type="paragraph" w:styleId="ndice6">
    <w:name w:val="index 6"/>
    <w:basedOn w:val="Normal"/>
    <w:next w:val="Normal"/>
    <w:autoRedefine/>
    <w:rsid w:val="00070F3E"/>
    <w:pPr>
      <w:ind w:left="1320" w:hanging="220"/>
    </w:pPr>
  </w:style>
  <w:style w:type="paragraph" w:styleId="ndice7">
    <w:name w:val="index 7"/>
    <w:basedOn w:val="Normal"/>
    <w:next w:val="Normal"/>
    <w:autoRedefine/>
    <w:rsid w:val="00070F3E"/>
    <w:pPr>
      <w:ind w:left="1540" w:hanging="220"/>
    </w:pPr>
  </w:style>
  <w:style w:type="paragraph" w:styleId="ndice8">
    <w:name w:val="index 8"/>
    <w:basedOn w:val="Normal"/>
    <w:next w:val="Normal"/>
    <w:autoRedefine/>
    <w:rsid w:val="00070F3E"/>
    <w:pPr>
      <w:ind w:left="1760" w:hanging="220"/>
    </w:pPr>
  </w:style>
  <w:style w:type="paragraph" w:styleId="ndice9">
    <w:name w:val="index 9"/>
    <w:basedOn w:val="Normal"/>
    <w:next w:val="Normal"/>
    <w:autoRedefine/>
    <w:rsid w:val="00070F3E"/>
    <w:pPr>
      <w:ind w:left="1980" w:hanging="220"/>
    </w:pPr>
  </w:style>
  <w:style w:type="paragraph" w:styleId="Lista">
    <w:name w:val="List"/>
    <w:basedOn w:val="Normal"/>
    <w:rsid w:val="00070F3E"/>
    <w:pPr>
      <w:ind w:left="283" w:hanging="283"/>
      <w:contextualSpacing/>
    </w:pPr>
  </w:style>
  <w:style w:type="paragraph" w:styleId="Lista2">
    <w:name w:val="List 2"/>
    <w:basedOn w:val="Normal"/>
    <w:rsid w:val="00070F3E"/>
    <w:pPr>
      <w:ind w:left="566" w:hanging="283"/>
      <w:contextualSpacing/>
    </w:pPr>
  </w:style>
  <w:style w:type="paragraph" w:styleId="Lista3">
    <w:name w:val="List 3"/>
    <w:basedOn w:val="Normal"/>
    <w:rsid w:val="00070F3E"/>
    <w:pPr>
      <w:ind w:left="849" w:hanging="283"/>
      <w:contextualSpacing/>
    </w:pPr>
  </w:style>
  <w:style w:type="paragraph" w:styleId="Lista4">
    <w:name w:val="List 4"/>
    <w:basedOn w:val="Normal"/>
    <w:rsid w:val="00070F3E"/>
    <w:pPr>
      <w:ind w:left="1132" w:hanging="283"/>
      <w:contextualSpacing/>
    </w:pPr>
  </w:style>
  <w:style w:type="paragraph" w:styleId="Lista5">
    <w:name w:val="List 5"/>
    <w:basedOn w:val="Normal"/>
    <w:rsid w:val="00070F3E"/>
    <w:pPr>
      <w:ind w:left="1415" w:hanging="283"/>
      <w:contextualSpacing/>
    </w:pPr>
  </w:style>
  <w:style w:type="paragraph" w:styleId="Listaconnmeros">
    <w:name w:val="List Number"/>
    <w:basedOn w:val="Normal"/>
    <w:rsid w:val="00070F3E"/>
    <w:pPr>
      <w:numPr>
        <w:numId w:val="25"/>
      </w:numPr>
      <w:contextualSpacing/>
    </w:pPr>
  </w:style>
  <w:style w:type="paragraph" w:styleId="Listaconnmeros2">
    <w:name w:val="List Number 2"/>
    <w:basedOn w:val="Normal"/>
    <w:rsid w:val="00070F3E"/>
    <w:pPr>
      <w:numPr>
        <w:numId w:val="26"/>
      </w:numPr>
      <w:contextualSpacing/>
    </w:pPr>
  </w:style>
  <w:style w:type="paragraph" w:styleId="Listaconnmeros3">
    <w:name w:val="List Number 3"/>
    <w:basedOn w:val="Normal"/>
    <w:rsid w:val="00070F3E"/>
    <w:pPr>
      <w:numPr>
        <w:numId w:val="27"/>
      </w:numPr>
      <w:contextualSpacing/>
    </w:pPr>
  </w:style>
  <w:style w:type="paragraph" w:styleId="Listaconnmeros4">
    <w:name w:val="List Number 4"/>
    <w:basedOn w:val="Normal"/>
    <w:rsid w:val="00070F3E"/>
    <w:pPr>
      <w:numPr>
        <w:numId w:val="28"/>
      </w:numPr>
      <w:contextualSpacing/>
    </w:pPr>
  </w:style>
  <w:style w:type="paragraph" w:styleId="Listaconnmeros5">
    <w:name w:val="List Number 5"/>
    <w:basedOn w:val="Normal"/>
    <w:rsid w:val="00070F3E"/>
    <w:pPr>
      <w:numPr>
        <w:numId w:val="29"/>
      </w:numPr>
      <w:contextualSpacing/>
    </w:pPr>
  </w:style>
  <w:style w:type="paragraph" w:styleId="Listaconvietas">
    <w:name w:val="List Bullet"/>
    <w:basedOn w:val="Normal"/>
    <w:rsid w:val="00070F3E"/>
    <w:pPr>
      <w:numPr>
        <w:numId w:val="30"/>
      </w:numPr>
      <w:contextualSpacing/>
    </w:pPr>
  </w:style>
  <w:style w:type="paragraph" w:styleId="Listaconvietas2">
    <w:name w:val="List Bullet 2"/>
    <w:basedOn w:val="Normal"/>
    <w:rsid w:val="00070F3E"/>
    <w:pPr>
      <w:numPr>
        <w:numId w:val="31"/>
      </w:numPr>
      <w:contextualSpacing/>
    </w:pPr>
  </w:style>
  <w:style w:type="paragraph" w:styleId="Listaconvietas3">
    <w:name w:val="List Bullet 3"/>
    <w:basedOn w:val="Normal"/>
    <w:rsid w:val="00070F3E"/>
    <w:pPr>
      <w:numPr>
        <w:numId w:val="32"/>
      </w:numPr>
      <w:contextualSpacing/>
    </w:pPr>
  </w:style>
  <w:style w:type="paragraph" w:styleId="Listaconvietas4">
    <w:name w:val="List Bullet 4"/>
    <w:basedOn w:val="Normal"/>
    <w:rsid w:val="00070F3E"/>
    <w:pPr>
      <w:numPr>
        <w:numId w:val="33"/>
      </w:numPr>
      <w:contextualSpacing/>
    </w:pPr>
  </w:style>
  <w:style w:type="paragraph" w:styleId="Listaconvietas5">
    <w:name w:val="List Bullet 5"/>
    <w:basedOn w:val="Normal"/>
    <w:rsid w:val="00070F3E"/>
    <w:pPr>
      <w:numPr>
        <w:numId w:val="34"/>
      </w:numPr>
      <w:contextualSpacing/>
    </w:pPr>
  </w:style>
  <w:style w:type="paragraph" w:styleId="Mapadeldocumento">
    <w:name w:val="Document Map"/>
    <w:basedOn w:val="Normal"/>
    <w:link w:val="MapadeldocumentoCar"/>
    <w:rsid w:val="00070F3E"/>
    <w:rPr>
      <w:rFonts w:ascii="Segoe UI" w:hAnsi="Segoe UI" w:cs="Segoe UI"/>
      <w:sz w:val="16"/>
      <w:szCs w:val="16"/>
    </w:rPr>
  </w:style>
  <w:style w:type="character" w:customStyle="1" w:styleId="MapadeldocumentoCar">
    <w:name w:val="Mapa del documento Car"/>
    <w:basedOn w:val="Fuentedeprrafopredeter"/>
    <w:link w:val="Mapadeldocumento"/>
    <w:rsid w:val="00070F3E"/>
    <w:rPr>
      <w:rFonts w:ascii="Segoe UI" w:hAnsi="Segoe UI" w:cs="Segoe UI"/>
      <w:sz w:val="16"/>
      <w:szCs w:val="16"/>
    </w:rPr>
  </w:style>
  <w:style w:type="paragraph" w:styleId="NormalWeb">
    <w:name w:val="Normal (Web)"/>
    <w:basedOn w:val="Normal"/>
    <w:rsid w:val="00070F3E"/>
    <w:rPr>
      <w:rFonts w:ascii="Times New Roman" w:hAnsi="Times New Roman"/>
      <w:sz w:val="24"/>
    </w:rPr>
  </w:style>
  <w:style w:type="paragraph" w:styleId="Remitedesobre">
    <w:name w:val="envelope return"/>
    <w:basedOn w:val="Normal"/>
    <w:rsid w:val="00070F3E"/>
    <w:rPr>
      <w:rFonts w:asciiTheme="majorHAnsi" w:eastAsiaTheme="majorEastAsia" w:hAnsiTheme="majorHAnsi" w:cstheme="majorBidi"/>
      <w:sz w:val="20"/>
      <w:szCs w:val="20"/>
    </w:rPr>
  </w:style>
  <w:style w:type="paragraph" w:styleId="Saludo">
    <w:name w:val="Salutation"/>
    <w:basedOn w:val="Normal"/>
    <w:next w:val="Normal"/>
    <w:link w:val="SaludoCar"/>
    <w:rsid w:val="00070F3E"/>
  </w:style>
  <w:style w:type="character" w:customStyle="1" w:styleId="SaludoCar">
    <w:name w:val="Saludo Car"/>
    <w:basedOn w:val="Fuentedeprrafopredeter"/>
    <w:link w:val="Saludo"/>
    <w:rsid w:val="00070F3E"/>
    <w:rPr>
      <w:rFonts w:ascii="Arial Nova" w:hAnsi="Arial Nova"/>
      <w:sz w:val="22"/>
      <w:szCs w:val="24"/>
    </w:rPr>
  </w:style>
  <w:style w:type="paragraph" w:styleId="Sangra2detindependiente">
    <w:name w:val="Body Text Indent 2"/>
    <w:basedOn w:val="Normal"/>
    <w:link w:val="Sangra2detindependienteCar"/>
    <w:rsid w:val="00070F3E"/>
    <w:pPr>
      <w:spacing w:after="120" w:line="480" w:lineRule="auto"/>
      <w:ind w:left="283"/>
    </w:pPr>
  </w:style>
  <w:style w:type="character" w:customStyle="1" w:styleId="Sangra2detindependienteCar">
    <w:name w:val="Sangría 2 de t. independiente Car"/>
    <w:basedOn w:val="Fuentedeprrafopredeter"/>
    <w:link w:val="Sangra2detindependiente"/>
    <w:rsid w:val="00070F3E"/>
    <w:rPr>
      <w:rFonts w:ascii="Arial Nova" w:hAnsi="Arial Nova"/>
      <w:sz w:val="22"/>
      <w:szCs w:val="24"/>
    </w:rPr>
  </w:style>
  <w:style w:type="paragraph" w:styleId="Sangra3detindependiente">
    <w:name w:val="Body Text Indent 3"/>
    <w:basedOn w:val="Normal"/>
    <w:link w:val="Sangra3detindependienteCar"/>
    <w:rsid w:val="00070F3E"/>
    <w:pPr>
      <w:spacing w:after="120"/>
      <w:ind w:left="283"/>
    </w:pPr>
    <w:rPr>
      <w:sz w:val="16"/>
      <w:szCs w:val="16"/>
    </w:rPr>
  </w:style>
  <w:style w:type="character" w:customStyle="1" w:styleId="Sangra3detindependienteCar">
    <w:name w:val="Sangría 3 de t. independiente Car"/>
    <w:basedOn w:val="Fuentedeprrafopredeter"/>
    <w:link w:val="Sangra3detindependiente"/>
    <w:rsid w:val="00070F3E"/>
    <w:rPr>
      <w:rFonts w:ascii="Arial Nova" w:hAnsi="Arial Nova"/>
      <w:sz w:val="16"/>
      <w:szCs w:val="16"/>
    </w:rPr>
  </w:style>
  <w:style w:type="paragraph" w:styleId="Sangradetextonormal">
    <w:name w:val="Body Text Indent"/>
    <w:basedOn w:val="Normal"/>
    <w:link w:val="SangradetextonormalCar"/>
    <w:rsid w:val="00070F3E"/>
    <w:pPr>
      <w:spacing w:after="120"/>
      <w:ind w:left="283"/>
    </w:pPr>
  </w:style>
  <w:style w:type="character" w:customStyle="1" w:styleId="SangradetextonormalCar">
    <w:name w:val="Sangría de texto normal Car"/>
    <w:basedOn w:val="Fuentedeprrafopredeter"/>
    <w:link w:val="Sangradetextonormal"/>
    <w:rsid w:val="00070F3E"/>
    <w:rPr>
      <w:rFonts w:ascii="Arial Nova" w:hAnsi="Arial Nova"/>
      <w:sz w:val="22"/>
      <w:szCs w:val="24"/>
    </w:rPr>
  </w:style>
  <w:style w:type="paragraph" w:styleId="Sangranormal">
    <w:name w:val="Normal Indent"/>
    <w:basedOn w:val="Normal"/>
    <w:rsid w:val="00070F3E"/>
    <w:pPr>
      <w:ind w:left="708"/>
    </w:pPr>
  </w:style>
  <w:style w:type="paragraph" w:styleId="Sinespaciado">
    <w:name w:val="No Spacing"/>
    <w:uiPriority w:val="99"/>
    <w:qFormat/>
    <w:rsid w:val="00070F3E"/>
    <w:rPr>
      <w:rFonts w:ascii="Arial Nova" w:hAnsi="Arial Nova"/>
      <w:sz w:val="22"/>
      <w:szCs w:val="24"/>
    </w:rPr>
  </w:style>
  <w:style w:type="paragraph" w:styleId="Subttulo">
    <w:name w:val="Subtitle"/>
    <w:basedOn w:val="Normal"/>
    <w:next w:val="Normal"/>
    <w:link w:val="SubttuloCar"/>
    <w:qFormat/>
    <w:rsid w:val="00070F3E"/>
    <w:pPr>
      <w:numPr>
        <w:ilvl w:val="1"/>
      </w:numPr>
      <w:spacing w:after="160"/>
    </w:pPr>
    <w:rPr>
      <w:rFonts w:asciiTheme="minorHAnsi" w:eastAsiaTheme="minorEastAsia" w:hAnsiTheme="minorHAnsi" w:cstheme="minorBidi"/>
      <w:color w:val="5A5A5A" w:themeColor="text1" w:themeTint="A5"/>
      <w:spacing w:val="15"/>
      <w:szCs w:val="22"/>
    </w:rPr>
  </w:style>
  <w:style w:type="character" w:customStyle="1" w:styleId="SubttuloCar">
    <w:name w:val="Subtítulo Car"/>
    <w:basedOn w:val="Fuentedeprrafopredeter"/>
    <w:link w:val="Subttulo"/>
    <w:rsid w:val="00070F3E"/>
    <w:rPr>
      <w:rFonts w:asciiTheme="minorHAnsi" w:eastAsiaTheme="minorEastAsia" w:hAnsiTheme="minorHAnsi" w:cstheme="minorBidi"/>
      <w:color w:val="5A5A5A" w:themeColor="text1" w:themeTint="A5"/>
      <w:spacing w:val="15"/>
      <w:sz w:val="22"/>
      <w:szCs w:val="22"/>
    </w:rPr>
  </w:style>
  <w:style w:type="paragraph" w:styleId="Textoconsangra">
    <w:name w:val="table of authorities"/>
    <w:basedOn w:val="Normal"/>
    <w:next w:val="Normal"/>
    <w:rsid w:val="00070F3E"/>
    <w:pPr>
      <w:ind w:left="220" w:hanging="220"/>
    </w:pPr>
  </w:style>
  <w:style w:type="paragraph" w:styleId="Textodebloque">
    <w:name w:val="Block Text"/>
    <w:basedOn w:val="Normal"/>
    <w:rsid w:val="00070F3E"/>
    <w:pPr>
      <w:pBdr>
        <w:top w:val="single" w:sz="2" w:space="10" w:color="4472C4" w:themeColor="accent1"/>
        <w:left w:val="single" w:sz="2" w:space="10" w:color="4472C4" w:themeColor="accent1"/>
        <w:bottom w:val="single" w:sz="2" w:space="10" w:color="4472C4" w:themeColor="accent1"/>
        <w:right w:val="single" w:sz="2" w:space="10" w:color="4472C4" w:themeColor="accent1"/>
      </w:pBdr>
      <w:ind w:left="1152" w:right="1152"/>
    </w:pPr>
    <w:rPr>
      <w:rFonts w:asciiTheme="minorHAnsi" w:eastAsiaTheme="minorEastAsia" w:hAnsiTheme="minorHAnsi" w:cstheme="minorBidi"/>
      <w:i/>
      <w:iCs/>
      <w:color w:val="4472C4" w:themeColor="accent1"/>
    </w:rPr>
  </w:style>
  <w:style w:type="paragraph" w:styleId="Textoindependiente">
    <w:name w:val="Body Text"/>
    <w:basedOn w:val="Normal"/>
    <w:link w:val="TextoindependienteCar"/>
    <w:rsid w:val="00070F3E"/>
    <w:pPr>
      <w:spacing w:after="120"/>
    </w:pPr>
  </w:style>
  <w:style w:type="character" w:customStyle="1" w:styleId="TextoindependienteCar">
    <w:name w:val="Texto independiente Car"/>
    <w:basedOn w:val="Fuentedeprrafopredeter"/>
    <w:link w:val="Textoindependiente"/>
    <w:rsid w:val="00070F3E"/>
    <w:rPr>
      <w:rFonts w:ascii="Arial Nova" w:hAnsi="Arial Nova"/>
      <w:sz w:val="22"/>
      <w:szCs w:val="24"/>
    </w:rPr>
  </w:style>
  <w:style w:type="paragraph" w:styleId="Textoindependiente2">
    <w:name w:val="Body Text 2"/>
    <w:basedOn w:val="Normal"/>
    <w:link w:val="Textoindependiente2Car"/>
    <w:rsid w:val="00070F3E"/>
    <w:pPr>
      <w:spacing w:after="120" w:line="480" w:lineRule="auto"/>
    </w:pPr>
  </w:style>
  <w:style w:type="character" w:customStyle="1" w:styleId="Textoindependiente2Car">
    <w:name w:val="Texto independiente 2 Car"/>
    <w:basedOn w:val="Fuentedeprrafopredeter"/>
    <w:link w:val="Textoindependiente2"/>
    <w:rsid w:val="00070F3E"/>
    <w:rPr>
      <w:rFonts w:ascii="Arial Nova" w:hAnsi="Arial Nova"/>
      <w:sz w:val="22"/>
      <w:szCs w:val="24"/>
    </w:rPr>
  </w:style>
  <w:style w:type="paragraph" w:styleId="Textoindependiente3">
    <w:name w:val="Body Text 3"/>
    <w:basedOn w:val="Normal"/>
    <w:link w:val="Textoindependiente3Car"/>
    <w:rsid w:val="00070F3E"/>
    <w:pPr>
      <w:spacing w:after="120"/>
    </w:pPr>
    <w:rPr>
      <w:sz w:val="16"/>
      <w:szCs w:val="16"/>
    </w:rPr>
  </w:style>
  <w:style w:type="character" w:customStyle="1" w:styleId="Textoindependiente3Car">
    <w:name w:val="Texto independiente 3 Car"/>
    <w:basedOn w:val="Fuentedeprrafopredeter"/>
    <w:link w:val="Textoindependiente3"/>
    <w:rsid w:val="00070F3E"/>
    <w:rPr>
      <w:rFonts w:ascii="Arial Nova" w:hAnsi="Arial Nova"/>
      <w:sz w:val="16"/>
      <w:szCs w:val="16"/>
    </w:rPr>
  </w:style>
  <w:style w:type="paragraph" w:styleId="Textoindependienteprimerasangra">
    <w:name w:val="Body Text First Indent"/>
    <w:basedOn w:val="Textoindependiente"/>
    <w:link w:val="TextoindependienteprimerasangraCar"/>
    <w:rsid w:val="00070F3E"/>
    <w:pPr>
      <w:spacing w:after="0"/>
      <w:ind w:firstLine="360"/>
    </w:pPr>
  </w:style>
  <w:style w:type="character" w:customStyle="1" w:styleId="TextoindependienteprimerasangraCar">
    <w:name w:val="Texto independiente primera sangría Car"/>
    <w:basedOn w:val="TextoindependienteCar"/>
    <w:link w:val="Textoindependienteprimerasangra"/>
    <w:rsid w:val="00070F3E"/>
    <w:rPr>
      <w:rFonts w:ascii="Arial Nova" w:hAnsi="Arial Nova"/>
      <w:sz w:val="22"/>
      <w:szCs w:val="24"/>
    </w:rPr>
  </w:style>
  <w:style w:type="paragraph" w:styleId="Textoindependienteprimerasangra2">
    <w:name w:val="Body Text First Indent 2"/>
    <w:basedOn w:val="Sangradetextonormal"/>
    <w:link w:val="Textoindependienteprimerasangra2Car"/>
    <w:rsid w:val="00070F3E"/>
    <w:pPr>
      <w:spacing w:after="0"/>
      <w:ind w:left="360" w:firstLine="360"/>
    </w:pPr>
  </w:style>
  <w:style w:type="character" w:customStyle="1" w:styleId="Textoindependienteprimerasangra2Car">
    <w:name w:val="Texto independiente primera sangría 2 Car"/>
    <w:basedOn w:val="SangradetextonormalCar"/>
    <w:link w:val="Textoindependienteprimerasangra2"/>
    <w:rsid w:val="00070F3E"/>
    <w:rPr>
      <w:rFonts w:ascii="Arial Nova" w:hAnsi="Arial Nova"/>
      <w:sz w:val="22"/>
      <w:szCs w:val="24"/>
    </w:rPr>
  </w:style>
  <w:style w:type="paragraph" w:styleId="Textomacro">
    <w:name w:val="macro"/>
    <w:link w:val="TextomacroCar"/>
    <w:rsid w:val="00070F3E"/>
    <w:pPr>
      <w:tabs>
        <w:tab w:val="left" w:pos="480"/>
        <w:tab w:val="left" w:pos="960"/>
        <w:tab w:val="left" w:pos="1440"/>
        <w:tab w:val="left" w:pos="1920"/>
        <w:tab w:val="left" w:pos="2400"/>
        <w:tab w:val="left" w:pos="2880"/>
        <w:tab w:val="left" w:pos="3360"/>
        <w:tab w:val="left" w:pos="3840"/>
        <w:tab w:val="left" w:pos="4320"/>
      </w:tabs>
    </w:pPr>
    <w:rPr>
      <w:rFonts w:ascii="Consolas" w:hAnsi="Consolas"/>
    </w:rPr>
  </w:style>
  <w:style w:type="character" w:customStyle="1" w:styleId="TextomacroCar">
    <w:name w:val="Texto macro Car"/>
    <w:basedOn w:val="Fuentedeprrafopredeter"/>
    <w:link w:val="Textomacro"/>
    <w:rsid w:val="00070F3E"/>
    <w:rPr>
      <w:rFonts w:ascii="Consolas" w:hAnsi="Consolas"/>
    </w:rPr>
  </w:style>
  <w:style w:type="paragraph" w:styleId="Textonotaalfinal">
    <w:name w:val="endnote text"/>
    <w:basedOn w:val="Normal"/>
    <w:link w:val="TextonotaalfinalCar"/>
    <w:rsid w:val="00070F3E"/>
    <w:rPr>
      <w:sz w:val="20"/>
      <w:szCs w:val="20"/>
    </w:rPr>
  </w:style>
  <w:style w:type="character" w:customStyle="1" w:styleId="TextonotaalfinalCar">
    <w:name w:val="Texto nota al final Car"/>
    <w:basedOn w:val="Fuentedeprrafopredeter"/>
    <w:link w:val="Textonotaalfinal"/>
    <w:rsid w:val="00070F3E"/>
    <w:rPr>
      <w:rFonts w:ascii="Arial Nova" w:hAnsi="Arial Nova"/>
    </w:rPr>
  </w:style>
  <w:style w:type="paragraph" w:styleId="Textosinformato">
    <w:name w:val="Plain Text"/>
    <w:basedOn w:val="Normal"/>
    <w:link w:val="TextosinformatoCar"/>
    <w:rsid w:val="00070F3E"/>
    <w:rPr>
      <w:rFonts w:ascii="Consolas" w:hAnsi="Consolas"/>
      <w:sz w:val="21"/>
      <w:szCs w:val="21"/>
    </w:rPr>
  </w:style>
  <w:style w:type="character" w:customStyle="1" w:styleId="TextosinformatoCar">
    <w:name w:val="Texto sin formato Car"/>
    <w:basedOn w:val="Fuentedeprrafopredeter"/>
    <w:link w:val="Textosinformato"/>
    <w:rsid w:val="00070F3E"/>
    <w:rPr>
      <w:rFonts w:ascii="Consolas" w:hAnsi="Consolas"/>
      <w:sz w:val="21"/>
      <w:szCs w:val="21"/>
    </w:rPr>
  </w:style>
  <w:style w:type="paragraph" w:styleId="Ttulo">
    <w:name w:val="Title"/>
    <w:basedOn w:val="Normal"/>
    <w:next w:val="Normal"/>
    <w:link w:val="TtuloCar"/>
    <w:qFormat/>
    <w:rsid w:val="00070F3E"/>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rsid w:val="00070F3E"/>
    <w:rPr>
      <w:rFonts w:asciiTheme="majorHAnsi" w:eastAsiaTheme="majorEastAsia" w:hAnsiTheme="majorHAnsi" w:cstheme="majorBidi"/>
      <w:spacing w:val="-10"/>
      <w:kern w:val="28"/>
      <w:sz w:val="56"/>
      <w:szCs w:val="56"/>
    </w:rPr>
  </w:style>
  <w:style w:type="character" w:customStyle="1" w:styleId="Ttulo7Car">
    <w:name w:val="Título 7 Car"/>
    <w:basedOn w:val="Fuentedeprrafopredeter"/>
    <w:link w:val="Ttulo7"/>
    <w:semiHidden/>
    <w:rsid w:val="00070F3E"/>
    <w:rPr>
      <w:rFonts w:asciiTheme="majorHAnsi" w:eastAsiaTheme="majorEastAsia" w:hAnsiTheme="majorHAnsi" w:cstheme="majorBidi"/>
      <w:i/>
      <w:iCs/>
      <w:color w:val="1F3763" w:themeColor="accent1" w:themeShade="7F"/>
      <w:sz w:val="22"/>
      <w:szCs w:val="24"/>
    </w:rPr>
  </w:style>
  <w:style w:type="character" w:customStyle="1" w:styleId="Ttulo8Car">
    <w:name w:val="Título 8 Car"/>
    <w:basedOn w:val="Fuentedeprrafopredeter"/>
    <w:link w:val="Ttulo8"/>
    <w:semiHidden/>
    <w:rsid w:val="00070F3E"/>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semiHidden/>
    <w:rsid w:val="00070F3E"/>
    <w:rPr>
      <w:rFonts w:asciiTheme="majorHAnsi" w:eastAsiaTheme="majorEastAsia" w:hAnsiTheme="majorHAnsi" w:cstheme="majorBidi"/>
      <w:i/>
      <w:iCs/>
      <w:color w:val="272727" w:themeColor="text1" w:themeTint="D8"/>
      <w:sz w:val="21"/>
      <w:szCs w:val="21"/>
    </w:rPr>
  </w:style>
  <w:style w:type="paragraph" w:styleId="Ttulodendice">
    <w:name w:val="index heading"/>
    <w:basedOn w:val="Normal"/>
    <w:next w:val="ndice1"/>
    <w:rsid w:val="00070F3E"/>
    <w:rPr>
      <w:rFonts w:asciiTheme="majorHAnsi" w:eastAsiaTheme="majorEastAsia" w:hAnsiTheme="majorHAnsi" w:cstheme="majorBidi"/>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3530697">
      <w:bodyDiv w:val="1"/>
      <w:marLeft w:val="0"/>
      <w:marRight w:val="0"/>
      <w:marTop w:val="0"/>
      <w:marBottom w:val="0"/>
      <w:divBdr>
        <w:top w:val="none" w:sz="0" w:space="0" w:color="auto"/>
        <w:left w:val="none" w:sz="0" w:space="0" w:color="auto"/>
        <w:bottom w:val="none" w:sz="0" w:space="0" w:color="auto"/>
        <w:right w:val="none" w:sz="0" w:space="0" w:color="auto"/>
      </w:divBdr>
      <w:divsChild>
        <w:div w:id="1186946428">
          <w:marLeft w:val="0"/>
          <w:marRight w:val="0"/>
          <w:marTop w:val="0"/>
          <w:marBottom w:val="0"/>
          <w:divBdr>
            <w:top w:val="none" w:sz="0" w:space="0" w:color="auto"/>
            <w:left w:val="none" w:sz="0" w:space="0" w:color="auto"/>
            <w:bottom w:val="none" w:sz="0" w:space="0" w:color="auto"/>
            <w:right w:val="none" w:sz="0" w:space="0" w:color="auto"/>
          </w:divBdr>
        </w:div>
      </w:divsChild>
    </w:div>
    <w:div w:id="234052394">
      <w:bodyDiv w:val="1"/>
      <w:marLeft w:val="0"/>
      <w:marRight w:val="0"/>
      <w:marTop w:val="0"/>
      <w:marBottom w:val="0"/>
      <w:divBdr>
        <w:top w:val="none" w:sz="0" w:space="0" w:color="auto"/>
        <w:left w:val="none" w:sz="0" w:space="0" w:color="auto"/>
        <w:bottom w:val="none" w:sz="0" w:space="0" w:color="auto"/>
        <w:right w:val="none" w:sz="0" w:space="0" w:color="auto"/>
      </w:divBdr>
      <w:divsChild>
        <w:div w:id="586501032">
          <w:marLeft w:val="0"/>
          <w:marRight w:val="0"/>
          <w:marTop w:val="0"/>
          <w:marBottom w:val="0"/>
          <w:divBdr>
            <w:top w:val="none" w:sz="0" w:space="0" w:color="auto"/>
            <w:left w:val="none" w:sz="0" w:space="0" w:color="auto"/>
            <w:bottom w:val="none" w:sz="0" w:space="0" w:color="auto"/>
            <w:right w:val="none" w:sz="0" w:space="0" w:color="auto"/>
          </w:divBdr>
          <w:divsChild>
            <w:div w:id="1671371645">
              <w:marLeft w:val="0"/>
              <w:marRight w:val="0"/>
              <w:marTop w:val="30"/>
              <w:marBottom w:val="30"/>
              <w:divBdr>
                <w:top w:val="none" w:sz="0" w:space="0" w:color="auto"/>
                <w:left w:val="none" w:sz="0" w:space="0" w:color="auto"/>
                <w:bottom w:val="none" w:sz="0" w:space="0" w:color="auto"/>
                <w:right w:val="none" w:sz="0" w:space="0" w:color="auto"/>
              </w:divBdr>
              <w:divsChild>
                <w:div w:id="8529176">
                  <w:marLeft w:val="0"/>
                  <w:marRight w:val="0"/>
                  <w:marTop w:val="0"/>
                  <w:marBottom w:val="0"/>
                  <w:divBdr>
                    <w:top w:val="none" w:sz="0" w:space="0" w:color="auto"/>
                    <w:left w:val="none" w:sz="0" w:space="0" w:color="auto"/>
                    <w:bottom w:val="none" w:sz="0" w:space="0" w:color="auto"/>
                    <w:right w:val="none" w:sz="0" w:space="0" w:color="auto"/>
                  </w:divBdr>
                  <w:divsChild>
                    <w:div w:id="1216620153">
                      <w:marLeft w:val="0"/>
                      <w:marRight w:val="0"/>
                      <w:marTop w:val="0"/>
                      <w:marBottom w:val="0"/>
                      <w:divBdr>
                        <w:top w:val="none" w:sz="0" w:space="0" w:color="auto"/>
                        <w:left w:val="none" w:sz="0" w:space="0" w:color="auto"/>
                        <w:bottom w:val="none" w:sz="0" w:space="0" w:color="auto"/>
                        <w:right w:val="none" w:sz="0" w:space="0" w:color="auto"/>
                      </w:divBdr>
                    </w:div>
                  </w:divsChild>
                </w:div>
                <w:div w:id="77869761">
                  <w:marLeft w:val="0"/>
                  <w:marRight w:val="0"/>
                  <w:marTop w:val="0"/>
                  <w:marBottom w:val="0"/>
                  <w:divBdr>
                    <w:top w:val="none" w:sz="0" w:space="0" w:color="auto"/>
                    <w:left w:val="none" w:sz="0" w:space="0" w:color="auto"/>
                    <w:bottom w:val="none" w:sz="0" w:space="0" w:color="auto"/>
                    <w:right w:val="none" w:sz="0" w:space="0" w:color="auto"/>
                  </w:divBdr>
                  <w:divsChild>
                    <w:div w:id="867764251">
                      <w:marLeft w:val="0"/>
                      <w:marRight w:val="0"/>
                      <w:marTop w:val="0"/>
                      <w:marBottom w:val="0"/>
                      <w:divBdr>
                        <w:top w:val="none" w:sz="0" w:space="0" w:color="auto"/>
                        <w:left w:val="none" w:sz="0" w:space="0" w:color="auto"/>
                        <w:bottom w:val="none" w:sz="0" w:space="0" w:color="auto"/>
                        <w:right w:val="none" w:sz="0" w:space="0" w:color="auto"/>
                      </w:divBdr>
                    </w:div>
                  </w:divsChild>
                </w:div>
                <w:div w:id="190724662">
                  <w:marLeft w:val="0"/>
                  <w:marRight w:val="0"/>
                  <w:marTop w:val="0"/>
                  <w:marBottom w:val="0"/>
                  <w:divBdr>
                    <w:top w:val="none" w:sz="0" w:space="0" w:color="auto"/>
                    <w:left w:val="none" w:sz="0" w:space="0" w:color="auto"/>
                    <w:bottom w:val="none" w:sz="0" w:space="0" w:color="auto"/>
                    <w:right w:val="none" w:sz="0" w:space="0" w:color="auto"/>
                  </w:divBdr>
                  <w:divsChild>
                    <w:div w:id="2023625266">
                      <w:marLeft w:val="0"/>
                      <w:marRight w:val="0"/>
                      <w:marTop w:val="0"/>
                      <w:marBottom w:val="0"/>
                      <w:divBdr>
                        <w:top w:val="none" w:sz="0" w:space="0" w:color="auto"/>
                        <w:left w:val="none" w:sz="0" w:space="0" w:color="auto"/>
                        <w:bottom w:val="none" w:sz="0" w:space="0" w:color="auto"/>
                        <w:right w:val="none" w:sz="0" w:space="0" w:color="auto"/>
                      </w:divBdr>
                    </w:div>
                  </w:divsChild>
                </w:div>
                <w:div w:id="191187164">
                  <w:marLeft w:val="0"/>
                  <w:marRight w:val="0"/>
                  <w:marTop w:val="0"/>
                  <w:marBottom w:val="0"/>
                  <w:divBdr>
                    <w:top w:val="none" w:sz="0" w:space="0" w:color="auto"/>
                    <w:left w:val="none" w:sz="0" w:space="0" w:color="auto"/>
                    <w:bottom w:val="none" w:sz="0" w:space="0" w:color="auto"/>
                    <w:right w:val="none" w:sz="0" w:space="0" w:color="auto"/>
                  </w:divBdr>
                  <w:divsChild>
                    <w:div w:id="940457071">
                      <w:marLeft w:val="0"/>
                      <w:marRight w:val="0"/>
                      <w:marTop w:val="0"/>
                      <w:marBottom w:val="0"/>
                      <w:divBdr>
                        <w:top w:val="none" w:sz="0" w:space="0" w:color="auto"/>
                        <w:left w:val="none" w:sz="0" w:space="0" w:color="auto"/>
                        <w:bottom w:val="none" w:sz="0" w:space="0" w:color="auto"/>
                        <w:right w:val="none" w:sz="0" w:space="0" w:color="auto"/>
                      </w:divBdr>
                    </w:div>
                  </w:divsChild>
                </w:div>
                <w:div w:id="196479251">
                  <w:marLeft w:val="0"/>
                  <w:marRight w:val="0"/>
                  <w:marTop w:val="0"/>
                  <w:marBottom w:val="0"/>
                  <w:divBdr>
                    <w:top w:val="none" w:sz="0" w:space="0" w:color="auto"/>
                    <w:left w:val="none" w:sz="0" w:space="0" w:color="auto"/>
                    <w:bottom w:val="none" w:sz="0" w:space="0" w:color="auto"/>
                    <w:right w:val="none" w:sz="0" w:space="0" w:color="auto"/>
                  </w:divBdr>
                  <w:divsChild>
                    <w:div w:id="381367390">
                      <w:marLeft w:val="0"/>
                      <w:marRight w:val="0"/>
                      <w:marTop w:val="0"/>
                      <w:marBottom w:val="0"/>
                      <w:divBdr>
                        <w:top w:val="none" w:sz="0" w:space="0" w:color="auto"/>
                        <w:left w:val="none" w:sz="0" w:space="0" w:color="auto"/>
                        <w:bottom w:val="none" w:sz="0" w:space="0" w:color="auto"/>
                        <w:right w:val="none" w:sz="0" w:space="0" w:color="auto"/>
                      </w:divBdr>
                    </w:div>
                  </w:divsChild>
                </w:div>
                <w:div w:id="255331229">
                  <w:marLeft w:val="0"/>
                  <w:marRight w:val="0"/>
                  <w:marTop w:val="0"/>
                  <w:marBottom w:val="0"/>
                  <w:divBdr>
                    <w:top w:val="none" w:sz="0" w:space="0" w:color="auto"/>
                    <w:left w:val="none" w:sz="0" w:space="0" w:color="auto"/>
                    <w:bottom w:val="none" w:sz="0" w:space="0" w:color="auto"/>
                    <w:right w:val="none" w:sz="0" w:space="0" w:color="auto"/>
                  </w:divBdr>
                  <w:divsChild>
                    <w:div w:id="1392076424">
                      <w:marLeft w:val="0"/>
                      <w:marRight w:val="0"/>
                      <w:marTop w:val="0"/>
                      <w:marBottom w:val="0"/>
                      <w:divBdr>
                        <w:top w:val="none" w:sz="0" w:space="0" w:color="auto"/>
                        <w:left w:val="none" w:sz="0" w:space="0" w:color="auto"/>
                        <w:bottom w:val="none" w:sz="0" w:space="0" w:color="auto"/>
                        <w:right w:val="none" w:sz="0" w:space="0" w:color="auto"/>
                      </w:divBdr>
                    </w:div>
                  </w:divsChild>
                </w:div>
                <w:div w:id="384453576">
                  <w:marLeft w:val="0"/>
                  <w:marRight w:val="0"/>
                  <w:marTop w:val="0"/>
                  <w:marBottom w:val="0"/>
                  <w:divBdr>
                    <w:top w:val="none" w:sz="0" w:space="0" w:color="auto"/>
                    <w:left w:val="none" w:sz="0" w:space="0" w:color="auto"/>
                    <w:bottom w:val="none" w:sz="0" w:space="0" w:color="auto"/>
                    <w:right w:val="none" w:sz="0" w:space="0" w:color="auto"/>
                  </w:divBdr>
                  <w:divsChild>
                    <w:div w:id="871840105">
                      <w:marLeft w:val="0"/>
                      <w:marRight w:val="0"/>
                      <w:marTop w:val="0"/>
                      <w:marBottom w:val="0"/>
                      <w:divBdr>
                        <w:top w:val="none" w:sz="0" w:space="0" w:color="auto"/>
                        <w:left w:val="none" w:sz="0" w:space="0" w:color="auto"/>
                        <w:bottom w:val="none" w:sz="0" w:space="0" w:color="auto"/>
                        <w:right w:val="none" w:sz="0" w:space="0" w:color="auto"/>
                      </w:divBdr>
                    </w:div>
                  </w:divsChild>
                </w:div>
                <w:div w:id="477460138">
                  <w:marLeft w:val="0"/>
                  <w:marRight w:val="0"/>
                  <w:marTop w:val="0"/>
                  <w:marBottom w:val="0"/>
                  <w:divBdr>
                    <w:top w:val="none" w:sz="0" w:space="0" w:color="auto"/>
                    <w:left w:val="none" w:sz="0" w:space="0" w:color="auto"/>
                    <w:bottom w:val="none" w:sz="0" w:space="0" w:color="auto"/>
                    <w:right w:val="none" w:sz="0" w:space="0" w:color="auto"/>
                  </w:divBdr>
                  <w:divsChild>
                    <w:div w:id="52848728">
                      <w:marLeft w:val="0"/>
                      <w:marRight w:val="0"/>
                      <w:marTop w:val="0"/>
                      <w:marBottom w:val="0"/>
                      <w:divBdr>
                        <w:top w:val="none" w:sz="0" w:space="0" w:color="auto"/>
                        <w:left w:val="none" w:sz="0" w:space="0" w:color="auto"/>
                        <w:bottom w:val="none" w:sz="0" w:space="0" w:color="auto"/>
                        <w:right w:val="none" w:sz="0" w:space="0" w:color="auto"/>
                      </w:divBdr>
                    </w:div>
                  </w:divsChild>
                </w:div>
                <w:div w:id="479464585">
                  <w:marLeft w:val="0"/>
                  <w:marRight w:val="0"/>
                  <w:marTop w:val="0"/>
                  <w:marBottom w:val="0"/>
                  <w:divBdr>
                    <w:top w:val="none" w:sz="0" w:space="0" w:color="auto"/>
                    <w:left w:val="none" w:sz="0" w:space="0" w:color="auto"/>
                    <w:bottom w:val="none" w:sz="0" w:space="0" w:color="auto"/>
                    <w:right w:val="none" w:sz="0" w:space="0" w:color="auto"/>
                  </w:divBdr>
                  <w:divsChild>
                    <w:div w:id="1386175161">
                      <w:marLeft w:val="0"/>
                      <w:marRight w:val="0"/>
                      <w:marTop w:val="0"/>
                      <w:marBottom w:val="0"/>
                      <w:divBdr>
                        <w:top w:val="none" w:sz="0" w:space="0" w:color="auto"/>
                        <w:left w:val="none" w:sz="0" w:space="0" w:color="auto"/>
                        <w:bottom w:val="none" w:sz="0" w:space="0" w:color="auto"/>
                        <w:right w:val="none" w:sz="0" w:space="0" w:color="auto"/>
                      </w:divBdr>
                    </w:div>
                  </w:divsChild>
                </w:div>
                <w:div w:id="518203630">
                  <w:marLeft w:val="0"/>
                  <w:marRight w:val="0"/>
                  <w:marTop w:val="0"/>
                  <w:marBottom w:val="0"/>
                  <w:divBdr>
                    <w:top w:val="none" w:sz="0" w:space="0" w:color="auto"/>
                    <w:left w:val="none" w:sz="0" w:space="0" w:color="auto"/>
                    <w:bottom w:val="none" w:sz="0" w:space="0" w:color="auto"/>
                    <w:right w:val="none" w:sz="0" w:space="0" w:color="auto"/>
                  </w:divBdr>
                  <w:divsChild>
                    <w:div w:id="2144881353">
                      <w:marLeft w:val="0"/>
                      <w:marRight w:val="0"/>
                      <w:marTop w:val="0"/>
                      <w:marBottom w:val="0"/>
                      <w:divBdr>
                        <w:top w:val="none" w:sz="0" w:space="0" w:color="auto"/>
                        <w:left w:val="none" w:sz="0" w:space="0" w:color="auto"/>
                        <w:bottom w:val="none" w:sz="0" w:space="0" w:color="auto"/>
                        <w:right w:val="none" w:sz="0" w:space="0" w:color="auto"/>
                      </w:divBdr>
                    </w:div>
                  </w:divsChild>
                </w:div>
                <w:div w:id="538401529">
                  <w:marLeft w:val="0"/>
                  <w:marRight w:val="0"/>
                  <w:marTop w:val="0"/>
                  <w:marBottom w:val="0"/>
                  <w:divBdr>
                    <w:top w:val="none" w:sz="0" w:space="0" w:color="auto"/>
                    <w:left w:val="none" w:sz="0" w:space="0" w:color="auto"/>
                    <w:bottom w:val="none" w:sz="0" w:space="0" w:color="auto"/>
                    <w:right w:val="none" w:sz="0" w:space="0" w:color="auto"/>
                  </w:divBdr>
                  <w:divsChild>
                    <w:div w:id="1240483092">
                      <w:marLeft w:val="0"/>
                      <w:marRight w:val="0"/>
                      <w:marTop w:val="0"/>
                      <w:marBottom w:val="0"/>
                      <w:divBdr>
                        <w:top w:val="none" w:sz="0" w:space="0" w:color="auto"/>
                        <w:left w:val="none" w:sz="0" w:space="0" w:color="auto"/>
                        <w:bottom w:val="none" w:sz="0" w:space="0" w:color="auto"/>
                        <w:right w:val="none" w:sz="0" w:space="0" w:color="auto"/>
                      </w:divBdr>
                    </w:div>
                  </w:divsChild>
                </w:div>
                <w:div w:id="616719590">
                  <w:marLeft w:val="0"/>
                  <w:marRight w:val="0"/>
                  <w:marTop w:val="0"/>
                  <w:marBottom w:val="0"/>
                  <w:divBdr>
                    <w:top w:val="none" w:sz="0" w:space="0" w:color="auto"/>
                    <w:left w:val="none" w:sz="0" w:space="0" w:color="auto"/>
                    <w:bottom w:val="none" w:sz="0" w:space="0" w:color="auto"/>
                    <w:right w:val="none" w:sz="0" w:space="0" w:color="auto"/>
                  </w:divBdr>
                  <w:divsChild>
                    <w:div w:id="611282843">
                      <w:marLeft w:val="0"/>
                      <w:marRight w:val="0"/>
                      <w:marTop w:val="0"/>
                      <w:marBottom w:val="0"/>
                      <w:divBdr>
                        <w:top w:val="none" w:sz="0" w:space="0" w:color="auto"/>
                        <w:left w:val="none" w:sz="0" w:space="0" w:color="auto"/>
                        <w:bottom w:val="none" w:sz="0" w:space="0" w:color="auto"/>
                        <w:right w:val="none" w:sz="0" w:space="0" w:color="auto"/>
                      </w:divBdr>
                    </w:div>
                  </w:divsChild>
                </w:div>
                <w:div w:id="724139985">
                  <w:marLeft w:val="0"/>
                  <w:marRight w:val="0"/>
                  <w:marTop w:val="0"/>
                  <w:marBottom w:val="0"/>
                  <w:divBdr>
                    <w:top w:val="none" w:sz="0" w:space="0" w:color="auto"/>
                    <w:left w:val="none" w:sz="0" w:space="0" w:color="auto"/>
                    <w:bottom w:val="none" w:sz="0" w:space="0" w:color="auto"/>
                    <w:right w:val="none" w:sz="0" w:space="0" w:color="auto"/>
                  </w:divBdr>
                  <w:divsChild>
                    <w:div w:id="935407043">
                      <w:marLeft w:val="0"/>
                      <w:marRight w:val="0"/>
                      <w:marTop w:val="0"/>
                      <w:marBottom w:val="0"/>
                      <w:divBdr>
                        <w:top w:val="none" w:sz="0" w:space="0" w:color="auto"/>
                        <w:left w:val="none" w:sz="0" w:space="0" w:color="auto"/>
                        <w:bottom w:val="none" w:sz="0" w:space="0" w:color="auto"/>
                        <w:right w:val="none" w:sz="0" w:space="0" w:color="auto"/>
                      </w:divBdr>
                    </w:div>
                  </w:divsChild>
                </w:div>
                <w:div w:id="831988345">
                  <w:marLeft w:val="0"/>
                  <w:marRight w:val="0"/>
                  <w:marTop w:val="0"/>
                  <w:marBottom w:val="0"/>
                  <w:divBdr>
                    <w:top w:val="none" w:sz="0" w:space="0" w:color="auto"/>
                    <w:left w:val="none" w:sz="0" w:space="0" w:color="auto"/>
                    <w:bottom w:val="none" w:sz="0" w:space="0" w:color="auto"/>
                    <w:right w:val="none" w:sz="0" w:space="0" w:color="auto"/>
                  </w:divBdr>
                  <w:divsChild>
                    <w:div w:id="509294070">
                      <w:marLeft w:val="0"/>
                      <w:marRight w:val="0"/>
                      <w:marTop w:val="0"/>
                      <w:marBottom w:val="0"/>
                      <w:divBdr>
                        <w:top w:val="none" w:sz="0" w:space="0" w:color="auto"/>
                        <w:left w:val="none" w:sz="0" w:space="0" w:color="auto"/>
                        <w:bottom w:val="none" w:sz="0" w:space="0" w:color="auto"/>
                        <w:right w:val="none" w:sz="0" w:space="0" w:color="auto"/>
                      </w:divBdr>
                    </w:div>
                  </w:divsChild>
                </w:div>
                <w:div w:id="837695156">
                  <w:marLeft w:val="0"/>
                  <w:marRight w:val="0"/>
                  <w:marTop w:val="0"/>
                  <w:marBottom w:val="0"/>
                  <w:divBdr>
                    <w:top w:val="none" w:sz="0" w:space="0" w:color="auto"/>
                    <w:left w:val="none" w:sz="0" w:space="0" w:color="auto"/>
                    <w:bottom w:val="none" w:sz="0" w:space="0" w:color="auto"/>
                    <w:right w:val="none" w:sz="0" w:space="0" w:color="auto"/>
                  </w:divBdr>
                  <w:divsChild>
                    <w:div w:id="1435787849">
                      <w:marLeft w:val="0"/>
                      <w:marRight w:val="0"/>
                      <w:marTop w:val="0"/>
                      <w:marBottom w:val="0"/>
                      <w:divBdr>
                        <w:top w:val="none" w:sz="0" w:space="0" w:color="auto"/>
                        <w:left w:val="none" w:sz="0" w:space="0" w:color="auto"/>
                        <w:bottom w:val="none" w:sz="0" w:space="0" w:color="auto"/>
                        <w:right w:val="none" w:sz="0" w:space="0" w:color="auto"/>
                      </w:divBdr>
                    </w:div>
                  </w:divsChild>
                </w:div>
                <w:div w:id="884026281">
                  <w:marLeft w:val="0"/>
                  <w:marRight w:val="0"/>
                  <w:marTop w:val="0"/>
                  <w:marBottom w:val="0"/>
                  <w:divBdr>
                    <w:top w:val="none" w:sz="0" w:space="0" w:color="auto"/>
                    <w:left w:val="none" w:sz="0" w:space="0" w:color="auto"/>
                    <w:bottom w:val="none" w:sz="0" w:space="0" w:color="auto"/>
                    <w:right w:val="none" w:sz="0" w:space="0" w:color="auto"/>
                  </w:divBdr>
                  <w:divsChild>
                    <w:div w:id="164787363">
                      <w:marLeft w:val="0"/>
                      <w:marRight w:val="0"/>
                      <w:marTop w:val="0"/>
                      <w:marBottom w:val="0"/>
                      <w:divBdr>
                        <w:top w:val="none" w:sz="0" w:space="0" w:color="auto"/>
                        <w:left w:val="none" w:sz="0" w:space="0" w:color="auto"/>
                        <w:bottom w:val="none" w:sz="0" w:space="0" w:color="auto"/>
                        <w:right w:val="none" w:sz="0" w:space="0" w:color="auto"/>
                      </w:divBdr>
                    </w:div>
                  </w:divsChild>
                </w:div>
                <w:div w:id="917716946">
                  <w:marLeft w:val="0"/>
                  <w:marRight w:val="0"/>
                  <w:marTop w:val="0"/>
                  <w:marBottom w:val="0"/>
                  <w:divBdr>
                    <w:top w:val="none" w:sz="0" w:space="0" w:color="auto"/>
                    <w:left w:val="none" w:sz="0" w:space="0" w:color="auto"/>
                    <w:bottom w:val="none" w:sz="0" w:space="0" w:color="auto"/>
                    <w:right w:val="none" w:sz="0" w:space="0" w:color="auto"/>
                  </w:divBdr>
                  <w:divsChild>
                    <w:div w:id="700058292">
                      <w:marLeft w:val="0"/>
                      <w:marRight w:val="0"/>
                      <w:marTop w:val="0"/>
                      <w:marBottom w:val="0"/>
                      <w:divBdr>
                        <w:top w:val="none" w:sz="0" w:space="0" w:color="auto"/>
                        <w:left w:val="none" w:sz="0" w:space="0" w:color="auto"/>
                        <w:bottom w:val="none" w:sz="0" w:space="0" w:color="auto"/>
                        <w:right w:val="none" w:sz="0" w:space="0" w:color="auto"/>
                      </w:divBdr>
                    </w:div>
                  </w:divsChild>
                </w:div>
                <w:div w:id="922956571">
                  <w:marLeft w:val="0"/>
                  <w:marRight w:val="0"/>
                  <w:marTop w:val="0"/>
                  <w:marBottom w:val="0"/>
                  <w:divBdr>
                    <w:top w:val="none" w:sz="0" w:space="0" w:color="auto"/>
                    <w:left w:val="none" w:sz="0" w:space="0" w:color="auto"/>
                    <w:bottom w:val="none" w:sz="0" w:space="0" w:color="auto"/>
                    <w:right w:val="none" w:sz="0" w:space="0" w:color="auto"/>
                  </w:divBdr>
                  <w:divsChild>
                    <w:div w:id="1371299491">
                      <w:marLeft w:val="0"/>
                      <w:marRight w:val="0"/>
                      <w:marTop w:val="0"/>
                      <w:marBottom w:val="0"/>
                      <w:divBdr>
                        <w:top w:val="none" w:sz="0" w:space="0" w:color="auto"/>
                        <w:left w:val="none" w:sz="0" w:space="0" w:color="auto"/>
                        <w:bottom w:val="none" w:sz="0" w:space="0" w:color="auto"/>
                        <w:right w:val="none" w:sz="0" w:space="0" w:color="auto"/>
                      </w:divBdr>
                    </w:div>
                  </w:divsChild>
                </w:div>
                <w:div w:id="924651987">
                  <w:marLeft w:val="0"/>
                  <w:marRight w:val="0"/>
                  <w:marTop w:val="0"/>
                  <w:marBottom w:val="0"/>
                  <w:divBdr>
                    <w:top w:val="none" w:sz="0" w:space="0" w:color="auto"/>
                    <w:left w:val="none" w:sz="0" w:space="0" w:color="auto"/>
                    <w:bottom w:val="none" w:sz="0" w:space="0" w:color="auto"/>
                    <w:right w:val="none" w:sz="0" w:space="0" w:color="auto"/>
                  </w:divBdr>
                  <w:divsChild>
                    <w:div w:id="683939683">
                      <w:marLeft w:val="0"/>
                      <w:marRight w:val="0"/>
                      <w:marTop w:val="0"/>
                      <w:marBottom w:val="0"/>
                      <w:divBdr>
                        <w:top w:val="none" w:sz="0" w:space="0" w:color="auto"/>
                        <w:left w:val="none" w:sz="0" w:space="0" w:color="auto"/>
                        <w:bottom w:val="none" w:sz="0" w:space="0" w:color="auto"/>
                        <w:right w:val="none" w:sz="0" w:space="0" w:color="auto"/>
                      </w:divBdr>
                    </w:div>
                  </w:divsChild>
                </w:div>
                <w:div w:id="1036544982">
                  <w:marLeft w:val="0"/>
                  <w:marRight w:val="0"/>
                  <w:marTop w:val="0"/>
                  <w:marBottom w:val="0"/>
                  <w:divBdr>
                    <w:top w:val="none" w:sz="0" w:space="0" w:color="auto"/>
                    <w:left w:val="none" w:sz="0" w:space="0" w:color="auto"/>
                    <w:bottom w:val="none" w:sz="0" w:space="0" w:color="auto"/>
                    <w:right w:val="none" w:sz="0" w:space="0" w:color="auto"/>
                  </w:divBdr>
                  <w:divsChild>
                    <w:div w:id="1409958478">
                      <w:marLeft w:val="0"/>
                      <w:marRight w:val="0"/>
                      <w:marTop w:val="0"/>
                      <w:marBottom w:val="0"/>
                      <w:divBdr>
                        <w:top w:val="none" w:sz="0" w:space="0" w:color="auto"/>
                        <w:left w:val="none" w:sz="0" w:space="0" w:color="auto"/>
                        <w:bottom w:val="none" w:sz="0" w:space="0" w:color="auto"/>
                        <w:right w:val="none" w:sz="0" w:space="0" w:color="auto"/>
                      </w:divBdr>
                    </w:div>
                  </w:divsChild>
                </w:div>
                <w:div w:id="1071611421">
                  <w:marLeft w:val="0"/>
                  <w:marRight w:val="0"/>
                  <w:marTop w:val="0"/>
                  <w:marBottom w:val="0"/>
                  <w:divBdr>
                    <w:top w:val="none" w:sz="0" w:space="0" w:color="auto"/>
                    <w:left w:val="none" w:sz="0" w:space="0" w:color="auto"/>
                    <w:bottom w:val="none" w:sz="0" w:space="0" w:color="auto"/>
                    <w:right w:val="none" w:sz="0" w:space="0" w:color="auto"/>
                  </w:divBdr>
                  <w:divsChild>
                    <w:div w:id="1237745174">
                      <w:marLeft w:val="0"/>
                      <w:marRight w:val="0"/>
                      <w:marTop w:val="0"/>
                      <w:marBottom w:val="0"/>
                      <w:divBdr>
                        <w:top w:val="none" w:sz="0" w:space="0" w:color="auto"/>
                        <w:left w:val="none" w:sz="0" w:space="0" w:color="auto"/>
                        <w:bottom w:val="none" w:sz="0" w:space="0" w:color="auto"/>
                        <w:right w:val="none" w:sz="0" w:space="0" w:color="auto"/>
                      </w:divBdr>
                    </w:div>
                  </w:divsChild>
                </w:div>
                <w:div w:id="1098255170">
                  <w:marLeft w:val="0"/>
                  <w:marRight w:val="0"/>
                  <w:marTop w:val="0"/>
                  <w:marBottom w:val="0"/>
                  <w:divBdr>
                    <w:top w:val="none" w:sz="0" w:space="0" w:color="auto"/>
                    <w:left w:val="none" w:sz="0" w:space="0" w:color="auto"/>
                    <w:bottom w:val="none" w:sz="0" w:space="0" w:color="auto"/>
                    <w:right w:val="none" w:sz="0" w:space="0" w:color="auto"/>
                  </w:divBdr>
                  <w:divsChild>
                    <w:div w:id="1820801340">
                      <w:marLeft w:val="0"/>
                      <w:marRight w:val="0"/>
                      <w:marTop w:val="0"/>
                      <w:marBottom w:val="0"/>
                      <w:divBdr>
                        <w:top w:val="none" w:sz="0" w:space="0" w:color="auto"/>
                        <w:left w:val="none" w:sz="0" w:space="0" w:color="auto"/>
                        <w:bottom w:val="none" w:sz="0" w:space="0" w:color="auto"/>
                        <w:right w:val="none" w:sz="0" w:space="0" w:color="auto"/>
                      </w:divBdr>
                    </w:div>
                  </w:divsChild>
                </w:div>
                <w:div w:id="1245798829">
                  <w:marLeft w:val="0"/>
                  <w:marRight w:val="0"/>
                  <w:marTop w:val="0"/>
                  <w:marBottom w:val="0"/>
                  <w:divBdr>
                    <w:top w:val="none" w:sz="0" w:space="0" w:color="auto"/>
                    <w:left w:val="none" w:sz="0" w:space="0" w:color="auto"/>
                    <w:bottom w:val="none" w:sz="0" w:space="0" w:color="auto"/>
                    <w:right w:val="none" w:sz="0" w:space="0" w:color="auto"/>
                  </w:divBdr>
                  <w:divsChild>
                    <w:div w:id="1028143153">
                      <w:marLeft w:val="0"/>
                      <w:marRight w:val="0"/>
                      <w:marTop w:val="0"/>
                      <w:marBottom w:val="0"/>
                      <w:divBdr>
                        <w:top w:val="none" w:sz="0" w:space="0" w:color="auto"/>
                        <w:left w:val="none" w:sz="0" w:space="0" w:color="auto"/>
                        <w:bottom w:val="none" w:sz="0" w:space="0" w:color="auto"/>
                        <w:right w:val="none" w:sz="0" w:space="0" w:color="auto"/>
                      </w:divBdr>
                    </w:div>
                  </w:divsChild>
                </w:div>
                <w:div w:id="1246260037">
                  <w:marLeft w:val="0"/>
                  <w:marRight w:val="0"/>
                  <w:marTop w:val="0"/>
                  <w:marBottom w:val="0"/>
                  <w:divBdr>
                    <w:top w:val="none" w:sz="0" w:space="0" w:color="auto"/>
                    <w:left w:val="none" w:sz="0" w:space="0" w:color="auto"/>
                    <w:bottom w:val="none" w:sz="0" w:space="0" w:color="auto"/>
                    <w:right w:val="none" w:sz="0" w:space="0" w:color="auto"/>
                  </w:divBdr>
                  <w:divsChild>
                    <w:div w:id="1940092294">
                      <w:marLeft w:val="0"/>
                      <w:marRight w:val="0"/>
                      <w:marTop w:val="0"/>
                      <w:marBottom w:val="0"/>
                      <w:divBdr>
                        <w:top w:val="none" w:sz="0" w:space="0" w:color="auto"/>
                        <w:left w:val="none" w:sz="0" w:space="0" w:color="auto"/>
                        <w:bottom w:val="none" w:sz="0" w:space="0" w:color="auto"/>
                        <w:right w:val="none" w:sz="0" w:space="0" w:color="auto"/>
                      </w:divBdr>
                    </w:div>
                  </w:divsChild>
                </w:div>
                <w:div w:id="1262950901">
                  <w:marLeft w:val="0"/>
                  <w:marRight w:val="0"/>
                  <w:marTop w:val="0"/>
                  <w:marBottom w:val="0"/>
                  <w:divBdr>
                    <w:top w:val="none" w:sz="0" w:space="0" w:color="auto"/>
                    <w:left w:val="none" w:sz="0" w:space="0" w:color="auto"/>
                    <w:bottom w:val="none" w:sz="0" w:space="0" w:color="auto"/>
                    <w:right w:val="none" w:sz="0" w:space="0" w:color="auto"/>
                  </w:divBdr>
                  <w:divsChild>
                    <w:div w:id="992219536">
                      <w:marLeft w:val="0"/>
                      <w:marRight w:val="0"/>
                      <w:marTop w:val="0"/>
                      <w:marBottom w:val="0"/>
                      <w:divBdr>
                        <w:top w:val="none" w:sz="0" w:space="0" w:color="auto"/>
                        <w:left w:val="none" w:sz="0" w:space="0" w:color="auto"/>
                        <w:bottom w:val="none" w:sz="0" w:space="0" w:color="auto"/>
                        <w:right w:val="none" w:sz="0" w:space="0" w:color="auto"/>
                      </w:divBdr>
                    </w:div>
                  </w:divsChild>
                </w:div>
                <w:div w:id="1283030690">
                  <w:marLeft w:val="0"/>
                  <w:marRight w:val="0"/>
                  <w:marTop w:val="0"/>
                  <w:marBottom w:val="0"/>
                  <w:divBdr>
                    <w:top w:val="none" w:sz="0" w:space="0" w:color="auto"/>
                    <w:left w:val="none" w:sz="0" w:space="0" w:color="auto"/>
                    <w:bottom w:val="none" w:sz="0" w:space="0" w:color="auto"/>
                    <w:right w:val="none" w:sz="0" w:space="0" w:color="auto"/>
                  </w:divBdr>
                  <w:divsChild>
                    <w:div w:id="526337901">
                      <w:marLeft w:val="0"/>
                      <w:marRight w:val="0"/>
                      <w:marTop w:val="0"/>
                      <w:marBottom w:val="0"/>
                      <w:divBdr>
                        <w:top w:val="none" w:sz="0" w:space="0" w:color="auto"/>
                        <w:left w:val="none" w:sz="0" w:space="0" w:color="auto"/>
                        <w:bottom w:val="none" w:sz="0" w:space="0" w:color="auto"/>
                        <w:right w:val="none" w:sz="0" w:space="0" w:color="auto"/>
                      </w:divBdr>
                    </w:div>
                  </w:divsChild>
                </w:div>
                <w:div w:id="1288777607">
                  <w:marLeft w:val="0"/>
                  <w:marRight w:val="0"/>
                  <w:marTop w:val="0"/>
                  <w:marBottom w:val="0"/>
                  <w:divBdr>
                    <w:top w:val="none" w:sz="0" w:space="0" w:color="auto"/>
                    <w:left w:val="none" w:sz="0" w:space="0" w:color="auto"/>
                    <w:bottom w:val="none" w:sz="0" w:space="0" w:color="auto"/>
                    <w:right w:val="none" w:sz="0" w:space="0" w:color="auto"/>
                  </w:divBdr>
                  <w:divsChild>
                    <w:div w:id="1634753498">
                      <w:marLeft w:val="0"/>
                      <w:marRight w:val="0"/>
                      <w:marTop w:val="0"/>
                      <w:marBottom w:val="0"/>
                      <w:divBdr>
                        <w:top w:val="none" w:sz="0" w:space="0" w:color="auto"/>
                        <w:left w:val="none" w:sz="0" w:space="0" w:color="auto"/>
                        <w:bottom w:val="none" w:sz="0" w:space="0" w:color="auto"/>
                        <w:right w:val="none" w:sz="0" w:space="0" w:color="auto"/>
                      </w:divBdr>
                    </w:div>
                  </w:divsChild>
                </w:div>
                <w:div w:id="1298028546">
                  <w:marLeft w:val="0"/>
                  <w:marRight w:val="0"/>
                  <w:marTop w:val="0"/>
                  <w:marBottom w:val="0"/>
                  <w:divBdr>
                    <w:top w:val="none" w:sz="0" w:space="0" w:color="auto"/>
                    <w:left w:val="none" w:sz="0" w:space="0" w:color="auto"/>
                    <w:bottom w:val="none" w:sz="0" w:space="0" w:color="auto"/>
                    <w:right w:val="none" w:sz="0" w:space="0" w:color="auto"/>
                  </w:divBdr>
                  <w:divsChild>
                    <w:div w:id="141311930">
                      <w:marLeft w:val="0"/>
                      <w:marRight w:val="0"/>
                      <w:marTop w:val="0"/>
                      <w:marBottom w:val="0"/>
                      <w:divBdr>
                        <w:top w:val="none" w:sz="0" w:space="0" w:color="auto"/>
                        <w:left w:val="none" w:sz="0" w:space="0" w:color="auto"/>
                        <w:bottom w:val="none" w:sz="0" w:space="0" w:color="auto"/>
                        <w:right w:val="none" w:sz="0" w:space="0" w:color="auto"/>
                      </w:divBdr>
                    </w:div>
                  </w:divsChild>
                </w:div>
                <w:div w:id="1445543102">
                  <w:marLeft w:val="0"/>
                  <w:marRight w:val="0"/>
                  <w:marTop w:val="0"/>
                  <w:marBottom w:val="0"/>
                  <w:divBdr>
                    <w:top w:val="none" w:sz="0" w:space="0" w:color="auto"/>
                    <w:left w:val="none" w:sz="0" w:space="0" w:color="auto"/>
                    <w:bottom w:val="none" w:sz="0" w:space="0" w:color="auto"/>
                    <w:right w:val="none" w:sz="0" w:space="0" w:color="auto"/>
                  </w:divBdr>
                  <w:divsChild>
                    <w:div w:id="1775397170">
                      <w:marLeft w:val="0"/>
                      <w:marRight w:val="0"/>
                      <w:marTop w:val="0"/>
                      <w:marBottom w:val="0"/>
                      <w:divBdr>
                        <w:top w:val="none" w:sz="0" w:space="0" w:color="auto"/>
                        <w:left w:val="none" w:sz="0" w:space="0" w:color="auto"/>
                        <w:bottom w:val="none" w:sz="0" w:space="0" w:color="auto"/>
                        <w:right w:val="none" w:sz="0" w:space="0" w:color="auto"/>
                      </w:divBdr>
                    </w:div>
                  </w:divsChild>
                </w:div>
                <w:div w:id="1484202605">
                  <w:marLeft w:val="0"/>
                  <w:marRight w:val="0"/>
                  <w:marTop w:val="0"/>
                  <w:marBottom w:val="0"/>
                  <w:divBdr>
                    <w:top w:val="none" w:sz="0" w:space="0" w:color="auto"/>
                    <w:left w:val="none" w:sz="0" w:space="0" w:color="auto"/>
                    <w:bottom w:val="none" w:sz="0" w:space="0" w:color="auto"/>
                    <w:right w:val="none" w:sz="0" w:space="0" w:color="auto"/>
                  </w:divBdr>
                  <w:divsChild>
                    <w:div w:id="2044360991">
                      <w:marLeft w:val="0"/>
                      <w:marRight w:val="0"/>
                      <w:marTop w:val="0"/>
                      <w:marBottom w:val="0"/>
                      <w:divBdr>
                        <w:top w:val="none" w:sz="0" w:space="0" w:color="auto"/>
                        <w:left w:val="none" w:sz="0" w:space="0" w:color="auto"/>
                        <w:bottom w:val="none" w:sz="0" w:space="0" w:color="auto"/>
                        <w:right w:val="none" w:sz="0" w:space="0" w:color="auto"/>
                      </w:divBdr>
                    </w:div>
                  </w:divsChild>
                </w:div>
                <w:div w:id="1489051131">
                  <w:marLeft w:val="0"/>
                  <w:marRight w:val="0"/>
                  <w:marTop w:val="0"/>
                  <w:marBottom w:val="0"/>
                  <w:divBdr>
                    <w:top w:val="none" w:sz="0" w:space="0" w:color="auto"/>
                    <w:left w:val="none" w:sz="0" w:space="0" w:color="auto"/>
                    <w:bottom w:val="none" w:sz="0" w:space="0" w:color="auto"/>
                    <w:right w:val="none" w:sz="0" w:space="0" w:color="auto"/>
                  </w:divBdr>
                  <w:divsChild>
                    <w:div w:id="1559049148">
                      <w:marLeft w:val="0"/>
                      <w:marRight w:val="0"/>
                      <w:marTop w:val="0"/>
                      <w:marBottom w:val="0"/>
                      <w:divBdr>
                        <w:top w:val="none" w:sz="0" w:space="0" w:color="auto"/>
                        <w:left w:val="none" w:sz="0" w:space="0" w:color="auto"/>
                        <w:bottom w:val="none" w:sz="0" w:space="0" w:color="auto"/>
                        <w:right w:val="none" w:sz="0" w:space="0" w:color="auto"/>
                      </w:divBdr>
                    </w:div>
                  </w:divsChild>
                </w:div>
                <w:div w:id="1567766545">
                  <w:marLeft w:val="0"/>
                  <w:marRight w:val="0"/>
                  <w:marTop w:val="0"/>
                  <w:marBottom w:val="0"/>
                  <w:divBdr>
                    <w:top w:val="none" w:sz="0" w:space="0" w:color="auto"/>
                    <w:left w:val="none" w:sz="0" w:space="0" w:color="auto"/>
                    <w:bottom w:val="none" w:sz="0" w:space="0" w:color="auto"/>
                    <w:right w:val="none" w:sz="0" w:space="0" w:color="auto"/>
                  </w:divBdr>
                  <w:divsChild>
                    <w:div w:id="325136266">
                      <w:marLeft w:val="0"/>
                      <w:marRight w:val="0"/>
                      <w:marTop w:val="0"/>
                      <w:marBottom w:val="0"/>
                      <w:divBdr>
                        <w:top w:val="none" w:sz="0" w:space="0" w:color="auto"/>
                        <w:left w:val="none" w:sz="0" w:space="0" w:color="auto"/>
                        <w:bottom w:val="none" w:sz="0" w:space="0" w:color="auto"/>
                        <w:right w:val="none" w:sz="0" w:space="0" w:color="auto"/>
                      </w:divBdr>
                    </w:div>
                  </w:divsChild>
                </w:div>
                <w:div w:id="1588342331">
                  <w:marLeft w:val="0"/>
                  <w:marRight w:val="0"/>
                  <w:marTop w:val="0"/>
                  <w:marBottom w:val="0"/>
                  <w:divBdr>
                    <w:top w:val="none" w:sz="0" w:space="0" w:color="auto"/>
                    <w:left w:val="none" w:sz="0" w:space="0" w:color="auto"/>
                    <w:bottom w:val="none" w:sz="0" w:space="0" w:color="auto"/>
                    <w:right w:val="none" w:sz="0" w:space="0" w:color="auto"/>
                  </w:divBdr>
                  <w:divsChild>
                    <w:div w:id="804663779">
                      <w:marLeft w:val="0"/>
                      <w:marRight w:val="0"/>
                      <w:marTop w:val="0"/>
                      <w:marBottom w:val="0"/>
                      <w:divBdr>
                        <w:top w:val="none" w:sz="0" w:space="0" w:color="auto"/>
                        <w:left w:val="none" w:sz="0" w:space="0" w:color="auto"/>
                        <w:bottom w:val="none" w:sz="0" w:space="0" w:color="auto"/>
                        <w:right w:val="none" w:sz="0" w:space="0" w:color="auto"/>
                      </w:divBdr>
                    </w:div>
                  </w:divsChild>
                </w:div>
                <w:div w:id="1618027441">
                  <w:marLeft w:val="0"/>
                  <w:marRight w:val="0"/>
                  <w:marTop w:val="0"/>
                  <w:marBottom w:val="0"/>
                  <w:divBdr>
                    <w:top w:val="none" w:sz="0" w:space="0" w:color="auto"/>
                    <w:left w:val="none" w:sz="0" w:space="0" w:color="auto"/>
                    <w:bottom w:val="none" w:sz="0" w:space="0" w:color="auto"/>
                    <w:right w:val="none" w:sz="0" w:space="0" w:color="auto"/>
                  </w:divBdr>
                  <w:divsChild>
                    <w:div w:id="172647423">
                      <w:marLeft w:val="0"/>
                      <w:marRight w:val="0"/>
                      <w:marTop w:val="0"/>
                      <w:marBottom w:val="0"/>
                      <w:divBdr>
                        <w:top w:val="none" w:sz="0" w:space="0" w:color="auto"/>
                        <w:left w:val="none" w:sz="0" w:space="0" w:color="auto"/>
                        <w:bottom w:val="none" w:sz="0" w:space="0" w:color="auto"/>
                        <w:right w:val="none" w:sz="0" w:space="0" w:color="auto"/>
                      </w:divBdr>
                    </w:div>
                  </w:divsChild>
                </w:div>
                <w:div w:id="1624195538">
                  <w:marLeft w:val="0"/>
                  <w:marRight w:val="0"/>
                  <w:marTop w:val="0"/>
                  <w:marBottom w:val="0"/>
                  <w:divBdr>
                    <w:top w:val="none" w:sz="0" w:space="0" w:color="auto"/>
                    <w:left w:val="none" w:sz="0" w:space="0" w:color="auto"/>
                    <w:bottom w:val="none" w:sz="0" w:space="0" w:color="auto"/>
                    <w:right w:val="none" w:sz="0" w:space="0" w:color="auto"/>
                  </w:divBdr>
                  <w:divsChild>
                    <w:div w:id="1811097312">
                      <w:marLeft w:val="0"/>
                      <w:marRight w:val="0"/>
                      <w:marTop w:val="0"/>
                      <w:marBottom w:val="0"/>
                      <w:divBdr>
                        <w:top w:val="none" w:sz="0" w:space="0" w:color="auto"/>
                        <w:left w:val="none" w:sz="0" w:space="0" w:color="auto"/>
                        <w:bottom w:val="none" w:sz="0" w:space="0" w:color="auto"/>
                        <w:right w:val="none" w:sz="0" w:space="0" w:color="auto"/>
                      </w:divBdr>
                    </w:div>
                  </w:divsChild>
                </w:div>
                <w:div w:id="1718504745">
                  <w:marLeft w:val="0"/>
                  <w:marRight w:val="0"/>
                  <w:marTop w:val="0"/>
                  <w:marBottom w:val="0"/>
                  <w:divBdr>
                    <w:top w:val="none" w:sz="0" w:space="0" w:color="auto"/>
                    <w:left w:val="none" w:sz="0" w:space="0" w:color="auto"/>
                    <w:bottom w:val="none" w:sz="0" w:space="0" w:color="auto"/>
                    <w:right w:val="none" w:sz="0" w:space="0" w:color="auto"/>
                  </w:divBdr>
                  <w:divsChild>
                    <w:div w:id="1364207588">
                      <w:marLeft w:val="0"/>
                      <w:marRight w:val="0"/>
                      <w:marTop w:val="0"/>
                      <w:marBottom w:val="0"/>
                      <w:divBdr>
                        <w:top w:val="none" w:sz="0" w:space="0" w:color="auto"/>
                        <w:left w:val="none" w:sz="0" w:space="0" w:color="auto"/>
                        <w:bottom w:val="none" w:sz="0" w:space="0" w:color="auto"/>
                        <w:right w:val="none" w:sz="0" w:space="0" w:color="auto"/>
                      </w:divBdr>
                    </w:div>
                  </w:divsChild>
                </w:div>
                <w:div w:id="1742634199">
                  <w:marLeft w:val="0"/>
                  <w:marRight w:val="0"/>
                  <w:marTop w:val="0"/>
                  <w:marBottom w:val="0"/>
                  <w:divBdr>
                    <w:top w:val="none" w:sz="0" w:space="0" w:color="auto"/>
                    <w:left w:val="none" w:sz="0" w:space="0" w:color="auto"/>
                    <w:bottom w:val="none" w:sz="0" w:space="0" w:color="auto"/>
                    <w:right w:val="none" w:sz="0" w:space="0" w:color="auto"/>
                  </w:divBdr>
                  <w:divsChild>
                    <w:div w:id="1364743680">
                      <w:marLeft w:val="0"/>
                      <w:marRight w:val="0"/>
                      <w:marTop w:val="0"/>
                      <w:marBottom w:val="0"/>
                      <w:divBdr>
                        <w:top w:val="none" w:sz="0" w:space="0" w:color="auto"/>
                        <w:left w:val="none" w:sz="0" w:space="0" w:color="auto"/>
                        <w:bottom w:val="none" w:sz="0" w:space="0" w:color="auto"/>
                        <w:right w:val="none" w:sz="0" w:space="0" w:color="auto"/>
                      </w:divBdr>
                    </w:div>
                  </w:divsChild>
                </w:div>
                <w:div w:id="1885672226">
                  <w:marLeft w:val="0"/>
                  <w:marRight w:val="0"/>
                  <w:marTop w:val="0"/>
                  <w:marBottom w:val="0"/>
                  <w:divBdr>
                    <w:top w:val="none" w:sz="0" w:space="0" w:color="auto"/>
                    <w:left w:val="none" w:sz="0" w:space="0" w:color="auto"/>
                    <w:bottom w:val="none" w:sz="0" w:space="0" w:color="auto"/>
                    <w:right w:val="none" w:sz="0" w:space="0" w:color="auto"/>
                  </w:divBdr>
                  <w:divsChild>
                    <w:div w:id="2126342471">
                      <w:marLeft w:val="0"/>
                      <w:marRight w:val="0"/>
                      <w:marTop w:val="0"/>
                      <w:marBottom w:val="0"/>
                      <w:divBdr>
                        <w:top w:val="none" w:sz="0" w:space="0" w:color="auto"/>
                        <w:left w:val="none" w:sz="0" w:space="0" w:color="auto"/>
                        <w:bottom w:val="none" w:sz="0" w:space="0" w:color="auto"/>
                        <w:right w:val="none" w:sz="0" w:space="0" w:color="auto"/>
                      </w:divBdr>
                    </w:div>
                  </w:divsChild>
                </w:div>
                <w:div w:id="1975525458">
                  <w:marLeft w:val="0"/>
                  <w:marRight w:val="0"/>
                  <w:marTop w:val="0"/>
                  <w:marBottom w:val="0"/>
                  <w:divBdr>
                    <w:top w:val="none" w:sz="0" w:space="0" w:color="auto"/>
                    <w:left w:val="none" w:sz="0" w:space="0" w:color="auto"/>
                    <w:bottom w:val="none" w:sz="0" w:space="0" w:color="auto"/>
                    <w:right w:val="none" w:sz="0" w:space="0" w:color="auto"/>
                  </w:divBdr>
                  <w:divsChild>
                    <w:div w:id="804809678">
                      <w:marLeft w:val="0"/>
                      <w:marRight w:val="0"/>
                      <w:marTop w:val="0"/>
                      <w:marBottom w:val="0"/>
                      <w:divBdr>
                        <w:top w:val="none" w:sz="0" w:space="0" w:color="auto"/>
                        <w:left w:val="none" w:sz="0" w:space="0" w:color="auto"/>
                        <w:bottom w:val="none" w:sz="0" w:space="0" w:color="auto"/>
                        <w:right w:val="none" w:sz="0" w:space="0" w:color="auto"/>
                      </w:divBdr>
                    </w:div>
                  </w:divsChild>
                </w:div>
                <w:div w:id="1983804996">
                  <w:marLeft w:val="0"/>
                  <w:marRight w:val="0"/>
                  <w:marTop w:val="0"/>
                  <w:marBottom w:val="0"/>
                  <w:divBdr>
                    <w:top w:val="none" w:sz="0" w:space="0" w:color="auto"/>
                    <w:left w:val="none" w:sz="0" w:space="0" w:color="auto"/>
                    <w:bottom w:val="none" w:sz="0" w:space="0" w:color="auto"/>
                    <w:right w:val="none" w:sz="0" w:space="0" w:color="auto"/>
                  </w:divBdr>
                  <w:divsChild>
                    <w:div w:id="1570923934">
                      <w:marLeft w:val="0"/>
                      <w:marRight w:val="0"/>
                      <w:marTop w:val="0"/>
                      <w:marBottom w:val="0"/>
                      <w:divBdr>
                        <w:top w:val="none" w:sz="0" w:space="0" w:color="auto"/>
                        <w:left w:val="none" w:sz="0" w:space="0" w:color="auto"/>
                        <w:bottom w:val="none" w:sz="0" w:space="0" w:color="auto"/>
                        <w:right w:val="none" w:sz="0" w:space="0" w:color="auto"/>
                      </w:divBdr>
                    </w:div>
                  </w:divsChild>
                </w:div>
                <w:div w:id="2009818695">
                  <w:marLeft w:val="0"/>
                  <w:marRight w:val="0"/>
                  <w:marTop w:val="0"/>
                  <w:marBottom w:val="0"/>
                  <w:divBdr>
                    <w:top w:val="none" w:sz="0" w:space="0" w:color="auto"/>
                    <w:left w:val="none" w:sz="0" w:space="0" w:color="auto"/>
                    <w:bottom w:val="none" w:sz="0" w:space="0" w:color="auto"/>
                    <w:right w:val="none" w:sz="0" w:space="0" w:color="auto"/>
                  </w:divBdr>
                  <w:divsChild>
                    <w:div w:id="1373766846">
                      <w:marLeft w:val="0"/>
                      <w:marRight w:val="0"/>
                      <w:marTop w:val="0"/>
                      <w:marBottom w:val="0"/>
                      <w:divBdr>
                        <w:top w:val="none" w:sz="0" w:space="0" w:color="auto"/>
                        <w:left w:val="none" w:sz="0" w:space="0" w:color="auto"/>
                        <w:bottom w:val="none" w:sz="0" w:space="0" w:color="auto"/>
                        <w:right w:val="none" w:sz="0" w:space="0" w:color="auto"/>
                      </w:divBdr>
                    </w:div>
                  </w:divsChild>
                </w:div>
                <w:div w:id="2066874439">
                  <w:marLeft w:val="0"/>
                  <w:marRight w:val="0"/>
                  <w:marTop w:val="0"/>
                  <w:marBottom w:val="0"/>
                  <w:divBdr>
                    <w:top w:val="none" w:sz="0" w:space="0" w:color="auto"/>
                    <w:left w:val="none" w:sz="0" w:space="0" w:color="auto"/>
                    <w:bottom w:val="none" w:sz="0" w:space="0" w:color="auto"/>
                    <w:right w:val="none" w:sz="0" w:space="0" w:color="auto"/>
                  </w:divBdr>
                  <w:divsChild>
                    <w:div w:id="965503053">
                      <w:marLeft w:val="0"/>
                      <w:marRight w:val="0"/>
                      <w:marTop w:val="0"/>
                      <w:marBottom w:val="0"/>
                      <w:divBdr>
                        <w:top w:val="none" w:sz="0" w:space="0" w:color="auto"/>
                        <w:left w:val="none" w:sz="0" w:space="0" w:color="auto"/>
                        <w:bottom w:val="none" w:sz="0" w:space="0" w:color="auto"/>
                        <w:right w:val="none" w:sz="0" w:space="0" w:color="auto"/>
                      </w:divBdr>
                    </w:div>
                  </w:divsChild>
                </w:div>
                <w:div w:id="2071808301">
                  <w:marLeft w:val="0"/>
                  <w:marRight w:val="0"/>
                  <w:marTop w:val="0"/>
                  <w:marBottom w:val="0"/>
                  <w:divBdr>
                    <w:top w:val="none" w:sz="0" w:space="0" w:color="auto"/>
                    <w:left w:val="none" w:sz="0" w:space="0" w:color="auto"/>
                    <w:bottom w:val="none" w:sz="0" w:space="0" w:color="auto"/>
                    <w:right w:val="none" w:sz="0" w:space="0" w:color="auto"/>
                  </w:divBdr>
                  <w:divsChild>
                    <w:div w:id="963922045">
                      <w:marLeft w:val="0"/>
                      <w:marRight w:val="0"/>
                      <w:marTop w:val="0"/>
                      <w:marBottom w:val="0"/>
                      <w:divBdr>
                        <w:top w:val="none" w:sz="0" w:space="0" w:color="auto"/>
                        <w:left w:val="none" w:sz="0" w:space="0" w:color="auto"/>
                        <w:bottom w:val="none" w:sz="0" w:space="0" w:color="auto"/>
                        <w:right w:val="none" w:sz="0" w:space="0" w:color="auto"/>
                      </w:divBdr>
                    </w:div>
                  </w:divsChild>
                </w:div>
                <w:div w:id="2096315596">
                  <w:marLeft w:val="0"/>
                  <w:marRight w:val="0"/>
                  <w:marTop w:val="0"/>
                  <w:marBottom w:val="0"/>
                  <w:divBdr>
                    <w:top w:val="none" w:sz="0" w:space="0" w:color="auto"/>
                    <w:left w:val="none" w:sz="0" w:space="0" w:color="auto"/>
                    <w:bottom w:val="none" w:sz="0" w:space="0" w:color="auto"/>
                    <w:right w:val="none" w:sz="0" w:space="0" w:color="auto"/>
                  </w:divBdr>
                  <w:divsChild>
                    <w:div w:id="1525170834">
                      <w:marLeft w:val="0"/>
                      <w:marRight w:val="0"/>
                      <w:marTop w:val="0"/>
                      <w:marBottom w:val="0"/>
                      <w:divBdr>
                        <w:top w:val="none" w:sz="0" w:space="0" w:color="auto"/>
                        <w:left w:val="none" w:sz="0" w:space="0" w:color="auto"/>
                        <w:bottom w:val="none" w:sz="0" w:space="0" w:color="auto"/>
                        <w:right w:val="none" w:sz="0" w:space="0" w:color="auto"/>
                      </w:divBdr>
                    </w:div>
                  </w:divsChild>
                </w:div>
                <w:div w:id="2097364585">
                  <w:marLeft w:val="0"/>
                  <w:marRight w:val="0"/>
                  <w:marTop w:val="0"/>
                  <w:marBottom w:val="0"/>
                  <w:divBdr>
                    <w:top w:val="none" w:sz="0" w:space="0" w:color="auto"/>
                    <w:left w:val="none" w:sz="0" w:space="0" w:color="auto"/>
                    <w:bottom w:val="none" w:sz="0" w:space="0" w:color="auto"/>
                    <w:right w:val="none" w:sz="0" w:space="0" w:color="auto"/>
                  </w:divBdr>
                  <w:divsChild>
                    <w:div w:id="169727292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942498049">
          <w:marLeft w:val="0"/>
          <w:marRight w:val="0"/>
          <w:marTop w:val="0"/>
          <w:marBottom w:val="0"/>
          <w:divBdr>
            <w:top w:val="none" w:sz="0" w:space="0" w:color="auto"/>
            <w:left w:val="none" w:sz="0" w:space="0" w:color="auto"/>
            <w:bottom w:val="none" w:sz="0" w:space="0" w:color="auto"/>
            <w:right w:val="none" w:sz="0" w:space="0" w:color="auto"/>
          </w:divBdr>
        </w:div>
        <w:div w:id="1448966984">
          <w:marLeft w:val="0"/>
          <w:marRight w:val="0"/>
          <w:marTop w:val="0"/>
          <w:marBottom w:val="0"/>
          <w:divBdr>
            <w:top w:val="none" w:sz="0" w:space="0" w:color="auto"/>
            <w:left w:val="none" w:sz="0" w:space="0" w:color="auto"/>
            <w:bottom w:val="none" w:sz="0" w:space="0" w:color="auto"/>
            <w:right w:val="none" w:sz="0" w:space="0" w:color="auto"/>
          </w:divBdr>
          <w:divsChild>
            <w:div w:id="113253176">
              <w:marLeft w:val="0"/>
              <w:marRight w:val="0"/>
              <w:marTop w:val="30"/>
              <w:marBottom w:val="30"/>
              <w:divBdr>
                <w:top w:val="none" w:sz="0" w:space="0" w:color="auto"/>
                <w:left w:val="none" w:sz="0" w:space="0" w:color="auto"/>
                <w:bottom w:val="none" w:sz="0" w:space="0" w:color="auto"/>
                <w:right w:val="none" w:sz="0" w:space="0" w:color="auto"/>
              </w:divBdr>
              <w:divsChild>
                <w:div w:id="845095044">
                  <w:marLeft w:val="0"/>
                  <w:marRight w:val="0"/>
                  <w:marTop w:val="0"/>
                  <w:marBottom w:val="0"/>
                  <w:divBdr>
                    <w:top w:val="none" w:sz="0" w:space="0" w:color="auto"/>
                    <w:left w:val="none" w:sz="0" w:space="0" w:color="auto"/>
                    <w:bottom w:val="none" w:sz="0" w:space="0" w:color="auto"/>
                    <w:right w:val="none" w:sz="0" w:space="0" w:color="auto"/>
                  </w:divBdr>
                  <w:divsChild>
                    <w:div w:id="1697997378">
                      <w:marLeft w:val="0"/>
                      <w:marRight w:val="0"/>
                      <w:marTop w:val="0"/>
                      <w:marBottom w:val="0"/>
                      <w:divBdr>
                        <w:top w:val="none" w:sz="0" w:space="0" w:color="auto"/>
                        <w:left w:val="none" w:sz="0" w:space="0" w:color="auto"/>
                        <w:bottom w:val="none" w:sz="0" w:space="0" w:color="auto"/>
                        <w:right w:val="none" w:sz="0" w:space="0" w:color="auto"/>
                      </w:divBdr>
                    </w:div>
                  </w:divsChild>
                </w:div>
                <w:div w:id="1171485540">
                  <w:marLeft w:val="0"/>
                  <w:marRight w:val="0"/>
                  <w:marTop w:val="0"/>
                  <w:marBottom w:val="0"/>
                  <w:divBdr>
                    <w:top w:val="none" w:sz="0" w:space="0" w:color="auto"/>
                    <w:left w:val="none" w:sz="0" w:space="0" w:color="auto"/>
                    <w:bottom w:val="none" w:sz="0" w:space="0" w:color="auto"/>
                    <w:right w:val="none" w:sz="0" w:space="0" w:color="auto"/>
                  </w:divBdr>
                  <w:divsChild>
                    <w:div w:id="165289504">
                      <w:marLeft w:val="0"/>
                      <w:marRight w:val="0"/>
                      <w:marTop w:val="0"/>
                      <w:marBottom w:val="0"/>
                      <w:divBdr>
                        <w:top w:val="none" w:sz="0" w:space="0" w:color="auto"/>
                        <w:left w:val="none" w:sz="0" w:space="0" w:color="auto"/>
                        <w:bottom w:val="none" w:sz="0" w:space="0" w:color="auto"/>
                        <w:right w:val="none" w:sz="0" w:space="0" w:color="auto"/>
                      </w:divBdr>
                    </w:div>
                  </w:divsChild>
                </w:div>
                <w:div w:id="1591698523">
                  <w:marLeft w:val="0"/>
                  <w:marRight w:val="0"/>
                  <w:marTop w:val="0"/>
                  <w:marBottom w:val="0"/>
                  <w:divBdr>
                    <w:top w:val="none" w:sz="0" w:space="0" w:color="auto"/>
                    <w:left w:val="none" w:sz="0" w:space="0" w:color="auto"/>
                    <w:bottom w:val="none" w:sz="0" w:space="0" w:color="auto"/>
                    <w:right w:val="none" w:sz="0" w:space="0" w:color="auto"/>
                  </w:divBdr>
                  <w:divsChild>
                    <w:div w:id="953638731">
                      <w:marLeft w:val="0"/>
                      <w:marRight w:val="0"/>
                      <w:marTop w:val="0"/>
                      <w:marBottom w:val="0"/>
                      <w:divBdr>
                        <w:top w:val="none" w:sz="0" w:space="0" w:color="auto"/>
                        <w:left w:val="none" w:sz="0" w:space="0" w:color="auto"/>
                        <w:bottom w:val="none" w:sz="0" w:space="0" w:color="auto"/>
                        <w:right w:val="none" w:sz="0" w:space="0" w:color="auto"/>
                      </w:divBdr>
                    </w:div>
                  </w:divsChild>
                </w:div>
                <w:div w:id="1908030543">
                  <w:marLeft w:val="0"/>
                  <w:marRight w:val="0"/>
                  <w:marTop w:val="0"/>
                  <w:marBottom w:val="0"/>
                  <w:divBdr>
                    <w:top w:val="none" w:sz="0" w:space="0" w:color="auto"/>
                    <w:left w:val="none" w:sz="0" w:space="0" w:color="auto"/>
                    <w:bottom w:val="none" w:sz="0" w:space="0" w:color="auto"/>
                    <w:right w:val="none" w:sz="0" w:space="0" w:color="auto"/>
                  </w:divBdr>
                  <w:divsChild>
                    <w:div w:id="2093383018">
                      <w:marLeft w:val="0"/>
                      <w:marRight w:val="0"/>
                      <w:marTop w:val="0"/>
                      <w:marBottom w:val="0"/>
                      <w:divBdr>
                        <w:top w:val="none" w:sz="0" w:space="0" w:color="auto"/>
                        <w:left w:val="none" w:sz="0" w:space="0" w:color="auto"/>
                        <w:bottom w:val="none" w:sz="0" w:space="0" w:color="auto"/>
                        <w:right w:val="none" w:sz="0" w:space="0" w:color="auto"/>
                      </w:divBdr>
                    </w:div>
                  </w:divsChild>
                </w:div>
                <w:div w:id="2011982435">
                  <w:marLeft w:val="0"/>
                  <w:marRight w:val="0"/>
                  <w:marTop w:val="0"/>
                  <w:marBottom w:val="0"/>
                  <w:divBdr>
                    <w:top w:val="none" w:sz="0" w:space="0" w:color="auto"/>
                    <w:left w:val="none" w:sz="0" w:space="0" w:color="auto"/>
                    <w:bottom w:val="none" w:sz="0" w:space="0" w:color="auto"/>
                    <w:right w:val="none" w:sz="0" w:space="0" w:color="auto"/>
                  </w:divBdr>
                  <w:divsChild>
                    <w:div w:id="1716041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1960383">
      <w:bodyDiv w:val="1"/>
      <w:marLeft w:val="0"/>
      <w:marRight w:val="0"/>
      <w:marTop w:val="0"/>
      <w:marBottom w:val="0"/>
      <w:divBdr>
        <w:top w:val="none" w:sz="0" w:space="0" w:color="auto"/>
        <w:left w:val="none" w:sz="0" w:space="0" w:color="auto"/>
        <w:bottom w:val="none" w:sz="0" w:space="0" w:color="auto"/>
        <w:right w:val="none" w:sz="0" w:space="0" w:color="auto"/>
      </w:divBdr>
      <w:divsChild>
        <w:div w:id="21055884">
          <w:marLeft w:val="0"/>
          <w:marRight w:val="0"/>
          <w:marTop w:val="100"/>
          <w:marBottom w:val="100"/>
          <w:divBdr>
            <w:top w:val="dashed" w:sz="6" w:space="0" w:color="A8A8A8"/>
            <w:left w:val="none" w:sz="0" w:space="0" w:color="auto"/>
            <w:bottom w:val="none" w:sz="0" w:space="0" w:color="auto"/>
            <w:right w:val="none" w:sz="0" w:space="0" w:color="auto"/>
          </w:divBdr>
          <w:divsChild>
            <w:div w:id="790586301">
              <w:marLeft w:val="0"/>
              <w:marRight w:val="0"/>
              <w:marTop w:val="750"/>
              <w:marBottom w:val="750"/>
              <w:divBdr>
                <w:top w:val="none" w:sz="0" w:space="0" w:color="auto"/>
                <w:left w:val="none" w:sz="0" w:space="0" w:color="auto"/>
                <w:bottom w:val="none" w:sz="0" w:space="0" w:color="auto"/>
                <w:right w:val="none" w:sz="0" w:space="0" w:color="auto"/>
              </w:divBdr>
              <w:divsChild>
                <w:div w:id="162362060">
                  <w:marLeft w:val="0"/>
                  <w:marRight w:val="0"/>
                  <w:marTop w:val="0"/>
                  <w:marBottom w:val="0"/>
                  <w:divBdr>
                    <w:top w:val="none" w:sz="0" w:space="0" w:color="auto"/>
                    <w:left w:val="none" w:sz="0" w:space="0" w:color="auto"/>
                    <w:bottom w:val="none" w:sz="0" w:space="0" w:color="auto"/>
                    <w:right w:val="none" w:sz="0" w:space="0" w:color="auto"/>
                  </w:divBdr>
                  <w:divsChild>
                    <w:div w:id="1689022592">
                      <w:marLeft w:val="0"/>
                      <w:marRight w:val="0"/>
                      <w:marTop w:val="0"/>
                      <w:marBottom w:val="0"/>
                      <w:divBdr>
                        <w:top w:val="none" w:sz="0" w:space="0" w:color="auto"/>
                        <w:left w:val="none" w:sz="0" w:space="0" w:color="auto"/>
                        <w:bottom w:val="none" w:sz="0" w:space="0" w:color="auto"/>
                        <w:right w:val="none" w:sz="0" w:space="0" w:color="auto"/>
                      </w:divBdr>
                      <w:divsChild>
                        <w:div w:id="518010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0463537">
          <w:marLeft w:val="0"/>
          <w:marRight w:val="0"/>
          <w:marTop w:val="100"/>
          <w:marBottom w:val="100"/>
          <w:divBdr>
            <w:top w:val="dashed" w:sz="6" w:space="0" w:color="A8A8A8"/>
            <w:left w:val="none" w:sz="0" w:space="0" w:color="auto"/>
            <w:bottom w:val="none" w:sz="0" w:space="0" w:color="auto"/>
            <w:right w:val="none" w:sz="0" w:space="0" w:color="auto"/>
          </w:divBdr>
          <w:divsChild>
            <w:div w:id="567377228">
              <w:marLeft w:val="0"/>
              <w:marRight w:val="0"/>
              <w:marTop w:val="750"/>
              <w:marBottom w:val="750"/>
              <w:divBdr>
                <w:top w:val="none" w:sz="0" w:space="0" w:color="auto"/>
                <w:left w:val="none" w:sz="0" w:space="0" w:color="auto"/>
                <w:bottom w:val="none" w:sz="0" w:space="0" w:color="auto"/>
                <w:right w:val="none" w:sz="0" w:space="0" w:color="auto"/>
              </w:divBdr>
              <w:divsChild>
                <w:div w:id="568349549">
                  <w:marLeft w:val="0"/>
                  <w:marRight w:val="0"/>
                  <w:marTop w:val="0"/>
                  <w:marBottom w:val="0"/>
                  <w:divBdr>
                    <w:top w:val="none" w:sz="0" w:space="0" w:color="auto"/>
                    <w:left w:val="none" w:sz="0" w:space="0" w:color="auto"/>
                    <w:bottom w:val="none" w:sz="0" w:space="0" w:color="auto"/>
                    <w:right w:val="none" w:sz="0" w:space="0" w:color="auto"/>
                  </w:divBdr>
                  <w:divsChild>
                    <w:div w:id="437257587">
                      <w:marLeft w:val="0"/>
                      <w:marRight w:val="0"/>
                      <w:marTop w:val="0"/>
                      <w:marBottom w:val="0"/>
                      <w:divBdr>
                        <w:top w:val="none" w:sz="0" w:space="0" w:color="auto"/>
                        <w:left w:val="none" w:sz="0" w:space="0" w:color="auto"/>
                        <w:bottom w:val="none" w:sz="0" w:space="0" w:color="auto"/>
                        <w:right w:val="none" w:sz="0" w:space="0" w:color="auto"/>
                      </w:divBdr>
                      <w:divsChild>
                        <w:div w:id="9512861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329069298">
          <w:marLeft w:val="0"/>
          <w:marRight w:val="0"/>
          <w:marTop w:val="100"/>
          <w:marBottom w:val="100"/>
          <w:divBdr>
            <w:top w:val="dashed" w:sz="6" w:space="0" w:color="A8A8A8"/>
            <w:left w:val="none" w:sz="0" w:space="0" w:color="auto"/>
            <w:bottom w:val="none" w:sz="0" w:space="0" w:color="auto"/>
            <w:right w:val="none" w:sz="0" w:space="0" w:color="auto"/>
          </w:divBdr>
          <w:divsChild>
            <w:div w:id="1179853210">
              <w:marLeft w:val="0"/>
              <w:marRight w:val="0"/>
              <w:marTop w:val="750"/>
              <w:marBottom w:val="750"/>
              <w:divBdr>
                <w:top w:val="none" w:sz="0" w:space="0" w:color="auto"/>
                <w:left w:val="none" w:sz="0" w:space="0" w:color="auto"/>
                <w:bottom w:val="none" w:sz="0" w:space="0" w:color="auto"/>
                <w:right w:val="none" w:sz="0" w:space="0" w:color="auto"/>
              </w:divBdr>
              <w:divsChild>
                <w:div w:id="2011175860">
                  <w:marLeft w:val="0"/>
                  <w:marRight w:val="0"/>
                  <w:marTop w:val="0"/>
                  <w:marBottom w:val="0"/>
                  <w:divBdr>
                    <w:top w:val="none" w:sz="0" w:space="0" w:color="auto"/>
                    <w:left w:val="none" w:sz="0" w:space="0" w:color="auto"/>
                    <w:bottom w:val="none" w:sz="0" w:space="0" w:color="auto"/>
                    <w:right w:val="none" w:sz="0" w:space="0" w:color="auto"/>
                  </w:divBdr>
                  <w:divsChild>
                    <w:div w:id="652030189">
                      <w:marLeft w:val="0"/>
                      <w:marRight w:val="0"/>
                      <w:marTop w:val="0"/>
                      <w:marBottom w:val="0"/>
                      <w:divBdr>
                        <w:top w:val="none" w:sz="0" w:space="0" w:color="auto"/>
                        <w:left w:val="none" w:sz="0" w:space="0" w:color="auto"/>
                        <w:bottom w:val="none" w:sz="0" w:space="0" w:color="auto"/>
                        <w:right w:val="none" w:sz="0" w:space="0" w:color="auto"/>
                      </w:divBdr>
                      <w:divsChild>
                        <w:div w:id="8936601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5267111">
          <w:marLeft w:val="0"/>
          <w:marRight w:val="0"/>
          <w:marTop w:val="100"/>
          <w:marBottom w:val="100"/>
          <w:divBdr>
            <w:top w:val="dashed" w:sz="6" w:space="0" w:color="A8A8A8"/>
            <w:left w:val="none" w:sz="0" w:space="0" w:color="auto"/>
            <w:bottom w:val="none" w:sz="0" w:space="0" w:color="auto"/>
            <w:right w:val="none" w:sz="0" w:space="0" w:color="auto"/>
          </w:divBdr>
          <w:divsChild>
            <w:div w:id="472216985">
              <w:marLeft w:val="0"/>
              <w:marRight w:val="0"/>
              <w:marTop w:val="750"/>
              <w:marBottom w:val="750"/>
              <w:divBdr>
                <w:top w:val="none" w:sz="0" w:space="0" w:color="auto"/>
                <w:left w:val="none" w:sz="0" w:space="0" w:color="auto"/>
                <w:bottom w:val="none" w:sz="0" w:space="0" w:color="auto"/>
                <w:right w:val="none" w:sz="0" w:space="0" w:color="auto"/>
              </w:divBdr>
              <w:divsChild>
                <w:div w:id="180241053">
                  <w:marLeft w:val="0"/>
                  <w:marRight w:val="0"/>
                  <w:marTop w:val="0"/>
                  <w:marBottom w:val="0"/>
                  <w:divBdr>
                    <w:top w:val="none" w:sz="0" w:space="0" w:color="auto"/>
                    <w:left w:val="none" w:sz="0" w:space="0" w:color="auto"/>
                    <w:bottom w:val="none" w:sz="0" w:space="0" w:color="auto"/>
                    <w:right w:val="none" w:sz="0" w:space="0" w:color="auto"/>
                  </w:divBdr>
                  <w:divsChild>
                    <w:div w:id="655647214">
                      <w:marLeft w:val="0"/>
                      <w:marRight w:val="0"/>
                      <w:marTop w:val="0"/>
                      <w:marBottom w:val="0"/>
                      <w:divBdr>
                        <w:top w:val="none" w:sz="0" w:space="0" w:color="auto"/>
                        <w:left w:val="none" w:sz="0" w:space="0" w:color="auto"/>
                        <w:bottom w:val="none" w:sz="0" w:space="0" w:color="auto"/>
                        <w:right w:val="none" w:sz="0" w:space="0" w:color="auto"/>
                      </w:divBdr>
                      <w:divsChild>
                        <w:div w:id="191997176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058553239">
          <w:marLeft w:val="0"/>
          <w:marRight w:val="0"/>
          <w:marTop w:val="100"/>
          <w:marBottom w:val="100"/>
          <w:divBdr>
            <w:top w:val="dashed" w:sz="6" w:space="0" w:color="A8A8A8"/>
            <w:left w:val="none" w:sz="0" w:space="0" w:color="auto"/>
            <w:bottom w:val="none" w:sz="0" w:space="0" w:color="auto"/>
            <w:right w:val="none" w:sz="0" w:space="0" w:color="auto"/>
          </w:divBdr>
          <w:divsChild>
            <w:div w:id="2069457205">
              <w:marLeft w:val="0"/>
              <w:marRight w:val="0"/>
              <w:marTop w:val="750"/>
              <w:marBottom w:val="750"/>
              <w:divBdr>
                <w:top w:val="none" w:sz="0" w:space="0" w:color="auto"/>
                <w:left w:val="none" w:sz="0" w:space="0" w:color="auto"/>
                <w:bottom w:val="none" w:sz="0" w:space="0" w:color="auto"/>
                <w:right w:val="none" w:sz="0" w:space="0" w:color="auto"/>
              </w:divBdr>
              <w:divsChild>
                <w:div w:id="838037602">
                  <w:marLeft w:val="0"/>
                  <w:marRight w:val="0"/>
                  <w:marTop w:val="0"/>
                  <w:marBottom w:val="0"/>
                  <w:divBdr>
                    <w:top w:val="none" w:sz="0" w:space="0" w:color="auto"/>
                    <w:left w:val="none" w:sz="0" w:space="0" w:color="auto"/>
                    <w:bottom w:val="none" w:sz="0" w:space="0" w:color="auto"/>
                    <w:right w:val="none" w:sz="0" w:space="0" w:color="auto"/>
                  </w:divBdr>
                  <w:divsChild>
                    <w:div w:id="1196624481">
                      <w:marLeft w:val="0"/>
                      <w:marRight w:val="0"/>
                      <w:marTop w:val="0"/>
                      <w:marBottom w:val="0"/>
                      <w:divBdr>
                        <w:top w:val="none" w:sz="0" w:space="0" w:color="auto"/>
                        <w:left w:val="none" w:sz="0" w:space="0" w:color="auto"/>
                        <w:bottom w:val="none" w:sz="0" w:space="0" w:color="auto"/>
                        <w:right w:val="none" w:sz="0" w:space="0" w:color="auto"/>
                      </w:divBdr>
                      <w:divsChild>
                        <w:div w:id="120082061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6180030">
          <w:marLeft w:val="0"/>
          <w:marRight w:val="0"/>
          <w:marTop w:val="100"/>
          <w:marBottom w:val="100"/>
          <w:divBdr>
            <w:top w:val="dashed" w:sz="6" w:space="0" w:color="A8A8A8"/>
            <w:left w:val="none" w:sz="0" w:space="0" w:color="auto"/>
            <w:bottom w:val="none" w:sz="0" w:space="0" w:color="auto"/>
            <w:right w:val="none" w:sz="0" w:space="0" w:color="auto"/>
          </w:divBdr>
          <w:divsChild>
            <w:div w:id="1819148557">
              <w:marLeft w:val="0"/>
              <w:marRight w:val="0"/>
              <w:marTop w:val="750"/>
              <w:marBottom w:val="750"/>
              <w:divBdr>
                <w:top w:val="none" w:sz="0" w:space="0" w:color="auto"/>
                <w:left w:val="none" w:sz="0" w:space="0" w:color="auto"/>
                <w:bottom w:val="none" w:sz="0" w:space="0" w:color="auto"/>
                <w:right w:val="none" w:sz="0" w:space="0" w:color="auto"/>
              </w:divBdr>
              <w:divsChild>
                <w:div w:id="47532013">
                  <w:marLeft w:val="0"/>
                  <w:marRight w:val="0"/>
                  <w:marTop w:val="0"/>
                  <w:marBottom w:val="0"/>
                  <w:divBdr>
                    <w:top w:val="none" w:sz="0" w:space="0" w:color="auto"/>
                    <w:left w:val="none" w:sz="0" w:space="0" w:color="auto"/>
                    <w:bottom w:val="none" w:sz="0" w:space="0" w:color="auto"/>
                    <w:right w:val="none" w:sz="0" w:space="0" w:color="auto"/>
                  </w:divBdr>
                  <w:divsChild>
                    <w:div w:id="1257521780">
                      <w:marLeft w:val="0"/>
                      <w:marRight w:val="0"/>
                      <w:marTop w:val="0"/>
                      <w:marBottom w:val="0"/>
                      <w:divBdr>
                        <w:top w:val="none" w:sz="0" w:space="0" w:color="auto"/>
                        <w:left w:val="none" w:sz="0" w:space="0" w:color="auto"/>
                        <w:bottom w:val="none" w:sz="0" w:space="0" w:color="auto"/>
                        <w:right w:val="none" w:sz="0" w:space="0" w:color="auto"/>
                      </w:divBdr>
                      <w:divsChild>
                        <w:div w:id="77032314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68506864">
      <w:bodyDiv w:val="1"/>
      <w:marLeft w:val="0"/>
      <w:marRight w:val="0"/>
      <w:marTop w:val="0"/>
      <w:marBottom w:val="0"/>
      <w:divBdr>
        <w:top w:val="none" w:sz="0" w:space="0" w:color="auto"/>
        <w:left w:val="none" w:sz="0" w:space="0" w:color="auto"/>
        <w:bottom w:val="none" w:sz="0" w:space="0" w:color="auto"/>
        <w:right w:val="none" w:sz="0" w:space="0" w:color="auto"/>
      </w:divBdr>
    </w:div>
    <w:div w:id="293103905">
      <w:bodyDiv w:val="1"/>
      <w:marLeft w:val="0"/>
      <w:marRight w:val="0"/>
      <w:marTop w:val="0"/>
      <w:marBottom w:val="0"/>
      <w:divBdr>
        <w:top w:val="none" w:sz="0" w:space="0" w:color="auto"/>
        <w:left w:val="none" w:sz="0" w:space="0" w:color="auto"/>
        <w:bottom w:val="none" w:sz="0" w:space="0" w:color="auto"/>
        <w:right w:val="none" w:sz="0" w:space="0" w:color="auto"/>
      </w:divBdr>
      <w:divsChild>
        <w:div w:id="2067214653">
          <w:marLeft w:val="0"/>
          <w:marRight w:val="0"/>
          <w:marTop w:val="0"/>
          <w:marBottom w:val="0"/>
          <w:divBdr>
            <w:top w:val="none" w:sz="0" w:space="0" w:color="auto"/>
            <w:left w:val="none" w:sz="0" w:space="0" w:color="auto"/>
            <w:bottom w:val="none" w:sz="0" w:space="0" w:color="auto"/>
            <w:right w:val="none" w:sz="0" w:space="0" w:color="auto"/>
          </w:divBdr>
        </w:div>
      </w:divsChild>
    </w:div>
    <w:div w:id="319190140">
      <w:bodyDiv w:val="1"/>
      <w:marLeft w:val="0"/>
      <w:marRight w:val="0"/>
      <w:marTop w:val="0"/>
      <w:marBottom w:val="0"/>
      <w:divBdr>
        <w:top w:val="none" w:sz="0" w:space="0" w:color="auto"/>
        <w:left w:val="none" w:sz="0" w:space="0" w:color="auto"/>
        <w:bottom w:val="none" w:sz="0" w:space="0" w:color="auto"/>
        <w:right w:val="none" w:sz="0" w:space="0" w:color="auto"/>
      </w:divBdr>
      <w:divsChild>
        <w:div w:id="1104307678">
          <w:marLeft w:val="0"/>
          <w:marRight w:val="0"/>
          <w:marTop w:val="0"/>
          <w:marBottom w:val="0"/>
          <w:divBdr>
            <w:top w:val="none" w:sz="0" w:space="0" w:color="auto"/>
            <w:left w:val="none" w:sz="0" w:space="0" w:color="auto"/>
            <w:bottom w:val="none" w:sz="0" w:space="0" w:color="auto"/>
            <w:right w:val="none" w:sz="0" w:space="0" w:color="auto"/>
          </w:divBdr>
        </w:div>
      </w:divsChild>
    </w:div>
    <w:div w:id="561336324">
      <w:bodyDiv w:val="1"/>
      <w:marLeft w:val="0"/>
      <w:marRight w:val="0"/>
      <w:marTop w:val="0"/>
      <w:marBottom w:val="0"/>
      <w:divBdr>
        <w:top w:val="none" w:sz="0" w:space="0" w:color="auto"/>
        <w:left w:val="none" w:sz="0" w:space="0" w:color="auto"/>
        <w:bottom w:val="none" w:sz="0" w:space="0" w:color="auto"/>
        <w:right w:val="none" w:sz="0" w:space="0" w:color="auto"/>
      </w:divBdr>
      <w:divsChild>
        <w:div w:id="113182261">
          <w:marLeft w:val="0"/>
          <w:marRight w:val="0"/>
          <w:marTop w:val="0"/>
          <w:marBottom w:val="0"/>
          <w:divBdr>
            <w:top w:val="none" w:sz="0" w:space="0" w:color="auto"/>
            <w:left w:val="none" w:sz="0" w:space="0" w:color="auto"/>
            <w:bottom w:val="none" w:sz="0" w:space="0" w:color="auto"/>
            <w:right w:val="none" w:sz="0" w:space="0" w:color="auto"/>
          </w:divBdr>
        </w:div>
        <w:div w:id="431168253">
          <w:marLeft w:val="0"/>
          <w:marRight w:val="0"/>
          <w:marTop w:val="0"/>
          <w:marBottom w:val="0"/>
          <w:divBdr>
            <w:top w:val="none" w:sz="0" w:space="0" w:color="auto"/>
            <w:left w:val="none" w:sz="0" w:space="0" w:color="auto"/>
            <w:bottom w:val="none" w:sz="0" w:space="0" w:color="auto"/>
            <w:right w:val="none" w:sz="0" w:space="0" w:color="auto"/>
          </w:divBdr>
        </w:div>
        <w:div w:id="458843827">
          <w:marLeft w:val="0"/>
          <w:marRight w:val="0"/>
          <w:marTop w:val="0"/>
          <w:marBottom w:val="0"/>
          <w:divBdr>
            <w:top w:val="none" w:sz="0" w:space="0" w:color="auto"/>
            <w:left w:val="none" w:sz="0" w:space="0" w:color="auto"/>
            <w:bottom w:val="none" w:sz="0" w:space="0" w:color="auto"/>
            <w:right w:val="none" w:sz="0" w:space="0" w:color="auto"/>
          </w:divBdr>
        </w:div>
        <w:div w:id="517080104">
          <w:marLeft w:val="0"/>
          <w:marRight w:val="0"/>
          <w:marTop w:val="0"/>
          <w:marBottom w:val="0"/>
          <w:divBdr>
            <w:top w:val="none" w:sz="0" w:space="0" w:color="auto"/>
            <w:left w:val="none" w:sz="0" w:space="0" w:color="auto"/>
            <w:bottom w:val="none" w:sz="0" w:space="0" w:color="auto"/>
            <w:right w:val="none" w:sz="0" w:space="0" w:color="auto"/>
          </w:divBdr>
        </w:div>
        <w:div w:id="713970507">
          <w:marLeft w:val="0"/>
          <w:marRight w:val="0"/>
          <w:marTop w:val="0"/>
          <w:marBottom w:val="0"/>
          <w:divBdr>
            <w:top w:val="none" w:sz="0" w:space="0" w:color="auto"/>
            <w:left w:val="none" w:sz="0" w:space="0" w:color="auto"/>
            <w:bottom w:val="none" w:sz="0" w:space="0" w:color="auto"/>
            <w:right w:val="none" w:sz="0" w:space="0" w:color="auto"/>
          </w:divBdr>
        </w:div>
        <w:div w:id="842746816">
          <w:marLeft w:val="0"/>
          <w:marRight w:val="0"/>
          <w:marTop w:val="0"/>
          <w:marBottom w:val="0"/>
          <w:divBdr>
            <w:top w:val="none" w:sz="0" w:space="0" w:color="auto"/>
            <w:left w:val="none" w:sz="0" w:space="0" w:color="auto"/>
            <w:bottom w:val="none" w:sz="0" w:space="0" w:color="auto"/>
            <w:right w:val="none" w:sz="0" w:space="0" w:color="auto"/>
          </w:divBdr>
        </w:div>
        <w:div w:id="1063603460">
          <w:marLeft w:val="0"/>
          <w:marRight w:val="0"/>
          <w:marTop w:val="0"/>
          <w:marBottom w:val="0"/>
          <w:divBdr>
            <w:top w:val="none" w:sz="0" w:space="0" w:color="auto"/>
            <w:left w:val="none" w:sz="0" w:space="0" w:color="auto"/>
            <w:bottom w:val="none" w:sz="0" w:space="0" w:color="auto"/>
            <w:right w:val="none" w:sz="0" w:space="0" w:color="auto"/>
          </w:divBdr>
        </w:div>
        <w:div w:id="1214776656">
          <w:marLeft w:val="0"/>
          <w:marRight w:val="0"/>
          <w:marTop w:val="0"/>
          <w:marBottom w:val="0"/>
          <w:divBdr>
            <w:top w:val="none" w:sz="0" w:space="0" w:color="auto"/>
            <w:left w:val="none" w:sz="0" w:space="0" w:color="auto"/>
            <w:bottom w:val="none" w:sz="0" w:space="0" w:color="auto"/>
            <w:right w:val="none" w:sz="0" w:space="0" w:color="auto"/>
          </w:divBdr>
        </w:div>
        <w:div w:id="1329402763">
          <w:marLeft w:val="0"/>
          <w:marRight w:val="0"/>
          <w:marTop w:val="0"/>
          <w:marBottom w:val="0"/>
          <w:divBdr>
            <w:top w:val="none" w:sz="0" w:space="0" w:color="auto"/>
            <w:left w:val="none" w:sz="0" w:space="0" w:color="auto"/>
            <w:bottom w:val="none" w:sz="0" w:space="0" w:color="auto"/>
            <w:right w:val="none" w:sz="0" w:space="0" w:color="auto"/>
          </w:divBdr>
        </w:div>
        <w:div w:id="1370373615">
          <w:marLeft w:val="0"/>
          <w:marRight w:val="0"/>
          <w:marTop w:val="0"/>
          <w:marBottom w:val="0"/>
          <w:divBdr>
            <w:top w:val="none" w:sz="0" w:space="0" w:color="auto"/>
            <w:left w:val="none" w:sz="0" w:space="0" w:color="auto"/>
            <w:bottom w:val="none" w:sz="0" w:space="0" w:color="auto"/>
            <w:right w:val="none" w:sz="0" w:space="0" w:color="auto"/>
          </w:divBdr>
        </w:div>
        <w:div w:id="1489787322">
          <w:marLeft w:val="0"/>
          <w:marRight w:val="0"/>
          <w:marTop w:val="0"/>
          <w:marBottom w:val="0"/>
          <w:divBdr>
            <w:top w:val="none" w:sz="0" w:space="0" w:color="auto"/>
            <w:left w:val="none" w:sz="0" w:space="0" w:color="auto"/>
            <w:bottom w:val="none" w:sz="0" w:space="0" w:color="auto"/>
            <w:right w:val="none" w:sz="0" w:space="0" w:color="auto"/>
          </w:divBdr>
        </w:div>
        <w:div w:id="1512456088">
          <w:marLeft w:val="0"/>
          <w:marRight w:val="0"/>
          <w:marTop w:val="0"/>
          <w:marBottom w:val="0"/>
          <w:divBdr>
            <w:top w:val="none" w:sz="0" w:space="0" w:color="auto"/>
            <w:left w:val="none" w:sz="0" w:space="0" w:color="auto"/>
            <w:bottom w:val="none" w:sz="0" w:space="0" w:color="auto"/>
            <w:right w:val="none" w:sz="0" w:space="0" w:color="auto"/>
          </w:divBdr>
        </w:div>
        <w:div w:id="1605260900">
          <w:marLeft w:val="0"/>
          <w:marRight w:val="0"/>
          <w:marTop w:val="0"/>
          <w:marBottom w:val="0"/>
          <w:divBdr>
            <w:top w:val="none" w:sz="0" w:space="0" w:color="auto"/>
            <w:left w:val="none" w:sz="0" w:space="0" w:color="auto"/>
            <w:bottom w:val="none" w:sz="0" w:space="0" w:color="auto"/>
            <w:right w:val="none" w:sz="0" w:space="0" w:color="auto"/>
          </w:divBdr>
        </w:div>
        <w:div w:id="1718123756">
          <w:marLeft w:val="0"/>
          <w:marRight w:val="0"/>
          <w:marTop w:val="0"/>
          <w:marBottom w:val="0"/>
          <w:divBdr>
            <w:top w:val="none" w:sz="0" w:space="0" w:color="auto"/>
            <w:left w:val="none" w:sz="0" w:space="0" w:color="auto"/>
            <w:bottom w:val="none" w:sz="0" w:space="0" w:color="auto"/>
            <w:right w:val="none" w:sz="0" w:space="0" w:color="auto"/>
          </w:divBdr>
        </w:div>
        <w:div w:id="1874996620">
          <w:marLeft w:val="0"/>
          <w:marRight w:val="0"/>
          <w:marTop w:val="0"/>
          <w:marBottom w:val="0"/>
          <w:divBdr>
            <w:top w:val="none" w:sz="0" w:space="0" w:color="auto"/>
            <w:left w:val="none" w:sz="0" w:space="0" w:color="auto"/>
            <w:bottom w:val="none" w:sz="0" w:space="0" w:color="auto"/>
            <w:right w:val="none" w:sz="0" w:space="0" w:color="auto"/>
          </w:divBdr>
        </w:div>
        <w:div w:id="1898971902">
          <w:marLeft w:val="0"/>
          <w:marRight w:val="0"/>
          <w:marTop w:val="0"/>
          <w:marBottom w:val="0"/>
          <w:divBdr>
            <w:top w:val="none" w:sz="0" w:space="0" w:color="auto"/>
            <w:left w:val="none" w:sz="0" w:space="0" w:color="auto"/>
            <w:bottom w:val="none" w:sz="0" w:space="0" w:color="auto"/>
            <w:right w:val="none" w:sz="0" w:space="0" w:color="auto"/>
          </w:divBdr>
        </w:div>
      </w:divsChild>
    </w:div>
    <w:div w:id="567106841">
      <w:bodyDiv w:val="1"/>
      <w:marLeft w:val="0"/>
      <w:marRight w:val="0"/>
      <w:marTop w:val="0"/>
      <w:marBottom w:val="0"/>
      <w:divBdr>
        <w:top w:val="none" w:sz="0" w:space="0" w:color="auto"/>
        <w:left w:val="none" w:sz="0" w:space="0" w:color="auto"/>
        <w:bottom w:val="none" w:sz="0" w:space="0" w:color="auto"/>
        <w:right w:val="none" w:sz="0" w:space="0" w:color="auto"/>
      </w:divBdr>
    </w:div>
    <w:div w:id="579291205">
      <w:bodyDiv w:val="1"/>
      <w:marLeft w:val="0"/>
      <w:marRight w:val="0"/>
      <w:marTop w:val="0"/>
      <w:marBottom w:val="0"/>
      <w:divBdr>
        <w:top w:val="none" w:sz="0" w:space="0" w:color="auto"/>
        <w:left w:val="none" w:sz="0" w:space="0" w:color="auto"/>
        <w:bottom w:val="none" w:sz="0" w:space="0" w:color="auto"/>
        <w:right w:val="none" w:sz="0" w:space="0" w:color="auto"/>
      </w:divBdr>
      <w:divsChild>
        <w:div w:id="161748017">
          <w:marLeft w:val="0"/>
          <w:marRight w:val="0"/>
          <w:marTop w:val="0"/>
          <w:marBottom w:val="0"/>
          <w:divBdr>
            <w:top w:val="none" w:sz="0" w:space="0" w:color="auto"/>
            <w:left w:val="none" w:sz="0" w:space="0" w:color="auto"/>
            <w:bottom w:val="none" w:sz="0" w:space="0" w:color="auto"/>
            <w:right w:val="none" w:sz="0" w:space="0" w:color="auto"/>
          </w:divBdr>
          <w:divsChild>
            <w:div w:id="530387929">
              <w:marLeft w:val="0"/>
              <w:marRight w:val="0"/>
              <w:marTop w:val="30"/>
              <w:marBottom w:val="30"/>
              <w:divBdr>
                <w:top w:val="none" w:sz="0" w:space="0" w:color="auto"/>
                <w:left w:val="none" w:sz="0" w:space="0" w:color="auto"/>
                <w:bottom w:val="none" w:sz="0" w:space="0" w:color="auto"/>
                <w:right w:val="none" w:sz="0" w:space="0" w:color="auto"/>
              </w:divBdr>
              <w:divsChild>
                <w:div w:id="98532891">
                  <w:marLeft w:val="0"/>
                  <w:marRight w:val="0"/>
                  <w:marTop w:val="0"/>
                  <w:marBottom w:val="0"/>
                  <w:divBdr>
                    <w:top w:val="none" w:sz="0" w:space="0" w:color="auto"/>
                    <w:left w:val="none" w:sz="0" w:space="0" w:color="auto"/>
                    <w:bottom w:val="none" w:sz="0" w:space="0" w:color="auto"/>
                    <w:right w:val="none" w:sz="0" w:space="0" w:color="auto"/>
                  </w:divBdr>
                  <w:divsChild>
                    <w:div w:id="1678120818">
                      <w:marLeft w:val="0"/>
                      <w:marRight w:val="0"/>
                      <w:marTop w:val="0"/>
                      <w:marBottom w:val="0"/>
                      <w:divBdr>
                        <w:top w:val="none" w:sz="0" w:space="0" w:color="auto"/>
                        <w:left w:val="none" w:sz="0" w:space="0" w:color="auto"/>
                        <w:bottom w:val="none" w:sz="0" w:space="0" w:color="auto"/>
                        <w:right w:val="none" w:sz="0" w:space="0" w:color="auto"/>
                      </w:divBdr>
                    </w:div>
                  </w:divsChild>
                </w:div>
                <w:div w:id="167714692">
                  <w:marLeft w:val="0"/>
                  <w:marRight w:val="0"/>
                  <w:marTop w:val="0"/>
                  <w:marBottom w:val="0"/>
                  <w:divBdr>
                    <w:top w:val="none" w:sz="0" w:space="0" w:color="auto"/>
                    <w:left w:val="none" w:sz="0" w:space="0" w:color="auto"/>
                    <w:bottom w:val="none" w:sz="0" w:space="0" w:color="auto"/>
                    <w:right w:val="none" w:sz="0" w:space="0" w:color="auto"/>
                  </w:divBdr>
                  <w:divsChild>
                    <w:div w:id="66538144">
                      <w:marLeft w:val="0"/>
                      <w:marRight w:val="0"/>
                      <w:marTop w:val="0"/>
                      <w:marBottom w:val="0"/>
                      <w:divBdr>
                        <w:top w:val="none" w:sz="0" w:space="0" w:color="auto"/>
                        <w:left w:val="none" w:sz="0" w:space="0" w:color="auto"/>
                        <w:bottom w:val="none" w:sz="0" w:space="0" w:color="auto"/>
                        <w:right w:val="none" w:sz="0" w:space="0" w:color="auto"/>
                      </w:divBdr>
                    </w:div>
                  </w:divsChild>
                </w:div>
                <w:div w:id="183132352">
                  <w:marLeft w:val="0"/>
                  <w:marRight w:val="0"/>
                  <w:marTop w:val="0"/>
                  <w:marBottom w:val="0"/>
                  <w:divBdr>
                    <w:top w:val="none" w:sz="0" w:space="0" w:color="auto"/>
                    <w:left w:val="none" w:sz="0" w:space="0" w:color="auto"/>
                    <w:bottom w:val="none" w:sz="0" w:space="0" w:color="auto"/>
                    <w:right w:val="none" w:sz="0" w:space="0" w:color="auto"/>
                  </w:divBdr>
                  <w:divsChild>
                    <w:div w:id="1364164580">
                      <w:marLeft w:val="0"/>
                      <w:marRight w:val="0"/>
                      <w:marTop w:val="0"/>
                      <w:marBottom w:val="0"/>
                      <w:divBdr>
                        <w:top w:val="none" w:sz="0" w:space="0" w:color="auto"/>
                        <w:left w:val="none" w:sz="0" w:space="0" w:color="auto"/>
                        <w:bottom w:val="none" w:sz="0" w:space="0" w:color="auto"/>
                        <w:right w:val="none" w:sz="0" w:space="0" w:color="auto"/>
                      </w:divBdr>
                    </w:div>
                  </w:divsChild>
                </w:div>
                <w:div w:id="272251671">
                  <w:marLeft w:val="0"/>
                  <w:marRight w:val="0"/>
                  <w:marTop w:val="0"/>
                  <w:marBottom w:val="0"/>
                  <w:divBdr>
                    <w:top w:val="none" w:sz="0" w:space="0" w:color="auto"/>
                    <w:left w:val="none" w:sz="0" w:space="0" w:color="auto"/>
                    <w:bottom w:val="none" w:sz="0" w:space="0" w:color="auto"/>
                    <w:right w:val="none" w:sz="0" w:space="0" w:color="auto"/>
                  </w:divBdr>
                  <w:divsChild>
                    <w:div w:id="760297229">
                      <w:marLeft w:val="0"/>
                      <w:marRight w:val="0"/>
                      <w:marTop w:val="0"/>
                      <w:marBottom w:val="0"/>
                      <w:divBdr>
                        <w:top w:val="none" w:sz="0" w:space="0" w:color="auto"/>
                        <w:left w:val="none" w:sz="0" w:space="0" w:color="auto"/>
                        <w:bottom w:val="none" w:sz="0" w:space="0" w:color="auto"/>
                        <w:right w:val="none" w:sz="0" w:space="0" w:color="auto"/>
                      </w:divBdr>
                    </w:div>
                  </w:divsChild>
                </w:div>
                <w:div w:id="277294815">
                  <w:marLeft w:val="0"/>
                  <w:marRight w:val="0"/>
                  <w:marTop w:val="0"/>
                  <w:marBottom w:val="0"/>
                  <w:divBdr>
                    <w:top w:val="none" w:sz="0" w:space="0" w:color="auto"/>
                    <w:left w:val="none" w:sz="0" w:space="0" w:color="auto"/>
                    <w:bottom w:val="none" w:sz="0" w:space="0" w:color="auto"/>
                    <w:right w:val="none" w:sz="0" w:space="0" w:color="auto"/>
                  </w:divBdr>
                  <w:divsChild>
                    <w:div w:id="318846490">
                      <w:marLeft w:val="0"/>
                      <w:marRight w:val="0"/>
                      <w:marTop w:val="0"/>
                      <w:marBottom w:val="0"/>
                      <w:divBdr>
                        <w:top w:val="none" w:sz="0" w:space="0" w:color="auto"/>
                        <w:left w:val="none" w:sz="0" w:space="0" w:color="auto"/>
                        <w:bottom w:val="none" w:sz="0" w:space="0" w:color="auto"/>
                        <w:right w:val="none" w:sz="0" w:space="0" w:color="auto"/>
                      </w:divBdr>
                    </w:div>
                  </w:divsChild>
                </w:div>
                <w:div w:id="365302693">
                  <w:marLeft w:val="0"/>
                  <w:marRight w:val="0"/>
                  <w:marTop w:val="0"/>
                  <w:marBottom w:val="0"/>
                  <w:divBdr>
                    <w:top w:val="none" w:sz="0" w:space="0" w:color="auto"/>
                    <w:left w:val="none" w:sz="0" w:space="0" w:color="auto"/>
                    <w:bottom w:val="none" w:sz="0" w:space="0" w:color="auto"/>
                    <w:right w:val="none" w:sz="0" w:space="0" w:color="auto"/>
                  </w:divBdr>
                  <w:divsChild>
                    <w:div w:id="24599746">
                      <w:marLeft w:val="0"/>
                      <w:marRight w:val="0"/>
                      <w:marTop w:val="0"/>
                      <w:marBottom w:val="0"/>
                      <w:divBdr>
                        <w:top w:val="none" w:sz="0" w:space="0" w:color="auto"/>
                        <w:left w:val="none" w:sz="0" w:space="0" w:color="auto"/>
                        <w:bottom w:val="none" w:sz="0" w:space="0" w:color="auto"/>
                        <w:right w:val="none" w:sz="0" w:space="0" w:color="auto"/>
                      </w:divBdr>
                    </w:div>
                  </w:divsChild>
                </w:div>
                <w:div w:id="406542257">
                  <w:marLeft w:val="0"/>
                  <w:marRight w:val="0"/>
                  <w:marTop w:val="0"/>
                  <w:marBottom w:val="0"/>
                  <w:divBdr>
                    <w:top w:val="none" w:sz="0" w:space="0" w:color="auto"/>
                    <w:left w:val="none" w:sz="0" w:space="0" w:color="auto"/>
                    <w:bottom w:val="none" w:sz="0" w:space="0" w:color="auto"/>
                    <w:right w:val="none" w:sz="0" w:space="0" w:color="auto"/>
                  </w:divBdr>
                  <w:divsChild>
                    <w:div w:id="1455562451">
                      <w:marLeft w:val="0"/>
                      <w:marRight w:val="0"/>
                      <w:marTop w:val="0"/>
                      <w:marBottom w:val="0"/>
                      <w:divBdr>
                        <w:top w:val="none" w:sz="0" w:space="0" w:color="auto"/>
                        <w:left w:val="none" w:sz="0" w:space="0" w:color="auto"/>
                        <w:bottom w:val="none" w:sz="0" w:space="0" w:color="auto"/>
                        <w:right w:val="none" w:sz="0" w:space="0" w:color="auto"/>
                      </w:divBdr>
                    </w:div>
                  </w:divsChild>
                </w:div>
                <w:div w:id="417211240">
                  <w:marLeft w:val="0"/>
                  <w:marRight w:val="0"/>
                  <w:marTop w:val="0"/>
                  <w:marBottom w:val="0"/>
                  <w:divBdr>
                    <w:top w:val="none" w:sz="0" w:space="0" w:color="auto"/>
                    <w:left w:val="none" w:sz="0" w:space="0" w:color="auto"/>
                    <w:bottom w:val="none" w:sz="0" w:space="0" w:color="auto"/>
                    <w:right w:val="none" w:sz="0" w:space="0" w:color="auto"/>
                  </w:divBdr>
                  <w:divsChild>
                    <w:div w:id="1450009424">
                      <w:marLeft w:val="0"/>
                      <w:marRight w:val="0"/>
                      <w:marTop w:val="0"/>
                      <w:marBottom w:val="0"/>
                      <w:divBdr>
                        <w:top w:val="none" w:sz="0" w:space="0" w:color="auto"/>
                        <w:left w:val="none" w:sz="0" w:space="0" w:color="auto"/>
                        <w:bottom w:val="none" w:sz="0" w:space="0" w:color="auto"/>
                        <w:right w:val="none" w:sz="0" w:space="0" w:color="auto"/>
                      </w:divBdr>
                    </w:div>
                  </w:divsChild>
                </w:div>
                <w:div w:id="418448342">
                  <w:marLeft w:val="0"/>
                  <w:marRight w:val="0"/>
                  <w:marTop w:val="0"/>
                  <w:marBottom w:val="0"/>
                  <w:divBdr>
                    <w:top w:val="none" w:sz="0" w:space="0" w:color="auto"/>
                    <w:left w:val="none" w:sz="0" w:space="0" w:color="auto"/>
                    <w:bottom w:val="none" w:sz="0" w:space="0" w:color="auto"/>
                    <w:right w:val="none" w:sz="0" w:space="0" w:color="auto"/>
                  </w:divBdr>
                  <w:divsChild>
                    <w:div w:id="1253393750">
                      <w:marLeft w:val="0"/>
                      <w:marRight w:val="0"/>
                      <w:marTop w:val="0"/>
                      <w:marBottom w:val="0"/>
                      <w:divBdr>
                        <w:top w:val="none" w:sz="0" w:space="0" w:color="auto"/>
                        <w:left w:val="none" w:sz="0" w:space="0" w:color="auto"/>
                        <w:bottom w:val="none" w:sz="0" w:space="0" w:color="auto"/>
                        <w:right w:val="none" w:sz="0" w:space="0" w:color="auto"/>
                      </w:divBdr>
                    </w:div>
                  </w:divsChild>
                </w:div>
                <w:div w:id="474563432">
                  <w:marLeft w:val="0"/>
                  <w:marRight w:val="0"/>
                  <w:marTop w:val="0"/>
                  <w:marBottom w:val="0"/>
                  <w:divBdr>
                    <w:top w:val="none" w:sz="0" w:space="0" w:color="auto"/>
                    <w:left w:val="none" w:sz="0" w:space="0" w:color="auto"/>
                    <w:bottom w:val="none" w:sz="0" w:space="0" w:color="auto"/>
                    <w:right w:val="none" w:sz="0" w:space="0" w:color="auto"/>
                  </w:divBdr>
                  <w:divsChild>
                    <w:div w:id="606891376">
                      <w:marLeft w:val="0"/>
                      <w:marRight w:val="0"/>
                      <w:marTop w:val="0"/>
                      <w:marBottom w:val="0"/>
                      <w:divBdr>
                        <w:top w:val="none" w:sz="0" w:space="0" w:color="auto"/>
                        <w:left w:val="none" w:sz="0" w:space="0" w:color="auto"/>
                        <w:bottom w:val="none" w:sz="0" w:space="0" w:color="auto"/>
                        <w:right w:val="none" w:sz="0" w:space="0" w:color="auto"/>
                      </w:divBdr>
                    </w:div>
                  </w:divsChild>
                </w:div>
                <w:div w:id="529223450">
                  <w:marLeft w:val="0"/>
                  <w:marRight w:val="0"/>
                  <w:marTop w:val="0"/>
                  <w:marBottom w:val="0"/>
                  <w:divBdr>
                    <w:top w:val="none" w:sz="0" w:space="0" w:color="auto"/>
                    <w:left w:val="none" w:sz="0" w:space="0" w:color="auto"/>
                    <w:bottom w:val="none" w:sz="0" w:space="0" w:color="auto"/>
                    <w:right w:val="none" w:sz="0" w:space="0" w:color="auto"/>
                  </w:divBdr>
                  <w:divsChild>
                    <w:div w:id="69234069">
                      <w:marLeft w:val="0"/>
                      <w:marRight w:val="0"/>
                      <w:marTop w:val="0"/>
                      <w:marBottom w:val="0"/>
                      <w:divBdr>
                        <w:top w:val="none" w:sz="0" w:space="0" w:color="auto"/>
                        <w:left w:val="none" w:sz="0" w:space="0" w:color="auto"/>
                        <w:bottom w:val="none" w:sz="0" w:space="0" w:color="auto"/>
                        <w:right w:val="none" w:sz="0" w:space="0" w:color="auto"/>
                      </w:divBdr>
                    </w:div>
                  </w:divsChild>
                </w:div>
                <w:div w:id="558634800">
                  <w:marLeft w:val="0"/>
                  <w:marRight w:val="0"/>
                  <w:marTop w:val="0"/>
                  <w:marBottom w:val="0"/>
                  <w:divBdr>
                    <w:top w:val="none" w:sz="0" w:space="0" w:color="auto"/>
                    <w:left w:val="none" w:sz="0" w:space="0" w:color="auto"/>
                    <w:bottom w:val="none" w:sz="0" w:space="0" w:color="auto"/>
                    <w:right w:val="none" w:sz="0" w:space="0" w:color="auto"/>
                  </w:divBdr>
                  <w:divsChild>
                    <w:div w:id="76249704">
                      <w:marLeft w:val="0"/>
                      <w:marRight w:val="0"/>
                      <w:marTop w:val="0"/>
                      <w:marBottom w:val="0"/>
                      <w:divBdr>
                        <w:top w:val="none" w:sz="0" w:space="0" w:color="auto"/>
                        <w:left w:val="none" w:sz="0" w:space="0" w:color="auto"/>
                        <w:bottom w:val="none" w:sz="0" w:space="0" w:color="auto"/>
                        <w:right w:val="none" w:sz="0" w:space="0" w:color="auto"/>
                      </w:divBdr>
                    </w:div>
                  </w:divsChild>
                </w:div>
                <w:div w:id="598023753">
                  <w:marLeft w:val="0"/>
                  <w:marRight w:val="0"/>
                  <w:marTop w:val="0"/>
                  <w:marBottom w:val="0"/>
                  <w:divBdr>
                    <w:top w:val="none" w:sz="0" w:space="0" w:color="auto"/>
                    <w:left w:val="none" w:sz="0" w:space="0" w:color="auto"/>
                    <w:bottom w:val="none" w:sz="0" w:space="0" w:color="auto"/>
                    <w:right w:val="none" w:sz="0" w:space="0" w:color="auto"/>
                  </w:divBdr>
                  <w:divsChild>
                    <w:div w:id="845367999">
                      <w:marLeft w:val="0"/>
                      <w:marRight w:val="0"/>
                      <w:marTop w:val="0"/>
                      <w:marBottom w:val="0"/>
                      <w:divBdr>
                        <w:top w:val="none" w:sz="0" w:space="0" w:color="auto"/>
                        <w:left w:val="none" w:sz="0" w:space="0" w:color="auto"/>
                        <w:bottom w:val="none" w:sz="0" w:space="0" w:color="auto"/>
                        <w:right w:val="none" w:sz="0" w:space="0" w:color="auto"/>
                      </w:divBdr>
                    </w:div>
                  </w:divsChild>
                </w:div>
                <w:div w:id="746459844">
                  <w:marLeft w:val="0"/>
                  <w:marRight w:val="0"/>
                  <w:marTop w:val="0"/>
                  <w:marBottom w:val="0"/>
                  <w:divBdr>
                    <w:top w:val="none" w:sz="0" w:space="0" w:color="auto"/>
                    <w:left w:val="none" w:sz="0" w:space="0" w:color="auto"/>
                    <w:bottom w:val="none" w:sz="0" w:space="0" w:color="auto"/>
                    <w:right w:val="none" w:sz="0" w:space="0" w:color="auto"/>
                  </w:divBdr>
                  <w:divsChild>
                    <w:div w:id="638345004">
                      <w:marLeft w:val="0"/>
                      <w:marRight w:val="0"/>
                      <w:marTop w:val="0"/>
                      <w:marBottom w:val="0"/>
                      <w:divBdr>
                        <w:top w:val="none" w:sz="0" w:space="0" w:color="auto"/>
                        <w:left w:val="none" w:sz="0" w:space="0" w:color="auto"/>
                        <w:bottom w:val="none" w:sz="0" w:space="0" w:color="auto"/>
                        <w:right w:val="none" w:sz="0" w:space="0" w:color="auto"/>
                      </w:divBdr>
                    </w:div>
                  </w:divsChild>
                </w:div>
                <w:div w:id="1020399689">
                  <w:marLeft w:val="0"/>
                  <w:marRight w:val="0"/>
                  <w:marTop w:val="0"/>
                  <w:marBottom w:val="0"/>
                  <w:divBdr>
                    <w:top w:val="none" w:sz="0" w:space="0" w:color="auto"/>
                    <w:left w:val="none" w:sz="0" w:space="0" w:color="auto"/>
                    <w:bottom w:val="none" w:sz="0" w:space="0" w:color="auto"/>
                    <w:right w:val="none" w:sz="0" w:space="0" w:color="auto"/>
                  </w:divBdr>
                  <w:divsChild>
                    <w:div w:id="1387492085">
                      <w:marLeft w:val="0"/>
                      <w:marRight w:val="0"/>
                      <w:marTop w:val="0"/>
                      <w:marBottom w:val="0"/>
                      <w:divBdr>
                        <w:top w:val="none" w:sz="0" w:space="0" w:color="auto"/>
                        <w:left w:val="none" w:sz="0" w:space="0" w:color="auto"/>
                        <w:bottom w:val="none" w:sz="0" w:space="0" w:color="auto"/>
                        <w:right w:val="none" w:sz="0" w:space="0" w:color="auto"/>
                      </w:divBdr>
                    </w:div>
                  </w:divsChild>
                </w:div>
                <w:div w:id="1034621650">
                  <w:marLeft w:val="0"/>
                  <w:marRight w:val="0"/>
                  <w:marTop w:val="0"/>
                  <w:marBottom w:val="0"/>
                  <w:divBdr>
                    <w:top w:val="none" w:sz="0" w:space="0" w:color="auto"/>
                    <w:left w:val="none" w:sz="0" w:space="0" w:color="auto"/>
                    <w:bottom w:val="none" w:sz="0" w:space="0" w:color="auto"/>
                    <w:right w:val="none" w:sz="0" w:space="0" w:color="auto"/>
                  </w:divBdr>
                  <w:divsChild>
                    <w:div w:id="1637442882">
                      <w:marLeft w:val="0"/>
                      <w:marRight w:val="0"/>
                      <w:marTop w:val="0"/>
                      <w:marBottom w:val="0"/>
                      <w:divBdr>
                        <w:top w:val="none" w:sz="0" w:space="0" w:color="auto"/>
                        <w:left w:val="none" w:sz="0" w:space="0" w:color="auto"/>
                        <w:bottom w:val="none" w:sz="0" w:space="0" w:color="auto"/>
                        <w:right w:val="none" w:sz="0" w:space="0" w:color="auto"/>
                      </w:divBdr>
                    </w:div>
                  </w:divsChild>
                </w:div>
                <w:div w:id="1086414980">
                  <w:marLeft w:val="0"/>
                  <w:marRight w:val="0"/>
                  <w:marTop w:val="0"/>
                  <w:marBottom w:val="0"/>
                  <w:divBdr>
                    <w:top w:val="none" w:sz="0" w:space="0" w:color="auto"/>
                    <w:left w:val="none" w:sz="0" w:space="0" w:color="auto"/>
                    <w:bottom w:val="none" w:sz="0" w:space="0" w:color="auto"/>
                    <w:right w:val="none" w:sz="0" w:space="0" w:color="auto"/>
                  </w:divBdr>
                  <w:divsChild>
                    <w:div w:id="416101655">
                      <w:marLeft w:val="0"/>
                      <w:marRight w:val="0"/>
                      <w:marTop w:val="0"/>
                      <w:marBottom w:val="0"/>
                      <w:divBdr>
                        <w:top w:val="none" w:sz="0" w:space="0" w:color="auto"/>
                        <w:left w:val="none" w:sz="0" w:space="0" w:color="auto"/>
                        <w:bottom w:val="none" w:sz="0" w:space="0" w:color="auto"/>
                        <w:right w:val="none" w:sz="0" w:space="0" w:color="auto"/>
                      </w:divBdr>
                    </w:div>
                  </w:divsChild>
                </w:div>
                <w:div w:id="1101148623">
                  <w:marLeft w:val="0"/>
                  <w:marRight w:val="0"/>
                  <w:marTop w:val="0"/>
                  <w:marBottom w:val="0"/>
                  <w:divBdr>
                    <w:top w:val="none" w:sz="0" w:space="0" w:color="auto"/>
                    <w:left w:val="none" w:sz="0" w:space="0" w:color="auto"/>
                    <w:bottom w:val="none" w:sz="0" w:space="0" w:color="auto"/>
                    <w:right w:val="none" w:sz="0" w:space="0" w:color="auto"/>
                  </w:divBdr>
                  <w:divsChild>
                    <w:div w:id="1652707409">
                      <w:marLeft w:val="0"/>
                      <w:marRight w:val="0"/>
                      <w:marTop w:val="0"/>
                      <w:marBottom w:val="0"/>
                      <w:divBdr>
                        <w:top w:val="none" w:sz="0" w:space="0" w:color="auto"/>
                        <w:left w:val="none" w:sz="0" w:space="0" w:color="auto"/>
                        <w:bottom w:val="none" w:sz="0" w:space="0" w:color="auto"/>
                        <w:right w:val="none" w:sz="0" w:space="0" w:color="auto"/>
                      </w:divBdr>
                    </w:div>
                  </w:divsChild>
                </w:div>
                <w:div w:id="1177428717">
                  <w:marLeft w:val="0"/>
                  <w:marRight w:val="0"/>
                  <w:marTop w:val="0"/>
                  <w:marBottom w:val="0"/>
                  <w:divBdr>
                    <w:top w:val="none" w:sz="0" w:space="0" w:color="auto"/>
                    <w:left w:val="none" w:sz="0" w:space="0" w:color="auto"/>
                    <w:bottom w:val="none" w:sz="0" w:space="0" w:color="auto"/>
                    <w:right w:val="none" w:sz="0" w:space="0" w:color="auto"/>
                  </w:divBdr>
                  <w:divsChild>
                    <w:div w:id="719667310">
                      <w:marLeft w:val="0"/>
                      <w:marRight w:val="0"/>
                      <w:marTop w:val="0"/>
                      <w:marBottom w:val="0"/>
                      <w:divBdr>
                        <w:top w:val="none" w:sz="0" w:space="0" w:color="auto"/>
                        <w:left w:val="none" w:sz="0" w:space="0" w:color="auto"/>
                        <w:bottom w:val="none" w:sz="0" w:space="0" w:color="auto"/>
                        <w:right w:val="none" w:sz="0" w:space="0" w:color="auto"/>
                      </w:divBdr>
                    </w:div>
                  </w:divsChild>
                </w:div>
                <w:div w:id="1212688112">
                  <w:marLeft w:val="0"/>
                  <w:marRight w:val="0"/>
                  <w:marTop w:val="0"/>
                  <w:marBottom w:val="0"/>
                  <w:divBdr>
                    <w:top w:val="none" w:sz="0" w:space="0" w:color="auto"/>
                    <w:left w:val="none" w:sz="0" w:space="0" w:color="auto"/>
                    <w:bottom w:val="none" w:sz="0" w:space="0" w:color="auto"/>
                    <w:right w:val="none" w:sz="0" w:space="0" w:color="auto"/>
                  </w:divBdr>
                  <w:divsChild>
                    <w:div w:id="1308971933">
                      <w:marLeft w:val="0"/>
                      <w:marRight w:val="0"/>
                      <w:marTop w:val="0"/>
                      <w:marBottom w:val="0"/>
                      <w:divBdr>
                        <w:top w:val="none" w:sz="0" w:space="0" w:color="auto"/>
                        <w:left w:val="none" w:sz="0" w:space="0" w:color="auto"/>
                        <w:bottom w:val="none" w:sz="0" w:space="0" w:color="auto"/>
                        <w:right w:val="none" w:sz="0" w:space="0" w:color="auto"/>
                      </w:divBdr>
                    </w:div>
                  </w:divsChild>
                </w:div>
                <w:div w:id="1234388419">
                  <w:marLeft w:val="0"/>
                  <w:marRight w:val="0"/>
                  <w:marTop w:val="0"/>
                  <w:marBottom w:val="0"/>
                  <w:divBdr>
                    <w:top w:val="none" w:sz="0" w:space="0" w:color="auto"/>
                    <w:left w:val="none" w:sz="0" w:space="0" w:color="auto"/>
                    <w:bottom w:val="none" w:sz="0" w:space="0" w:color="auto"/>
                    <w:right w:val="none" w:sz="0" w:space="0" w:color="auto"/>
                  </w:divBdr>
                  <w:divsChild>
                    <w:div w:id="1218975764">
                      <w:marLeft w:val="0"/>
                      <w:marRight w:val="0"/>
                      <w:marTop w:val="0"/>
                      <w:marBottom w:val="0"/>
                      <w:divBdr>
                        <w:top w:val="none" w:sz="0" w:space="0" w:color="auto"/>
                        <w:left w:val="none" w:sz="0" w:space="0" w:color="auto"/>
                        <w:bottom w:val="none" w:sz="0" w:space="0" w:color="auto"/>
                        <w:right w:val="none" w:sz="0" w:space="0" w:color="auto"/>
                      </w:divBdr>
                    </w:div>
                  </w:divsChild>
                </w:div>
                <w:div w:id="1283728312">
                  <w:marLeft w:val="0"/>
                  <w:marRight w:val="0"/>
                  <w:marTop w:val="0"/>
                  <w:marBottom w:val="0"/>
                  <w:divBdr>
                    <w:top w:val="none" w:sz="0" w:space="0" w:color="auto"/>
                    <w:left w:val="none" w:sz="0" w:space="0" w:color="auto"/>
                    <w:bottom w:val="none" w:sz="0" w:space="0" w:color="auto"/>
                    <w:right w:val="none" w:sz="0" w:space="0" w:color="auto"/>
                  </w:divBdr>
                  <w:divsChild>
                    <w:div w:id="194198994">
                      <w:marLeft w:val="0"/>
                      <w:marRight w:val="0"/>
                      <w:marTop w:val="0"/>
                      <w:marBottom w:val="0"/>
                      <w:divBdr>
                        <w:top w:val="none" w:sz="0" w:space="0" w:color="auto"/>
                        <w:left w:val="none" w:sz="0" w:space="0" w:color="auto"/>
                        <w:bottom w:val="none" w:sz="0" w:space="0" w:color="auto"/>
                        <w:right w:val="none" w:sz="0" w:space="0" w:color="auto"/>
                      </w:divBdr>
                    </w:div>
                  </w:divsChild>
                </w:div>
                <w:div w:id="1421441915">
                  <w:marLeft w:val="0"/>
                  <w:marRight w:val="0"/>
                  <w:marTop w:val="0"/>
                  <w:marBottom w:val="0"/>
                  <w:divBdr>
                    <w:top w:val="none" w:sz="0" w:space="0" w:color="auto"/>
                    <w:left w:val="none" w:sz="0" w:space="0" w:color="auto"/>
                    <w:bottom w:val="none" w:sz="0" w:space="0" w:color="auto"/>
                    <w:right w:val="none" w:sz="0" w:space="0" w:color="auto"/>
                  </w:divBdr>
                  <w:divsChild>
                    <w:div w:id="2144613302">
                      <w:marLeft w:val="0"/>
                      <w:marRight w:val="0"/>
                      <w:marTop w:val="0"/>
                      <w:marBottom w:val="0"/>
                      <w:divBdr>
                        <w:top w:val="none" w:sz="0" w:space="0" w:color="auto"/>
                        <w:left w:val="none" w:sz="0" w:space="0" w:color="auto"/>
                        <w:bottom w:val="none" w:sz="0" w:space="0" w:color="auto"/>
                        <w:right w:val="none" w:sz="0" w:space="0" w:color="auto"/>
                      </w:divBdr>
                    </w:div>
                  </w:divsChild>
                </w:div>
                <w:div w:id="1513952840">
                  <w:marLeft w:val="0"/>
                  <w:marRight w:val="0"/>
                  <w:marTop w:val="0"/>
                  <w:marBottom w:val="0"/>
                  <w:divBdr>
                    <w:top w:val="none" w:sz="0" w:space="0" w:color="auto"/>
                    <w:left w:val="none" w:sz="0" w:space="0" w:color="auto"/>
                    <w:bottom w:val="none" w:sz="0" w:space="0" w:color="auto"/>
                    <w:right w:val="none" w:sz="0" w:space="0" w:color="auto"/>
                  </w:divBdr>
                  <w:divsChild>
                    <w:div w:id="1623920159">
                      <w:marLeft w:val="0"/>
                      <w:marRight w:val="0"/>
                      <w:marTop w:val="0"/>
                      <w:marBottom w:val="0"/>
                      <w:divBdr>
                        <w:top w:val="none" w:sz="0" w:space="0" w:color="auto"/>
                        <w:left w:val="none" w:sz="0" w:space="0" w:color="auto"/>
                        <w:bottom w:val="none" w:sz="0" w:space="0" w:color="auto"/>
                        <w:right w:val="none" w:sz="0" w:space="0" w:color="auto"/>
                      </w:divBdr>
                    </w:div>
                  </w:divsChild>
                </w:div>
                <w:div w:id="1586258831">
                  <w:marLeft w:val="0"/>
                  <w:marRight w:val="0"/>
                  <w:marTop w:val="0"/>
                  <w:marBottom w:val="0"/>
                  <w:divBdr>
                    <w:top w:val="none" w:sz="0" w:space="0" w:color="auto"/>
                    <w:left w:val="none" w:sz="0" w:space="0" w:color="auto"/>
                    <w:bottom w:val="none" w:sz="0" w:space="0" w:color="auto"/>
                    <w:right w:val="none" w:sz="0" w:space="0" w:color="auto"/>
                  </w:divBdr>
                  <w:divsChild>
                    <w:div w:id="1629428587">
                      <w:marLeft w:val="0"/>
                      <w:marRight w:val="0"/>
                      <w:marTop w:val="0"/>
                      <w:marBottom w:val="0"/>
                      <w:divBdr>
                        <w:top w:val="none" w:sz="0" w:space="0" w:color="auto"/>
                        <w:left w:val="none" w:sz="0" w:space="0" w:color="auto"/>
                        <w:bottom w:val="none" w:sz="0" w:space="0" w:color="auto"/>
                        <w:right w:val="none" w:sz="0" w:space="0" w:color="auto"/>
                      </w:divBdr>
                    </w:div>
                  </w:divsChild>
                </w:div>
                <w:div w:id="1716005129">
                  <w:marLeft w:val="0"/>
                  <w:marRight w:val="0"/>
                  <w:marTop w:val="0"/>
                  <w:marBottom w:val="0"/>
                  <w:divBdr>
                    <w:top w:val="none" w:sz="0" w:space="0" w:color="auto"/>
                    <w:left w:val="none" w:sz="0" w:space="0" w:color="auto"/>
                    <w:bottom w:val="none" w:sz="0" w:space="0" w:color="auto"/>
                    <w:right w:val="none" w:sz="0" w:space="0" w:color="auto"/>
                  </w:divBdr>
                  <w:divsChild>
                    <w:div w:id="1684938333">
                      <w:marLeft w:val="0"/>
                      <w:marRight w:val="0"/>
                      <w:marTop w:val="0"/>
                      <w:marBottom w:val="0"/>
                      <w:divBdr>
                        <w:top w:val="none" w:sz="0" w:space="0" w:color="auto"/>
                        <w:left w:val="none" w:sz="0" w:space="0" w:color="auto"/>
                        <w:bottom w:val="none" w:sz="0" w:space="0" w:color="auto"/>
                        <w:right w:val="none" w:sz="0" w:space="0" w:color="auto"/>
                      </w:divBdr>
                    </w:div>
                  </w:divsChild>
                </w:div>
                <w:div w:id="1814593245">
                  <w:marLeft w:val="0"/>
                  <w:marRight w:val="0"/>
                  <w:marTop w:val="0"/>
                  <w:marBottom w:val="0"/>
                  <w:divBdr>
                    <w:top w:val="none" w:sz="0" w:space="0" w:color="auto"/>
                    <w:left w:val="none" w:sz="0" w:space="0" w:color="auto"/>
                    <w:bottom w:val="none" w:sz="0" w:space="0" w:color="auto"/>
                    <w:right w:val="none" w:sz="0" w:space="0" w:color="auto"/>
                  </w:divBdr>
                  <w:divsChild>
                    <w:div w:id="945232654">
                      <w:marLeft w:val="0"/>
                      <w:marRight w:val="0"/>
                      <w:marTop w:val="0"/>
                      <w:marBottom w:val="0"/>
                      <w:divBdr>
                        <w:top w:val="none" w:sz="0" w:space="0" w:color="auto"/>
                        <w:left w:val="none" w:sz="0" w:space="0" w:color="auto"/>
                        <w:bottom w:val="none" w:sz="0" w:space="0" w:color="auto"/>
                        <w:right w:val="none" w:sz="0" w:space="0" w:color="auto"/>
                      </w:divBdr>
                    </w:div>
                  </w:divsChild>
                </w:div>
                <w:div w:id="1826428745">
                  <w:marLeft w:val="0"/>
                  <w:marRight w:val="0"/>
                  <w:marTop w:val="0"/>
                  <w:marBottom w:val="0"/>
                  <w:divBdr>
                    <w:top w:val="none" w:sz="0" w:space="0" w:color="auto"/>
                    <w:left w:val="none" w:sz="0" w:space="0" w:color="auto"/>
                    <w:bottom w:val="none" w:sz="0" w:space="0" w:color="auto"/>
                    <w:right w:val="none" w:sz="0" w:space="0" w:color="auto"/>
                  </w:divBdr>
                  <w:divsChild>
                    <w:div w:id="1634096644">
                      <w:marLeft w:val="0"/>
                      <w:marRight w:val="0"/>
                      <w:marTop w:val="0"/>
                      <w:marBottom w:val="0"/>
                      <w:divBdr>
                        <w:top w:val="none" w:sz="0" w:space="0" w:color="auto"/>
                        <w:left w:val="none" w:sz="0" w:space="0" w:color="auto"/>
                        <w:bottom w:val="none" w:sz="0" w:space="0" w:color="auto"/>
                        <w:right w:val="none" w:sz="0" w:space="0" w:color="auto"/>
                      </w:divBdr>
                    </w:div>
                  </w:divsChild>
                </w:div>
                <w:div w:id="1923178031">
                  <w:marLeft w:val="0"/>
                  <w:marRight w:val="0"/>
                  <w:marTop w:val="0"/>
                  <w:marBottom w:val="0"/>
                  <w:divBdr>
                    <w:top w:val="none" w:sz="0" w:space="0" w:color="auto"/>
                    <w:left w:val="none" w:sz="0" w:space="0" w:color="auto"/>
                    <w:bottom w:val="none" w:sz="0" w:space="0" w:color="auto"/>
                    <w:right w:val="none" w:sz="0" w:space="0" w:color="auto"/>
                  </w:divBdr>
                  <w:divsChild>
                    <w:div w:id="1440877345">
                      <w:marLeft w:val="0"/>
                      <w:marRight w:val="0"/>
                      <w:marTop w:val="0"/>
                      <w:marBottom w:val="0"/>
                      <w:divBdr>
                        <w:top w:val="none" w:sz="0" w:space="0" w:color="auto"/>
                        <w:left w:val="none" w:sz="0" w:space="0" w:color="auto"/>
                        <w:bottom w:val="none" w:sz="0" w:space="0" w:color="auto"/>
                        <w:right w:val="none" w:sz="0" w:space="0" w:color="auto"/>
                      </w:divBdr>
                    </w:div>
                  </w:divsChild>
                </w:div>
                <w:div w:id="2040230783">
                  <w:marLeft w:val="0"/>
                  <w:marRight w:val="0"/>
                  <w:marTop w:val="0"/>
                  <w:marBottom w:val="0"/>
                  <w:divBdr>
                    <w:top w:val="none" w:sz="0" w:space="0" w:color="auto"/>
                    <w:left w:val="none" w:sz="0" w:space="0" w:color="auto"/>
                    <w:bottom w:val="none" w:sz="0" w:space="0" w:color="auto"/>
                    <w:right w:val="none" w:sz="0" w:space="0" w:color="auto"/>
                  </w:divBdr>
                  <w:divsChild>
                    <w:div w:id="554052798">
                      <w:marLeft w:val="0"/>
                      <w:marRight w:val="0"/>
                      <w:marTop w:val="0"/>
                      <w:marBottom w:val="0"/>
                      <w:divBdr>
                        <w:top w:val="none" w:sz="0" w:space="0" w:color="auto"/>
                        <w:left w:val="none" w:sz="0" w:space="0" w:color="auto"/>
                        <w:bottom w:val="none" w:sz="0" w:space="0" w:color="auto"/>
                        <w:right w:val="none" w:sz="0" w:space="0" w:color="auto"/>
                      </w:divBdr>
                    </w:div>
                  </w:divsChild>
                </w:div>
                <w:div w:id="2052732066">
                  <w:marLeft w:val="0"/>
                  <w:marRight w:val="0"/>
                  <w:marTop w:val="0"/>
                  <w:marBottom w:val="0"/>
                  <w:divBdr>
                    <w:top w:val="none" w:sz="0" w:space="0" w:color="auto"/>
                    <w:left w:val="none" w:sz="0" w:space="0" w:color="auto"/>
                    <w:bottom w:val="none" w:sz="0" w:space="0" w:color="auto"/>
                    <w:right w:val="none" w:sz="0" w:space="0" w:color="auto"/>
                  </w:divBdr>
                  <w:divsChild>
                    <w:div w:id="1831941297">
                      <w:marLeft w:val="0"/>
                      <w:marRight w:val="0"/>
                      <w:marTop w:val="0"/>
                      <w:marBottom w:val="0"/>
                      <w:divBdr>
                        <w:top w:val="none" w:sz="0" w:space="0" w:color="auto"/>
                        <w:left w:val="none" w:sz="0" w:space="0" w:color="auto"/>
                        <w:bottom w:val="none" w:sz="0" w:space="0" w:color="auto"/>
                        <w:right w:val="none" w:sz="0" w:space="0" w:color="auto"/>
                      </w:divBdr>
                    </w:div>
                  </w:divsChild>
                </w:div>
                <w:div w:id="2076125184">
                  <w:marLeft w:val="0"/>
                  <w:marRight w:val="0"/>
                  <w:marTop w:val="0"/>
                  <w:marBottom w:val="0"/>
                  <w:divBdr>
                    <w:top w:val="none" w:sz="0" w:space="0" w:color="auto"/>
                    <w:left w:val="none" w:sz="0" w:space="0" w:color="auto"/>
                    <w:bottom w:val="none" w:sz="0" w:space="0" w:color="auto"/>
                    <w:right w:val="none" w:sz="0" w:space="0" w:color="auto"/>
                  </w:divBdr>
                  <w:divsChild>
                    <w:div w:id="120714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631132365">
          <w:marLeft w:val="0"/>
          <w:marRight w:val="0"/>
          <w:marTop w:val="0"/>
          <w:marBottom w:val="0"/>
          <w:divBdr>
            <w:top w:val="none" w:sz="0" w:space="0" w:color="auto"/>
            <w:left w:val="none" w:sz="0" w:space="0" w:color="auto"/>
            <w:bottom w:val="none" w:sz="0" w:space="0" w:color="auto"/>
            <w:right w:val="none" w:sz="0" w:space="0" w:color="auto"/>
          </w:divBdr>
        </w:div>
      </w:divsChild>
    </w:div>
    <w:div w:id="853960369">
      <w:bodyDiv w:val="1"/>
      <w:marLeft w:val="0"/>
      <w:marRight w:val="0"/>
      <w:marTop w:val="0"/>
      <w:marBottom w:val="0"/>
      <w:divBdr>
        <w:top w:val="none" w:sz="0" w:space="0" w:color="auto"/>
        <w:left w:val="none" w:sz="0" w:space="0" w:color="auto"/>
        <w:bottom w:val="none" w:sz="0" w:space="0" w:color="auto"/>
        <w:right w:val="none" w:sz="0" w:space="0" w:color="auto"/>
      </w:divBdr>
    </w:div>
    <w:div w:id="1016348947">
      <w:bodyDiv w:val="1"/>
      <w:marLeft w:val="0"/>
      <w:marRight w:val="0"/>
      <w:marTop w:val="0"/>
      <w:marBottom w:val="0"/>
      <w:divBdr>
        <w:top w:val="none" w:sz="0" w:space="0" w:color="auto"/>
        <w:left w:val="none" w:sz="0" w:space="0" w:color="auto"/>
        <w:bottom w:val="none" w:sz="0" w:space="0" w:color="auto"/>
        <w:right w:val="none" w:sz="0" w:space="0" w:color="auto"/>
      </w:divBdr>
    </w:div>
    <w:div w:id="1051466750">
      <w:bodyDiv w:val="1"/>
      <w:marLeft w:val="0"/>
      <w:marRight w:val="0"/>
      <w:marTop w:val="0"/>
      <w:marBottom w:val="0"/>
      <w:divBdr>
        <w:top w:val="none" w:sz="0" w:space="0" w:color="auto"/>
        <w:left w:val="none" w:sz="0" w:space="0" w:color="auto"/>
        <w:bottom w:val="none" w:sz="0" w:space="0" w:color="auto"/>
        <w:right w:val="none" w:sz="0" w:space="0" w:color="auto"/>
      </w:divBdr>
      <w:divsChild>
        <w:div w:id="124206493">
          <w:marLeft w:val="0"/>
          <w:marRight w:val="0"/>
          <w:marTop w:val="0"/>
          <w:marBottom w:val="0"/>
          <w:divBdr>
            <w:top w:val="none" w:sz="0" w:space="0" w:color="auto"/>
            <w:left w:val="none" w:sz="0" w:space="0" w:color="auto"/>
            <w:bottom w:val="none" w:sz="0" w:space="0" w:color="auto"/>
            <w:right w:val="none" w:sz="0" w:space="0" w:color="auto"/>
          </w:divBdr>
        </w:div>
      </w:divsChild>
    </w:div>
    <w:div w:id="1130366518">
      <w:bodyDiv w:val="1"/>
      <w:marLeft w:val="0"/>
      <w:marRight w:val="0"/>
      <w:marTop w:val="0"/>
      <w:marBottom w:val="0"/>
      <w:divBdr>
        <w:top w:val="none" w:sz="0" w:space="0" w:color="auto"/>
        <w:left w:val="none" w:sz="0" w:space="0" w:color="auto"/>
        <w:bottom w:val="none" w:sz="0" w:space="0" w:color="auto"/>
        <w:right w:val="none" w:sz="0" w:space="0" w:color="auto"/>
      </w:divBdr>
      <w:divsChild>
        <w:div w:id="237522878">
          <w:marLeft w:val="0"/>
          <w:marRight w:val="0"/>
          <w:marTop w:val="0"/>
          <w:marBottom w:val="0"/>
          <w:divBdr>
            <w:top w:val="none" w:sz="0" w:space="0" w:color="auto"/>
            <w:left w:val="none" w:sz="0" w:space="0" w:color="auto"/>
            <w:bottom w:val="none" w:sz="0" w:space="0" w:color="auto"/>
            <w:right w:val="none" w:sz="0" w:space="0" w:color="auto"/>
          </w:divBdr>
        </w:div>
      </w:divsChild>
    </w:div>
    <w:div w:id="1301567939">
      <w:bodyDiv w:val="1"/>
      <w:marLeft w:val="0"/>
      <w:marRight w:val="0"/>
      <w:marTop w:val="0"/>
      <w:marBottom w:val="0"/>
      <w:divBdr>
        <w:top w:val="none" w:sz="0" w:space="0" w:color="auto"/>
        <w:left w:val="none" w:sz="0" w:space="0" w:color="auto"/>
        <w:bottom w:val="none" w:sz="0" w:space="0" w:color="auto"/>
        <w:right w:val="none" w:sz="0" w:space="0" w:color="auto"/>
      </w:divBdr>
      <w:divsChild>
        <w:div w:id="2007516278">
          <w:marLeft w:val="0"/>
          <w:marRight w:val="0"/>
          <w:marTop w:val="0"/>
          <w:marBottom w:val="0"/>
          <w:divBdr>
            <w:top w:val="none" w:sz="0" w:space="0" w:color="auto"/>
            <w:left w:val="none" w:sz="0" w:space="0" w:color="auto"/>
            <w:bottom w:val="none" w:sz="0" w:space="0" w:color="auto"/>
            <w:right w:val="none" w:sz="0" w:space="0" w:color="auto"/>
          </w:divBdr>
          <w:divsChild>
            <w:div w:id="1962105899">
              <w:marLeft w:val="0"/>
              <w:marRight w:val="0"/>
              <w:marTop w:val="0"/>
              <w:marBottom w:val="0"/>
              <w:divBdr>
                <w:top w:val="none" w:sz="0" w:space="0" w:color="auto"/>
                <w:left w:val="none" w:sz="0" w:space="0" w:color="auto"/>
                <w:bottom w:val="none" w:sz="0" w:space="0" w:color="auto"/>
                <w:right w:val="none" w:sz="0" w:space="0" w:color="auto"/>
              </w:divBdr>
            </w:div>
          </w:divsChild>
        </w:div>
        <w:div w:id="2015379193">
          <w:marLeft w:val="0"/>
          <w:marRight w:val="0"/>
          <w:marTop w:val="0"/>
          <w:marBottom w:val="0"/>
          <w:divBdr>
            <w:top w:val="none" w:sz="0" w:space="0" w:color="auto"/>
            <w:left w:val="none" w:sz="0" w:space="0" w:color="auto"/>
            <w:bottom w:val="none" w:sz="0" w:space="0" w:color="auto"/>
            <w:right w:val="none" w:sz="0" w:space="0" w:color="auto"/>
          </w:divBdr>
          <w:divsChild>
            <w:div w:id="2805029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346666430">
      <w:bodyDiv w:val="1"/>
      <w:marLeft w:val="0"/>
      <w:marRight w:val="0"/>
      <w:marTop w:val="0"/>
      <w:marBottom w:val="0"/>
      <w:divBdr>
        <w:top w:val="none" w:sz="0" w:space="0" w:color="auto"/>
        <w:left w:val="none" w:sz="0" w:space="0" w:color="auto"/>
        <w:bottom w:val="none" w:sz="0" w:space="0" w:color="auto"/>
        <w:right w:val="none" w:sz="0" w:space="0" w:color="auto"/>
      </w:divBdr>
    </w:div>
    <w:div w:id="1372536998">
      <w:bodyDiv w:val="1"/>
      <w:marLeft w:val="0"/>
      <w:marRight w:val="0"/>
      <w:marTop w:val="0"/>
      <w:marBottom w:val="0"/>
      <w:divBdr>
        <w:top w:val="none" w:sz="0" w:space="0" w:color="auto"/>
        <w:left w:val="none" w:sz="0" w:space="0" w:color="auto"/>
        <w:bottom w:val="none" w:sz="0" w:space="0" w:color="auto"/>
        <w:right w:val="none" w:sz="0" w:space="0" w:color="auto"/>
      </w:divBdr>
      <w:divsChild>
        <w:div w:id="1466046975">
          <w:marLeft w:val="0"/>
          <w:marRight w:val="0"/>
          <w:marTop w:val="0"/>
          <w:marBottom w:val="0"/>
          <w:divBdr>
            <w:top w:val="none" w:sz="0" w:space="0" w:color="auto"/>
            <w:left w:val="none" w:sz="0" w:space="0" w:color="auto"/>
            <w:bottom w:val="none" w:sz="0" w:space="0" w:color="auto"/>
            <w:right w:val="none" w:sz="0" w:space="0" w:color="auto"/>
          </w:divBdr>
          <w:divsChild>
            <w:div w:id="2072196689">
              <w:marLeft w:val="0"/>
              <w:marRight w:val="0"/>
              <w:marTop w:val="0"/>
              <w:marBottom w:val="0"/>
              <w:divBdr>
                <w:top w:val="none" w:sz="0" w:space="0" w:color="auto"/>
                <w:left w:val="none" w:sz="0" w:space="0" w:color="auto"/>
                <w:bottom w:val="none" w:sz="0" w:space="0" w:color="auto"/>
                <w:right w:val="none" w:sz="0" w:space="0" w:color="auto"/>
              </w:divBdr>
              <w:divsChild>
                <w:div w:id="2074354944">
                  <w:marLeft w:val="-108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491402990">
      <w:bodyDiv w:val="1"/>
      <w:marLeft w:val="0"/>
      <w:marRight w:val="0"/>
      <w:marTop w:val="0"/>
      <w:marBottom w:val="0"/>
      <w:divBdr>
        <w:top w:val="none" w:sz="0" w:space="0" w:color="auto"/>
        <w:left w:val="none" w:sz="0" w:space="0" w:color="auto"/>
        <w:bottom w:val="none" w:sz="0" w:space="0" w:color="auto"/>
        <w:right w:val="none" w:sz="0" w:space="0" w:color="auto"/>
      </w:divBdr>
    </w:div>
    <w:div w:id="1598902349">
      <w:bodyDiv w:val="1"/>
      <w:marLeft w:val="0"/>
      <w:marRight w:val="0"/>
      <w:marTop w:val="0"/>
      <w:marBottom w:val="0"/>
      <w:divBdr>
        <w:top w:val="none" w:sz="0" w:space="0" w:color="auto"/>
        <w:left w:val="none" w:sz="0" w:space="0" w:color="auto"/>
        <w:bottom w:val="none" w:sz="0" w:space="0" w:color="auto"/>
        <w:right w:val="none" w:sz="0" w:space="0" w:color="auto"/>
      </w:divBdr>
      <w:divsChild>
        <w:div w:id="1275282666">
          <w:marLeft w:val="0"/>
          <w:marRight w:val="0"/>
          <w:marTop w:val="0"/>
          <w:marBottom w:val="0"/>
          <w:divBdr>
            <w:top w:val="none" w:sz="0" w:space="0" w:color="auto"/>
            <w:left w:val="none" w:sz="0" w:space="0" w:color="auto"/>
            <w:bottom w:val="none" w:sz="0" w:space="0" w:color="auto"/>
            <w:right w:val="none" w:sz="0" w:space="0" w:color="auto"/>
          </w:divBdr>
        </w:div>
      </w:divsChild>
    </w:div>
    <w:div w:id="1701779195">
      <w:bodyDiv w:val="1"/>
      <w:marLeft w:val="0"/>
      <w:marRight w:val="0"/>
      <w:marTop w:val="0"/>
      <w:marBottom w:val="0"/>
      <w:divBdr>
        <w:top w:val="none" w:sz="0" w:space="0" w:color="auto"/>
        <w:left w:val="none" w:sz="0" w:space="0" w:color="auto"/>
        <w:bottom w:val="none" w:sz="0" w:space="0" w:color="auto"/>
        <w:right w:val="none" w:sz="0" w:space="0" w:color="auto"/>
      </w:divBdr>
    </w:div>
    <w:div w:id="1759210687">
      <w:bodyDiv w:val="1"/>
      <w:marLeft w:val="0"/>
      <w:marRight w:val="0"/>
      <w:marTop w:val="0"/>
      <w:marBottom w:val="0"/>
      <w:divBdr>
        <w:top w:val="none" w:sz="0" w:space="0" w:color="auto"/>
        <w:left w:val="none" w:sz="0" w:space="0" w:color="auto"/>
        <w:bottom w:val="none" w:sz="0" w:space="0" w:color="auto"/>
        <w:right w:val="none" w:sz="0" w:space="0" w:color="auto"/>
      </w:divBdr>
    </w:div>
    <w:div w:id="1995985329">
      <w:bodyDiv w:val="1"/>
      <w:marLeft w:val="0"/>
      <w:marRight w:val="0"/>
      <w:marTop w:val="0"/>
      <w:marBottom w:val="0"/>
      <w:divBdr>
        <w:top w:val="none" w:sz="0" w:space="0" w:color="auto"/>
        <w:left w:val="none" w:sz="0" w:space="0" w:color="auto"/>
        <w:bottom w:val="none" w:sz="0" w:space="0" w:color="auto"/>
        <w:right w:val="none" w:sz="0" w:space="0" w:color="auto"/>
      </w:divBdr>
      <w:divsChild>
        <w:div w:id="1470228">
          <w:marLeft w:val="0"/>
          <w:marRight w:val="0"/>
          <w:marTop w:val="0"/>
          <w:marBottom w:val="0"/>
          <w:divBdr>
            <w:top w:val="none" w:sz="0" w:space="0" w:color="auto"/>
            <w:left w:val="none" w:sz="0" w:space="0" w:color="auto"/>
            <w:bottom w:val="none" w:sz="0" w:space="0" w:color="auto"/>
            <w:right w:val="none" w:sz="0" w:space="0" w:color="auto"/>
          </w:divBdr>
          <w:divsChild>
            <w:div w:id="708071566">
              <w:marLeft w:val="0"/>
              <w:marRight w:val="0"/>
              <w:marTop w:val="0"/>
              <w:marBottom w:val="0"/>
              <w:divBdr>
                <w:top w:val="none" w:sz="0" w:space="0" w:color="auto"/>
                <w:left w:val="none" w:sz="0" w:space="0" w:color="auto"/>
                <w:bottom w:val="none" w:sz="0" w:space="0" w:color="auto"/>
                <w:right w:val="none" w:sz="0" w:space="0" w:color="auto"/>
              </w:divBdr>
            </w:div>
          </w:divsChild>
        </w:div>
        <w:div w:id="3480317">
          <w:marLeft w:val="0"/>
          <w:marRight w:val="0"/>
          <w:marTop w:val="0"/>
          <w:marBottom w:val="0"/>
          <w:divBdr>
            <w:top w:val="none" w:sz="0" w:space="0" w:color="auto"/>
            <w:left w:val="none" w:sz="0" w:space="0" w:color="auto"/>
            <w:bottom w:val="none" w:sz="0" w:space="0" w:color="auto"/>
            <w:right w:val="none" w:sz="0" w:space="0" w:color="auto"/>
          </w:divBdr>
          <w:divsChild>
            <w:div w:id="1014302467">
              <w:marLeft w:val="0"/>
              <w:marRight w:val="0"/>
              <w:marTop w:val="0"/>
              <w:marBottom w:val="0"/>
              <w:divBdr>
                <w:top w:val="none" w:sz="0" w:space="0" w:color="auto"/>
                <w:left w:val="none" w:sz="0" w:space="0" w:color="auto"/>
                <w:bottom w:val="none" w:sz="0" w:space="0" w:color="auto"/>
                <w:right w:val="none" w:sz="0" w:space="0" w:color="auto"/>
              </w:divBdr>
            </w:div>
          </w:divsChild>
        </w:div>
        <w:div w:id="3826131">
          <w:marLeft w:val="0"/>
          <w:marRight w:val="0"/>
          <w:marTop w:val="0"/>
          <w:marBottom w:val="0"/>
          <w:divBdr>
            <w:top w:val="none" w:sz="0" w:space="0" w:color="auto"/>
            <w:left w:val="none" w:sz="0" w:space="0" w:color="auto"/>
            <w:bottom w:val="none" w:sz="0" w:space="0" w:color="auto"/>
            <w:right w:val="none" w:sz="0" w:space="0" w:color="auto"/>
          </w:divBdr>
          <w:divsChild>
            <w:div w:id="1142968002">
              <w:marLeft w:val="0"/>
              <w:marRight w:val="0"/>
              <w:marTop w:val="0"/>
              <w:marBottom w:val="0"/>
              <w:divBdr>
                <w:top w:val="none" w:sz="0" w:space="0" w:color="auto"/>
                <w:left w:val="none" w:sz="0" w:space="0" w:color="auto"/>
                <w:bottom w:val="none" w:sz="0" w:space="0" w:color="auto"/>
                <w:right w:val="none" w:sz="0" w:space="0" w:color="auto"/>
              </w:divBdr>
            </w:div>
          </w:divsChild>
        </w:div>
        <w:div w:id="5711717">
          <w:marLeft w:val="0"/>
          <w:marRight w:val="0"/>
          <w:marTop w:val="0"/>
          <w:marBottom w:val="0"/>
          <w:divBdr>
            <w:top w:val="none" w:sz="0" w:space="0" w:color="auto"/>
            <w:left w:val="none" w:sz="0" w:space="0" w:color="auto"/>
            <w:bottom w:val="none" w:sz="0" w:space="0" w:color="auto"/>
            <w:right w:val="none" w:sz="0" w:space="0" w:color="auto"/>
          </w:divBdr>
          <w:divsChild>
            <w:div w:id="167138944">
              <w:marLeft w:val="0"/>
              <w:marRight w:val="0"/>
              <w:marTop w:val="0"/>
              <w:marBottom w:val="0"/>
              <w:divBdr>
                <w:top w:val="none" w:sz="0" w:space="0" w:color="auto"/>
                <w:left w:val="none" w:sz="0" w:space="0" w:color="auto"/>
                <w:bottom w:val="none" w:sz="0" w:space="0" w:color="auto"/>
                <w:right w:val="none" w:sz="0" w:space="0" w:color="auto"/>
              </w:divBdr>
            </w:div>
          </w:divsChild>
        </w:div>
        <w:div w:id="26177107">
          <w:marLeft w:val="0"/>
          <w:marRight w:val="0"/>
          <w:marTop w:val="0"/>
          <w:marBottom w:val="0"/>
          <w:divBdr>
            <w:top w:val="none" w:sz="0" w:space="0" w:color="auto"/>
            <w:left w:val="none" w:sz="0" w:space="0" w:color="auto"/>
            <w:bottom w:val="none" w:sz="0" w:space="0" w:color="auto"/>
            <w:right w:val="none" w:sz="0" w:space="0" w:color="auto"/>
          </w:divBdr>
          <w:divsChild>
            <w:div w:id="1881211601">
              <w:marLeft w:val="0"/>
              <w:marRight w:val="0"/>
              <w:marTop w:val="0"/>
              <w:marBottom w:val="0"/>
              <w:divBdr>
                <w:top w:val="none" w:sz="0" w:space="0" w:color="auto"/>
                <w:left w:val="none" w:sz="0" w:space="0" w:color="auto"/>
                <w:bottom w:val="none" w:sz="0" w:space="0" w:color="auto"/>
                <w:right w:val="none" w:sz="0" w:space="0" w:color="auto"/>
              </w:divBdr>
            </w:div>
          </w:divsChild>
        </w:div>
        <w:div w:id="44763074">
          <w:marLeft w:val="0"/>
          <w:marRight w:val="0"/>
          <w:marTop w:val="0"/>
          <w:marBottom w:val="0"/>
          <w:divBdr>
            <w:top w:val="none" w:sz="0" w:space="0" w:color="auto"/>
            <w:left w:val="none" w:sz="0" w:space="0" w:color="auto"/>
            <w:bottom w:val="none" w:sz="0" w:space="0" w:color="auto"/>
            <w:right w:val="none" w:sz="0" w:space="0" w:color="auto"/>
          </w:divBdr>
          <w:divsChild>
            <w:div w:id="782454850">
              <w:marLeft w:val="0"/>
              <w:marRight w:val="0"/>
              <w:marTop w:val="0"/>
              <w:marBottom w:val="0"/>
              <w:divBdr>
                <w:top w:val="none" w:sz="0" w:space="0" w:color="auto"/>
                <w:left w:val="none" w:sz="0" w:space="0" w:color="auto"/>
                <w:bottom w:val="none" w:sz="0" w:space="0" w:color="auto"/>
                <w:right w:val="none" w:sz="0" w:space="0" w:color="auto"/>
              </w:divBdr>
            </w:div>
          </w:divsChild>
        </w:div>
        <w:div w:id="59717679">
          <w:marLeft w:val="0"/>
          <w:marRight w:val="0"/>
          <w:marTop w:val="0"/>
          <w:marBottom w:val="0"/>
          <w:divBdr>
            <w:top w:val="none" w:sz="0" w:space="0" w:color="auto"/>
            <w:left w:val="none" w:sz="0" w:space="0" w:color="auto"/>
            <w:bottom w:val="none" w:sz="0" w:space="0" w:color="auto"/>
            <w:right w:val="none" w:sz="0" w:space="0" w:color="auto"/>
          </w:divBdr>
          <w:divsChild>
            <w:div w:id="1715815245">
              <w:marLeft w:val="0"/>
              <w:marRight w:val="0"/>
              <w:marTop w:val="0"/>
              <w:marBottom w:val="0"/>
              <w:divBdr>
                <w:top w:val="none" w:sz="0" w:space="0" w:color="auto"/>
                <w:left w:val="none" w:sz="0" w:space="0" w:color="auto"/>
                <w:bottom w:val="none" w:sz="0" w:space="0" w:color="auto"/>
                <w:right w:val="none" w:sz="0" w:space="0" w:color="auto"/>
              </w:divBdr>
            </w:div>
          </w:divsChild>
        </w:div>
        <w:div w:id="69892943">
          <w:marLeft w:val="0"/>
          <w:marRight w:val="0"/>
          <w:marTop w:val="0"/>
          <w:marBottom w:val="0"/>
          <w:divBdr>
            <w:top w:val="none" w:sz="0" w:space="0" w:color="auto"/>
            <w:left w:val="none" w:sz="0" w:space="0" w:color="auto"/>
            <w:bottom w:val="none" w:sz="0" w:space="0" w:color="auto"/>
            <w:right w:val="none" w:sz="0" w:space="0" w:color="auto"/>
          </w:divBdr>
          <w:divsChild>
            <w:div w:id="1099956451">
              <w:marLeft w:val="0"/>
              <w:marRight w:val="0"/>
              <w:marTop w:val="0"/>
              <w:marBottom w:val="0"/>
              <w:divBdr>
                <w:top w:val="none" w:sz="0" w:space="0" w:color="auto"/>
                <w:left w:val="none" w:sz="0" w:space="0" w:color="auto"/>
                <w:bottom w:val="none" w:sz="0" w:space="0" w:color="auto"/>
                <w:right w:val="none" w:sz="0" w:space="0" w:color="auto"/>
              </w:divBdr>
            </w:div>
          </w:divsChild>
        </w:div>
        <w:div w:id="80879664">
          <w:marLeft w:val="0"/>
          <w:marRight w:val="0"/>
          <w:marTop w:val="0"/>
          <w:marBottom w:val="0"/>
          <w:divBdr>
            <w:top w:val="none" w:sz="0" w:space="0" w:color="auto"/>
            <w:left w:val="none" w:sz="0" w:space="0" w:color="auto"/>
            <w:bottom w:val="none" w:sz="0" w:space="0" w:color="auto"/>
            <w:right w:val="none" w:sz="0" w:space="0" w:color="auto"/>
          </w:divBdr>
          <w:divsChild>
            <w:div w:id="1858083532">
              <w:marLeft w:val="0"/>
              <w:marRight w:val="0"/>
              <w:marTop w:val="0"/>
              <w:marBottom w:val="0"/>
              <w:divBdr>
                <w:top w:val="none" w:sz="0" w:space="0" w:color="auto"/>
                <w:left w:val="none" w:sz="0" w:space="0" w:color="auto"/>
                <w:bottom w:val="none" w:sz="0" w:space="0" w:color="auto"/>
                <w:right w:val="none" w:sz="0" w:space="0" w:color="auto"/>
              </w:divBdr>
            </w:div>
          </w:divsChild>
        </w:div>
        <w:div w:id="99909339">
          <w:marLeft w:val="0"/>
          <w:marRight w:val="0"/>
          <w:marTop w:val="0"/>
          <w:marBottom w:val="0"/>
          <w:divBdr>
            <w:top w:val="none" w:sz="0" w:space="0" w:color="auto"/>
            <w:left w:val="none" w:sz="0" w:space="0" w:color="auto"/>
            <w:bottom w:val="none" w:sz="0" w:space="0" w:color="auto"/>
            <w:right w:val="none" w:sz="0" w:space="0" w:color="auto"/>
          </w:divBdr>
          <w:divsChild>
            <w:div w:id="1895389801">
              <w:marLeft w:val="0"/>
              <w:marRight w:val="0"/>
              <w:marTop w:val="0"/>
              <w:marBottom w:val="0"/>
              <w:divBdr>
                <w:top w:val="none" w:sz="0" w:space="0" w:color="auto"/>
                <w:left w:val="none" w:sz="0" w:space="0" w:color="auto"/>
                <w:bottom w:val="none" w:sz="0" w:space="0" w:color="auto"/>
                <w:right w:val="none" w:sz="0" w:space="0" w:color="auto"/>
              </w:divBdr>
            </w:div>
          </w:divsChild>
        </w:div>
        <w:div w:id="158430723">
          <w:marLeft w:val="0"/>
          <w:marRight w:val="0"/>
          <w:marTop w:val="0"/>
          <w:marBottom w:val="0"/>
          <w:divBdr>
            <w:top w:val="none" w:sz="0" w:space="0" w:color="auto"/>
            <w:left w:val="none" w:sz="0" w:space="0" w:color="auto"/>
            <w:bottom w:val="none" w:sz="0" w:space="0" w:color="auto"/>
            <w:right w:val="none" w:sz="0" w:space="0" w:color="auto"/>
          </w:divBdr>
          <w:divsChild>
            <w:div w:id="1930189030">
              <w:marLeft w:val="0"/>
              <w:marRight w:val="0"/>
              <w:marTop w:val="0"/>
              <w:marBottom w:val="0"/>
              <w:divBdr>
                <w:top w:val="none" w:sz="0" w:space="0" w:color="auto"/>
                <w:left w:val="none" w:sz="0" w:space="0" w:color="auto"/>
                <w:bottom w:val="none" w:sz="0" w:space="0" w:color="auto"/>
                <w:right w:val="none" w:sz="0" w:space="0" w:color="auto"/>
              </w:divBdr>
            </w:div>
          </w:divsChild>
        </w:div>
        <w:div w:id="165749137">
          <w:marLeft w:val="0"/>
          <w:marRight w:val="0"/>
          <w:marTop w:val="0"/>
          <w:marBottom w:val="0"/>
          <w:divBdr>
            <w:top w:val="none" w:sz="0" w:space="0" w:color="auto"/>
            <w:left w:val="none" w:sz="0" w:space="0" w:color="auto"/>
            <w:bottom w:val="none" w:sz="0" w:space="0" w:color="auto"/>
            <w:right w:val="none" w:sz="0" w:space="0" w:color="auto"/>
          </w:divBdr>
          <w:divsChild>
            <w:div w:id="2022773621">
              <w:marLeft w:val="0"/>
              <w:marRight w:val="0"/>
              <w:marTop w:val="0"/>
              <w:marBottom w:val="0"/>
              <w:divBdr>
                <w:top w:val="none" w:sz="0" w:space="0" w:color="auto"/>
                <w:left w:val="none" w:sz="0" w:space="0" w:color="auto"/>
                <w:bottom w:val="none" w:sz="0" w:space="0" w:color="auto"/>
                <w:right w:val="none" w:sz="0" w:space="0" w:color="auto"/>
              </w:divBdr>
            </w:div>
          </w:divsChild>
        </w:div>
        <w:div w:id="248738932">
          <w:marLeft w:val="0"/>
          <w:marRight w:val="0"/>
          <w:marTop w:val="0"/>
          <w:marBottom w:val="0"/>
          <w:divBdr>
            <w:top w:val="none" w:sz="0" w:space="0" w:color="auto"/>
            <w:left w:val="none" w:sz="0" w:space="0" w:color="auto"/>
            <w:bottom w:val="none" w:sz="0" w:space="0" w:color="auto"/>
            <w:right w:val="none" w:sz="0" w:space="0" w:color="auto"/>
          </w:divBdr>
          <w:divsChild>
            <w:div w:id="1821648669">
              <w:marLeft w:val="0"/>
              <w:marRight w:val="0"/>
              <w:marTop w:val="0"/>
              <w:marBottom w:val="0"/>
              <w:divBdr>
                <w:top w:val="none" w:sz="0" w:space="0" w:color="auto"/>
                <w:left w:val="none" w:sz="0" w:space="0" w:color="auto"/>
                <w:bottom w:val="none" w:sz="0" w:space="0" w:color="auto"/>
                <w:right w:val="none" w:sz="0" w:space="0" w:color="auto"/>
              </w:divBdr>
            </w:div>
          </w:divsChild>
        </w:div>
        <w:div w:id="249197950">
          <w:marLeft w:val="0"/>
          <w:marRight w:val="0"/>
          <w:marTop w:val="0"/>
          <w:marBottom w:val="0"/>
          <w:divBdr>
            <w:top w:val="none" w:sz="0" w:space="0" w:color="auto"/>
            <w:left w:val="none" w:sz="0" w:space="0" w:color="auto"/>
            <w:bottom w:val="none" w:sz="0" w:space="0" w:color="auto"/>
            <w:right w:val="none" w:sz="0" w:space="0" w:color="auto"/>
          </w:divBdr>
          <w:divsChild>
            <w:div w:id="444078602">
              <w:marLeft w:val="0"/>
              <w:marRight w:val="0"/>
              <w:marTop w:val="0"/>
              <w:marBottom w:val="0"/>
              <w:divBdr>
                <w:top w:val="none" w:sz="0" w:space="0" w:color="auto"/>
                <w:left w:val="none" w:sz="0" w:space="0" w:color="auto"/>
                <w:bottom w:val="none" w:sz="0" w:space="0" w:color="auto"/>
                <w:right w:val="none" w:sz="0" w:space="0" w:color="auto"/>
              </w:divBdr>
            </w:div>
          </w:divsChild>
        </w:div>
        <w:div w:id="293218785">
          <w:marLeft w:val="0"/>
          <w:marRight w:val="0"/>
          <w:marTop w:val="0"/>
          <w:marBottom w:val="0"/>
          <w:divBdr>
            <w:top w:val="none" w:sz="0" w:space="0" w:color="auto"/>
            <w:left w:val="none" w:sz="0" w:space="0" w:color="auto"/>
            <w:bottom w:val="none" w:sz="0" w:space="0" w:color="auto"/>
            <w:right w:val="none" w:sz="0" w:space="0" w:color="auto"/>
          </w:divBdr>
          <w:divsChild>
            <w:div w:id="521360831">
              <w:marLeft w:val="0"/>
              <w:marRight w:val="0"/>
              <w:marTop w:val="0"/>
              <w:marBottom w:val="0"/>
              <w:divBdr>
                <w:top w:val="none" w:sz="0" w:space="0" w:color="auto"/>
                <w:left w:val="none" w:sz="0" w:space="0" w:color="auto"/>
                <w:bottom w:val="none" w:sz="0" w:space="0" w:color="auto"/>
                <w:right w:val="none" w:sz="0" w:space="0" w:color="auto"/>
              </w:divBdr>
            </w:div>
          </w:divsChild>
        </w:div>
        <w:div w:id="300186226">
          <w:marLeft w:val="0"/>
          <w:marRight w:val="0"/>
          <w:marTop w:val="0"/>
          <w:marBottom w:val="0"/>
          <w:divBdr>
            <w:top w:val="none" w:sz="0" w:space="0" w:color="auto"/>
            <w:left w:val="none" w:sz="0" w:space="0" w:color="auto"/>
            <w:bottom w:val="none" w:sz="0" w:space="0" w:color="auto"/>
            <w:right w:val="none" w:sz="0" w:space="0" w:color="auto"/>
          </w:divBdr>
          <w:divsChild>
            <w:div w:id="12852056">
              <w:marLeft w:val="0"/>
              <w:marRight w:val="0"/>
              <w:marTop w:val="0"/>
              <w:marBottom w:val="0"/>
              <w:divBdr>
                <w:top w:val="none" w:sz="0" w:space="0" w:color="auto"/>
                <w:left w:val="none" w:sz="0" w:space="0" w:color="auto"/>
                <w:bottom w:val="none" w:sz="0" w:space="0" w:color="auto"/>
                <w:right w:val="none" w:sz="0" w:space="0" w:color="auto"/>
              </w:divBdr>
            </w:div>
          </w:divsChild>
        </w:div>
        <w:div w:id="304356439">
          <w:marLeft w:val="0"/>
          <w:marRight w:val="0"/>
          <w:marTop w:val="0"/>
          <w:marBottom w:val="0"/>
          <w:divBdr>
            <w:top w:val="none" w:sz="0" w:space="0" w:color="auto"/>
            <w:left w:val="none" w:sz="0" w:space="0" w:color="auto"/>
            <w:bottom w:val="none" w:sz="0" w:space="0" w:color="auto"/>
            <w:right w:val="none" w:sz="0" w:space="0" w:color="auto"/>
          </w:divBdr>
          <w:divsChild>
            <w:div w:id="755828513">
              <w:marLeft w:val="0"/>
              <w:marRight w:val="0"/>
              <w:marTop w:val="0"/>
              <w:marBottom w:val="0"/>
              <w:divBdr>
                <w:top w:val="none" w:sz="0" w:space="0" w:color="auto"/>
                <w:left w:val="none" w:sz="0" w:space="0" w:color="auto"/>
                <w:bottom w:val="none" w:sz="0" w:space="0" w:color="auto"/>
                <w:right w:val="none" w:sz="0" w:space="0" w:color="auto"/>
              </w:divBdr>
            </w:div>
          </w:divsChild>
        </w:div>
        <w:div w:id="318770132">
          <w:marLeft w:val="0"/>
          <w:marRight w:val="0"/>
          <w:marTop w:val="0"/>
          <w:marBottom w:val="0"/>
          <w:divBdr>
            <w:top w:val="none" w:sz="0" w:space="0" w:color="auto"/>
            <w:left w:val="none" w:sz="0" w:space="0" w:color="auto"/>
            <w:bottom w:val="none" w:sz="0" w:space="0" w:color="auto"/>
            <w:right w:val="none" w:sz="0" w:space="0" w:color="auto"/>
          </w:divBdr>
          <w:divsChild>
            <w:div w:id="368798524">
              <w:marLeft w:val="0"/>
              <w:marRight w:val="0"/>
              <w:marTop w:val="0"/>
              <w:marBottom w:val="0"/>
              <w:divBdr>
                <w:top w:val="none" w:sz="0" w:space="0" w:color="auto"/>
                <w:left w:val="none" w:sz="0" w:space="0" w:color="auto"/>
                <w:bottom w:val="none" w:sz="0" w:space="0" w:color="auto"/>
                <w:right w:val="none" w:sz="0" w:space="0" w:color="auto"/>
              </w:divBdr>
            </w:div>
          </w:divsChild>
        </w:div>
        <w:div w:id="331953166">
          <w:marLeft w:val="0"/>
          <w:marRight w:val="0"/>
          <w:marTop w:val="0"/>
          <w:marBottom w:val="0"/>
          <w:divBdr>
            <w:top w:val="none" w:sz="0" w:space="0" w:color="auto"/>
            <w:left w:val="none" w:sz="0" w:space="0" w:color="auto"/>
            <w:bottom w:val="none" w:sz="0" w:space="0" w:color="auto"/>
            <w:right w:val="none" w:sz="0" w:space="0" w:color="auto"/>
          </w:divBdr>
          <w:divsChild>
            <w:div w:id="1233781143">
              <w:marLeft w:val="0"/>
              <w:marRight w:val="0"/>
              <w:marTop w:val="0"/>
              <w:marBottom w:val="0"/>
              <w:divBdr>
                <w:top w:val="none" w:sz="0" w:space="0" w:color="auto"/>
                <w:left w:val="none" w:sz="0" w:space="0" w:color="auto"/>
                <w:bottom w:val="none" w:sz="0" w:space="0" w:color="auto"/>
                <w:right w:val="none" w:sz="0" w:space="0" w:color="auto"/>
              </w:divBdr>
            </w:div>
          </w:divsChild>
        </w:div>
        <w:div w:id="372190191">
          <w:marLeft w:val="0"/>
          <w:marRight w:val="0"/>
          <w:marTop w:val="0"/>
          <w:marBottom w:val="0"/>
          <w:divBdr>
            <w:top w:val="none" w:sz="0" w:space="0" w:color="auto"/>
            <w:left w:val="none" w:sz="0" w:space="0" w:color="auto"/>
            <w:bottom w:val="none" w:sz="0" w:space="0" w:color="auto"/>
            <w:right w:val="none" w:sz="0" w:space="0" w:color="auto"/>
          </w:divBdr>
          <w:divsChild>
            <w:div w:id="2015763165">
              <w:marLeft w:val="0"/>
              <w:marRight w:val="0"/>
              <w:marTop w:val="0"/>
              <w:marBottom w:val="0"/>
              <w:divBdr>
                <w:top w:val="none" w:sz="0" w:space="0" w:color="auto"/>
                <w:left w:val="none" w:sz="0" w:space="0" w:color="auto"/>
                <w:bottom w:val="none" w:sz="0" w:space="0" w:color="auto"/>
                <w:right w:val="none" w:sz="0" w:space="0" w:color="auto"/>
              </w:divBdr>
            </w:div>
          </w:divsChild>
        </w:div>
        <w:div w:id="410197428">
          <w:marLeft w:val="0"/>
          <w:marRight w:val="0"/>
          <w:marTop w:val="0"/>
          <w:marBottom w:val="0"/>
          <w:divBdr>
            <w:top w:val="none" w:sz="0" w:space="0" w:color="auto"/>
            <w:left w:val="none" w:sz="0" w:space="0" w:color="auto"/>
            <w:bottom w:val="none" w:sz="0" w:space="0" w:color="auto"/>
            <w:right w:val="none" w:sz="0" w:space="0" w:color="auto"/>
          </w:divBdr>
          <w:divsChild>
            <w:div w:id="401872791">
              <w:marLeft w:val="0"/>
              <w:marRight w:val="0"/>
              <w:marTop w:val="0"/>
              <w:marBottom w:val="0"/>
              <w:divBdr>
                <w:top w:val="none" w:sz="0" w:space="0" w:color="auto"/>
                <w:left w:val="none" w:sz="0" w:space="0" w:color="auto"/>
                <w:bottom w:val="none" w:sz="0" w:space="0" w:color="auto"/>
                <w:right w:val="none" w:sz="0" w:space="0" w:color="auto"/>
              </w:divBdr>
            </w:div>
          </w:divsChild>
        </w:div>
        <w:div w:id="422608180">
          <w:marLeft w:val="0"/>
          <w:marRight w:val="0"/>
          <w:marTop w:val="0"/>
          <w:marBottom w:val="0"/>
          <w:divBdr>
            <w:top w:val="none" w:sz="0" w:space="0" w:color="auto"/>
            <w:left w:val="none" w:sz="0" w:space="0" w:color="auto"/>
            <w:bottom w:val="none" w:sz="0" w:space="0" w:color="auto"/>
            <w:right w:val="none" w:sz="0" w:space="0" w:color="auto"/>
          </w:divBdr>
          <w:divsChild>
            <w:div w:id="279461993">
              <w:marLeft w:val="0"/>
              <w:marRight w:val="0"/>
              <w:marTop w:val="0"/>
              <w:marBottom w:val="0"/>
              <w:divBdr>
                <w:top w:val="none" w:sz="0" w:space="0" w:color="auto"/>
                <w:left w:val="none" w:sz="0" w:space="0" w:color="auto"/>
                <w:bottom w:val="none" w:sz="0" w:space="0" w:color="auto"/>
                <w:right w:val="none" w:sz="0" w:space="0" w:color="auto"/>
              </w:divBdr>
            </w:div>
          </w:divsChild>
        </w:div>
        <w:div w:id="423651796">
          <w:marLeft w:val="0"/>
          <w:marRight w:val="0"/>
          <w:marTop w:val="0"/>
          <w:marBottom w:val="0"/>
          <w:divBdr>
            <w:top w:val="none" w:sz="0" w:space="0" w:color="auto"/>
            <w:left w:val="none" w:sz="0" w:space="0" w:color="auto"/>
            <w:bottom w:val="none" w:sz="0" w:space="0" w:color="auto"/>
            <w:right w:val="none" w:sz="0" w:space="0" w:color="auto"/>
          </w:divBdr>
          <w:divsChild>
            <w:div w:id="526331077">
              <w:marLeft w:val="0"/>
              <w:marRight w:val="0"/>
              <w:marTop w:val="0"/>
              <w:marBottom w:val="0"/>
              <w:divBdr>
                <w:top w:val="none" w:sz="0" w:space="0" w:color="auto"/>
                <w:left w:val="none" w:sz="0" w:space="0" w:color="auto"/>
                <w:bottom w:val="none" w:sz="0" w:space="0" w:color="auto"/>
                <w:right w:val="none" w:sz="0" w:space="0" w:color="auto"/>
              </w:divBdr>
            </w:div>
          </w:divsChild>
        </w:div>
        <w:div w:id="451822460">
          <w:marLeft w:val="0"/>
          <w:marRight w:val="0"/>
          <w:marTop w:val="0"/>
          <w:marBottom w:val="0"/>
          <w:divBdr>
            <w:top w:val="none" w:sz="0" w:space="0" w:color="auto"/>
            <w:left w:val="none" w:sz="0" w:space="0" w:color="auto"/>
            <w:bottom w:val="none" w:sz="0" w:space="0" w:color="auto"/>
            <w:right w:val="none" w:sz="0" w:space="0" w:color="auto"/>
          </w:divBdr>
          <w:divsChild>
            <w:div w:id="1362242777">
              <w:marLeft w:val="0"/>
              <w:marRight w:val="0"/>
              <w:marTop w:val="0"/>
              <w:marBottom w:val="0"/>
              <w:divBdr>
                <w:top w:val="none" w:sz="0" w:space="0" w:color="auto"/>
                <w:left w:val="none" w:sz="0" w:space="0" w:color="auto"/>
                <w:bottom w:val="none" w:sz="0" w:space="0" w:color="auto"/>
                <w:right w:val="none" w:sz="0" w:space="0" w:color="auto"/>
              </w:divBdr>
            </w:div>
          </w:divsChild>
        </w:div>
        <w:div w:id="486937354">
          <w:marLeft w:val="0"/>
          <w:marRight w:val="0"/>
          <w:marTop w:val="0"/>
          <w:marBottom w:val="0"/>
          <w:divBdr>
            <w:top w:val="none" w:sz="0" w:space="0" w:color="auto"/>
            <w:left w:val="none" w:sz="0" w:space="0" w:color="auto"/>
            <w:bottom w:val="none" w:sz="0" w:space="0" w:color="auto"/>
            <w:right w:val="none" w:sz="0" w:space="0" w:color="auto"/>
          </w:divBdr>
          <w:divsChild>
            <w:div w:id="275335804">
              <w:marLeft w:val="0"/>
              <w:marRight w:val="0"/>
              <w:marTop w:val="0"/>
              <w:marBottom w:val="0"/>
              <w:divBdr>
                <w:top w:val="none" w:sz="0" w:space="0" w:color="auto"/>
                <w:left w:val="none" w:sz="0" w:space="0" w:color="auto"/>
                <w:bottom w:val="none" w:sz="0" w:space="0" w:color="auto"/>
                <w:right w:val="none" w:sz="0" w:space="0" w:color="auto"/>
              </w:divBdr>
            </w:div>
          </w:divsChild>
        </w:div>
        <w:div w:id="520125041">
          <w:marLeft w:val="0"/>
          <w:marRight w:val="0"/>
          <w:marTop w:val="0"/>
          <w:marBottom w:val="0"/>
          <w:divBdr>
            <w:top w:val="none" w:sz="0" w:space="0" w:color="auto"/>
            <w:left w:val="none" w:sz="0" w:space="0" w:color="auto"/>
            <w:bottom w:val="none" w:sz="0" w:space="0" w:color="auto"/>
            <w:right w:val="none" w:sz="0" w:space="0" w:color="auto"/>
          </w:divBdr>
          <w:divsChild>
            <w:div w:id="289943669">
              <w:marLeft w:val="0"/>
              <w:marRight w:val="0"/>
              <w:marTop w:val="0"/>
              <w:marBottom w:val="0"/>
              <w:divBdr>
                <w:top w:val="none" w:sz="0" w:space="0" w:color="auto"/>
                <w:left w:val="none" w:sz="0" w:space="0" w:color="auto"/>
                <w:bottom w:val="none" w:sz="0" w:space="0" w:color="auto"/>
                <w:right w:val="none" w:sz="0" w:space="0" w:color="auto"/>
              </w:divBdr>
            </w:div>
          </w:divsChild>
        </w:div>
        <w:div w:id="532960579">
          <w:marLeft w:val="0"/>
          <w:marRight w:val="0"/>
          <w:marTop w:val="0"/>
          <w:marBottom w:val="0"/>
          <w:divBdr>
            <w:top w:val="none" w:sz="0" w:space="0" w:color="auto"/>
            <w:left w:val="none" w:sz="0" w:space="0" w:color="auto"/>
            <w:bottom w:val="none" w:sz="0" w:space="0" w:color="auto"/>
            <w:right w:val="none" w:sz="0" w:space="0" w:color="auto"/>
          </w:divBdr>
          <w:divsChild>
            <w:div w:id="125196942">
              <w:marLeft w:val="0"/>
              <w:marRight w:val="0"/>
              <w:marTop w:val="0"/>
              <w:marBottom w:val="0"/>
              <w:divBdr>
                <w:top w:val="none" w:sz="0" w:space="0" w:color="auto"/>
                <w:left w:val="none" w:sz="0" w:space="0" w:color="auto"/>
                <w:bottom w:val="none" w:sz="0" w:space="0" w:color="auto"/>
                <w:right w:val="none" w:sz="0" w:space="0" w:color="auto"/>
              </w:divBdr>
            </w:div>
          </w:divsChild>
        </w:div>
        <w:div w:id="549924675">
          <w:marLeft w:val="0"/>
          <w:marRight w:val="0"/>
          <w:marTop w:val="0"/>
          <w:marBottom w:val="0"/>
          <w:divBdr>
            <w:top w:val="none" w:sz="0" w:space="0" w:color="auto"/>
            <w:left w:val="none" w:sz="0" w:space="0" w:color="auto"/>
            <w:bottom w:val="none" w:sz="0" w:space="0" w:color="auto"/>
            <w:right w:val="none" w:sz="0" w:space="0" w:color="auto"/>
          </w:divBdr>
          <w:divsChild>
            <w:div w:id="2047873880">
              <w:marLeft w:val="0"/>
              <w:marRight w:val="0"/>
              <w:marTop w:val="0"/>
              <w:marBottom w:val="0"/>
              <w:divBdr>
                <w:top w:val="none" w:sz="0" w:space="0" w:color="auto"/>
                <w:left w:val="none" w:sz="0" w:space="0" w:color="auto"/>
                <w:bottom w:val="none" w:sz="0" w:space="0" w:color="auto"/>
                <w:right w:val="none" w:sz="0" w:space="0" w:color="auto"/>
              </w:divBdr>
            </w:div>
          </w:divsChild>
        </w:div>
        <w:div w:id="608196517">
          <w:marLeft w:val="0"/>
          <w:marRight w:val="0"/>
          <w:marTop w:val="0"/>
          <w:marBottom w:val="0"/>
          <w:divBdr>
            <w:top w:val="none" w:sz="0" w:space="0" w:color="auto"/>
            <w:left w:val="none" w:sz="0" w:space="0" w:color="auto"/>
            <w:bottom w:val="none" w:sz="0" w:space="0" w:color="auto"/>
            <w:right w:val="none" w:sz="0" w:space="0" w:color="auto"/>
          </w:divBdr>
          <w:divsChild>
            <w:div w:id="456610863">
              <w:marLeft w:val="0"/>
              <w:marRight w:val="0"/>
              <w:marTop w:val="0"/>
              <w:marBottom w:val="0"/>
              <w:divBdr>
                <w:top w:val="none" w:sz="0" w:space="0" w:color="auto"/>
                <w:left w:val="none" w:sz="0" w:space="0" w:color="auto"/>
                <w:bottom w:val="none" w:sz="0" w:space="0" w:color="auto"/>
                <w:right w:val="none" w:sz="0" w:space="0" w:color="auto"/>
              </w:divBdr>
            </w:div>
          </w:divsChild>
        </w:div>
        <w:div w:id="610816459">
          <w:marLeft w:val="0"/>
          <w:marRight w:val="0"/>
          <w:marTop w:val="0"/>
          <w:marBottom w:val="0"/>
          <w:divBdr>
            <w:top w:val="none" w:sz="0" w:space="0" w:color="auto"/>
            <w:left w:val="none" w:sz="0" w:space="0" w:color="auto"/>
            <w:bottom w:val="none" w:sz="0" w:space="0" w:color="auto"/>
            <w:right w:val="none" w:sz="0" w:space="0" w:color="auto"/>
          </w:divBdr>
          <w:divsChild>
            <w:div w:id="2073505596">
              <w:marLeft w:val="0"/>
              <w:marRight w:val="0"/>
              <w:marTop w:val="0"/>
              <w:marBottom w:val="0"/>
              <w:divBdr>
                <w:top w:val="none" w:sz="0" w:space="0" w:color="auto"/>
                <w:left w:val="none" w:sz="0" w:space="0" w:color="auto"/>
                <w:bottom w:val="none" w:sz="0" w:space="0" w:color="auto"/>
                <w:right w:val="none" w:sz="0" w:space="0" w:color="auto"/>
              </w:divBdr>
            </w:div>
          </w:divsChild>
        </w:div>
        <w:div w:id="611478884">
          <w:marLeft w:val="0"/>
          <w:marRight w:val="0"/>
          <w:marTop w:val="0"/>
          <w:marBottom w:val="0"/>
          <w:divBdr>
            <w:top w:val="none" w:sz="0" w:space="0" w:color="auto"/>
            <w:left w:val="none" w:sz="0" w:space="0" w:color="auto"/>
            <w:bottom w:val="none" w:sz="0" w:space="0" w:color="auto"/>
            <w:right w:val="none" w:sz="0" w:space="0" w:color="auto"/>
          </w:divBdr>
          <w:divsChild>
            <w:div w:id="2137797603">
              <w:marLeft w:val="0"/>
              <w:marRight w:val="0"/>
              <w:marTop w:val="0"/>
              <w:marBottom w:val="0"/>
              <w:divBdr>
                <w:top w:val="none" w:sz="0" w:space="0" w:color="auto"/>
                <w:left w:val="none" w:sz="0" w:space="0" w:color="auto"/>
                <w:bottom w:val="none" w:sz="0" w:space="0" w:color="auto"/>
                <w:right w:val="none" w:sz="0" w:space="0" w:color="auto"/>
              </w:divBdr>
            </w:div>
          </w:divsChild>
        </w:div>
        <w:div w:id="623468339">
          <w:marLeft w:val="0"/>
          <w:marRight w:val="0"/>
          <w:marTop w:val="0"/>
          <w:marBottom w:val="0"/>
          <w:divBdr>
            <w:top w:val="none" w:sz="0" w:space="0" w:color="auto"/>
            <w:left w:val="none" w:sz="0" w:space="0" w:color="auto"/>
            <w:bottom w:val="none" w:sz="0" w:space="0" w:color="auto"/>
            <w:right w:val="none" w:sz="0" w:space="0" w:color="auto"/>
          </w:divBdr>
          <w:divsChild>
            <w:div w:id="2144080905">
              <w:marLeft w:val="0"/>
              <w:marRight w:val="0"/>
              <w:marTop w:val="0"/>
              <w:marBottom w:val="0"/>
              <w:divBdr>
                <w:top w:val="none" w:sz="0" w:space="0" w:color="auto"/>
                <w:left w:val="none" w:sz="0" w:space="0" w:color="auto"/>
                <w:bottom w:val="none" w:sz="0" w:space="0" w:color="auto"/>
                <w:right w:val="none" w:sz="0" w:space="0" w:color="auto"/>
              </w:divBdr>
            </w:div>
          </w:divsChild>
        </w:div>
        <w:div w:id="643237149">
          <w:marLeft w:val="0"/>
          <w:marRight w:val="0"/>
          <w:marTop w:val="0"/>
          <w:marBottom w:val="0"/>
          <w:divBdr>
            <w:top w:val="none" w:sz="0" w:space="0" w:color="auto"/>
            <w:left w:val="none" w:sz="0" w:space="0" w:color="auto"/>
            <w:bottom w:val="none" w:sz="0" w:space="0" w:color="auto"/>
            <w:right w:val="none" w:sz="0" w:space="0" w:color="auto"/>
          </w:divBdr>
          <w:divsChild>
            <w:div w:id="242759438">
              <w:marLeft w:val="0"/>
              <w:marRight w:val="0"/>
              <w:marTop w:val="0"/>
              <w:marBottom w:val="0"/>
              <w:divBdr>
                <w:top w:val="none" w:sz="0" w:space="0" w:color="auto"/>
                <w:left w:val="none" w:sz="0" w:space="0" w:color="auto"/>
                <w:bottom w:val="none" w:sz="0" w:space="0" w:color="auto"/>
                <w:right w:val="none" w:sz="0" w:space="0" w:color="auto"/>
              </w:divBdr>
            </w:div>
          </w:divsChild>
        </w:div>
        <w:div w:id="668800090">
          <w:marLeft w:val="0"/>
          <w:marRight w:val="0"/>
          <w:marTop w:val="0"/>
          <w:marBottom w:val="0"/>
          <w:divBdr>
            <w:top w:val="none" w:sz="0" w:space="0" w:color="auto"/>
            <w:left w:val="none" w:sz="0" w:space="0" w:color="auto"/>
            <w:bottom w:val="none" w:sz="0" w:space="0" w:color="auto"/>
            <w:right w:val="none" w:sz="0" w:space="0" w:color="auto"/>
          </w:divBdr>
          <w:divsChild>
            <w:div w:id="1902642344">
              <w:marLeft w:val="0"/>
              <w:marRight w:val="0"/>
              <w:marTop w:val="0"/>
              <w:marBottom w:val="0"/>
              <w:divBdr>
                <w:top w:val="none" w:sz="0" w:space="0" w:color="auto"/>
                <w:left w:val="none" w:sz="0" w:space="0" w:color="auto"/>
                <w:bottom w:val="none" w:sz="0" w:space="0" w:color="auto"/>
                <w:right w:val="none" w:sz="0" w:space="0" w:color="auto"/>
              </w:divBdr>
            </w:div>
          </w:divsChild>
        </w:div>
        <w:div w:id="706150642">
          <w:marLeft w:val="0"/>
          <w:marRight w:val="0"/>
          <w:marTop w:val="0"/>
          <w:marBottom w:val="0"/>
          <w:divBdr>
            <w:top w:val="none" w:sz="0" w:space="0" w:color="auto"/>
            <w:left w:val="none" w:sz="0" w:space="0" w:color="auto"/>
            <w:bottom w:val="none" w:sz="0" w:space="0" w:color="auto"/>
            <w:right w:val="none" w:sz="0" w:space="0" w:color="auto"/>
          </w:divBdr>
          <w:divsChild>
            <w:div w:id="795374644">
              <w:marLeft w:val="0"/>
              <w:marRight w:val="0"/>
              <w:marTop w:val="0"/>
              <w:marBottom w:val="0"/>
              <w:divBdr>
                <w:top w:val="none" w:sz="0" w:space="0" w:color="auto"/>
                <w:left w:val="none" w:sz="0" w:space="0" w:color="auto"/>
                <w:bottom w:val="none" w:sz="0" w:space="0" w:color="auto"/>
                <w:right w:val="none" w:sz="0" w:space="0" w:color="auto"/>
              </w:divBdr>
            </w:div>
          </w:divsChild>
        </w:div>
        <w:div w:id="720322078">
          <w:marLeft w:val="0"/>
          <w:marRight w:val="0"/>
          <w:marTop w:val="0"/>
          <w:marBottom w:val="0"/>
          <w:divBdr>
            <w:top w:val="none" w:sz="0" w:space="0" w:color="auto"/>
            <w:left w:val="none" w:sz="0" w:space="0" w:color="auto"/>
            <w:bottom w:val="none" w:sz="0" w:space="0" w:color="auto"/>
            <w:right w:val="none" w:sz="0" w:space="0" w:color="auto"/>
          </w:divBdr>
          <w:divsChild>
            <w:div w:id="1482042495">
              <w:marLeft w:val="0"/>
              <w:marRight w:val="0"/>
              <w:marTop w:val="0"/>
              <w:marBottom w:val="0"/>
              <w:divBdr>
                <w:top w:val="none" w:sz="0" w:space="0" w:color="auto"/>
                <w:left w:val="none" w:sz="0" w:space="0" w:color="auto"/>
                <w:bottom w:val="none" w:sz="0" w:space="0" w:color="auto"/>
                <w:right w:val="none" w:sz="0" w:space="0" w:color="auto"/>
              </w:divBdr>
            </w:div>
          </w:divsChild>
        </w:div>
        <w:div w:id="770321799">
          <w:marLeft w:val="0"/>
          <w:marRight w:val="0"/>
          <w:marTop w:val="0"/>
          <w:marBottom w:val="0"/>
          <w:divBdr>
            <w:top w:val="none" w:sz="0" w:space="0" w:color="auto"/>
            <w:left w:val="none" w:sz="0" w:space="0" w:color="auto"/>
            <w:bottom w:val="none" w:sz="0" w:space="0" w:color="auto"/>
            <w:right w:val="none" w:sz="0" w:space="0" w:color="auto"/>
          </w:divBdr>
          <w:divsChild>
            <w:div w:id="1863206054">
              <w:marLeft w:val="0"/>
              <w:marRight w:val="0"/>
              <w:marTop w:val="0"/>
              <w:marBottom w:val="0"/>
              <w:divBdr>
                <w:top w:val="none" w:sz="0" w:space="0" w:color="auto"/>
                <w:left w:val="none" w:sz="0" w:space="0" w:color="auto"/>
                <w:bottom w:val="none" w:sz="0" w:space="0" w:color="auto"/>
                <w:right w:val="none" w:sz="0" w:space="0" w:color="auto"/>
              </w:divBdr>
            </w:div>
          </w:divsChild>
        </w:div>
        <w:div w:id="781195530">
          <w:marLeft w:val="0"/>
          <w:marRight w:val="0"/>
          <w:marTop w:val="0"/>
          <w:marBottom w:val="0"/>
          <w:divBdr>
            <w:top w:val="none" w:sz="0" w:space="0" w:color="auto"/>
            <w:left w:val="none" w:sz="0" w:space="0" w:color="auto"/>
            <w:bottom w:val="none" w:sz="0" w:space="0" w:color="auto"/>
            <w:right w:val="none" w:sz="0" w:space="0" w:color="auto"/>
          </w:divBdr>
          <w:divsChild>
            <w:div w:id="1765150212">
              <w:marLeft w:val="0"/>
              <w:marRight w:val="0"/>
              <w:marTop w:val="0"/>
              <w:marBottom w:val="0"/>
              <w:divBdr>
                <w:top w:val="none" w:sz="0" w:space="0" w:color="auto"/>
                <w:left w:val="none" w:sz="0" w:space="0" w:color="auto"/>
                <w:bottom w:val="none" w:sz="0" w:space="0" w:color="auto"/>
                <w:right w:val="none" w:sz="0" w:space="0" w:color="auto"/>
              </w:divBdr>
            </w:div>
          </w:divsChild>
        </w:div>
        <w:div w:id="811554618">
          <w:marLeft w:val="0"/>
          <w:marRight w:val="0"/>
          <w:marTop w:val="0"/>
          <w:marBottom w:val="0"/>
          <w:divBdr>
            <w:top w:val="none" w:sz="0" w:space="0" w:color="auto"/>
            <w:left w:val="none" w:sz="0" w:space="0" w:color="auto"/>
            <w:bottom w:val="none" w:sz="0" w:space="0" w:color="auto"/>
            <w:right w:val="none" w:sz="0" w:space="0" w:color="auto"/>
          </w:divBdr>
          <w:divsChild>
            <w:div w:id="17119427">
              <w:marLeft w:val="0"/>
              <w:marRight w:val="0"/>
              <w:marTop w:val="0"/>
              <w:marBottom w:val="0"/>
              <w:divBdr>
                <w:top w:val="none" w:sz="0" w:space="0" w:color="auto"/>
                <w:left w:val="none" w:sz="0" w:space="0" w:color="auto"/>
                <w:bottom w:val="none" w:sz="0" w:space="0" w:color="auto"/>
                <w:right w:val="none" w:sz="0" w:space="0" w:color="auto"/>
              </w:divBdr>
            </w:div>
          </w:divsChild>
        </w:div>
        <w:div w:id="829373750">
          <w:marLeft w:val="0"/>
          <w:marRight w:val="0"/>
          <w:marTop w:val="0"/>
          <w:marBottom w:val="0"/>
          <w:divBdr>
            <w:top w:val="none" w:sz="0" w:space="0" w:color="auto"/>
            <w:left w:val="none" w:sz="0" w:space="0" w:color="auto"/>
            <w:bottom w:val="none" w:sz="0" w:space="0" w:color="auto"/>
            <w:right w:val="none" w:sz="0" w:space="0" w:color="auto"/>
          </w:divBdr>
          <w:divsChild>
            <w:div w:id="2003970669">
              <w:marLeft w:val="0"/>
              <w:marRight w:val="0"/>
              <w:marTop w:val="0"/>
              <w:marBottom w:val="0"/>
              <w:divBdr>
                <w:top w:val="none" w:sz="0" w:space="0" w:color="auto"/>
                <w:left w:val="none" w:sz="0" w:space="0" w:color="auto"/>
                <w:bottom w:val="none" w:sz="0" w:space="0" w:color="auto"/>
                <w:right w:val="none" w:sz="0" w:space="0" w:color="auto"/>
              </w:divBdr>
            </w:div>
          </w:divsChild>
        </w:div>
        <w:div w:id="832599095">
          <w:marLeft w:val="0"/>
          <w:marRight w:val="0"/>
          <w:marTop w:val="0"/>
          <w:marBottom w:val="0"/>
          <w:divBdr>
            <w:top w:val="none" w:sz="0" w:space="0" w:color="auto"/>
            <w:left w:val="none" w:sz="0" w:space="0" w:color="auto"/>
            <w:bottom w:val="none" w:sz="0" w:space="0" w:color="auto"/>
            <w:right w:val="none" w:sz="0" w:space="0" w:color="auto"/>
          </w:divBdr>
          <w:divsChild>
            <w:div w:id="1448964599">
              <w:marLeft w:val="0"/>
              <w:marRight w:val="0"/>
              <w:marTop w:val="0"/>
              <w:marBottom w:val="0"/>
              <w:divBdr>
                <w:top w:val="none" w:sz="0" w:space="0" w:color="auto"/>
                <w:left w:val="none" w:sz="0" w:space="0" w:color="auto"/>
                <w:bottom w:val="none" w:sz="0" w:space="0" w:color="auto"/>
                <w:right w:val="none" w:sz="0" w:space="0" w:color="auto"/>
              </w:divBdr>
            </w:div>
          </w:divsChild>
        </w:div>
        <w:div w:id="853302092">
          <w:marLeft w:val="0"/>
          <w:marRight w:val="0"/>
          <w:marTop w:val="0"/>
          <w:marBottom w:val="0"/>
          <w:divBdr>
            <w:top w:val="none" w:sz="0" w:space="0" w:color="auto"/>
            <w:left w:val="none" w:sz="0" w:space="0" w:color="auto"/>
            <w:bottom w:val="none" w:sz="0" w:space="0" w:color="auto"/>
            <w:right w:val="none" w:sz="0" w:space="0" w:color="auto"/>
          </w:divBdr>
          <w:divsChild>
            <w:div w:id="274675463">
              <w:marLeft w:val="0"/>
              <w:marRight w:val="0"/>
              <w:marTop w:val="0"/>
              <w:marBottom w:val="0"/>
              <w:divBdr>
                <w:top w:val="none" w:sz="0" w:space="0" w:color="auto"/>
                <w:left w:val="none" w:sz="0" w:space="0" w:color="auto"/>
                <w:bottom w:val="none" w:sz="0" w:space="0" w:color="auto"/>
                <w:right w:val="none" w:sz="0" w:space="0" w:color="auto"/>
              </w:divBdr>
            </w:div>
          </w:divsChild>
        </w:div>
        <w:div w:id="880896604">
          <w:marLeft w:val="0"/>
          <w:marRight w:val="0"/>
          <w:marTop w:val="0"/>
          <w:marBottom w:val="0"/>
          <w:divBdr>
            <w:top w:val="none" w:sz="0" w:space="0" w:color="auto"/>
            <w:left w:val="none" w:sz="0" w:space="0" w:color="auto"/>
            <w:bottom w:val="none" w:sz="0" w:space="0" w:color="auto"/>
            <w:right w:val="none" w:sz="0" w:space="0" w:color="auto"/>
          </w:divBdr>
          <w:divsChild>
            <w:div w:id="72554272">
              <w:marLeft w:val="0"/>
              <w:marRight w:val="0"/>
              <w:marTop w:val="0"/>
              <w:marBottom w:val="0"/>
              <w:divBdr>
                <w:top w:val="none" w:sz="0" w:space="0" w:color="auto"/>
                <w:left w:val="none" w:sz="0" w:space="0" w:color="auto"/>
                <w:bottom w:val="none" w:sz="0" w:space="0" w:color="auto"/>
                <w:right w:val="none" w:sz="0" w:space="0" w:color="auto"/>
              </w:divBdr>
            </w:div>
          </w:divsChild>
        </w:div>
        <w:div w:id="891620879">
          <w:marLeft w:val="0"/>
          <w:marRight w:val="0"/>
          <w:marTop w:val="0"/>
          <w:marBottom w:val="0"/>
          <w:divBdr>
            <w:top w:val="none" w:sz="0" w:space="0" w:color="auto"/>
            <w:left w:val="none" w:sz="0" w:space="0" w:color="auto"/>
            <w:bottom w:val="none" w:sz="0" w:space="0" w:color="auto"/>
            <w:right w:val="none" w:sz="0" w:space="0" w:color="auto"/>
          </w:divBdr>
          <w:divsChild>
            <w:div w:id="1404568291">
              <w:marLeft w:val="0"/>
              <w:marRight w:val="0"/>
              <w:marTop w:val="0"/>
              <w:marBottom w:val="0"/>
              <w:divBdr>
                <w:top w:val="none" w:sz="0" w:space="0" w:color="auto"/>
                <w:left w:val="none" w:sz="0" w:space="0" w:color="auto"/>
                <w:bottom w:val="none" w:sz="0" w:space="0" w:color="auto"/>
                <w:right w:val="none" w:sz="0" w:space="0" w:color="auto"/>
              </w:divBdr>
            </w:div>
          </w:divsChild>
        </w:div>
        <w:div w:id="913317009">
          <w:marLeft w:val="0"/>
          <w:marRight w:val="0"/>
          <w:marTop w:val="0"/>
          <w:marBottom w:val="0"/>
          <w:divBdr>
            <w:top w:val="none" w:sz="0" w:space="0" w:color="auto"/>
            <w:left w:val="none" w:sz="0" w:space="0" w:color="auto"/>
            <w:bottom w:val="none" w:sz="0" w:space="0" w:color="auto"/>
            <w:right w:val="none" w:sz="0" w:space="0" w:color="auto"/>
          </w:divBdr>
          <w:divsChild>
            <w:div w:id="122969636">
              <w:marLeft w:val="0"/>
              <w:marRight w:val="0"/>
              <w:marTop w:val="0"/>
              <w:marBottom w:val="0"/>
              <w:divBdr>
                <w:top w:val="none" w:sz="0" w:space="0" w:color="auto"/>
                <w:left w:val="none" w:sz="0" w:space="0" w:color="auto"/>
                <w:bottom w:val="none" w:sz="0" w:space="0" w:color="auto"/>
                <w:right w:val="none" w:sz="0" w:space="0" w:color="auto"/>
              </w:divBdr>
            </w:div>
          </w:divsChild>
        </w:div>
        <w:div w:id="921988746">
          <w:marLeft w:val="0"/>
          <w:marRight w:val="0"/>
          <w:marTop w:val="0"/>
          <w:marBottom w:val="0"/>
          <w:divBdr>
            <w:top w:val="none" w:sz="0" w:space="0" w:color="auto"/>
            <w:left w:val="none" w:sz="0" w:space="0" w:color="auto"/>
            <w:bottom w:val="none" w:sz="0" w:space="0" w:color="auto"/>
            <w:right w:val="none" w:sz="0" w:space="0" w:color="auto"/>
          </w:divBdr>
          <w:divsChild>
            <w:div w:id="1479763049">
              <w:marLeft w:val="0"/>
              <w:marRight w:val="0"/>
              <w:marTop w:val="0"/>
              <w:marBottom w:val="0"/>
              <w:divBdr>
                <w:top w:val="none" w:sz="0" w:space="0" w:color="auto"/>
                <w:left w:val="none" w:sz="0" w:space="0" w:color="auto"/>
                <w:bottom w:val="none" w:sz="0" w:space="0" w:color="auto"/>
                <w:right w:val="none" w:sz="0" w:space="0" w:color="auto"/>
              </w:divBdr>
            </w:div>
          </w:divsChild>
        </w:div>
        <w:div w:id="966010713">
          <w:marLeft w:val="0"/>
          <w:marRight w:val="0"/>
          <w:marTop w:val="0"/>
          <w:marBottom w:val="0"/>
          <w:divBdr>
            <w:top w:val="none" w:sz="0" w:space="0" w:color="auto"/>
            <w:left w:val="none" w:sz="0" w:space="0" w:color="auto"/>
            <w:bottom w:val="none" w:sz="0" w:space="0" w:color="auto"/>
            <w:right w:val="none" w:sz="0" w:space="0" w:color="auto"/>
          </w:divBdr>
          <w:divsChild>
            <w:div w:id="1690453505">
              <w:marLeft w:val="0"/>
              <w:marRight w:val="0"/>
              <w:marTop w:val="0"/>
              <w:marBottom w:val="0"/>
              <w:divBdr>
                <w:top w:val="none" w:sz="0" w:space="0" w:color="auto"/>
                <w:left w:val="none" w:sz="0" w:space="0" w:color="auto"/>
                <w:bottom w:val="none" w:sz="0" w:space="0" w:color="auto"/>
                <w:right w:val="none" w:sz="0" w:space="0" w:color="auto"/>
              </w:divBdr>
            </w:div>
          </w:divsChild>
        </w:div>
        <w:div w:id="996156183">
          <w:marLeft w:val="0"/>
          <w:marRight w:val="0"/>
          <w:marTop w:val="0"/>
          <w:marBottom w:val="0"/>
          <w:divBdr>
            <w:top w:val="none" w:sz="0" w:space="0" w:color="auto"/>
            <w:left w:val="none" w:sz="0" w:space="0" w:color="auto"/>
            <w:bottom w:val="none" w:sz="0" w:space="0" w:color="auto"/>
            <w:right w:val="none" w:sz="0" w:space="0" w:color="auto"/>
          </w:divBdr>
          <w:divsChild>
            <w:div w:id="88083301">
              <w:marLeft w:val="0"/>
              <w:marRight w:val="0"/>
              <w:marTop w:val="0"/>
              <w:marBottom w:val="0"/>
              <w:divBdr>
                <w:top w:val="none" w:sz="0" w:space="0" w:color="auto"/>
                <w:left w:val="none" w:sz="0" w:space="0" w:color="auto"/>
                <w:bottom w:val="none" w:sz="0" w:space="0" w:color="auto"/>
                <w:right w:val="none" w:sz="0" w:space="0" w:color="auto"/>
              </w:divBdr>
            </w:div>
          </w:divsChild>
        </w:div>
        <w:div w:id="1001197512">
          <w:marLeft w:val="0"/>
          <w:marRight w:val="0"/>
          <w:marTop w:val="0"/>
          <w:marBottom w:val="0"/>
          <w:divBdr>
            <w:top w:val="none" w:sz="0" w:space="0" w:color="auto"/>
            <w:left w:val="none" w:sz="0" w:space="0" w:color="auto"/>
            <w:bottom w:val="none" w:sz="0" w:space="0" w:color="auto"/>
            <w:right w:val="none" w:sz="0" w:space="0" w:color="auto"/>
          </w:divBdr>
          <w:divsChild>
            <w:div w:id="336035140">
              <w:marLeft w:val="0"/>
              <w:marRight w:val="0"/>
              <w:marTop w:val="0"/>
              <w:marBottom w:val="0"/>
              <w:divBdr>
                <w:top w:val="none" w:sz="0" w:space="0" w:color="auto"/>
                <w:left w:val="none" w:sz="0" w:space="0" w:color="auto"/>
                <w:bottom w:val="none" w:sz="0" w:space="0" w:color="auto"/>
                <w:right w:val="none" w:sz="0" w:space="0" w:color="auto"/>
              </w:divBdr>
            </w:div>
          </w:divsChild>
        </w:div>
        <w:div w:id="1002004421">
          <w:marLeft w:val="0"/>
          <w:marRight w:val="0"/>
          <w:marTop w:val="0"/>
          <w:marBottom w:val="0"/>
          <w:divBdr>
            <w:top w:val="none" w:sz="0" w:space="0" w:color="auto"/>
            <w:left w:val="none" w:sz="0" w:space="0" w:color="auto"/>
            <w:bottom w:val="none" w:sz="0" w:space="0" w:color="auto"/>
            <w:right w:val="none" w:sz="0" w:space="0" w:color="auto"/>
          </w:divBdr>
          <w:divsChild>
            <w:div w:id="360202523">
              <w:marLeft w:val="0"/>
              <w:marRight w:val="0"/>
              <w:marTop w:val="0"/>
              <w:marBottom w:val="0"/>
              <w:divBdr>
                <w:top w:val="none" w:sz="0" w:space="0" w:color="auto"/>
                <w:left w:val="none" w:sz="0" w:space="0" w:color="auto"/>
                <w:bottom w:val="none" w:sz="0" w:space="0" w:color="auto"/>
                <w:right w:val="none" w:sz="0" w:space="0" w:color="auto"/>
              </w:divBdr>
            </w:div>
          </w:divsChild>
        </w:div>
        <w:div w:id="1005132247">
          <w:marLeft w:val="0"/>
          <w:marRight w:val="0"/>
          <w:marTop w:val="0"/>
          <w:marBottom w:val="0"/>
          <w:divBdr>
            <w:top w:val="none" w:sz="0" w:space="0" w:color="auto"/>
            <w:left w:val="none" w:sz="0" w:space="0" w:color="auto"/>
            <w:bottom w:val="none" w:sz="0" w:space="0" w:color="auto"/>
            <w:right w:val="none" w:sz="0" w:space="0" w:color="auto"/>
          </w:divBdr>
          <w:divsChild>
            <w:div w:id="1627615688">
              <w:marLeft w:val="0"/>
              <w:marRight w:val="0"/>
              <w:marTop w:val="0"/>
              <w:marBottom w:val="0"/>
              <w:divBdr>
                <w:top w:val="none" w:sz="0" w:space="0" w:color="auto"/>
                <w:left w:val="none" w:sz="0" w:space="0" w:color="auto"/>
                <w:bottom w:val="none" w:sz="0" w:space="0" w:color="auto"/>
                <w:right w:val="none" w:sz="0" w:space="0" w:color="auto"/>
              </w:divBdr>
            </w:div>
          </w:divsChild>
        </w:div>
        <w:div w:id="1042831196">
          <w:marLeft w:val="0"/>
          <w:marRight w:val="0"/>
          <w:marTop w:val="0"/>
          <w:marBottom w:val="0"/>
          <w:divBdr>
            <w:top w:val="none" w:sz="0" w:space="0" w:color="auto"/>
            <w:left w:val="none" w:sz="0" w:space="0" w:color="auto"/>
            <w:bottom w:val="none" w:sz="0" w:space="0" w:color="auto"/>
            <w:right w:val="none" w:sz="0" w:space="0" w:color="auto"/>
          </w:divBdr>
          <w:divsChild>
            <w:div w:id="1033730772">
              <w:marLeft w:val="0"/>
              <w:marRight w:val="0"/>
              <w:marTop w:val="0"/>
              <w:marBottom w:val="0"/>
              <w:divBdr>
                <w:top w:val="none" w:sz="0" w:space="0" w:color="auto"/>
                <w:left w:val="none" w:sz="0" w:space="0" w:color="auto"/>
                <w:bottom w:val="none" w:sz="0" w:space="0" w:color="auto"/>
                <w:right w:val="none" w:sz="0" w:space="0" w:color="auto"/>
              </w:divBdr>
            </w:div>
          </w:divsChild>
        </w:div>
        <w:div w:id="1130512299">
          <w:marLeft w:val="0"/>
          <w:marRight w:val="0"/>
          <w:marTop w:val="0"/>
          <w:marBottom w:val="0"/>
          <w:divBdr>
            <w:top w:val="none" w:sz="0" w:space="0" w:color="auto"/>
            <w:left w:val="none" w:sz="0" w:space="0" w:color="auto"/>
            <w:bottom w:val="none" w:sz="0" w:space="0" w:color="auto"/>
            <w:right w:val="none" w:sz="0" w:space="0" w:color="auto"/>
          </w:divBdr>
          <w:divsChild>
            <w:div w:id="843275966">
              <w:marLeft w:val="0"/>
              <w:marRight w:val="0"/>
              <w:marTop w:val="0"/>
              <w:marBottom w:val="0"/>
              <w:divBdr>
                <w:top w:val="none" w:sz="0" w:space="0" w:color="auto"/>
                <w:left w:val="none" w:sz="0" w:space="0" w:color="auto"/>
                <w:bottom w:val="none" w:sz="0" w:space="0" w:color="auto"/>
                <w:right w:val="none" w:sz="0" w:space="0" w:color="auto"/>
              </w:divBdr>
            </w:div>
          </w:divsChild>
        </w:div>
        <w:div w:id="1165240152">
          <w:marLeft w:val="0"/>
          <w:marRight w:val="0"/>
          <w:marTop w:val="0"/>
          <w:marBottom w:val="0"/>
          <w:divBdr>
            <w:top w:val="none" w:sz="0" w:space="0" w:color="auto"/>
            <w:left w:val="none" w:sz="0" w:space="0" w:color="auto"/>
            <w:bottom w:val="none" w:sz="0" w:space="0" w:color="auto"/>
            <w:right w:val="none" w:sz="0" w:space="0" w:color="auto"/>
          </w:divBdr>
          <w:divsChild>
            <w:div w:id="908734162">
              <w:marLeft w:val="0"/>
              <w:marRight w:val="0"/>
              <w:marTop w:val="0"/>
              <w:marBottom w:val="0"/>
              <w:divBdr>
                <w:top w:val="none" w:sz="0" w:space="0" w:color="auto"/>
                <w:left w:val="none" w:sz="0" w:space="0" w:color="auto"/>
                <w:bottom w:val="none" w:sz="0" w:space="0" w:color="auto"/>
                <w:right w:val="none" w:sz="0" w:space="0" w:color="auto"/>
              </w:divBdr>
            </w:div>
          </w:divsChild>
        </w:div>
        <w:div w:id="1213928297">
          <w:marLeft w:val="0"/>
          <w:marRight w:val="0"/>
          <w:marTop w:val="0"/>
          <w:marBottom w:val="0"/>
          <w:divBdr>
            <w:top w:val="none" w:sz="0" w:space="0" w:color="auto"/>
            <w:left w:val="none" w:sz="0" w:space="0" w:color="auto"/>
            <w:bottom w:val="none" w:sz="0" w:space="0" w:color="auto"/>
            <w:right w:val="none" w:sz="0" w:space="0" w:color="auto"/>
          </w:divBdr>
          <w:divsChild>
            <w:div w:id="1582837034">
              <w:marLeft w:val="0"/>
              <w:marRight w:val="0"/>
              <w:marTop w:val="0"/>
              <w:marBottom w:val="0"/>
              <w:divBdr>
                <w:top w:val="none" w:sz="0" w:space="0" w:color="auto"/>
                <w:left w:val="none" w:sz="0" w:space="0" w:color="auto"/>
                <w:bottom w:val="none" w:sz="0" w:space="0" w:color="auto"/>
                <w:right w:val="none" w:sz="0" w:space="0" w:color="auto"/>
              </w:divBdr>
            </w:div>
          </w:divsChild>
        </w:div>
        <w:div w:id="1225483677">
          <w:marLeft w:val="0"/>
          <w:marRight w:val="0"/>
          <w:marTop w:val="0"/>
          <w:marBottom w:val="0"/>
          <w:divBdr>
            <w:top w:val="none" w:sz="0" w:space="0" w:color="auto"/>
            <w:left w:val="none" w:sz="0" w:space="0" w:color="auto"/>
            <w:bottom w:val="none" w:sz="0" w:space="0" w:color="auto"/>
            <w:right w:val="none" w:sz="0" w:space="0" w:color="auto"/>
          </w:divBdr>
          <w:divsChild>
            <w:div w:id="43796513">
              <w:marLeft w:val="0"/>
              <w:marRight w:val="0"/>
              <w:marTop w:val="0"/>
              <w:marBottom w:val="0"/>
              <w:divBdr>
                <w:top w:val="none" w:sz="0" w:space="0" w:color="auto"/>
                <w:left w:val="none" w:sz="0" w:space="0" w:color="auto"/>
                <w:bottom w:val="none" w:sz="0" w:space="0" w:color="auto"/>
                <w:right w:val="none" w:sz="0" w:space="0" w:color="auto"/>
              </w:divBdr>
            </w:div>
          </w:divsChild>
        </w:div>
        <w:div w:id="1266184407">
          <w:marLeft w:val="0"/>
          <w:marRight w:val="0"/>
          <w:marTop w:val="0"/>
          <w:marBottom w:val="0"/>
          <w:divBdr>
            <w:top w:val="none" w:sz="0" w:space="0" w:color="auto"/>
            <w:left w:val="none" w:sz="0" w:space="0" w:color="auto"/>
            <w:bottom w:val="none" w:sz="0" w:space="0" w:color="auto"/>
            <w:right w:val="none" w:sz="0" w:space="0" w:color="auto"/>
          </w:divBdr>
          <w:divsChild>
            <w:div w:id="349338761">
              <w:marLeft w:val="0"/>
              <w:marRight w:val="0"/>
              <w:marTop w:val="0"/>
              <w:marBottom w:val="0"/>
              <w:divBdr>
                <w:top w:val="none" w:sz="0" w:space="0" w:color="auto"/>
                <w:left w:val="none" w:sz="0" w:space="0" w:color="auto"/>
                <w:bottom w:val="none" w:sz="0" w:space="0" w:color="auto"/>
                <w:right w:val="none" w:sz="0" w:space="0" w:color="auto"/>
              </w:divBdr>
            </w:div>
          </w:divsChild>
        </w:div>
        <w:div w:id="1266422561">
          <w:marLeft w:val="0"/>
          <w:marRight w:val="0"/>
          <w:marTop w:val="0"/>
          <w:marBottom w:val="0"/>
          <w:divBdr>
            <w:top w:val="none" w:sz="0" w:space="0" w:color="auto"/>
            <w:left w:val="none" w:sz="0" w:space="0" w:color="auto"/>
            <w:bottom w:val="none" w:sz="0" w:space="0" w:color="auto"/>
            <w:right w:val="none" w:sz="0" w:space="0" w:color="auto"/>
          </w:divBdr>
          <w:divsChild>
            <w:div w:id="1335956483">
              <w:marLeft w:val="0"/>
              <w:marRight w:val="0"/>
              <w:marTop w:val="0"/>
              <w:marBottom w:val="0"/>
              <w:divBdr>
                <w:top w:val="none" w:sz="0" w:space="0" w:color="auto"/>
                <w:left w:val="none" w:sz="0" w:space="0" w:color="auto"/>
                <w:bottom w:val="none" w:sz="0" w:space="0" w:color="auto"/>
                <w:right w:val="none" w:sz="0" w:space="0" w:color="auto"/>
              </w:divBdr>
            </w:div>
          </w:divsChild>
        </w:div>
        <w:div w:id="1292436943">
          <w:marLeft w:val="0"/>
          <w:marRight w:val="0"/>
          <w:marTop w:val="0"/>
          <w:marBottom w:val="0"/>
          <w:divBdr>
            <w:top w:val="none" w:sz="0" w:space="0" w:color="auto"/>
            <w:left w:val="none" w:sz="0" w:space="0" w:color="auto"/>
            <w:bottom w:val="none" w:sz="0" w:space="0" w:color="auto"/>
            <w:right w:val="none" w:sz="0" w:space="0" w:color="auto"/>
          </w:divBdr>
          <w:divsChild>
            <w:div w:id="1181898113">
              <w:marLeft w:val="0"/>
              <w:marRight w:val="0"/>
              <w:marTop w:val="0"/>
              <w:marBottom w:val="0"/>
              <w:divBdr>
                <w:top w:val="none" w:sz="0" w:space="0" w:color="auto"/>
                <w:left w:val="none" w:sz="0" w:space="0" w:color="auto"/>
                <w:bottom w:val="none" w:sz="0" w:space="0" w:color="auto"/>
                <w:right w:val="none" w:sz="0" w:space="0" w:color="auto"/>
              </w:divBdr>
            </w:div>
          </w:divsChild>
        </w:div>
        <w:div w:id="1299916032">
          <w:marLeft w:val="0"/>
          <w:marRight w:val="0"/>
          <w:marTop w:val="0"/>
          <w:marBottom w:val="0"/>
          <w:divBdr>
            <w:top w:val="none" w:sz="0" w:space="0" w:color="auto"/>
            <w:left w:val="none" w:sz="0" w:space="0" w:color="auto"/>
            <w:bottom w:val="none" w:sz="0" w:space="0" w:color="auto"/>
            <w:right w:val="none" w:sz="0" w:space="0" w:color="auto"/>
          </w:divBdr>
          <w:divsChild>
            <w:div w:id="1372609438">
              <w:marLeft w:val="0"/>
              <w:marRight w:val="0"/>
              <w:marTop w:val="0"/>
              <w:marBottom w:val="0"/>
              <w:divBdr>
                <w:top w:val="none" w:sz="0" w:space="0" w:color="auto"/>
                <w:left w:val="none" w:sz="0" w:space="0" w:color="auto"/>
                <w:bottom w:val="none" w:sz="0" w:space="0" w:color="auto"/>
                <w:right w:val="none" w:sz="0" w:space="0" w:color="auto"/>
              </w:divBdr>
            </w:div>
          </w:divsChild>
        </w:div>
        <w:div w:id="1317102152">
          <w:marLeft w:val="0"/>
          <w:marRight w:val="0"/>
          <w:marTop w:val="0"/>
          <w:marBottom w:val="0"/>
          <w:divBdr>
            <w:top w:val="none" w:sz="0" w:space="0" w:color="auto"/>
            <w:left w:val="none" w:sz="0" w:space="0" w:color="auto"/>
            <w:bottom w:val="none" w:sz="0" w:space="0" w:color="auto"/>
            <w:right w:val="none" w:sz="0" w:space="0" w:color="auto"/>
          </w:divBdr>
          <w:divsChild>
            <w:div w:id="75833845">
              <w:marLeft w:val="0"/>
              <w:marRight w:val="0"/>
              <w:marTop w:val="0"/>
              <w:marBottom w:val="0"/>
              <w:divBdr>
                <w:top w:val="none" w:sz="0" w:space="0" w:color="auto"/>
                <w:left w:val="none" w:sz="0" w:space="0" w:color="auto"/>
                <w:bottom w:val="none" w:sz="0" w:space="0" w:color="auto"/>
                <w:right w:val="none" w:sz="0" w:space="0" w:color="auto"/>
              </w:divBdr>
            </w:div>
          </w:divsChild>
        </w:div>
        <w:div w:id="1348600733">
          <w:marLeft w:val="0"/>
          <w:marRight w:val="0"/>
          <w:marTop w:val="0"/>
          <w:marBottom w:val="0"/>
          <w:divBdr>
            <w:top w:val="none" w:sz="0" w:space="0" w:color="auto"/>
            <w:left w:val="none" w:sz="0" w:space="0" w:color="auto"/>
            <w:bottom w:val="none" w:sz="0" w:space="0" w:color="auto"/>
            <w:right w:val="none" w:sz="0" w:space="0" w:color="auto"/>
          </w:divBdr>
          <w:divsChild>
            <w:div w:id="1188064759">
              <w:marLeft w:val="0"/>
              <w:marRight w:val="0"/>
              <w:marTop w:val="0"/>
              <w:marBottom w:val="0"/>
              <w:divBdr>
                <w:top w:val="none" w:sz="0" w:space="0" w:color="auto"/>
                <w:left w:val="none" w:sz="0" w:space="0" w:color="auto"/>
                <w:bottom w:val="none" w:sz="0" w:space="0" w:color="auto"/>
                <w:right w:val="none" w:sz="0" w:space="0" w:color="auto"/>
              </w:divBdr>
            </w:div>
          </w:divsChild>
        </w:div>
        <w:div w:id="1370447450">
          <w:marLeft w:val="0"/>
          <w:marRight w:val="0"/>
          <w:marTop w:val="0"/>
          <w:marBottom w:val="0"/>
          <w:divBdr>
            <w:top w:val="none" w:sz="0" w:space="0" w:color="auto"/>
            <w:left w:val="none" w:sz="0" w:space="0" w:color="auto"/>
            <w:bottom w:val="none" w:sz="0" w:space="0" w:color="auto"/>
            <w:right w:val="none" w:sz="0" w:space="0" w:color="auto"/>
          </w:divBdr>
          <w:divsChild>
            <w:div w:id="1447965845">
              <w:marLeft w:val="0"/>
              <w:marRight w:val="0"/>
              <w:marTop w:val="0"/>
              <w:marBottom w:val="0"/>
              <w:divBdr>
                <w:top w:val="none" w:sz="0" w:space="0" w:color="auto"/>
                <w:left w:val="none" w:sz="0" w:space="0" w:color="auto"/>
                <w:bottom w:val="none" w:sz="0" w:space="0" w:color="auto"/>
                <w:right w:val="none" w:sz="0" w:space="0" w:color="auto"/>
              </w:divBdr>
            </w:div>
          </w:divsChild>
        </w:div>
        <w:div w:id="1371102586">
          <w:marLeft w:val="0"/>
          <w:marRight w:val="0"/>
          <w:marTop w:val="0"/>
          <w:marBottom w:val="0"/>
          <w:divBdr>
            <w:top w:val="none" w:sz="0" w:space="0" w:color="auto"/>
            <w:left w:val="none" w:sz="0" w:space="0" w:color="auto"/>
            <w:bottom w:val="none" w:sz="0" w:space="0" w:color="auto"/>
            <w:right w:val="none" w:sz="0" w:space="0" w:color="auto"/>
          </w:divBdr>
          <w:divsChild>
            <w:div w:id="1759447610">
              <w:marLeft w:val="0"/>
              <w:marRight w:val="0"/>
              <w:marTop w:val="0"/>
              <w:marBottom w:val="0"/>
              <w:divBdr>
                <w:top w:val="none" w:sz="0" w:space="0" w:color="auto"/>
                <w:left w:val="none" w:sz="0" w:space="0" w:color="auto"/>
                <w:bottom w:val="none" w:sz="0" w:space="0" w:color="auto"/>
                <w:right w:val="none" w:sz="0" w:space="0" w:color="auto"/>
              </w:divBdr>
            </w:div>
          </w:divsChild>
        </w:div>
        <w:div w:id="1405176263">
          <w:marLeft w:val="0"/>
          <w:marRight w:val="0"/>
          <w:marTop w:val="0"/>
          <w:marBottom w:val="0"/>
          <w:divBdr>
            <w:top w:val="none" w:sz="0" w:space="0" w:color="auto"/>
            <w:left w:val="none" w:sz="0" w:space="0" w:color="auto"/>
            <w:bottom w:val="none" w:sz="0" w:space="0" w:color="auto"/>
            <w:right w:val="none" w:sz="0" w:space="0" w:color="auto"/>
          </w:divBdr>
          <w:divsChild>
            <w:div w:id="1510413953">
              <w:marLeft w:val="0"/>
              <w:marRight w:val="0"/>
              <w:marTop w:val="0"/>
              <w:marBottom w:val="0"/>
              <w:divBdr>
                <w:top w:val="none" w:sz="0" w:space="0" w:color="auto"/>
                <w:left w:val="none" w:sz="0" w:space="0" w:color="auto"/>
                <w:bottom w:val="none" w:sz="0" w:space="0" w:color="auto"/>
                <w:right w:val="none" w:sz="0" w:space="0" w:color="auto"/>
              </w:divBdr>
            </w:div>
          </w:divsChild>
        </w:div>
        <w:div w:id="1429886752">
          <w:marLeft w:val="0"/>
          <w:marRight w:val="0"/>
          <w:marTop w:val="0"/>
          <w:marBottom w:val="0"/>
          <w:divBdr>
            <w:top w:val="none" w:sz="0" w:space="0" w:color="auto"/>
            <w:left w:val="none" w:sz="0" w:space="0" w:color="auto"/>
            <w:bottom w:val="none" w:sz="0" w:space="0" w:color="auto"/>
            <w:right w:val="none" w:sz="0" w:space="0" w:color="auto"/>
          </w:divBdr>
          <w:divsChild>
            <w:div w:id="1801681017">
              <w:marLeft w:val="0"/>
              <w:marRight w:val="0"/>
              <w:marTop w:val="0"/>
              <w:marBottom w:val="0"/>
              <w:divBdr>
                <w:top w:val="none" w:sz="0" w:space="0" w:color="auto"/>
                <w:left w:val="none" w:sz="0" w:space="0" w:color="auto"/>
                <w:bottom w:val="none" w:sz="0" w:space="0" w:color="auto"/>
                <w:right w:val="none" w:sz="0" w:space="0" w:color="auto"/>
              </w:divBdr>
            </w:div>
          </w:divsChild>
        </w:div>
        <w:div w:id="1480532236">
          <w:marLeft w:val="0"/>
          <w:marRight w:val="0"/>
          <w:marTop w:val="0"/>
          <w:marBottom w:val="0"/>
          <w:divBdr>
            <w:top w:val="none" w:sz="0" w:space="0" w:color="auto"/>
            <w:left w:val="none" w:sz="0" w:space="0" w:color="auto"/>
            <w:bottom w:val="none" w:sz="0" w:space="0" w:color="auto"/>
            <w:right w:val="none" w:sz="0" w:space="0" w:color="auto"/>
          </w:divBdr>
          <w:divsChild>
            <w:div w:id="228541801">
              <w:marLeft w:val="0"/>
              <w:marRight w:val="0"/>
              <w:marTop w:val="0"/>
              <w:marBottom w:val="0"/>
              <w:divBdr>
                <w:top w:val="none" w:sz="0" w:space="0" w:color="auto"/>
                <w:left w:val="none" w:sz="0" w:space="0" w:color="auto"/>
                <w:bottom w:val="none" w:sz="0" w:space="0" w:color="auto"/>
                <w:right w:val="none" w:sz="0" w:space="0" w:color="auto"/>
              </w:divBdr>
            </w:div>
          </w:divsChild>
        </w:div>
        <w:div w:id="1481965888">
          <w:marLeft w:val="0"/>
          <w:marRight w:val="0"/>
          <w:marTop w:val="0"/>
          <w:marBottom w:val="0"/>
          <w:divBdr>
            <w:top w:val="none" w:sz="0" w:space="0" w:color="auto"/>
            <w:left w:val="none" w:sz="0" w:space="0" w:color="auto"/>
            <w:bottom w:val="none" w:sz="0" w:space="0" w:color="auto"/>
            <w:right w:val="none" w:sz="0" w:space="0" w:color="auto"/>
          </w:divBdr>
          <w:divsChild>
            <w:div w:id="892544528">
              <w:marLeft w:val="0"/>
              <w:marRight w:val="0"/>
              <w:marTop w:val="0"/>
              <w:marBottom w:val="0"/>
              <w:divBdr>
                <w:top w:val="none" w:sz="0" w:space="0" w:color="auto"/>
                <w:left w:val="none" w:sz="0" w:space="0" w:color="auto"/>
                <w:bottom w:val="none" w:sz="0" w:space="0" w:color="auto"/>
                <w:right w:val="none" w:sz="0" w:space="0" w:color="auto"/>
              </w:divBdr>
            </w:div>
          </w:divsChild>
        </w:div>
        <w:div w:id="1492477652">
          <w:marLeft w:val="0"/>
          <w:marRight w:val="0"/>
          <w:marTop w:val="0"/>
          <w:marBottom w:val="0"/>
          <w:divBdr>
            <w:top w:val="none" w:sz="0" w:space="0" w:color="auto"/>
            <w:left w:val="none" w:sz="0" w:space="0" w:color="auto"/>
            <w:bottom w:val="none" w:sz="0" w:space="0" w:color="auto"/>
            <w:right w:val="none" w:sz="0" w:space="0" w:color="auto"/>
          </w:divBdr>
          <w:divsChild>
            <w:div w:id="378823989">
              <w:marLeft w:val="0"/>
              <w:marRight w:val="0"/>
              <w:marTop w:val="0"/>
              <w:marBottom w:val="0"/>
              <w:divBdr>
                <w:top w:val="none" w:sz="0" w:space="0" w:color="auto"/>
                <w:left w:val="none" w:sz="0" w:space="0" w:color="auto"/>
                <w:bottom w:val="none" w:sz="0" w:space="0" w:color="auto"/>
                <w:right w:val="none" w:sz="0" w:space="0" w:color="auto"/>
              </w:divBdr>
            </w:div>
          </w:divsChild>
        </w:div>
        <w:div w:id="1500997333">
          <w:marLeft w:val="0"/>
          <w:marRight w:val="0"/>
          <w:marTop w:val="0"/>
          <w:marBottom w:val="0"/>
          <w:divBdr>
            <w:top w:val="none" w:sz="0" w:space="0" w:color="auto"/>
            <w:left w:val="none" w:sz="0" w:space="0" w:color="auto"/>
            <w:bottom w:val="none" w:sz="0" w:space="0" w:color="auto"/>
            <w:right w:val="none" w:sz="0" w:space="0" w:color="auto"/>
          </w:divBdr>
          <w:divsChild>
            <w:div w:id="1829007530">
              <w:marLeft w:val="0"/>
              <w:marRight w:val="0"/>
              <w:marTop w:val="0"/>
              <w:marBottom w:val="0"/>
              <w:divBdr>
                <w:top w:val="none" w:sz="0" w:space="0" w:color="auto"/>
                <w:left w:val="none" w:sz="0" w:space="0" w:color="auto"/>
                <w:bottom w:val="none" w:sz="0" w:space="0" w:color="auto"/>
                <w:right w:val="none" w:sz="0" w:space="0" w:color="auto"/>
              </w:divBdr>
            </w:div>
          </w:divsChild>
        </w:div>
        <w:div w:id="1521044236">
          <w:marLeft w:val="0"/>
          <w:marRight w:val="0"/>
          <w:marTop w:val="0"/>
          <w:marBottom w:val="0"/>
          <w:divBdr>
            <w:top w:val="none" w:sz="0" w:space="0" w:color="auto"/>
            <w:left w:val="none" w:sz="0" w:space="0" w:color="auto"/>
            <w:bottom w:val="none" w:sz="0" w:space="0" w:color="auto"/>
            <w:right w:val="none" w:sz="0" w:space="0" w:color="auto"/>
          </w:divBdr>
          <w:divsChild>
            <w:div w:id="1876848170">
              <w:marLeft w:val="0"/>
              <w:marRight w:val="0"/>
              <w:marTop w:val="0"/>
              <w:marBottom w:val="0"/>
              <w:divBdr>
                <w:top w:val="none" w:sz="0" w:space="0" w:color="auto"/>
                <w:left w:val="none" w:sz="0" w:space="0" w:color="auto"/>
                <w:bottom w:val="none" w:sz="0" w:space="0" w:color="auto"/>
                <w:right w:val="none" w:sz="0" w:space="0" w:color="auto"/>
              </w:divBdr>
            </w:div>
          </w:divsChild>
        </w:div>
        <w:div w:id="1543205746">
          <w:marLeft w:val="0"/>
          <w:marRight w:val="0"/>
          <w:marTop w:val="0"/>
          <w:marBottom w:val="0"/>
          <w:divBdr>
            <w:top w:val="none" w:sz="0" w:space="0" w:color="auto"/>
            <w:left w:val="none" w:sz="0" w:space="0" w:color="auto"/>
            <w:bottom w:val="none" w:sz="0" w:space="0" w:color="auto"/>
            <w:right w:val="none" w:sz="0" w:space="0" w:color="auto"/>
          </w:divBdr>
          <w:divsChild>
            <w:div w:id="1820489609">
              <w:marLeft w:val="0"/>
              <w:marRight w:val="0"/>
              <w:marTop w:val="0"/>
              <w:marBottom w:val="0"/>
              <w:divBdr>
                <w:top w:val="none" w:sz="0" w:space="0" w:color="auto"/>
                <w:left w:val="none" w:sz="0" w:space="0" w:color="auto"/>
                <w:bottom w:val="none" w:sz="0" w:space="0" w:color="auto"/>
                <w:right w:val="none" w:sz="0" w:space="0" w:color="auto"/>
              </w:divBdr>
            </w:div>
          </w:divsChild>
        </w:div>
        <w:div w:id="1546405763">
          <w:marLeft w:val="0"/>
          <w:marRight w:val="0"/>
          <w:marTop w:val="0"/>
          <w:marBottom w:val="0"/>
          <w:divBdr>
            <w:top w:val="none" w:sz="0" w:space="0" w:color="auto"/>
            <w:left w:val="none" w:sz="0" w:space="0" w:color="auto"/>
            <w:bottom w:val="none" w:sz="0" w:space="0" w:color="auto"/>
            <w:right w:val="none" w:sz="0" w:space="0" w:color="auto"/>
          </w:divBdr>
          <w:divsChild>
            <w:div w:id="1141966781">
              <w:marLeft w:val="0"/>
              <w:marRight w:val="0"/>
              <w:marTop w:val="0"/>
              <w:marBottom w:val="0"/>
              <w:divBdr>
                <w:top w:val="none" w:sz="0" w:space="0" w:color="auto"/>
                <w:left w:val="none" w:sz="0" w:space="0" w:color="auto"/>
                <w:bottom w:val="none" w:sz="0" w:space="0" w:color="auto"/>
                <w:right w:val="none" w:sz="0" w:space="0" w:color="auto"/>
              </w:divBdr>
            </w:div>
          </w:divsChild>
        </w:div>
        <w:div w:id="1556164770">
          <w:marLeft w:val="0"/>
          <w:marRight w:val="0"/>
          <w:marTop w:val="0"/>
          <w:marBottom w:val="0"/>
          <w:divBdr>
            <w:top w:val="none" w:sz="0" w:space="0" w:color="auto"/>
            <w:left w:val="none" w:sz="0" w:space="0" w:color="auto"/>
            <w:bottom w:val="none" w:sz="0" w:space="0" w:color="auto"/>
            <w:right w:val="none" w:sz="0" w:space="0" w:color="auto"/>
          </w:divBdr>
          <w:divsChild>
            <w:div w:id="1785230296">
              <w:marLeft w:val="0"/>
              <w:marRight w:val="0"/>
              <w:marTop w:val="0"/>
              <w:marBottom w:val="0"/>
              <w:divBdr>
                <w:top w:val="none" w:sz="0" w:space="0" w:color="auto"/>
                <w:left w:val="none" w:sz="0" w:space="0" w:color="auto"/>
                <w:bottom w:val="none" w:sz="0" w:space="0" w:color="auto"/>
                <w:right w:val="none" w:sz="0" w:space="0" w:color="auto"/>
              </w:divBdr>
            </w:div>
          </w:divsChild>
        </w:div>
        <w:div w:id="1578396963">
          <w:marLeft w:val="0"/>
          <w:marRight w:val="0"/>
          <w:marTop w:val="0"/>
          <w:marBottom w:val="0"/>
          <w:divBdr>
            <w:top w:val="none" w:sz="0" w:space="0" w:color="auto"/>
            <w:left w:val="none" w:sz="0" w:space="0" w:color="auto"/>
            <w:bottom w:val="none" w:sz="0" w:space="0" w:color="auto"/>
            <w:right w:val="none" w:sz="0" w:space="0" w:color="auto"/>
          </w:divBdr>
          <w:divsChild>
            <w:div w:id="716011544">
              <w:marLeft w:val="0"/>
              <w:marRight w:val="0"/>
              <w:marTop w:val="0"/>
              <w:marBottom w:val="0"/>
              <w:divBdr>
                <w:top w:val="none" w:sz="0" w:space="0" w:color="auto"/>
                <w:left w:val="none" w:sz="0" w:space="0" w:color="auto"/>
                <w:bottom w:val="none" w:sz="0" w:space="0" w:color="auto"/>
                <w:right w:val="none" w:sz="0" w:space="0" w:color="auto"/>
              </w:divBdr>
            </w:div>
          </w:divsChild>
        </w:div>
        <w:div w:id="1596400768">
          <w:marLeft w:val="0"/>
          <w:marRight w:val="0"/>
          <w:marTop w:val="0"/>
          <w:marBottom w:val="0"/>
          <w:divBdr>
            <w:top w:val="none" w:sz="0" w:space="0" w:color="auto"/>
            <w:left w:val="none" w:sz="0" w:space="0" w:color="auto"/>
            <w:bottom w:val="none" w:sz="0" w:space="0" w:color="auto"/>
            <w:right w:val="none" w:sz="0" w:space="0" w:color="auto"/>
          </w:divBdr>
          <w:divsChild>
            <w:div w:id="669916044">
              <w:marLeft w:val="0"/>
              <w:marRight w:val="0"/>
              <w:marTop w:val="0"/>
              <w:marBottom w:val="0"/>
              <w:divBdr>
                <w:top w:val="none" w:sz="0" w:space="0" w:color="auto"/>
                <w:left w:val="none" w:sz="0" w:space="0" w:color="auto"/>
                <w:bottom w:val="none" w:sz="0" w:space="0" w:color="auto"/>
                <w:right w:val="none" w:sz="0" w:space="0" w:color="auto"/>
              </w:divBdr>
            </w:div>
          </w:divsChild>
        </w:div>
        <w:div w:id="1610579515">
          <w:marLeft w:val="0"/>
          <w:marRight w:val="0"/>
          <w:marTop w:val="0"/>
          <w:marBottom w:val="0"/>
          <w:divBdr>
            <w:top w:val="none" w:sz="0" w:space="0" w:color="auto"/>
            <w:left w:val="none" w:sz="0" w:space="0" w:color="auto"/>
            <w:bottom w:val="none" w:sz="0" w:space="0" w:color="auto"/>
            <w:right w:val="none" w:sz="0" w:space="0" w:color="auto"/>
          </w:divBdr>
          <w:divsChild>
            <w:div w:id="50737448">
              <w:marLeft w:val="0"/>
              <w:marRight w:val="0"/>
              <w:marTop w:val="0"/>
              <w:marBottom w:val="0"/>
              <w:divBdr>
                <w:top w:val="none" w:sz="0" w:space="0" w:color="auto"/>
                <w:left w:val="none" w:sz="0" w:space="0" w:color="auto"/>
                <w:bottom w:val="none" w:sz="0" w:space="0" w:color="auto"/>
                <w:right w:val="none" w:sz="0" w:space="0" w:color="auto"/>
              </w:divBdr>
            </w:div>
          </w:divsChild>
        </w:div>
        <w:div w:id="1616253173">
          <w:marLeft w:val="0"/>
          <w:marRight w:val="0"/>
          <w:marTop w:val="0"/>
          <w:marBottom w:val="0"/>
          <w:divBdr>
            <w:top w:val="none" w:sz="0" w:space="0" w:color="auto"/>
            <w:left w:val="none" w:sz="0" w:space="0" w:color="auto"/>
            <w:bottom w:val="none" w:sz="0" w:space="0" w:color="auto"/>
            <w:right w:val="none" w:sz="0" w:space="0" w:color="auto"/>
          </w:divBdr>
          <w:divsChild>
            <w:div w:id="1439106424">
              <w:marLeft w:val="0"/>
              <w:marRight w:val="0"/>
              <w:marTop w:val="0"/>
              <w:marBottom w:val="0"/>
              <w:divBdr>
                <w:top w:val="none" w:sz="0" w:space="0" w:color="auto"/>
                <w:left w:val="none" w:sz="0" w:space="0" w:color="auto"/>
                <w:bottom w:val="none" w:sz="0" w:space="0" w:color="auto"/>
                <w:right w:val="none" w:sz="0" w:space="0" w:color="auto"/>
              </w:divBdr>
            </w:div>
          </w:divsChild>
        </w:div>
        <w:div w:id="1625112919">
          <w:marLeft w:val="0"/>
          <w:marRight w:val="0"/>
          <w:marTop w:val="0"/>
          <w:marBottom w:val="0"/>
          <w:divBdr>
            <w:top w:val="none" w:sz="0" w:space="0" w:color="auto"/>
            <w:left w:val="none" w:sz="0" w:space="0" w:color="auto"/>
            <w:bottom w:val="none" w:sz="0" w:space="0" w:color="auto"/>
            <w:right w:val="none" w:sz="0" w:space="0" w:color="auto"/>
          </w:divBdr>
          <w:divsChild>
            <w:div w:id="236089241">
              <w:marLeft w:val="0"/>
              <w:marRight w:val="0"/>
              <w:marTop w:val="0"/>
              <w:marBottom w:val="0"/>
              <w:divBdr>
                <w:top w:val="none" w:sz="0" w:space="0" w:color="auto"/>
                <w:left w:val="none" w:sz="0" w:space="0" w:color="auto"/>
                <w:bottom w:val="none" w:sz="0" w:space="0" w:color="auto"/>
                <w:right w:val="none" w:sz="0" w:space="0" w:color="auto"/>
              </w:divBdr>
            </w:div>
          </w:divsChild>
        </w:div>
        <w:div w:id="1625966365">
          <w:marLeft w:val="0"/>
          <w:marRight w:val="0"/>
          <w:marTop w:val="0"/>
          <w:marBottom w:val="0"/>
          <w:divBdr>
            <w:top w:val="none" w:sz="0" w:space="0" w:color="auto"/>
            <w:left w:val="none" w:sz="0" w:space="0" w:color="auto"/>
            <w:bottom w:val="none" w:sz="0" w:space="0" w:color="auto"/>
            <w:right w:val="none" w:sz="0" w:space="0" w:color="auto"/>
          </w:divBdr>
          <w:divsChild>
            <w:div w:id="1440183063">
              <w:marLeft w:val="0"/>
              <w:marRight w:val="0"/>
              <w:marTop w:val="0"/>
              <w:marBottom w:val="0"/>
              <w:divBdr>
                <w:top w:val="none" w:sz="0" w:space="0" w:color="auto"/>
                <w:left w:val="none" w:sz="0" w:space="0" w:color="auto"/>
                <w:bottom w:val="none" w:sz="0" w:space="0" w:color="auto"/>
                <w:right w:val="none" w:sz="0" w:space="0" w:color="auto"/>
              </w:divBdr>
            </w:div>
          </w:divsChild>
        </w:div>
        <w:div w:id="1634289886">
          <w:marLeft w:val="0"/>
          <w:marRight w:val="0"/>
          <w:marTop w:val="0"/>
          <w:marBottom w:val="0"/>
          <w:divBdr>
            <w:top w:val="none" w:sz="0" w:space="0" w:color="auto"/>
            <w:left w:val="none" w:sz="0" w:space="0" w:color="auto"/>
            <w:bottom w:val="none" w:sz="0" w:space="0" w:color="auto"/>
            <w:right w:val="none" w:sz="0" w:space="0" w:color="auto"/>
          </w:divBdr>
          <w:divsChild>
            <w:div w:id="322047500">
              <w:marLeft w:val="0"/>
              <w:marRight w:val="0"/>
              <w:marTop w:val="0"/>
              <w:marBottom w:val="0"/>
              <w:divBdr>
                <w:top w:val="none" w:sz="0" w:space="0" w:color="auto"/>
                <w:left w:val="none" w:sz="0" w:space="0" w:color="auto"/>
                <w:bottom w:val="none" w:sz="0" w:space="0" w:color="auto"/>
                <w:right w:val="none" w:sz="0" w:space="0" w:color="auto"/>
              </w:divBdr>
            </w:div>
          </w:divsChild>
        </w:div>
        <w:div w:id="1643997741">
          <w:marLeft w:val="0"/>
          <w:marRight w:val="0"/>
          <w:marTop w:val="0"/>
          <w:marBottom w:val="0"/>
          <w:divBdr>
            <w:top w:val="none" w:sz="0" w:space="0" w:color="auto"/>
            <w:left w:val="none" w:sz="0" w:space="0" w:color="auto"/>
            <w:bottom w:val="none" w:sz="0" w:space="0" w:color="auto"/>
            <w:right w:val="none" w:sz="0" w:space="0" w:color="auto"/>
          </w:divBdr>
          <w:divsChild>
            <w:div w:id="1082872196">
              <w:marLeft w:val="0"/>
              <w:marRight w:val="0"/>
              <w:marTop w:val="0"/>
              <w:marBottom w:val="0"/>
              <w:divBdr>
                <w:top w:val="none" w:sz="0" w:space="0" w:color="auto"/>
                <w:left w:val="none" w:sz="0" w:space="0" w:color="auto"/>
                <w:bottom w:val="none" w:sz="0" w:space="0" w:color="auto"/>
                <w:right w:val="none" w:sz="0" w:space="0" w:color="auto"/>
              </w:divBdr>
            </w:div>
          </w:divsChild>
        </w:div>
        <w:div w:id="1647663797">
          <w:marLeft w:val="0"/>
          <w:marRight w:val="0"/>
          <w:marTop w:val="0"/>
          <w:marBottom w:val="0"/>
          <w:divBdr>
            <w:top w:val="none" w:sz="0" w:space="0" w:color="auto"/>
            <w:left w:val="none" w:sz="0" w:space="0" w:color="auto"/>
            <w:bottom w:val="none" w:sz="0" w:space="0" w:color="auto"/>
            <w:right w:val="none" w:sz="0" w:space="0" w:color="auto"/>
          </w:divBdr>
          <w:divsChild>
            <w:div w:id="220941150">
              <w:marLeft w:val="0"/>
              <w:marRight w:val="0"/>
              <w:marTop w:val="0"/>
              <w:marBottom w:val="0"/>
              <w:divBdr>
                <w:top w:val="none" w:sz="0" w:space="0" w:color="auto"/>
                <w:left w:val="none" w:sz="0" w:space="0" w:color="auto"/>
                <w:bottom w:val="none" w:sz="0" w:space="0" w:color="auto"/>
                <w:right w:val="none" w:sz="0" w:space="0" w:color="auto"/>
              </w:divBdr>
            </w:div>
          </w:divsChild>
        </w:div>
        <w:div w:id="1727684611">
          <w:marLeft w:val="0"/>
          <w:marRight w:val="0"/>
          <w:marTop w:val="0"/>
          <w:marBottom w:val="0"/>
          <w:divBdr>
            <w:top w:val="none" w:sz="0" w:space="0" w:color="auto"/>
            <w:left w:val="none" w:sz="0" w:space="0" w:color="auto"/>
            <w:bottom w:val="none" w:sz="0" w:space="0" w:color="auto"/>
            <w:right w:val="none" w:sz="0" w:space="0" w:color="auto"/>
          </w:divBdr>
          <w:divsChild>
            <w:div w:id="616301921">
              <w:marLeft w:val="0"/>
              <w:marRight w:val="0"/>
              <w:marTop w:val="0"/>
              <w:marBottom w:val="0"/>
              <w:divBdr>
                <w:top w:val="none" w:sz="0" w:space="0" w:color="auto"/>
                <w:left w:val="none" w:sz="0" w:space="0" w:color="auto"/>
                <w:bottom w:val="none" w:sz="0" w:space="0" w:color="auto"/>
                <w:right w:val="none" w:sz="0" w:space="0" w:color="auto"/>
              </w:divBdr>
            </w:div>
          </w:divsChild>
        </w:div>
        <w:div w:id="1732732654">
          <w:marLeft w:val="0"/>
          <w:marRight w:val="0"/>
          <w:marTop w:val="0"/>
          <w:marBottom w:val="0"/>
          <w:divBdr>
            <w:top w:val="none" w:sz="0" w:space="0" w:color="auto"/>
            <w:left w:val="none" w:sz="0" w:space="0" w:color="auto"/>
            <w:bottom w:val="none" w:sz="0" w:space="0" w:color="auto"/>
            <w:right w:val="none" w:sz="0" w:space="0" w:color="auto"/>
          </w:divBdr>
          <w:divsChild>
            <w:div w:id="163009601">
              <w:marLeft w:val="0"/>
              <w:marRight w:val="0"/>
              <w:marTop w:val="0"/>
              <w:marBottom w:val="0"/>
              <w:divBdr>
                <w:top w:val="none" w:sz="0" w:space="0" w:color="auto"/>
                <w:left w:val="none" w:sz="0" w:space="0" w:color="auto"/>
                <w:bottom w:val="none" w:sz="0" w:space="0" w:color="auto"/>
                <w:right w:val="none" w:sz="0" w:space="0" w:color="auto"/>
              </w:divBdr>
            </w:div>
          </w:divsChild>
        </w:div>
        <w:div w:id="1752240561">
          <w:marLeft w:val="0"/>
          <w:marRight w:val="0"/>
          <w:marTop w:val="0"/>
          <w:marBottom w:val="0"/>
          <w:divBdr>
            <w:top w:val="none" w:sz="0" w:space="0" w:color="auto"/>
            <w:left w:val="none" w:sz="0" w:space="0" w:color="auto"/>
            <w:bottom w:val="none" w:sz="0" w:space="0" w:color="auto"/>
            <w:right w:val="none" w:sz="0" w:space="0" w:color="auto"/>
          </w:divBdr>
          <w:divsChild>
            <w:div w:id="1790735247">
              <w:marLeft w:val="0"/>
              <w:marRight w:val="0"/>
              <w:marTop w:val="0"/>
              <w:marBottom w:val="0"/>
              <w:divBdr>
                <w:top w:val="none" w:sz="0" w:space="0" w:color="auto"/>
                <w:left w:val="none" w:sz="0" w:space="0" w:color="auto"/>
                <w:bottom w:val="none" w:sz="0" w:space="0" w:color="auto"/>
                <w:right w:val="none" w:sz="0" w:space="0" w:color="auto"/>
              </w:divBdr>
            </w:div>
          </w:divsChild>
        </w:div>
        <w:div w:id="1794249656">
          <w:marLeft w:val="0"/>
          <w:marRight w:val="0"/>
          <w:marTop w:val="0"/>
          <w:marBottom w:val="0"/>
          <w:divBdr>
            <w:top w:val="none" w:sz="0" w:space="0" w:color="auto"/>
            <w:left w:val="none" w:sz="0" w:space="0" w:color="auto"/>
            <w:bottom w:val="none" w:sz="0" w:space="0" w:color="auto"/>
            <w:right w:val="none" w:sz="0" w:space="0" w:color="auto"/>
          </w:divBdr>
          <w:divsChild>
            <w:div w:id="487093122">
              <w:marLeft w:val="0"/>
              <w:marRight w:val="0"/>
              <w:marTop w:val="0"/>
              <w:marBottom w:val="0"/>
              <w:divBdr>
                <w:top w:val="none" w:sz="0" w:space="0" w:color="auto"/>
                <w:left w:val="none" w:sz="0" w:space="0" w:color="auto"/>
                <w:bottom w:val="none" w:sz="0" w:space="0" w:color="auto"/>
                <w:right w:val="none" w:sz="0" w:space="0" w:color="auto"/>
              </w:divBdr>
            </w:div>
          </w:divsChild>
        </w:div>
        <w:div w:id="1855268546">
          <w:marLeft w:val="0"/>
          <w:marRight w:val="0"/>
          <w:marTop w:val="0"/>
          <w:marBottom w:val="0"/>
          <w:divBdr>
            <w:top w:val="none" w:sz="0" w:space="0" w:color="auto"/>
            <w:left w:val="none" w:sz="0" w:space="0" w:color="auto"/>
            <w:bottom w:val="none" w:sz="0" w:space="0" w:color="auto"/>
            <w:right w:val="none" w:sz="0" w:space="0" w:color="auto"/>
          </w:divBdr>
          <w:divsChild>
            <w:div w:id="1875119198">
              <w:marLeft w:val="0"/>
              <w:marRight w:val="0"/>
              <w:marTop w:val="0"/>
              <w:marBottom w:val="0"/>
              <w:divBdr>
                <w:top w:val="none" w:sz="0" w:space="0" w:color="auto"/>
                <w:left w:val="none" w:sz="0" w:space="0" w:color="auto"/>
                <w:bottom w:val="none" w:sz="0" w:space="0" w:color="auto"/>
                <w:right w:val="none" w:sz="0" w:space="0" w:color="auto"/>
              </w:divBdr>
            </w:div>
          </w:divsChild>
        </w:div>
        <w:div w:id="1864391513">
          <w:marLeft w:val="0"/>
          <w:marRight w:val="0"/>
          <w:marTop w:val="0"/>
          <w:marBottom w:val="0"/>
          <w:divBdr>
            <w:top w:val="none" w:sz="0" w:space="0" w:color="auto"/>
            <w:left w:val="none" w:sz="0" w:space="0" w:color="auto"/>
            <w:bottom w:val="none" w:sz="0" w:space="0" w:color="auto"/>
            <w:right w:val="none" w:sz="0" w:space="0" w:color="auto"/>
          </w:divBdr>
          <w:divsChild>
            <w:div w:id="1611276463">
              <w:marLeft w:val="0"/>
              <w:marRight w:val="0"/>
              <w:marTop w:val="0"/>
              <w:marBottom w:val="0"/>
              <w:divBdr>
                <w:top w:val="none" w:sz="0" w:space="0" w:color="auto"/>
                <w:left w:val="none" w:sz="0" w:space="0" w:color="auto"/>
                <w:bottom w:val="none" w:sz="0" w:space="0" w:color="auto"/>
                <w:right w:val="none" w:sz="0" w:space="0" w:color="auto"/>
              </w:divBdr>
            </w:div>
          </w:divsChild>
        </w:div>
        <w:div w:id="1874535153">
          <w:marLeft w:val="0"/>
          <w:marRight w:val="0"/>
          <w:marTop w:val="0"/>
          <w:marBottom w:val="0"/>
          <w:divBdr>
            <w:top w:val="none" w:sz="0" w:space="0" w:color="auto"/>
            <w:left w:val="none" w:sz="0" w:space="0" w:color="auto"/>
            <w:bottom w:val="none" w:sz="0" w:space="0" w:color="auto"/>
            <w:right w:val="none" w:sz="0" w:space="0" w:color="auto"/>
          </w:divBdr>
          <w:divsChild>
            <w:div w:id="1229733325">
              <w:marLeft w:val="0"/>
              <w:marRight w:val="0"/>
              <w:marTop w:val="0"/>
              <w:marBottom w:val="0"/>
              <w:divBdr>
                <w:top w:val="none" w:sz="0" w:space="0" w:color="auto"/>
                <w:left w:val="none" w:sz="0" w:space="0" w:color="auto"/>
                <w:bottom w:val="none" w:sz="0" w:space="0" w:color="auto"/>
                <w:right w:val="none" w:sz="0" w:space="0" w:color="auto"/>
              </w:divBdr>
            </w:div>
          </w:divsChild>
        </w:div>
        <w:div w:id="1891762259">
          <w:marLeft w:val="0"/>
          <w:marRight w:val="0"/>
          <w:marTop w:val="0"/>
          <w:marBottom w:val="0"/>
          <w:divBdr>
            <w:top w:val="none" w:sz="0" w:space="0" w:color="auto"/>
            <w:left w:val="none" w:sz="0" w:space="0" w:color="auto"/>
            <w:bottom w:val="none" w:sz="0" w:space="0" w:color="auto"/>
            <w:right w:val="none" w:sz="0" w:space="0" w:color="auto"/>
          </w:divBdr>
          <w:divsChild>
            <w:div w:id="1975404252">
              <w:marLeft w:val="0"/>
              <w:marRight w:val="0"/>
              <w:marTop w:val="0"/>
              <w:marBottom w:val="0"/>
              <w:divBdr>
                <w:top w:val="none" w:sz="0" w:space="0" w:color="auto"/>
                <w:left w:val="none" w:sz="0" w:space="0" w:color="auto"/>
                <w:bottom w:val="none" w:sz="0" w:space="0" w:color="auto"/>
                <w:right w:val="none" w:sz="0" w:space="0" w:color="auto"/>
              </w:divBdr>
            </w:div>
          </w:divsChild>
        </w:div>
        <w:div w:id="1938168481">
          <w:marLeft w:val="0"/>
          <w:marRight w:val="0"/>
          <w:marTop w:val="0"/>
          <w:marBottom w:val="0"/>
          <w:divBdr>
            <w:top w:val="none" w:sz="0" w:space="0" w:color="auto"/>
            <w:left w:val="none" w:sz="0" w:space="0" w:color="auto"/>
            <w:bottom w:val="none" w:sz="0" w:space="0" w:color="auto"/>
            <w:right w:val="none" w:sz="0" w:space="0" w:color="auto"/>
          </w:divBdr>
          <w:divsChild>
            <w:div w:id="1790927882">
              <w:marLeft w:val="0"/>
              <w:marRight w:val="0"/>
              <w:marTop w:val="0"/>
              <w:marBottom w:val="0"/>
              <w:divBdr>
                <w:top w:val="none" w:sz="0" w:space="0" w:color="auto"/>
                <w:left w:val="none" w:sz="0" w:space="0" w:color="auto"/>
                <w:bottom w:val="none" w:sz="0" w:space="0" w:color="auto"/>
                <w:right w:val="none" w:sz="0" w:space="0" w:color="auto"/>
              </w:divBdr>
            </w:div>
          </w:divsChild>
        </w:div>
        <w:div w:id="1979647806">
          <w:marLeft w:val="0"/>
          <w:marRight w:val="0"/>
          <w:marTop w:val="0"/>
          <w:marBottom w:val="0"/>
          <w:divBdr>
            <w:top w:val="none" w:sz="0" w:space="0" w:color="auto"/>
            <w:left w:val="none" w:sz="0" w:space="0" w:color="auto"/>
            <w:bottom w:val="none" w:sz="0" w:space="0" w:color="auto"/>
            <w:right w:val="none" w:sz="0" w:space="0" w:color="auto"/>
          </w:divBdr>
          <w:divsChild>
            <w:div w:id="1360426516">
              <w:marLeft w:val="0"/>
              <w:marRight w:val="0"/>
              <w:marTop w:val="0"/>
              <w:marBottom w:val="0"/>
              <w:divBdr>
                <w:top w:val="none" w:sz="0" w:space="0" w:color="auto"/>
                <w:left w:val="none" w:sz="0" w:space="0" w:color="auto"/>
                <w:bottom w:val="none" w:sz="0" w:space="0" w:color="auto"/>
                <w:right w:val="none" w:sz="0" w:space="0" w:color="auto"/>
              </w:divBdr>
            </w:div>
          </w:divsChild>
        </w:div>
        <w:div w:id="2009362524">
          <w:marLeft w:val="0"/>
          <w:marRight w:val="0"/>
          <w:marTop w:val="0"/>
          <w:marBottom w:val="0"/>
          <w:divBdr>
            <w:top w:val="none" w:sz="0" w:space="0" w:color="auto"/>
            <w:left w:val="none" w:sz="0" w:space="0" w:color="auto"/>
            <w:bottom w:val="none" w:sz="0" w:space="0" w:color="auto"/>
            <w:right w:val="none" w:sz="0" w:space="0" w:color="auto"/>
          </w:divBdr>
          <w:divsChild>
            <w:div w:id="918249181">
              <w:marLeft w:val="0"/>
              <w:marRight w:val="0"/>
              <w:marTop w:val="0"/>
              <w:marBottom w:val="0"/>
              <w:divBdr>
                <w:top w:val="none" w:sz="0" w:space="0" w:color="auto"/>
                <w:left w:val="none" w:sz="0" w:space="0" w:color="auto"/>
                <w:bottom w:val="none" w:sz="0" w:space="0" w:color="auto"/>
                <w:right w:val="none" w:sz="0" w:space="0" w:color="auto"/>
              </w:divBdr>
            </w:div>
          </w:divsChild>
        </w:div>
        <w:div w:id="2018917440">
          <w:marLeft w:val="0"/>
          <w:marRight w:val="0"/>
          <w:marTop w:val="0"/>
          <w:marBottom w:val="0"/>
          <w:divBdr>
            <w:top w:val="none" w:sz="0" w:space="0" w:color="auto"/>
            <w:left w:val="none" w:sz="0" w:space="0" w:color="auto"/>
            <w:bottom w:val="none" w:sz="0" w:space="0" w:color="auto"/>
            <w:right w:val="none" w:sz="0" w:space="0" w:color="auto"/>
          </w:divBdr>
          <w:divsChild>
            <w:div w:id="198518069">
              <w:marLeft w:val="0"/>
              <w:marRight w:val="0"/>
              <w:marTop w:val="0"/>
              <w:marBottom w:val="0"/>
              <w:divBdr>
                <w:top w:val="none" w:sz="0" w:space="0" w:color="auto"/>
                <w:left w:val="none" w:sz="0" w:space="0" w:color="auto"/>
                <w:bottom w:val="none" w:sz="0" w:space="0" w:color="auto"/>
                <w:right w:val="none" w:sz="0" w:space="0" w:color="auto"/>
              </w:divBdr>
            </w:div>
          </w:divsChild>
        </w:div>
        <w:div w:id="2023626837">
          <w:marLeft w:val="0"/>
          <w:marRight w:val="0"/>
          <w:marTop w:val="0"/>
          <w:marBottom w:val="0"/>
          <w:divBdr>
            <w:top w:val="none" w:sz="0" w:space="0" w:color="auto"/>
            <w:left w:val="none" w:sz="0" w:space="0" w:color="auto"/>
            <w:bottom w:val="none" w:sz="0" w:space="0" w:color="auto"/>
            <w:right w:val="none" w:sz="0" w:space="0" w:color="auto"/>
          </w:divBdr>
          <w:divsChild>
            <w:div w:id="1021054463">
              <w:marLeft w:val="0"/>
              <w:marRight w:val="0"/>
              <w:marTop w:val="0"/>
              <w:marBottom w:val="0"/>
              <w:divBdr>
                <w:top w:val="none" w:sz="0" w:space="0" w:color="auto"/>
                <w:left w:val="none" w:sz="0" w:space="0" w:color="auto"/>
                <w:bottom w:val="none" w:sz="0" w:space="0" w:color="auto"/>
                <w:right w:val="none" w:sz="0" w:space="0" w:color="auto"/>
              </w:divBdr>
            </w:div>
          </w:divsChild>
        </w:div>
        <w:div w:id="2123651634">
          <w:marLeft w:val="0"/>
          <w:marRight w:val="0"/>
          <w:marTop w:val="0"/>
          <w:marBottom w:val="0"/>
          <w:divBdr>
            <w:top w:val="none" w:sz="0" w:space="0" w:color="auto"/>
            <w:left w:val="none" w:sz="0" w:space="0" w:color="auto"/>
            <w:bottom w:val="none" w:sz="0" w:space="0" w:color="auto"/>
            <w:right w:val="none" w:sz="0" w:space="0" w:color="auto"/>
          </w:divBdr>
          <w:divsChild>
            <w:div w:id="1395616919">
              <w:marLeft w:val="0"/>
              <w:marRight w:val="0"/>
              <w:marTop w:val="0"/>
              <w:marBottom w:val="0"/>
              <w:divBdr>
                <w:top w:val="none" w:sz="0" w:space="0" w:color="auto"/>
                <w:left w:val="none" w:sz="0" w:space="0" w:color="auto"/>
                <w:bottom w:val="none" w:sz="0" w:space="0" w:color="auto"/>
                <w:right w:val="none" w:sz="0" w:space="0" w:color="auto"/>
              </w:divBdr>
            </w:div>
          </w:divsChild>
        </w:div>
        <w:div w:id="2136633177">
          <w:marLeft w:val="0"/>
          <w:marRight w:val="0"/>
          <w:marTop w:val="0"/>
          <w:marBottom w:val="0"/>
          <w:divBdr>
            <w:top w:val="none" w:sz="0" w:space="0" w:color="auto"/>
            <w:left w:val="none" w:sz="0" w:space="0" w:color="auto"/>
            <w:bottom w:val="none" w:sz="0" w:space="0" w:color="auto"/>
            <w:right w:val="none" w:sz="0" w:space="0" w:color="auto"/>
          </w:divBdr>
          <w:divsChild>
            <w:div w:id="180097112">
              <w:marLeft w:val="0"/>
              <w:marRight w:val="0"/>
              <w:marTop w:val="0"/>
              <w:marBottom w:val="0"/>
              <w:divBdr>
                <w:top w:val="none" w:sz="0" w:space="0" w:color="auto"/>
                <w:left w:val="none" w:sz="0" w:space="0" w:color="auto"/>
                <w:bottom w:val="none" w:sz="0" w:space="0" w:color="auto"/>
                <w:right w:val="none" w:sz="0" w:space="0" w:color="auto"/>
              </w:divBdr>
            </w:div>
          </w:divsChild>
        </w:div>
        <w:div w:id="2137139171">
          <w:marLeft w:val="0"/>
          <w:marRight w:val="0"/>
          <w:marTop w:val="0"/>
          <w:marBottom w:val="0"/>
          <w:divBdr>
            <w:top w:val="none" w:sz="0" w:space="0" w:color="auto"/>
            <w:left w:val="none" w:sz="0" w:space="0" w:color="auto"/>
            <w:bottom w:val="none" w:sz="0" w:space="0" w:color="auto"/>
            <w:right w:val="none" w:sz="0" w:space="0" w:color="auto"/>
          </w:divBdr>
          <w:divsChild>
            <w:div w:id="393359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016760005">
      <w:bodyDiv w:val="1"/>
      <w:marLeft w:val="0"/>
      <w:marRight w:val="0"/>
      <w:marTop w:val="0"/>
      <w:marBottom w:val="0"/>
      <w:divBdr>
        <w:top w:val="none" w:sz="0" w:space="0" w:color="auto"/>
        <w:left w:val="none" w:sz="0" w:space="0" w:color="auto"/>
        <w:bottom w:val="none" w:sz="0" w:space="0" w:color="auto"/>
        <w:right w:val="none" w:sz="0" w:space="0" w:color="auto"/>
      </w:divBdr>
      <w:divsChild>
        <w:div w:id="453521464">
          <w:marLeft w:val="0"/>
          <w:marRight w:val="0"/>
          <w:marTop w:val="100"/>
          <w:marBottom w:val="100"/>
          <w:divBdr>
            <w:top w:val="dashed" w:sz="6" w:space="0" w:color="A8A8A8"/>
            <w:left w:val="none" w:sz="0" w:space="0" w:color="auto"/>
            <w:bottom w:val="none" w:sz="0" w:space="0" w:color="auto"/>
            <w:right w:val="none" w:sz="0" w:space="0" w:color="auto"/>
          </w:divBdr>
          <w:divsChild>
            <w:div w:id="1224875067">
              <w:marLeft w:val="0"/>
              <w:marRight w:val="0"/>
              <w:marTop w:val="750"/>
              <w:marBottom w:val="750"/>
              <w:divBdr>
                <w:top w:val="none" w:sz="0" w:space="0" w:color="auto"/>
                <w:left w:val="none" w:sz="0" w:space="0" w:color="auto"/>
                <w:bottom w:val="none" w:sz="0" w:space="0" w:color="auto"/>
                <w:right w:val="none" w:sz="0" w:space="0" w:color="auto"/>
              </w:divBdr>
              <w:divsChild>
                <w:div w:id="745229052">
                  <w:marLeft w:val="0"/>
                  <w:marRight w:val="0"/>
                  <w:marTop w:val="0"/>
                  <w:marBottom w:val="0"/>
                  <w:divBdr>
                    <w:top w:val="none" w:sz="0" w:space="0" w:color="auto"/>
                    <w:left w:val="none" w:sz="0" w:space="0" w:color="auto"/>
                    <w:bottom w:val="none" w:sz="0" w:space="0" w:color="auto"/>
                    <w:right w:val="none" w:sz="0" w:space="0" w:color="auto"/>
                  </w:divBdr>
                  <w:divsChild>
                    <w:div w:id="1385640708">
                      <w:marLeft w:val="0"/>
                      <w:marRight w:val="0"/>
                      <w:marTop w:val="0"/>
                      <w:marBottom w:val="0"/>
                      <w:divBdr>
                        <w:top w:val="none" w:sz="0" w:space="0" w:color="auto"/>
                        <w:left w:val="none" w:sz="0" w:space="0" w:color="auto"/>
                        <w:bottom w:val="none" w:sz="0" w:space="0" w:color="auto"/>
                        <w:right w:val="none" w:sz="0" w:space="0" w:color="auto"/>
                      </w:divBdr>
                      <w:divsChild>
                        <w:div w:id="2062247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92844269">
          <w:marLeft w:val="0"/>
          <w:marRight w:val="0"/>
          <w:marTop w:val="100"/>
          <w:marBottom w:val="100"/>
          <w:divBdr>
            <w:top w:val="dashed" w:sz="6" w:space="0" w:color="A8A8A8"/>
            <w:left w:val="none" w:sz="0" w:space="0" w:color="auto"/>
            <w:bottom w:val="none" w:sz="0" w:space="0" w:color="auto"/>
            <w:right w:val="none" w:sz="0" w:space="0" w:color="auto"/>
          </w:divBdr>
          <w:divsChild>
            <w:div w:id="338235527">
              <w:marLeft w:val="0"/>
              <w:marRight w:val="0"/>
              <w:marTop w:val="750"/>
              <w:marBottom w:val="750"/>
              <w:divBdr>
                <w:top w:val="none" w:sz="0" w:space="0" w:color="auto"/>
                <w:left w:val="none" w:sz="0" w:space="0" w:color="auto"/>
                <w:bottom w:val="none" w:sz="0" w:space="0" w:color="auto"/>
                <w:right w:val="none" w:sz="0" w:space="0" w:color="auto"/>
              </w:divBdr>
              <w:divsChild>
                <w:div w:id="2003121289">
                  <w:marLeft w:val="0"/>
                  <w:marRight w:val="0"/>
                  <w:marTop w:val="0"/>
                  <w:marBottom w:val="0"/>
                  <w:divBdr>
                    <w:top w:val="none" w:sz="0" w:space="0" w:color="auto"/>
                    <w:left w:val="none" w:sz="0" w:space="0" w:color="auto"/>
                    <w:bottom w:val="none" w:sz="0" w:space="0" w:color="auto"/>
                    <w:right w:val="none" w:sz="0" w:space="0" w:color="auto"/>
                  </w:divBdr>
                  <w:divsChild>
                    <w:div w:id="320163755">
                      <w:marLeft w:val="0"/>
                      <w:marRight w:val="0"/>
                      <w:marTop w:val="0"/>
                      <w:marBottom w:val="0"/>
                      <w:divBdr>
                        <w:top w:val="none" w:sz="0" w:space="0" w:color="auto"/>
                        <w:left w:val="none" w:sz="0" w:space="0" w:color="auto"/>
                        <w:bottom w:val="none" w:sz="0" w:space="0" w:color="auto"/>
                        <w:right w:val="none" w:sz="0" w:space="0" w:color="auto"/>
                      </w:divBdr>
                      <w:divsChild>
                        <w:div w:id="17247882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oleObject" Target="embeddings/oleObject3.bin"/><Relationship Id="rId39" Type="http://schemas.openxmlformats.org/officeDocument/2006/relationships/header" Target="header3.xml"/><Relationship Id="rId21" Type="http://schemas.openxmlformats.org/officeDocument/2006/relationships/image" Target="media/image9.emf"/><Relationship Id="rId34" Type="http://schemas.openxmlformats.org/officeDocument/2006/relationships/image" Target="media/image17.png"/><Relationship Id="rId42" Type="http://schemas.openxmlformats.org/officeDocument/2006/relationships/footer" Target="footer4.xml"/><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hdphoto" Target="media/hdphoto1.wdp"/><Relationship Id="rId20" Type="http://schemas.openxmlformats.org/officeDocument/2006/relationships/image" Target="media/image8.png"/><Relationship Id="rId29" Type="http://schemas.openxmlformats.org/officeDocument/2006/relationships/image" Target="media/image14.emf"/><Relationship Id="rId41" Type="http://schemas.openxmlformats.org/officeDocument/2006/relationships/header" Target="header4.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eader" Target="header1.xml"/><Relationship Id="rId24" Type="http://schemas.openxmlformats.org/officeDocument/2006/relationships/image" Target="media/image11.png"/><Relationship Id="rId32" Type="http://schemas.openxmlformats.org/officeDocument/2006/relationships/image" Target="media/image15.png"/><Relationship Id="rId37" Type="http://schemas.openxmlformats.org/officeDocument/2006/relationships/header" Target="header2.xml"/><Relationship Id="rId40" Type="http://schemas.openxmlformats.org/officeDocument/2006/relationships/footer" Target="footer3.xm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0.png"/><Relationship Id="rId28" Type="http://schemas.openxmlformats.org/officeDocument/2006/relationships/oleObject" Target="embeddings/oleObject4.bin"/><Relationship Id="rId36" Type="http://schemas.openxmlformats.org/officeDocument/2006/relationships/image" Target="media/image18.png"/><Relationship Id="rId10" Type="http://schemas.openxmlformats.org/officeDocument/2006/relationships/endnotes" Target="endnotes.xml"/><Relationship Id="rId19" Type="http://schemas.openxmlformats.org/officeDocument/2006/relationships/image" Target="media/image7.png"/><Relationship Id="rId31" Type="http://schemas.openxmlformats.org/officeDocument/2006/relationships/oleObject" Target="embeddings/oleObject6.bin"/><Relationship Id="rId44" Type="http://schemas.openxmlformats.org/officeDocument/2006/relationships/theme" Target="theme/theme1.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oleObject" Target="embeddings/oleObject1.bin"/><Relationship Id="rId22" Type="http://schemas.openxmlformats.org/officeDocument/2006/relationships/oleObject" Target="embeddings/oleObject2.bin"/><Relationship Id="rId27" Type="http://schemas.openxmlformats.org/officeDocument/2006/relationships/image" Target="media/image13.emf"/><Relationship Id="rId30" Type="http://schemas.openxmlformats.org/officeDocument/2006/relationships/oleObject" Target="embeddings/oleObject5.bin"/><Relationship Id="rId35" Type="http://schemas.openxmlformats.org/officeDocument/2006/relationships/hyperlink" Target="https://ufv-es.instructure.com/courses/14222/assignments/134363/submissions/15613?download=2050497" TargetMode="External"/><Relationship Id="rId43" Type="http://schemas.openxmlformats.org/officeDocument/2006/relationships/fontTable" Target="fontTable.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footer" Target="footer1.xml"/><Relationship Id="rId17" Type="http://schemas.openxmlformats.org/officeDocument/2006/relationships/image" Target="media/image5.png"/><Relationship Id="rId25" Type="http://schemas.openxmlformats.org/officeDocument/2006/relationships/image" Target="media/image12.emf"/><Relationship Id="rId33" Type="http://schemas.openxmlformats.org/officeDocument/2006/relationships/image" Target="media/image16.png"/><Relationship Id="rId38" Type="http://schemas.openxmlformats.org/officeDocument/2006/relationships/footer" Target="footer2.xml"/></Relationships>
</file>

<file path=word/_rels/footer1.xml.rels><?xml version="1.0" encoding="UTF-8" standalone="yes"?>
<Relationships xmlns="http://schemas.openxmlformats.org/package/2006/relationships"><Relationship Id="rId1" Type="http://schemas.openxmlformats.org/officeDocument/2006/relationships/image" Target="media/image2.jp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_rels/header2.xml.rels><?xml version="1.0" encoding="UTF-8" standalone="yes"?>
<Relationships xmlns="http://schemas.openxmlformats.org/package/2006/relationships"><Relationship Id="rId1" Type="http://schemas.openxmlformats.org/officeDocument/2006/relationships/image" Target="media/image1.png"/></Relationships>
</file>

<file path=word/_rels/header3.xml.rels><?xml version="1.0" encoding="UTF-8" standalone="yes"?>
<Relationships xmlns="http://schemas.openxmlformats.org/package/2006/relationships"><Relationship Id="rId1" Type="http://schemas.openxmlformats.org/officeDocument/2006/relationships/image" Target="media/image1.png"/></Relationships>
</file>

<file path=word/_rels/header4.xml.rels><?xml version="1.0" encoding="UTF-8" standalone="yes"?>
<Relationships xmlns="http://schemas.openxmlformats.org/package/2006/relationships"><Relationship Id="rId1" Type="http://schemas.openxmlformats.org/officeDocument/2006/relationships/image" Target="media/image1.png"/></Relationships>
</file>

<file path=word/_rels/settings.xml.rels><?xml version="1.0" encoding="UTF-8" standalone="yes"?>
<Relationships xmlns="http://schemas.openxmlformats.org/package/2006/relationships"><Relationship Id="rId1" Type="http://schemas.openxmlformats.org/officeDocument/2006/relationships/attachedTemplate" Target="file:///C:\Documents%20and%20Settings\igjulia\Mis%20documentos\Modelos\Nuevos%20modelos%20de%20Amper%202008\Plantilla%20general%20documentacion%20espa&#241;ol%20ED2.DOT"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o" ma:contentTypeID="0x0101009DF95021734BEE44A0FE50A7311C1537" ma:contentTypeVersion="6" ma:contentTypeDescription="Crear nuevo documento." ma:contentTypeScope="" ma:versionID="0587137bcb28f930ba51640d0b562bfe">
  <xsd:schema xmlns:xsd="http://www.w3.org/2001/XMLSchema" xmlns:xs="http://www.w3.org/2001/XMLSchema" xmlns:p="http://schemas.microsoft.com/office/2006/metadata/properties" xmlns:ns2="4a06afbe-56b4-414e-8034-d4c5beb16198" targetNamespace="http://schemas.microsoft.com/office/2006/metadata/properties" ma:root="true" ma:fieldsID="74fcf2ba426390ea799c5575da649c8f" ns2:_="">
    <xsd:import namespace="4a06afbe-56b4-414e-8034-d4c5beb16198"/>
    <xsd:element name="properties">
      <xsd:complexType>
        <xsd:sequence>
          <xsd:element name="documentManagement">
            <xsd:complexType>
              <xsd:all>
                <xsd:element ref="ns2:MediaServiceMetadata" minOccurs="0"/>
                <xsd:element ref="ns2:MediaServiceFastMetadata" minOccurs="0"/>
                <xsd:element ref="ns2:MediaServiceAutoTags" minOccurs="0"/>
                <xsd:element ref="ns2:MediaServiceGenerationTime" minOccurs="0"/>
                <xsd:element ref="ns2:MediaServiceEventHashCode" minOccurs="0"/>
                <xsd:element ref="ns2:MediaServiceDateTaken"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4a06afbe-56b4-414e-8034-d4c5beb16198"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Tags" ma:index="10" nillable="true" ma:displayName="Tags" ma:internalName="MediaServiceAutoTags" ma:readOnly="true">
      <xsd:simpleType>
        <xsd:restriction base="dms:Text"/>
      </xsd:simpleType>
    </xsd:element>
    <xsd:element name="MediaServiceGenerationTime" ma:index="11" nillable="true" ma:displayName="MediaServiceGenerationTime" ma:hidden="true" ma:internalName="MediaServiceGenerationTime"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DateTaken" ma:index="13" nillable="true" ma:displayName="MediaServiceDateTaken" ma:hidden="true" ma:internalName="MediaServiceDateTaken"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FFBE690B-0192-C04F-B0BE-46C0FE76C68C}">
  <ds:schemaRefs>
    <ds:schemaRef ds:uri="http://schemas.openxmlformats.org/officeDocument/2006/bibliography"/>
  </ds:schemaRefs>
</ds:datastoreItem>
</file>

<file path=customXml/itemProps2.xml><?xml version="1.0" encoding="utf-8"?>
<ds:datastoreItem xmlns:ds="http://schemas.openxmlformats.org/officeDocument/2006/customXml" ds:itemID="{58A19F1D-0B81-4F3F-B08D-6A0761FA347E}">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9E65BEAB-2943-4F87-876D-01BDB5D98BA2}">
  <ds:schemaRefs>
    <ds:schemaRef ds:uri="http://schemas.microsoft.com/sharepoint/v3/contenttype/forms"/>
  </ds:schemaRefs>
</ds:datastoreItem>
</file>

<file path=customXml/itemProps4.xml><?xml version="1.0" encoding="utf-8"?>
<ds:datastoreItem xmlns:ds="http://schemas.openxmlformats.org/officeDocument/2006/customXml" ds:itemID="{D3F57DF9-28BD-41DC-BAFB-53395AC562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4a06afbe-56b4-414e-8034-d4c5beb16198"/>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Plantilla general documentacion español ED2.DOT</Template>
  <TotalTime>0</TotalTime>
  <Pages>35</Pages>
  <Words>6353</Words>
  <Characters>35201</Characters>
  <Application>Microsoft Office Word</Application>
  <DocSecurity>0</DocSecurity>
  <Lines>1303</Lines>
  <Paragraphs>989</Paragraphs>
  <ScaleCrop>false</ScaleCrop>
  <HeadingPairs>
    <vt:vector size="2" baseType="variant">
      <vt:variant>
        <vt:lpstr>Título</vt:lpstr>
      </vt:variant>
      <vt:variant>
        <vt:i4>1</vt:i4>
      </vt:variant>
    </vt:vector>
  </HeadingPairs>
  <TitlesOfParts>
    <vt:vector size="1" baseType="lpstr">
      <vt:lpstr>Plantilla para documentos Ingenería del Software</vt:lpstr>
    </vt:vector>
  </TitlesOfParts>
  <Manager/>
  <Company>Universidad Francisco de Vitoria</Company>
  <LinksUpToDate>false</LinksUpToDate>
  <CharactersWithSpaces>40565</CharactersWithSpaces>
  <SharedDoc>false</SharedDoc>
  <HyperlinkBase/>
  <HLinks>
    <vt:vector size="294" baseType="variant">
      <vt:variant>
        <vt:i4>14155897</vt:i4>
      </vt:variant>
      <vt:variant>
        <vt:i4>333</vt:i4>
      </vt:variant>
      <vt:variant>
        <vt:i4>0</vt:i4>
      </vt:variant>
      <vt:variant>
        <vt:i4>5</vt:i4>
      </vt:variant>
      <vt:variant>
        <vt:lpwstr/>
      </vt:variant>
      <vt:variant>
        <vt:lpwstr>_Notificación_de_problemas</vt:lpwstr>
      </vt:variant>
      <vt:variant>
        <vt:i4>7602225</vt:i4>
      </vt:variant>
      <vt:variant>
        <vt:i4>315</vt:i4>
      </vt:variant>
      <vt:variant>
        <vt:i4>0</vt:i4>
      </vt:variant>
      <vt:variant>
        <vt:i4>5</vt:i4>
      </vt:variant>
      <vt:variant>
        <vt:lpwstr>https://ufv-es.instructure.com/courses/14222/assignments/134363/submissions/15613?download=2050497</vt:lpwstr>
      </vt:variant>
      <vt:variant>
        <vt:lpwstr/>
      </vt:variant>
      <vt:variant>
        <vt:i4>1048626</vt:i4>
      </vt:variant>
      <vt:variant>
        <vt:i4>287</vt:i4>
      </vt:variant>
      <vt:variant>
        <vt:i4>0</vt:i4>
      </vt:variant>
      <vt:variant>
        <vt:i4>5</vt:i4>
      </vt:variant>
      <vt:variant>
        <vt:lpwstr/>
      </vt:variant>
      <vt:variant>
        <vt:lpwstr>_Toc100005325</vt:lpwstr>
      </vt:variant>
      <vt:variant>
        <vt:i4>1048626</vt:i4>
      </vt:variant>
      <vt:variant>
        <vt:i4>281</vt:i4>
      </vt:variant>
      <vt:variant>
        <vt:i4>0</vt:i4>
      </vt:variant>
      <vt:variant>
        <vt:i4>5</vt:i4>
      </vt:variant>
      <vt:variant>
        <vt:lpwstr/>
      </vt:variant>
      <vt:variant>
        <vt:lpwstr>_Toc100005324</vt:lpwstr>
      </vt:variant>
      <vt:variant>
        <vt:i4>1048626</vt:i4>
      </vt:variant>
      <vt:variant>
        <vt:i4>275</vt:i4>
      </vt:variant>
      <vt:variant>
        <vt:i4>0</vt:i4>
      </vt:variant>
      <vt:variant>
        <vt:i4>5</vt:i4>
      </vt:variant>
      <vt:variant>
        <vt:lpwstr/>
      </vt:variant>
      <vt:variant>
        <vt:lpwstr>_Toc100005323</vt:lpwstr>
      </vt:variant>
      <vt:variant>
        <vt:i4>1048626</vt:i4>
      </vt:variant>
      <vt:variant>
        <vt:i4>269</vt:i4>
      </vt:variant>
      <vt:variant>
        <vt:i4>0</vt:i4>
      </vt:variant>
      <vt:variant>
        <vt:i4>5</vt:i4>
      </vt:variant>
      <vt:variant>
        <vt:lpwstr/>
      </vt:variant>
      <vt:variant>
        <vt:lpwstr>_Toc100005322</vt:lpwstr>
      </vt:variant>
      <vt:variant>
        <vt:i4>1048626</vt:i4>
      </vt:variant>
      <vt:variant>
        <vt:i4>263</vt:i4>
      </vt:variant>
      <vt:variant>
        <vt:i4>0</vt:i4>
      </vt:variant>
      <vt:variant>
        <vt:i4>5</vt:i4>
      </vt:variant>
      <vt:variant>
        <vt:lpwstr/>
      </vt:variant>
      <vt:variant>
        <vt:lpwstr>_Toc100005321</vt:lpwstr>
      </vt:variant>
      <vt:variant>
        <vt:i4>1048626</vt:i4>
      </vt:variant>
      <vt:variant>
        <vt:i4>257</vt:i4>
      </vt:variant>
      <vt:variant>
        <vt:i4>0</vt:i4>
      </vt:variant>
      <vt:variant>
        <vt:i4>5</vt:i4>
      </vt:variant>
      <vt:variant>
        <vt:lpwstr/>
      </vt:variant>
      <vt:variant>
        <vt:lpwstr>_Toc100005320</vt:lpwstr>
      </vt:variant>
      <vt:variant>
        <vt:i4>1507383</vt:i4>
      </vt:variant>
      <vt:variant>
        <vt:i4>248</vt:i4>
      </vt:variant>
      <vt:variant>
        <vt:i4>0</vt:i4>
      </vt:variant>
      <vt:variant>
        <vt:i4>5</vt:i4>
      </vt:variant>
      <vt:variant>
        <vt:lpwstr/>
      </vt:variant>
      <vt:variant>
        <vt:lpwstr>_Toc100006665</vt:lpwstr>
      </vt:variant>
      <vt:variant>
        <vt:i4>1507383</vt:i4>
      </vt:variant>
      <vt:variant>
        <vt:i4>242</vt:i4>
      </vt:variant>
      <vt:variant>
        <vt:i4>0</vt:i4>
      </vt:variant>
      <vt:variant>
        <vt:i4>5</vt:i4>
      </vt:variant>
      <vt:variant>
        <vt:lpwstr/>
      </vt:variant>
      <vt:variant>
        <vt:lpwstr>_Toc100006664</vt:lpwstr>
      </vt:variant>
      <vt:variant>
        <vt:i4>1507383</vt:i4>
      </vt:variant>
      <vt:variant>
        <vt:i4>236</vt:i4>
      </vt:variant>
      <vt:variant>
        <vt:i4>0</vt:i4>
      </vt:variant>
      <vt:variant>
        <vt:i4>5</vt:i4>
      </vt:variant>
      <vt:variant>
        <vt:lpwstr/>
      </vt:variant>
      <vt:variant>
        <vt:lpwstr>_Toc100006663</vt:lpwstr>
      </vt:variant>
      <vt:variant>
        <vt:i4>1507383</vt:i4>
      </vt:variant>
      <vt:variant>
        <vt:i4>230</vt:i4>
      </vt:variant>
      <vt:variant>
        <vt:i4>0</vt:i4>
      </vt:variant>
      <vt:variant>
        <vt:i4>5</vt:i4>
      </vt:variant>
      <vt:variant>
        <vt:lpwstr/>
      </vt:variant>
      <vt:variant>
        <vt:lpwstr>_Toc100006662</vt:lpwstr>
      </vt:variant>
      <vt:variant>
        <vt:i4>1507383</vt:i4>
      </vt:variant>
      <vt:variant>
        <vt:i4>224</vt:i4>
      </vt:variant>
      <vt:variant>
        <vt:i4>0</vt:i4>
      </vt:variant>
      <vt:variant>
        <vt:i4>5</vt:i4>
      </vt:variant>
      <vt:variant>
        <vt:lpwstr/>
      </vt:variant>
      <vt:variant>
        <vt:lpwstr>_Toc100006661</vt:lpwstr>
      </vt:variant>
      <vt:variant>
        <vt:i4>1507383</vt:i4>
      </vt:variant>
      <vt:variant>
        <vt:i4>218</vt:i4>
      </vt:variant>
      <vt:variant>
        <vt:i4>0</vt:i4>
      </vt:variant>
      <vt:variant>
        <vt:i4>5</vt:i4>
      </vt:variant>
      <vt:variant>
        <vt:lpwstr/>
      </vt:variant>
      <vt:variant>
        <vt:lpwstr>_Toc100006660</vt:lpwstr>
      </vt:variant>
      <vt:variant>
        <vt:i4>1310775</vt:i4>
      </vt:variant>
      <vt:variant>
        <vt:i4>212</vt:i4>
      </vt:variant>
      <vt:variant>
        <vt:i4>0</vt:i4>
      </vt:variant>
      <vt:variant>
        <vt:i4>5</vt:i4>
      </vt:variant>
      <vt:variant>
        <vt:lpwstr/>
      </vt:variant>
      <vt:variant>
        <vt:lpwstr>_Toc100006659</vt:lpwstr>
      </vt:variant>
      <vt:variant>
        <vt:i4>1310775</vt:i4>
      </vt:variant>
      <vt:variant>
        <vt:i4>206</vt:i4>
      </vt:variant>
      <vt:variant>
        <vt:i4>0</vt:i4>
      </vt:variant>
      <vt:variant>
        <vt:i4>5</vt:i4>
      </vt:variant>
      <vt:variant>
        <vt:lpwstr/>
      </vt:variant>
      <vt:variant>
        <vt:lpwstr>_Toc100006658</vt:lpwstr>
      </vt:variant>
      <vt:variant>
        <vt:i4>1310775</vt:i4>
      </vt:variant>
      <vt:variant>
        <vt:i4>200</vt:i4>
      </vt:variant>
      <vt:variant>
        <vt:i4>0</vt:i4>
      </vt:variant>
      <vt:variant>
        <vt:i4>5</vt:i4>
      </vt:variant>
      <vt:variant>
        <vt:lpwstr/>
      </vt:variant>
      <vt:variant>
        <vt:lpwstr>_Toc100006657</vt:lpwstr>
      </vt:variant>
      <vt:variant>
        <vt:i4>1310775</vt:i4>
      </vt:variant>
      <vt:variant>
        <vt:i4>194</vt:i4>
      </vt:variant>
      <vt:variant>
        <vt:i4>0</vt:i4>
      </vt:variant>
      <vt:variant>
        <vt:i4>5</vt:i4>
      </vt:variant>
      <vt:variant>
        <vt:lpwstr/>
      </vt:variant>
      <vt:variant>
        <vt:lpwstr>_Toc100006656</vt:lpwstr>
      </vt:variant>
      <vt:variant>
        <vt:i4>1310775</vt:i4>
      </vt:variant>
      <vt:variant>
        <vt:i4>188</vt:i4>
      </vt:variant>
      <vt:variant>
        <vt:i4>0</vt:i4>
      </vt:variant>
      <vt:variant>
        <vt:i4>5</vt:i4>
      </vt:variant>
      <vt:variant>
        <vt:lpwstr/>
      </vt:variant>
      <vt:variant>
        <vt:lpwstr>_Toc100006655</vt:lpwstr>
      </vt:variant>
      <vt:variant>
        <vt:i4>1310775</vt:i4>
      </vt:variant>
      <vt:variant>
        <vt:i4>182</vt:i4>
      </vt:variant>
      <vt:variant>
        <vt:i4>0</vt:i4>
      </vt:variant>
      <vt:variant>
        <vt:i4>5</vt:i4>
      </vt:variant>
      <vt:variant>
        <vt:lpwstr/>
      </vt:variant>
      <vt:variant>
        <vt:lpwstr>_Toc100006654</vt:lpwstr>
      </vt:variant>
      <vt:variant>
        <vt:i4>1310775</vt:i4>
      </vt:variant>
      <vt:variant>
        <vt:i4>176</vt:i4>
      </vt:variant>
      <vt:variant>
        <vt:i4>0</vt:i4>
      </vt:variant>
      <vt:variant>
        <vt:i4>5</vt:i4>
      </vt:variant>
      <vt:variant>
        <vt:lpwstr/>
      </vt:variant>
      <vt:variant>
        <vt:lpwstr>_Toc100006653</vt:lpwstr>
      </vt:variant>
      <vt:variant>
        <vt:i4>1310775</vt:i4>
      </vt:variant>
      <vt:variant>
        <vt:i4>170</vt:i4>
      </vt:variant>
      <vt:variant>
        <vt:i4>0</vt:i4>
      </vt:variant>
      <vt:variant>
        <vt:i4>5</vt:i4>
      </vt:variant>
      <vt:variant>
        <vt:lpwstr/>
      </vt:variant>
      <vt:variant>
        <vt:lpwstr>_Toc100006652</vt:lpwstr>
      </vt:variant>
      <vt:variant>
        <vt:i4>1310775</vt:i4>
      </vt:variant>
      <vt:variant>
        <vt:i4>164</vt:i4>
      </vt:variant>
      <vt:variant>
        <vt:i4>0</vt:i4>
      </vt:variant>
      <vt:variant>
        <vt:i4>5</vt:i4>
      </vt:variant>
      <vt:variant>
        <vt:lpwstr/>
      </vt:variant>
      <vt:variant>
        <vt:lpwstr>_Toc100006651</vt:lpwstr>
      </vt:variant>
      <vt:variant>
        <vt:i4>1310775</vt:i4>
      </vt:variant>
      <vt:variant>
        <vt:i4>158</vt:i4>
      </vt:variant>
      <vt:variant>
        <vt:i4>0</vt:i4>
      </vt:variant>
      <vt:variant>
        <vt:i4>5</vt:i4>
      </vt:variant>
      <vt:variant>
        <vt:lpwstr/>
      </vt:variant>
      <vt:variant>
        <vt:lpwstr>_Toc100006650</vt:lpwstr>
      </vt:variant>
      <vt:variant>
        <vt:i4>1376311</vt:i4>
      </vt:variant>
      <vt:variant>
        <vt:i4>152</vt:i4>
      </vt:variant>
      <vt:variant>
        <vt:i4>0</vt:i4>
      </vt:variant>
      <vt:variant>
        <vt:i4>5</vt:i4>
      </vt:variant>
      <vt:variant>
        <vt:lpwstr/>
      </vt:variant>
      <vt:variant>
        <vt:lpwstr>_Toc100006649</vt:lpwstr>
      </vt:variant>
      <vt:variant>
        <vt:i4>1376311</vt:i4>
      </vt:variant>
      <vt:variant>
        <vt:i4>146</vt:i4>
      </vt:variant>
      <vt:variant>
        <vt:i4>0</vt:i4>
      </vt:variant>
      <vt:variant>
        <vt:i4>5</vt:i4>
      </vt:variant>
      <vt:variant>
        <vt:lpwstr/>
      </vt:variant>
      <vt:variant>
        <vt:lpwstr>_Toc100006648</vt:lpwstr>
      </vt:variant>
      <vt:variant>
        <vt:i4>1376311</vt:i4>
      </vt:variant>
      <vt:variant>
        <vt:i4>140</vt:i4>
      </vt:variant>
      <vt:variant>
        <vt:i4>0</vt:i4>
      </vt:variant>
      <vt:variant>
        <vt:i4>5</vt:i4>
      </vt:variant>
      <vt:variant>
        <vt:lpwstr/>
      </vt:variant>
      <vt:variant>
        <vt:lpwstr>_Toc100006647</vt:lpwstr>
      </vt:variant>
      <vt:variant>
        <vt:i4>1376311</vt:i4>
      </vt:variant>
      <vt:variant>
        <vt:i4>134</vt:i4>
      </vt:variant>
      <vt:variant>
        <vt:i4>0</vt:i4>
      </vt:variant>
      <vt:variant>
        <vt:i4>5</vt:i4>
      </vt:variant>
      <vt:variant>
        <vt:lpwstr/>
      </vt:variant>
      <vt:variant>
        <vt:lpwstr>_Toc100006646</vt:lpwstr>
      </vt:variant>
      <vt:variant>
        <vt:i4>1376311</vt:i4>
      </vt:variant>
      <vt:variant>
        <vt:i4>128</vt:i4>
      </vt:variant>
      <vt:variant>
        <vt:i4>0</vt:i4>
      </vt:variant>
      <vt:variant>
        <vt:i4>5</vt:i4>
      </vt:variant>
      <vt:variant>
        <vt:lpwstr/>
      </vt:variant>
      <vt:variant>
        <vt:lpwstr>_Toc100006645</vt:lpwstr>
      </vt:variant>
      <vt:variant>
        <vt:i4>1376311</vt:i4>
      </vt:variant>
      <vt:variant>
        <vt:i4>122</vt:i4>
      </vt:variant>
      <vt:variant>
        <vt:i4>0</vt:i4>
      </vt:variant>
      <vt:variant>
        <vt:i4>5</vt:i4>
      </vt:variant>
      <vt:variant>
        <vt:lpwstr/>
      </vt:variant>
      <vt:variant>
        <vt:lpwstr>_Toc100006644</vt:lpwstr>
      </vt:variant>
      <vt:variant>
        <vt:i4>1376311</vt:i4>
      </vt:variant>
      <vt:variant>
        <vt:i4>116</vt:i4>
      </vt:variant>
      <vt:variant>
        <vt:i4>0</vt:i4>
      </vt:variant>
      <vt:variant>
        <vt:i4>5</vt:i4>
      </vt:variant>
      <vt:variant>
        <vt:lpwstr/>
      </vt:variant>
      <vt:variant>
        <vt:lpwstr>_Toc100006643</vt:lpwstr>
      </vt:variant>
      <vt:variant>
        <vt:i4>1376311</vt:i4>
      </vt:variant>
      <vt:variant>
        <vt:i4>110</vt:i4>
      </vt:variant>
      <vt:variant>
        <vt:i4>0</vt:i4>
      </vt:variant>
      <vt:variant>
        <vt:i4>5</vt:i4>
      </vt:variant>
      <vt:variant>
        <vt:lpwstr/>
      </vt:variant>
      <vt:variant>
        <vt:lpwstr>_Toc100006642</vt:lpwstr>
      </vt:variant>
      <vt:variant>
        <vt:i4>1376311</vt:i4>
      </vt:variant>
      <vt:variant>
        <vt:i4>104</vt:i4>
      </vt:variant>
      <vt:variant>
        <vt:i4>0</vt:i4>
      </vt:variant>
      <vt:variant>
        <vt:i4>5</vt:i4>
      </vt:variant>
      <vt:variant>
        <vt:lpwstr/>
      </vt:variant>
      <vt:variant>
        <vt:lpwstr>_Toc100006641</vt:lpwstr>
      </vt:variant>
      <vt:variant>
        <vt:i4>1376311</vt:i4>
      </vt:variant>
      <vt:variant>
        <vt:i4>98</vt:i4>
      </vt:variant>
      <vt:variant>
        <vt:i4>0</vt:i4>
      </vt:variant>
      <vt:variant>
        <vt:i4>5</vt:i4>
      </vt:variant>
      <vt:variant>
        <vt:lpwstr/>
      </vt:variant>
      <vt:variant>
        <vt:lpwstr>_Toc100006640</vt:lpwstr>
      </vt:variant>
      <vt:variant>
        <vt:i4>1179703</vt:i4>
      </vt:variant>
      <vt:variant>
        <vt:i4>92</vt:i4>
      </vt:variant>
      <vt:variant>
        <vt:i4>0</vt:i4>
      </vt:variant>
      <vt:variant>
        <vt:i4>5</vt:i4>
      </vt:variant>
      <vt:variant>
        <vt:lpwstr/>
      </vt:variant>
      <vt:variant>
        <vt:lpwstr>_Toc100006639</vt:lpwstr>
      </vt:variant>
      <vt:variant>
        <vt:i4>1179703</vt:i4>
      </vt:variant>
      <vt:variant>
        <vt:i4>86</vt:i4>
      </vt:variant>
      <vt:variant>
        <vt:i4>0</vt:i4>
      </vt:variant>
      <vt:variant>
        <vt:i4>5</vt:i4>
      </vt:variant>
      <vt:variant>
        <vt:lpwstr/>
      </vt:variant>
      <vt:variant>
        <vt:lpwstr>_Toc100006638</vt:lpwstr>
      </vt:variant>
      <vt:variant>
        <vt:i4>1179703</vt:i4>
      </vt:variant>
      <vt:variant>
        <vt:i4>80</vt:i4>
      </vt:variant>
      <vt:variant>
        <vt:i4>0</vt:i4>
      </vt:variant>
      <vt:variant>
        <vt:i4>5</vt:i4>
      </vt:variant>
      <vt:variant>
        <vt:lpwstr/>
      </vt:variant>
      <vt:variant>
        <vt:lpwstr>_Toc100006637</vt:lpwstr>
      </vt:variant>
      <vt:variant>
        <vt:i4>1179703</vt:i4>
      </vt:variant>
      <vt:variant>
        <vt:i4>74</vt:i4>
      </vt:variant>
      <vt:variant>
        <vt:i4>0</vt:i4>
      </vt:variant>
      <vt:variant>
        <vt:i4>5</vt:i4>
      </vt:variant>
      <vt:variant>
        <vt:lpwstr/>
      </vt:variant>
      <vt:variant>
        <vt:lpwstr>_Toc100006636</vt:lpwstr>
      </vt:variant>
      <vt:variant>
        <vt:i4>1179703</vt:i4>
      </vt:variant>
      <vt:variant>
        <vt:i4>68</vt:i4>
      </vt:variant>
      <vt:variant>
        <vt:i4>0</vt:i4>
      </vt:variant>
      <vt:variant>
        <vt:i4>5</vt:i4>
      </vt:variant>
      <vt:variant>
        <vt:lpwstr/>
      </vt:variant>
      <vt:variant>
        <vt:lpwstr>_Toc100006635</vt:lpwstr>
      </vt:variant>
      <vt:variant>
        <vt:i4>1179703</vt:i4>
      </vt:variant>
      <vt:variant>
        <vt:i4>62</vt:i4>
      </vt:variant>
      <vt:variant>
        <vt:i4>0</vt:i4>
      </vt:variant>
      <vt:variant>
        <vt:i4>5</vt:i4>
      </vt:variant>
      <vt:variant>
        <vt:lpwstr/>
      </vt:variant>
      <vt:variant>
        <vt:lpwstr>_Toc100006634</vt:lpwstr>
      </vt:variant>
      <vt:variant>
        <vt:i4>1179703</vt:i4>
      </vt:variant>
      <vt:variant>
        <vt:i4>56</vt:i4>
      </vt:variant>
      <vt:variant>
        <vt:i4>0</vt:i4>
      </vt:variant>
      <vt:variant>
        <vt:i4>5</vt:i4>
      </vt:variant>
      <vt:variant>
        <vt:lpwstr/>
      </vt:variant>
      <vt:variant>
        <vt:lpwstr>_Toc100006633</vt:lpwstr>
      </vt:variant>
      <vt:variant>
        <vt:i4>1179703</vt:i4>
      </vt:variant>
      <vt:variant>
        <vt:i4>50</vt:i4>
      </vt:variant>
      <vt:variant>
        <vt:i4>0</vt:i4>
      </vt:variant>
      <vt:variant>
        <vt:i4>5</vt:i4>
      </vt:variant>
      <vt:variant>
        <vt:lpwstr/>
      </vt:variant>
      <vt:variant>
        <vt:lpwstr>_Toc100006632</vt:lpwstr>
      </vt:variant>
      <vt:variant>
        <vt:i4>1179703</vt:i4>
      </vt:variant>
      <vt:variant>
        <vt:i4>44</vt:i4>
      </vt:variant>
      <vt:variant>
        <vt:i4>0</vt:i4>
      </vt:variant>
      <vt:variant>
        <vt:i4>5</vt:i4>
      </vt:variant>
      <vt:variant>
        <vt:lpwstr/>
      </vt:variant>
      <vt:variant>
        <vt:lpwstr>_Toc100006631</vt:lpwstr>
      </vt:variant>
      <vt:variant>
        <vt:i4>1179703</vt:i4>
      </vt:variant>
      <vt:variant>
        <vt:i4>38</vt:i4>
      </vt:variant>
      <vt:variant>
        <vt:i4>0</vt:i4>
      </vt:variant>
      <vt:variant>
        <vt:i4>5</vt:i4>
      </vt:variant>
      <vt:variant>
        <vt:lpwstr/>
      </vt:variant>
      <vt:variant>
        <vt:lpwstr>_Toc100006630</vt:lpwstr>
      </vt:variant>
      <vt:variant>
        <vt:i4>1245239</vt:i4>
      </vt:variant>
      <vt:variant>
        <vt:i4>32</vt:i4>
      </vt:variant>
      <vt:variant>
        <vt:i4>0</vt:i4>
      </vt:variant>
      <vt:variant>
        <vt:i4>5</vt:i4>
      </vt:variant>
      <vt:variant>
        <vt:lpwstr/>
      </vt:variant>
      <vt:variant>
        <vt:lpwstr>_Toc100006629</vt:lpwstr>
      </vt:variant>
      <vt:variant>
        <vt:i4>1245239</vt:i4>
      </vt:variant>
      <vt:variant>
        <vt:i4>26</vt:i4>
      </vt:variant>
      <vt:variant>
        <vt:i4>0</vt:i4>
      </vt:variant>
      <vt:variant>
        <vt:i4>5</vt:i4>
      </vt:variant>
      <vt:variant>
        <vt:lpwstr/>
      </vt:variant>
      <vt:variant>
        <vt:lpwstr>_Toc100006628</vt:lpwstr>
      </vt:variant>
      <vt:variant>
        <vt:i4>1245239</vt:i4>
      </vt:variant>
      <vt:variant>
        <vt:i4>20</vt:i4>
      </vt:variant>
      <vt:variant>
        <vt:i4>0</vt:i4>
      </vt:variant>
      <vt:variant>
        <vt:i4>5</vt:i4>
      </vt:variant>
      <vt:variant>
        <vt:lpwstr/>
      </vt:variant>
      <vt:variant>
        <vt:lpwstr>_Toc100006627</vt:lpwstr>
      </vt:variant>
      <vt:variant>
        <vt:i4>1245239</vt:i4>
      </vt:variant>
      <vt:variant>
        <vt:i4>14</vt:i4>
      </vt:variant>
      <vt:variant>
        <vt:i4>0</vt:i4>
      </vt:variant>
      <vt:variant>
        <vt:i4>5</vt:i4>
      </vt:variant>
      <vt:variant>
        <vt:lpwstr/>
      </vt:variant>
      <vt:variant>
        <vt:lpwstr>_Toc100006626</vt:lpwstr>
      </vt:variant>
      <vt:variant>
        <vt:i4>1245239</vt:i4>
      </vt:variant>
      <vt:variant>
        <vt:i4>8</vt:i4>
      </vt:variant>
      <vt:variant>
        <vt:i4>0</vt:i4>
      </vt:variant>
      <vt:variant>
        <vt:i4>5</vt:i4>
      </vt:variant>
      <vt:variant>
        <vt:lpwstr/>
      </vt:variant>
      <vt:variant>
        <vt:lpwstr>_Toc100006625</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Plantilla para documentos Ingenería del Software</dc:title>
  <dc:subject/>
  <dc:creator>Ignacio García Juliá</dc:creator>
  <cp:keywords/>
  <dc:description/>
  <cp:lastModifiedBy>William Andrés Echeverry Pérez</cp:lastModifiedBy>
  <cp:revision>2</cp:revision>
  <cp:lastPrinted>2022-04-04T21:19:00Z</cp:lastPrinted>
  <dcterms:created xsi:type="dcterms:W3CDTF">2022-04-04T21:20:00Z</dcterms:created>
  <dcterms:modified xsi:type="dcterms:W3CDTF">2022-04-04T21:20:00Z</dcterms:modified>
  <cp:category/>
</cp:coreProperties>
</file>

<file path=docProps/custom.xml><?xml version="1.0" encoding="utf-8"?>
<Properties xmlns="http://schemas.openxmlformats.org/officeDocument/2006/custom-properties" xmlns:vt="http://schemas.openxmlformats.org/officeDocument/2006/docPropsVTypes">
  <property fmtid="{D5CDD505-2E9C-101B-9397-08002B2CF9AE}" pid="2" name="1_Título Uniforme">
    <vt:lpwstr>Tipo de documento</vt:lpwstr>
  </property>
  <property fmtid="{D5CDD505-2E9C-101B-9397-08002B2CF9AE}" pid="3" name="2_Título del Documento Parte 1">
    <vt:lpwstr>Titulo del documento</vt:lpwstr>
  </property>
  <property fmtid="{D5CDD505-2E9C-101B-9397-08002B2CF9AE}" pid="4" name="3_Título del Documento Parte 2">
    <vt:lpwstr>Titulo del documento Parte 2</vt:lpwstr>
  </property>
  <property fmtid="{D5CDD505-2E9C-101B-9397-08002B2CF9AE}" pid="5" name="4_Código del Documento">
    <vt:lpwstr>W2XXXXXXXXXXX</vt:lpwstr>
  </property>
  <property fmtid="{D5CDD505-2E9C-101B-9397-08002B2CF9AE}" pid="6" name="5_Edición">
    <vt:lpwstr>0</vt:lpwstr>
  </property>
  <property fmtid="{D5CDD505-2E9C-101B-9397-08002B2CF9AE}" pid="7" name="6_Fecha de Edición">
    <vt:lpwstr>18/10/18</vt:lpwstr>
  </property>
  <property fmtid="{D5CDD505-2E9C-101B-9397-08002B2CF9AE}" pid="8" name="7_Clasificación de Seguridad">
    <vt:lpwstr>Clasificación de seguridad</vt:lpwstr>
  </property>
  <property fmtid="{D5CDD505-2E9C-101B-9397-08002B2CF9AE}" pid="9" name="ContentTypeId">
    <vt:lpwstr>0x0101009DF95021734BEE44A0FE50A7311C1537</vt:lpwstr>
  </property>
</Properties>
</file>