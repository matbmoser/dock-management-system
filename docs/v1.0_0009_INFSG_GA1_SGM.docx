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7EBB78B9" w14:textId="77777777" w:rsidR="0019067A" w:rsidRPr="00610941" w:rsidRDefault="0019067A" w:rsidP="0019067A">
      <w:pPr>
        <w:jc w:val="center"/>
      </w:pPr>
    </w:p>
    <w:p w14:paraId="7416792D" w14:textId="77777777" w:rsidR="0034135B" w:rsidRPr="00610941" w:rsidRDefault="0034135B" w:rsidP="0034135B">
      <w:pPr>
        <w:jc w:val="center"/>
      </w:pPr>
    </w:p>
    <w:p w14:paraId="1D33A6AA" w14:textId="77777777" w:rsidR="0034135B" w:rsidRPr="00610941" w:rsidRDefault="0034135B" w:rsidP="0034135B"/>
    <w:p w14:paraId="618D9036" w14:textId="77777777" w:rsidR="0034135B" w:rsidRPr="00610941" w:rsidRDefault="0034135B" w:rsidP="0034135B"/>
    <w:p w14:paraId="0EE25A43" w14:textId="77777777" w:rsidR="0034135B" w:rsidRPr="00610941" w:rsidRDefault="0034135B" w:rsidP="0034135B"/>
    <w:p w14:paraId="1CAD6C5F" w14:textId="77777777" w:rsidR="0034135B" w:rsidRPr="00610941" w:rsidRDefault="0034135B" w:rsidP="0034135B"/>
    <w:p w14:paraId="44233C8C" w14:textId="77777777" w:rsidR="0034135B" w:rsidRPr="00610941" w:rsidRDefault="0034135B" w:rsidP="0034135B"/>
    <w:p w14:paraId="16D69E01" w14:textId="77777777" w:rsidR="0034135B" w:rsidRPr="00610941" w:rsidRDefault="0034135B" w:rsidP="0034135B"/>
    <w:p w14:paraId="4278495B" w14:textId="77777777" w:rsidR="0034135B" w:rsidRDefault="0034135B" w:rsidP="0034135B"/>
    <w:p w14:paraId="1BA2FC5B" w14:textId="77777777" w:rsidR="0034135B" w:rsidRDefault="0034135B" w:rsidP="0034135B"/>
    <w:p w14:paraId="56B7EFCC" w14:textId="77777777" w:rsidR="0034135B" w:rsidRPr="00610941" w:rsidRDefault="0034135B" w:rsidP="0034135B"/>
    <w:p w14:paraId="69773C8C" w14:textId="77777777" w:rsidR="0034135B" w:rsidRPr="00610941" w:rsidRDefault="0034135B" w:rsidP="0034135B">
      <w:pPr>
        <w:jc w:val="center"/>
      </w:pPr>
    </w:p>
    <w:tbl>
      <w:tblPr>
        <w:tblpPr w:leftFromText="141" w:rightFromText="141" w:vertAnchor="text" w:horzAnchor="margin" w:tblpXSpec="center" w:tblpY="229"/>
        <w:tblOverlap w:val="never"/>
        <w:tblW w:w="0" w:type="auto"/>
        <w:tblLook w:val="01E0" w:firstRow="1" w:lastRow="1" w:firstColumn="1" w:lastColumn="1" w:noHBand="0" w:noVBand="0"/>
      </w:tblPr>
      <w:tblGrid>
        <w:gridCol w:w="4831"/>
      </w:tblGrid>
      <w:tr w:rsidR="0034135B" w:rsidRPr="00583FC6" w14:paraId="1B6E242B" w14:textId="77777777" w:rsidTr="00E103DD">
        <w:tc>
          <w:tcPr>
            <w:tcW w:w="0" w:type="auto"/>
            <w:shd w:val="clear" w:color="auto" w:fill="auto"/>
          </w:tcPr>
          <w:p w14:paraId="1E5AC617" w14:textId="77777777" w:rsidR="0034135B" w:rsidRPr="00583FC6" w:rsidRDefault="0034135B" w:rsidP="00E103DD">
            <w:pPr>
              <w:jc w:val="center"/>
              <w:rPr>
                <w:sz w:val="16"/>
                <w:szCs w:val="16"/>
              </w:rPr>
            </w:pPr>
            <w:r w:rsidRPr="00583FC6">
              <w:rPr>
                <w:sz w:val="16"/>
                <w:szCs w:val="16"/>
              </w:rPr>
              <w:t>Asignatura:</w:t>
            </w:r>
          </w:p>
        </w:tc>
      </w:tr>
      <w:tr w:rsidR="0034135B" w:rsidRPr="00583FC6" w14:paraId="025D530B" w14:textId="77777777" w:rsidTr="00E103DD">
        <w:tc>
          <w:tcPr>
            <w:tcW w:w="0" w:type="auto"/>
            <w:shd w:val="clear" w:color="auto" w:fill="auto"/>
          </w:tcPr>
          <w:p w14:paraId="6B6E47DB" w14:textId="77777777" w:rsidR="0034135B" w:rsidRDefault="0034135B" w:rsidP="00E103DD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>Planificación y Gestión</w:t>
            </w:r>
          </w:p>
          <w:p w14:paraId="00C78C48" w14:textId="77777777" w:rsidR="0034135B" w:rsidRPr="00583FC6" w:rsidRDefault="0034135B" w:rsidP="00E103DD">
            <w:pPr>
              <w:jc w:val="center"/>
              <w:rPr>
                <w:sz w:val="40"/>
                <w:szCs w:val="40"/>
              </w:rPr>
            </w:pPr>
            <w:r>
              <w:rPr>
                <w:sz w:val="40"/>
                <w:szCs w:val="40"/>
              </w:rPr>
              <w:t xml:space="preserve">de Proyectos Informáticos </w:t>
            </w:r>
          </w:p>
        </w:tc>
      </w:tr>
    </w:tbl>
    <w:p w14:paraId="514778E8" w14:textId="77777777" w:rsidR="0034135B" w:rsidRPr="00610941" w:rsidRDefault="0034135B" w:rsidP="0034135B">
      <w:pPr>
        <w:jc w:val="center"/>
      </w:pPr>
      <w:r>
        <w:br w:type="textWrapping" w:clear="all"/>
      </w:r>
    </w:p>
    <w:p w14:paraId="3DF62C31" w14:textId="77777777" w:rsidR="0034135B" w:rsidRPr="00610941" w:rsidRDefault="0034135B" w:rsidP="0034135B">
      <w:pPr>
        <w:jc w:val="center"/>
      </w:pPr>
    </w:p>
    <w:p w14:paraId="280A1F1B" w14:textId="77777777" w:rsidR="0034135B" w:rsidRPr="00610941" w:rsidRDefault="0034135B" w:rsidP="0034135B">
      <w:pPr>
        <w:jc w:val="center"/>
      </w:pPr>
    </w:p>
    <w:p w14:paraId="27581757" w14:textId="77777777" w:rsidR="0034135B" w:rsidRPr="00610941" w:rsidRDefault="0034135B" w:rsidP="0034135B">
      <w:pPr>
        <w:jc w:val="center"/>
      </w:pPr>
    </w:p>
    <w:p w14:paraId="798437D9" w14:textId="77777777" w:rsidR="0034135B" w:rsidRPr="00610941" w:rsidRDefault="0034135B" w:rsidP="0034135B">
      <w:pPr>
        <w:jc w:val="center"/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9354"/>
      </w:tblGrid>
      <w:tr w:rsidR="0034135B" w:rsidRPr="00583FC6" w14:paraId="499D5827" w14:textId="77777777" w:rsidTr="007D1288">
        <w:trPr>
          <w:jc w:val="center"/>
        </w:trPr>
        <w:tc>
          <w:tcPr>
            <w:tcW w:w="9640" w:type="dxa"/>
            <w:shd w:val="clear" w:color="auto" w:fill="auto"/>
          </w:tcPr>
          <w:p w14:paraId="605F7877" w14:textId="77777777" w:rsidR="0034135B" w:rsidRPr="00583FC6" w:rsidRDefault="0034135B" w:rsidP="00E103DD">
            <w:pPr>
              <w:jc w:val="center"/>
              <w:rPr>
                <w:sz w:val="16"/>
                <w:szCs w:val="16"/>
              </w:rPr>
            </w:pPr>
            <w:r w:rsidRPr="00583FC6">
              <w:rPr>
                <w:sz w:val="16"/>
                <w:szCs w:val="16"/>
              </w:rPr>
              <w:t>Título del documento:</w:t>
            </w:r>
          </w:p>
        </w:tc>
      </w:tr>
      <w:tr w:rsidR="0034135B" w:rsidRPr="00583FC6" w14:paraId="01931D30" w14:textId="77777777" w:rsidTr="007D1288">
        <w:trPr>
          <w:trHeight w:val="2070"/>
          <w:jc w:val="center"/>
        </w:trPr>
        <w:tc>
          <w:tcPr>
            <w:tcW w:w="9640" w:type="dxa"/>
            <w:shd w:val="clear" w:color="auto" w:fill="auto"/>
          </w:tcPr>
          <w:p w14:paraId="7465FFCC" w14:textId="77777777" w:rsidR="0034135B" w:rsidRDefault="004843A7" w:rsidP="00E103DD">
            <w:pPr>
              <w:jc w:val="center"/>
              <w:rPr>
                <w:b/>
                <w:bCs/>
                <w:sz w:val="44"/>
                <w:szCs w:val="44"/>
              </w:rPr>
            </w:pPr>
            <w:r>
              <w:rPr>
                <w:b/>
                <w:bCs/>
                <w:sz w:val="44"/>
                <w:szCs w:val="44"/>
              </w:rPr>
              <w:t>Informe de Seguimiento</w:t>
            </w:r>
          </w:p>
          <w:p w14:paraId="56EDF314" w14:textId="081324C2" w:rsidR="0034135B" w:rsidRPr="00155EC9" w:rsidRDefault="00A52B19" w:rsidP="00E103DD">
            <w:pPr>
              <w:jc w:val="center"/>
              <w:rPr>
                <w:b/>
                <w:bCs/>
                <w:sz w:val="44"/>
                <w:szCs w:val="44"/>
              </w:rPr>
            </w:pPr>
            <w:r w:rsidRPr="00BE2313">
              <w:rPr>
                <w:b/>
                <w:bCs/>
                <w:sz w:val="36"/>
                <w:szCs w:val="40"/>
              </w:rPr>
              <w:t>INFSG</w:t>
            </w:r>
          </w:p>
        </w:tc>
      </w:tr>
    </w:tbl>
    <w:p w14:paraId="03D36287" w14:textId="77777777" w:rsidR="0034135B" w:rsidRPr="00610941" w:rsidRDefault="0034135B" w:rsidP="0034135B">
      <w:pPr>
        <w:rPr>
          <w:b/>
          <w:bCs/>
          <w:sz w:val="40"/>
          <w:szCs w:val="40"/>
        </w:rPr>
      </w:pPr>
    </w:p>
    <w:p w14:paraId="5F778F56" w14:textId="77777777" w:rsidR="0034135B" w:rsidRPr="00610941" w:rsidRDefault="0034135B" w:rsidP="0034135B">
      <w:pPr>
        <w:rPr>
          <w:b/>
          <w:bCs/>
          <w:sz w:val="40"/>
          <w:szCs w:val="40"/>
        </w:rPr>
      </w:pPr>
    </w:p>
    <w:tbl>
      <w:tblPr>
        <w:tblW w:w="5499" w:type="dxa"/>
        <w:jc w:val="center"/>
        <w:tblLook w:val="01E0" w:firstRow="1" w:lastRow="1" w:firstColumn="1" w:lastColumn="1" w:noHBand="0" w:noVBand="0"/>
      </w:tblPr>
      <w:tblGrid>
        <w:gridCol w:w="1350"/>
        <w:gridCol w:w="234"/>
        <w:gridCol w:w="2393"/>
        <w:gridCol w:w="234"/>
        <w:gridCol w:w="1288"/>
      </w:tblGrid>
      <w:tr w:rsidR="0034135B" w:rsidRPr="00583FC6" w14:paraId="4DC1B88C" w14:textId="77777777" w:rsidTr="00E103DD">
        <w:trPr>
          <w:trHeight w:val="158"/>
          <w:jc w:val="center"/>
        </w:trPr>
        <w:tc>
          <w:tcPr>
            <w:tcW w:w="0" w:type="auto"/>
            <w:shd w:val="clear" w:color="auto" w:fill="auto"/>
          </w:tcPr>
          <w:p w14:paraId="08C2C7B8" w14:textId="77777777" w:rsidR="0034135B" w:rsidRPr="00583FC6" w:rsidRDefault="0034135B" w:rsidP="00E103DD">
            <w:pPr>
              <w:rPr>
                <w:sz w:val="16"/>
                <w:szCs w:val="16"/>
              </w:rPr>
            </w:pPr>
            <w:r w:rsidRPr="00583FC6">
              <w:rPr>
                <w:sz w:val="16"/>
                <w:szCs w:val="16"/>
              </w:rPr>
              <w:t>Preparado por:</w:t>
            </w:r>
          </w:p>
        </w:tc>
        <w:tc>
          <w:tcPr>
            <w:tcW w:w="0" w:type="auto"/>
            <w:shd w:val="clear" w:color="auto" w:fill="auto"/>
          </w:tcPr>
          <w:p w14:paraId="3374A088" w14:textId="77777777" w:rsidR="0034135B" w:rsidRPr="00583FC6" w:rsidRDefault="0034135B" w:rsidP="00E103DD">
            <w:pPr>
              <w:rPr>
                <w:sz w:val="16"/>
                <w:szCs w:val="16"/>
              </w:rPr>
            </w:pPr>
          </w:p>
        </w:tc>
        <w:tc>
          <w:tcPr>
            <w:tcW w:w="2393" w:type="dxa"/>
            <w:shd w:val="clear" w:color="auto" w:fill="auto"/>
          </w:tcPr>
          <w:p w14:paraId="1C3F4E36" w14:textId="77777777" w:rsidR="0034135B" w:rsidRPr="00583FC6" w:rsidRDefault="0034135B" w:rsidP="00E103DD">
            <w:pPr>
              <w:rPr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auto"/>
          </w:tcPr>
          <w:p w14:paraId="43A82810" w14:textId="77777777" w:rsidR="0034135B" w:rsidRPr="00583FC6" w:rsidRDefault="0034135B" w:rsidP="00E103DD">
            <w:pPr>
              <w:rPr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auto"/>
          </w:tcPr>
          <w:p w14:paraId="2515BB5E" w14:textId="77777777" w:rsidR="0034135B" w:rsidRPr="00583FC6" w:rsidRDefault="0034135B" w:rsidP="00E103DD">
            <w:pPr>
              <w:rPr>
                <w:sz w:val="16"/>
                <w:szCs w:val="16"/>
              </w:rPr>
            </w:pPr>
          </w:p>
        </w:tc>
      </w:tr>
      <w:tr w:rsidR="0034135B" w:rsidRPr="00583FC6" w14:paraId="7B248B74" w14:textId="77777777" w:rsidTr="00E103DD">
        <w:trPr>
          <w:trHeight w:val="391"/>
          <w:jc w:val="center"/>
        </w:trPr>
        <w:tc>
          <w:tcPr>
            <w:tcW w:w="0" w:type="auto"/>
            <w:shd w:val="clear" w:color="auto" w:fill="auto"/>
          </w:tcPr>
          <w:p w14:paraId="1BD1C3EE" w14:textId="77777777" w:rsidR="0034135B" w:rsidRPr="00583FC6" w:rsidRDefault="0034135B" w:rsidP="00E103DD">
            <w:pPr>
              <w:rPr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auto"/>
          </w:tcPr>
          <w:p w14:paraId="5956389B" w14:textId="77777777" w:rsidR="0034135B" w:rsidRPr="00610941" w:rsidRDefault="0034135B" w:rsidP="00E103DD"/>
        </w:tc>
        <w:tc>
          <w:tcPr>
            <w:tcW w:w="2393" w:type="dxa"/>
            <w:tcBorders>
              <w:bottom w:val="single" w:sz="4" w:space="0" w:color="auto"/>
            </w:tcBorders>
            <w:shd w:val="clear" w:color="auto" w:fill="auto"/>
          </w:tcPr>
          <w:p w14:paraId="5BC68685" w14:textId="77777777" w:rsidR="0034135B" w:rsidRPr="00A2331E" w:rsidRDefault="0034135B" w:rsidP="00E103DD">
            <w:pPr>
              <w:rPr>
                <w:sz w:val="20"/>
                <w:szCs w:val="20"/>
                <w:lang w:val="pt-BR"/>
              </w:rPr>
            </w:pPr>
            <w:r w:rsidRPr="00A2331E">
              <w:rPr>
                <w:sz w:val="20"/>
                <w:szCs w:val="20"/>
                <w:lang w:val="pt-BR"/>
              </w:rPr>
              <w:t>Carlos Company</w:t>
            </w:r>
          </w:p>
          <w:p w14:paraId="6A2391F4" w14:textId="77777777" w:rsidR="0034135B" w:rsidRPr="00A2331E" w:rsidRDefault="0034135B" w:rsidP="00E103DD">
            <w:pPr>
              <w:rPr>
                <w:sz w:val="20"/>
                <w:szCs w:val="22"/>
                <w:lang w:val="pt-BR"/>
              </w:rPr>
            </w:pPr>
            <w:r w:rsidRPr="00A2331E">
              <w:rPr>
                <w:sz w:val="20"/>
                <w:szCs w:val="22"/>
                <w:lang w:val="pt-BR"/>
              </w:rPr>
              <w:t>Javier Torres</w:t>
            </w:r>
          </w:p>
          <w:p w14:paraId="71A31E38" w14:textId="77777777" w:rsidR="0034135B" w:rsidRPr="00A2331E" w:rsidRDefault="0034135B" w:rsidP="00E103DD">
            <w:pPr>
              <w:rPr>
                <w:sz w:val="20"/>
                <w:szCs w:val="22"/>
                <w:lang w:val="pt-BR"/>
              </w:rPr>
            </w:pPr>
            <w:r w:rsidRPr="00A2331E">
              <w:rPr>
                <w:sz w:val="20"/>
                <w:szCs w:val="22"/>
                <w:lang w:val="pt-BR"/>
              </w:rPr>
              <w:t>Mathias Moser</w:t>
            </w:r>
          </w:p>
          <w:p w14:paraId="19CB4FB8" w14:textId="77777777" w:rsidR="0034135B" w:rsidRPr="00A2331E" w:rsidRDefault="0034135B" w:rsidP="00E103DD">
            <w:pPr>
              <w:rPr>
                <w:lang w:val="pt-BR"/>
              </w:rPr>
            </w:pPr>
            <w:r w:rsidRPr="00A2331E">
              <w:rPr>
                <w:sz w:val="20"/>
                <w:szCs w:val="20"/>
                <w:lang w:val="pt-BR"/>
              </w:rPr>
              <w:t xml:space="preserve">William Echeverry </w:t>
            </w:r>
          </w:p>
          <w:p w14:paraId="27BE059C" w14:textId="77777777" w:rsidR="0034135B" w:rsidRPr="00A2331E" w:rsidRDefault="0034135B" w:rsidP="00E103DD">
            <w:pPr>
              <w:rPr>
                <w:szCs w:val="22"/>
                <w:lang w:val="pt-BR"/>
              </w:rPr>
            </w:pPr>
            <w:r w:rsidRPr="00A2331E">
              <w:rPr>
                <w:sz w:val="20"/>
                <w:szCs w:val="20"/>
                <w:lang w:val="pt-BR"/>
              </w:rPr>
              <w:t>Álvaro Guisado</w:t>
            </w:r>
          </w:p>
        </w:tc>
        <w:tc>
          <w:tcPr>
            <w:tcW w:w="0" w:type="auto"/>
            <w:shd w:val="clear" w:color="auto" w:fill="auto"/>
          </w:tcPr>
          <w:p w14:paraId="3FE9FB40" w14:textId="77777777" w:rsidR="0034135B" w:rsidRPr="00A2331E" w:rsidRDefault="0034135B" w:rsidP="00E103DD">
            <w:pPr>
              <w:rPr>
                <w:lang w:val="pt-BR"/>
              </w:rPr>
            </w:pPr>
          </w:p>
        </w:tc>
        <w:tc>
          <w:tcPr>
            <w:tcW w:w="0" w:type="auto"/>
            <w:tcBorders>
              <w:bottom w:val="single" w:sz="4" w:space="0" w:color="auto"/>
            </w:tcBorders>
            <w:shd w:val="clear" w:color="auto" w:fill="auto"/>
            <w:vAlign w:val="center"/>
          </w:tcPr>
          <w:p w14:paraId="0E58AE54" w14:textId="1CD10182" w:rsidR="0034135B" w:rsidRPr="00610941" w:rsidRDefault="0034135B" w:rsidP="00E103DD">
            <w:pPr>
              <w:jc w:val="center"/>
            </w:pPr>
            <w:r>
              <w:rPr>
                <w:sz w:val="20"/>
                <w:szCs w:val="22"/>
              </w:rPr>
              <w:t>0</w:t>
            </w:r>
            <w:r w:rsidR="00CD65D5">
              <w:rPr>
                <w:sz w:val="20"/>
                <w:szCs w:val="22"/>
              </w:rPr>
              <w:t>4</w:t>
            </w:r>
            <w:r w:rsidRPr="00F20DD2">
              <w:rPr>
                <w:sz w:val="20"/>
                <w:szCs w:val="22"/>
              </w:rPr>
              <w:t>/</w:t>
            </w:r>
            <w:r>
              <w:rPr>
                <w:sz w:val="20"/>
                <w:szCs w:val="22"/>
              </w:rPr>
              <w:t>0</w:t>
            </w:r>
            <w:r w:rsidR="002350B5">
              <w:rPr>
                <w:sz w:val="20"/>
                <w:szCs w:val="22"/>
              </w:rPr>
              <w:t>4</w:t>
            </w:r>
            <w:r w:rsidRPr="00F20DD2">
              <w:rPr>
                <w:sz w:val="20"/>
                <w:szCs w:val="22"/>
              </w:rPr>
              <w:t>/202</w:t>
            </w:r>
            <w:r>
              <w:rPr>
                <w:sz w:val="20"/>
                <w:szCs w:val="22"/>
              </w:rPr>
              <w:t>2</w:t>
            </w:r>
          </w:p>
        </w:tc>
      </w:tr>
      <w:tr w:rsidR="0034135B" w:rsidRPr="00610941" w14:paraId="575F970D" w14:textId="77777777" w:rsidTr="00E103DD">
        <w:trPr>
          <w:trHeight w:val="368"/>
          <w:jc w:val="center"/>
        </w:trPr>
        <w:tc>
          <w:tcPr>
            <w:tcW w:w="0" w:type="auto"/>
            <w:shd w:val="clear" w:color="auto" w:fill="auto"/>
          </w:tcPr>
          <w:p w14:paraId="4406D129" w14:textId="77777777" w:rsidR="0034135B" w:rsidRPr="00610941" w:rsidRDefault="0034135B" w:rsidP="00E103DD"/>
        </w:tc>
        <w:tc>
          <w:tcPr>
            <w:tcW w:w="0" w:type="auto"/>
            <w:shd w:val="clear" w:color="auto" w:fill="auto"/>
          </w:tcPr>
          <w:p w14:paraId="5492DAA6" w14:textId="77777777" w:rsidR="0034135B" w:rsidRPr="00583FC6" w:rsidRDefault="0034135B" w:rsidP="00E103DD">
            <w:pPr>
              <w:rPr>
                <w:sz w:val="20"/>
                <w:szCs w:val="20"/>
              </w:rPr>
            </w:pPr>
          </w:p>
        </w:tc>
        <w:tc>
          <w:tcPr>
            <w:tcW w:w="2393" w:type="dxa"/>
            <w:tcBorders>
              <w:top w:val="single" w:sz="4" w:space="0" w:color="auto"/>
            </w:tcBorders>
            <w:shd w:val="clear" w:color="auto" w:fill="auto"/>
          </w:tcPr>
          <w:p w14:paraId="20DAFA75" w14:textId="77777777" w:rsidR="0034135B" w:rsidRPr="00E14DC7" w:rsidRDefault="0034135B" w:rsidP="00E103DD">
            <w:pPr>
              <w:tabs>
                <w:tab w:val="left" w:pos="708"/>
                <w:tab w:val="left" w:pos="1350"/>
              </w:tabs>
              <w:rPr>
                <w:sz w:val="16"/>
                <w:szCs w:val="16"/>
              </w:rPr>
            </w:pPr>
            <w:r w:rsidRPr="00E14DC7">
              <w:rPr>
                <w:sz w:val="16"/>
                <w:szCs w:val="16"/>
              </w:rPr>
              <w:t>Nombre</w:t>
            </w:r>
          </w:p>
        </w:tc>
        <w:tc>
          <w:tcPr>
            <w:tcW w:w="0" w:type="auto"/>
            <w:shd w:val="clear" w:color="auto" w:fill="auto"/>
          </w:tcPr>
          <w:p w14:paraId="0BC7206A" w14:textId="77777777" w:rsidR="0034135B" w:rsidRPr="00583FC6" w:rsidRDefault="0034135B" w:rsidP="00E103DD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tcBorders>
              <w:top w:val="single" w:sz="4" w:space="0" w:color="auto"/>
            </w:tcBorders>
            <w:shd w:val="clear" w:color="auto" w:fill="auto"/>
          </w:tcPr>
          <w:p w14:paraId="7133480A" w14:textId="77777777" w:rsidR="0034135B" w:rsidRPr="00583FC6" w:rsidRDefault="0034135B" w:rsidP="00E103DD">
            <w:pPr>
              <w:rPr>
                <w:sz w:val="20"/>
                <w:szCs w:val="20"/>
              </w:rPr>
            </w:pPr>
            <w:r w:rsidRPr="00583FC6">
              <w:rPr>
                <w:sz w:val="16"/>
                <w:szCs w:val="16"/>
              </w:rPr>
              <w:t>Fecha</w:t>
            </w:r>
          </w:p>
        </w:tc>
      </w:tr>
      <w:tr w:rsidR="0034135B" w:rsidRPr="00583FC6" w14:paraId="5A9D5396" w14:textId="77777777" w:rsidTr="00E103DD">
        <w:trPr>
          <w:trHeight w:val="311"/>
          <w:jc w:val="center"/>
        </w:trPr>
        <w:tc>
          <w:tcPr>
            <w:tcW w:w="0" w:type="auto"/>
            <w:shd w:val="clear" w:color="auto" w:fill="auto"/>
          </w:tcPr>
          <w:p w14:paraId="0932AB76" w14:textId="77777777" w:rsidR="0034135B" w:rsidRDefault="0034135B" w:rsidP="00E103DD">
            <w:pPr>
              <w:rPr>
                <w:sz w:val="16"/>
                <w:szCs w:val="16"/>
              </w:rPr>
            </w:pPr>
          </w:p>
          <w:p w14:paraId="77E88A42" w14:textId="77777777" w:rsidR="0034135B" w:rsidRPr="00583FC6" w:rsidRDefault="0034135B" w:rsidP="00E103D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Grado</w:t>
            </w:r>
          </w:p>
        </w:tc>
        <w:tc>
          <w:tcPr>
            <w:tcW w:w="0" w:type="auto"/>
            <w:shd w:val="clear" w:color="auto" w:fill="auto"/>
          </w:tcPr>
          <w:p w14:paraId="2F0CEF41" w14:textId="77777777" w:rsidR="0034135B" w:rsidRPr="00E14DC7" w:rsidRDefault="0034135B" w:rsidP="00E103DD">
            <w:pPr>
              <w:rPr>
                <w:sz w:val="16"/>
                <w:szCs w:val="16"/>
              </w:rPr>
            </w:pPr>
          </w:p>
        </w:tc>
        <w:tc>
          <w:tcPr>
            <w:tcW w:w="2393" w:type="dxa"/>
            <w:shd w:val="clear" w:color="auto" w:fill="auto"/>
          </w:tcPr>
          <w:p w14:paraId="1E434C09" w14:textId="77777777" w:rsidR="0034135B" w:rsidRDefault="0034135B" w:rsidP="00E103DD">
            <w:pPr>
              <w:rPr>
                <w:sz w:val="16"/>
                <w:szCs w:val="16"/>
              </w:rPr>
            </w:pPr>
          </w:p>
          <w:p w14:paraId="16C8AA52" w14:textId="77777777" w:rsidR="0034135B" w:rsidRPr="00E14DC7" w:rsidRDefault="0034135B" w:rsidP="00E103D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Ingeniería Informática</w:t>
            </w:r>
          </w:p>
        </w:tc>
        <w:tc>
          <w:tcPr>
            <w:tcW w:w="0" w:type="auto"/>
            <w:shd w:val="clear" w:color="auto" w:fill="auto"/>
          </w:tcPr>
          <w:p w14:paraId="2B3AD658" w14:textId="77777777" w:rsidR="0034135B" w:rsidRPr="00583FC6" w:rsidRDefault="0034135B" w:rsidP="00E103DD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0B3DBD8C" w14:textId="77777777" w:rsidR="0034135B" w:rsidRPr="00583FC6" w:rsidRDefault="0034135B" w:rsidP="00E103DD">
            <w:pPr>
              <w:rPr>
                <w:sz w:val="16"/>
                <w:szCs w:val="16"/>
              </w:rPr>
            </w:pPr>
          </w:p>
        </w:tc>
      </w:tr>
      <w:tr w:rsidR="0034135B" w:rsidRPr="00583FC6" w14:paraId="1653BBB5" w14:textId="77777777" w:rsidTr="00E103DD">
        <w:trPr>
          <w:trHeight w:val="311"/>
          <w:jc w:val="center"/>
        </w:trPr>
        <w:tc>
          <w:tcPr>
            <w:tcW w:w="0" w:type="auto"/>
            <w:shd w:val="clear" w:color="auto" w:fill="auto"/>
          </w:tcPr>
          <w:p w14:paraId="609C9661" w14:textId="77777777" w:rsidR="0034135B" w:rsidRDefault="0034135B" w:rsidP="00E103DD">
            <w:pPr>
              <w:rPr>
                <w:sz w:val="16"/>
                <w:szCs w:val="16"/>
              </w:rPr>
            </w:pPr>
            <w:r w:rsidRPr="001236B7">
              <w:rPr>
                <w:sz w:val="16"/>
                <w:szCs w:val="18"/>
              </w:rPr>
              <w:t>Curso</w:t>
            </w:r>
          </w:p>
        </w:tc>
        <w:tc>
          <w:tcPr>
            <w:tcW w:w="0" w:type="auto"/>
            <w:shd w:val="clear" w:color="auto" w:fill="auto"/>
          </w:tcPr>
          <w:p w14:paraId="7241EEDD" w14:textId="77777777" w:rsidR="0034135B" w:rsidRPr="00E14DC7" w:rsidRDefault="0034135B" w:rsidP="00E103DD">
            <w:pPr>
              <w:rPr>
                <w:sz w:val="16"/>
                <w:szCs w:val="16"/>
              </w:rPr>
            </w:pPr>
          </w:p>
        </w:tc>
        <w:tc>
          <w:tcPr>
            <w:tcW w:w="2393" w:type="dxa"/>
            <w:shd w:val="clear" w:color="auto" w:fill="auto"/>
          </w:tcPr>
          <w:p w14:paraId="66757624" w14:textId="77777777" w:rsidR="0034135B" w:rsidRDefault="0034135B" w:rsidP="00E103DD">
            <w:pPr>
              <w:rPr>
                <w:sz w:val="16"/>
                <w:szCs w:val="16"/>
              </w:rPr>
            </w:pPr>
            <w:r>
              <w:rPr>
                <w:sz w:val="16"/>
                <w:szCs w:val="16"/>
              </w:rPr>
              <w:t>4º Grado, A</w:t>
            </w:r>
          </w:p>
        </w:tc>
        <w:tc>
          <w:tcPr>
            <w:tcW w:w="0" w:type="auto"/>
            <w:shd w:val="clear" w:color="auto" w:fill="auto"/>
          </w:tcPr>
          <w:p w14:paraId="4342259C" w14:textId="77777777" w:rsidR="0034135B" w:rsidRPr="00583FC6" w:rsidRDefault="0034135B" w:rsidP="00E103DD">
            <w:pPr>
              <w:rPr>
                <w:sz w:val="20"/>
                <w:szCs w:val="20"/>
              </w:rPr>
            </w:pPr>
          </w:p>
        </w:tc>
        <w:tc>
          <w:tcPr>
            <w:tcW w:w="0" w:type="auto"/>
            <w:shd w:val="clear" w:color="auto" w:fill="auto"/>
          </w:tcPr>
          <w:p w14:paraId="5BA9A60A" w14:textId="77777777" w:rsidR="0034135B" w:rsidRPr="00583FC6" w:rsidRDefault="0034135B" w:rsidP="00E103DD">
            <w:pPr>
              <w:rPr>
                <w:sz w:val="16"/>
                <w:szCs w:val="16"/>
              </w:rPr>
            </w:pPr>
          </w:p>
        </w:tc>
      </w:tr>
    </w:tbl>
    <w:p w14:paraId="2554BBB6" w14:textId="77777777" w:rsidR="0034135B" w:rsidRPr="00610941" w:rsidRDefault="0034135B" w:rsidP="0034135B">
      <w:pPr>
        <w:rPr>
          <w:b/>
          <w:bCs/>
          <w:sz w:val="40"/>
          <w:szCs w:val="40"/>
        </w:rPr>
      </w:pPr>
    </w:p>
    <w:p w14:paraId="3EB20E5B" w14:textId="77777777" w:rsidR="0034135B" w:rsidRPr="00610941" w:rsidRDefault="0034135B" w:rsidP="0034135B">
      <w:pPr>
        <w:rPr>
          <w:b/>
          <w:bCs/>
          <w:sz w:val="40"/>
          <w:szCs w:val="40"/>
        </w:rPr>
      </w:pPr>
    </w:p>
    <w:tbl>
      <w:tblPr>
        <w:tblW w:w="0" w:type="auto"/>
        <w:jc w:val="center"/>
        <w:tblLook w:val="01E0" w:firstRow="1" w:lastRow="1" w:firstColumn="1" w:lastColumn="1" w:noHBand="0" w:noVBand="0"/>
      </w:tblPr>
      <w:tblGrid>
        <w:gridCol w:w="3487"/>
        <w:gridCol w:w="222"/>
        <w:gridCol w:w="1338"/>
        <w:gridCol w:w="222"/>
        <w:gridCol w:w="777"/>
        <w:gridCol w:w="222"/>
        <w:gridCol w:w="771"/>
      </w:tblGrid>
      <w:tr w:rsidR="0034135B" w:rsidRPr="00583FC6" w14:paraId="33EAB620" w14:textId="77777777" w:rsidTr="00E103DD">
        <w:trPr>
          <w:jc w:val="center"/>
        </w:trPr>
        <w:tc>
          <w:tcPr>
            <w:tcW w:w="0" w:type="auto"/>
            <w:shd w:val="clear" w:color="auto" w:fill="auto"/>
          </w:tcPr>
          <w:p w14:paraId="4FDD9FB6" w14:textId="77777777" w:rsidR="0034135B" w:rsidRPr="00583FC6" w:rsidRDefault="0034135B" w:rsidP="00E103DD">
            <w:pPr>
              <w:rPr>
                <w:sz w:val="16"/>
                <w:szCs w:val="16"/>
              </w:rPr>
            </w:pPr>
            <w:r w:rsidRPr="00583FC6">
              <w:rPr>
                <w:sz w:val="16"/>
                <w:szCs w:val="16"/>
              </w:rPr>
              <w:t xml:space="preserve">Nombre de fichero: </w:t>
            </w:r>
          </w:p>
        </w:tc>
        <w:tc>
          <w:tcPr>
            <w:tcW w:w="0" w:type="auto"/>
            <w:shd w:val="clear" w:color="auto" w:fill="auto"/>
          </w:tcPr>
          <w:p w14:paraId="0444DD1E" w14:textId="77777777" w:rsidR="0034135B" w:rsidRPr="00583FC6" w:rsidRDefault="0034135B" w:rsidP="00E103DD">
            <w:pPr>
              <w:rPr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auto"/>
          </w:tcPr>
          <w:p w14:paraId="60E36CC3" w14:textId="77777777" w:rsidR="0034135B" w:rsidRPr="00583FC6" w:rsidRDefault="0034135B" w:rsidP="00E103DD">
            <w:pPr>
              <w:rPr>
                <w:sz w:val="16"/>
                <w:szCs w:val="16"/>
              </w:rPr>
            </w:pPr>
            <w:r w:rsidRPr="00583FC6">
              <w:rPr>
                <w:sz w:val="16"/>
                <w:szCs w:val="16"/>
              </w:rPr>
              <w:t>Fecha:</w:t>
            </w:r>
          </w:p>
        </w:tc>
        <w:tc>
          <w:tcPr>
            <w:tcW w:w="0" w:type="auto"/>
            <w:shd w:val="clear" w:color="auto" w:fill="auto"/>
          </w:tcPr>
          <w:p w14:paraId="0FD05CC5" w14:textId="77777777" w:rsidR="0034135B" w:rsidRPr="00583FC6" w:rsidRDefault="0034135B" w:rsidP="00E103DD">
            <w:pPr>
              <w:rPr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auto"/>
          </w:tcPr>
          <w:p w14:paraId="4783A292" w14:textId="77777777" w:rsidR="0034135B" w:rsidRPr="00583FC6" w:rsidRDefault="0034135B" w:rsidP="00E103DD">
            <w:pPr>
              <w:rPr>
                <w:sz w:val="16"/>
                <w:szCs w:val="16"/>
              </w:rPr>
            </w:pPr>
            <w:r w:rsidRPr="00583FC6">
              <w:rPr>
                <w:sz w:val="16"/>
                <w:szCs w:val="16"/>
              </w:rPr>
              <w:t>Edición:</w:t>
            </w:r>
          </w:p>
        </w:tc>
        <w:tc>
          <w:tcPr>
            <w:tcW w:w="0" w:type="auto"/>
            <w:shd w:val="clear" w:color="auto" w:fill="auto"/>
          </w:tcPr>
          <w:p w14:paraId="20008CF0" w14:textId="77777777" w:rsidR="0034135B" w:rsidRPr="00583FC6" w:rsidRDefault="0034135B" w:rsidP="00E103DD">
            <w:pPr>
              <w:rPr>
                <w:sz w:val="16"/>
                <w:szCs w:val="16"/>
              </w:rPr>
            </w:pPr>
          </w:p>
        </w:tc>
        <w:tc>
          <w:tcPr>
            <w:tcW w:w="0" w:type="auto"/>
            <w:shd w:val="clear" w:color="auto" w:fill="auto"/>
          </w:tcPr>
          <w:p w14:paraId="502B9B1E" w14:textId="77777777" w:rsidR="0034135B" w:rsidRPr="00583FC6" w:rsidRDefault="0034135B" w:rsidP="00E103DD">
            <w:pPr>
              <w:rPr>
                <w:sz w:val="16"/>
                <w:szCs w:val="16"/>
              </w:rPr>
            </w:pPr>
            <w:r w:rsidRPr="00583FC6">
              <w:rPr>
                <w:sz w:val="16"/>
                <w:szCs w:val="16"/>
              </w:rPr>
              <w:t>P</w:t>
            </w:r>
            <w:r>
              <w:rPr>
                <w:sz w:val="16"/>
                <w:szCs w:val="16"/>
              </w:rPr>
              <w:t>ági</w:t>
            </w:r>
            <w:r w:rsidRPr="00583FC6">
              <w:rPr>
                <w:sz w:val="16"/>
                <w:szCs w:val="16"/>
              </w:rPr>
              <w:t>na:</w:t>
            </w:r>
          </w:p>
        </w:tc>
      </w:tr>
      <w:tr w:rsidR="004F5D90" w:rsidRPr="00583FC6" w14:paraId="6813E766" w14:textId="77777777" w:rsidTr="00E103DD">
        <w:trPr>
          <w:jc w:val="center"/>
        </w:trPr>
        <w:tc>
          <w:tcPr>
            <w:tcW w:w="0" w:type="auto"/>
            <w:shd w:val="clear" w:color="auto" w:fill="auto"/>
            <w:vAlign w:val="center"/>
          </w:tcPr>
          <w:p w14:paraId="4E59B680" w14:textId="2BAABACA" w:rsidR="004F5D90" w:rsidRPr="003A7112" w:rsidRDefault="004F5D90" w:rsidP="004F5D90">
            <w:r>
              <w:t>v1.0_0009_INFSG_GA1_SGM.pdf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62BB3446" w14:textId="77777777" w:rsidR="004F5D90" w:rsidRPr="003A7112" w:rsidRDefault="004F5D90" w:rsidP="004F5D90">
            <w:pPr>
              <w:rPr>
                <w:b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42D15139" w14:textId="0572A45E" w:rsidR="004F5D90" w:rsidRPr="001236B7" w:rsidRDefault="004F5D90" w:rsidP="004F5D90">
            <w:pPr>
              <w:rPr>
                <w:b/>
                <w:bCs/>
                <w:sz w:val="28"/>
                <w:szCs w:val="28"/>
                <w:u w:val="single"/>
              </w:rPr>
            </w:pPr>
            <w:r>
              <w:rPr>
                <w:b/>
                <w:bCs/>
              </w:rPr>
              <w:t>04/04/2022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325D1D8" w14:textId="77777777" w:rsidR="004F5D90" w:rsidRPr="00583FC6" w:rsidRDefault="004F5D90" w:rsidP="004F5D90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0CF03904" w14:textId="77777777" w:rsidR="004F5D90" w:rsidRPr="00F927A0" w:rsidRDefault="004F5D90" w:rsidP="004F5D90">
            <w:pPr>
              <w:rPr>
                <w:b/>
                <w:bCs/>
                <w:sz w:val="28"/>
                <w:szCs w:val="28"/>
              </w:rPr>
            </w:pPr>
            <w:r>
              <w:rPr>
                <w:b/>
                <w:bCs/>
                <w:sz w:val="28"/>
                <w:szCs w:val="28"/>
              </w:rPr>
              <w:t>1.0</w:t>
            </w:r>
          </w:p>
        </w:tc>
        <w:tc>
          <w:tcPr>
            <w:tcW w:w="0" w:type="auto"/>
            <w:shd w:val="clear" w:color="auto" w:fill="auto"/>
            <w:vAlign w:val="center"/>
          </w:tcPr>
          <w:p w14:paraId="76C81781" w14:textId="77777777" w:rsidR="004F5D90" w:rsidRPr="00583FC6" w:rsidRDefault="004F5D90" w:rsidP="004F5D90">
            <w:pPr>
              <w:rPr>
                <w:b/>
                <w:bCs/>
                <w:sz w:val="28"/>
                <w:szCs w:val="28"/>
              </w:rPr>
            </w:pPr>
          </w:p>
        </w:tc>
        <w:tc>
          <w:tcPr>
            <w:tcW w:w="0" w:type="auto"/>
            <w:shd w:val="clear" w:color="auto" w:fill="auto"/>
            <w:vAlign w:val="center"/>
          </w:tcPr>
          <w:p w14:paraId="753AB3E2" w14:textId="77777777" w:rsidR="004F5D90" w:rsidRPr="00583FC6" w:rsidRDefault="004F5D90" w:rsidP="004F5D90">
            <w:pPr>
              <w:rPr>
                <w:b/>
                <w:bCs/>
                <w:sz w:val="28"/>
                <w:szCs w:val="28"/>
              </w:rPr>
            </w:pPr>
            <w:r w:rsidRPr="00583FC6">
              <w:rPr>
                <w:b/>
                <w:bCs/>
                <w:sz w:val="28"/>
                <w:szCs w:val="28"/>
              </w:rPr>
              <w:fldChar w:fldCharType="begin"/>
            </w:r>
            <w:r w:rsidRPr="00583FC6">
              <w:rPr>
                <w:b/>
                <w:bCs/>
                <w:sz w:val="28"/>
                <w:szCs w:val="28"/>
              </w:rPr>
              <w:instrText xml:space="preserve"> </w:instrText>
            </w:r>
            <w:r>
              <w:rPr>
                <w:b/>
                <w:bCs/>
                <w:sz w:val="28"/>
                <w:szCs w:val="28"/>
              </w:rPr>
              <w:instrText>PAGE</w:instrText>
            </w:r>
            <w:r w:rsidRPr="00583FC6">
              <w:rPr>
                <w:b/>
                <w:bCs/>
                <w:sz w:val="28"/>
                <w:szCs w:val="28"/>
              </w:rPr>
              <w:instrText xml:space="preserve">   \* MERGEFORMAT </w:instrText>
            </w:r>
            <w:r w:rsidRPr="00583FC6">
              <w:rPr>
                <w:b/>
                <w:bCs/>
                <w:sz w:val="28"/>
                <w:szCs w:val="28"/>
              </w:rPr>
              <w:fldChar w:fldCharType="separate"/>
            </w:r>
            <w:r>
              <w:rPr>
                <w:b/>
                <w:bCs/>
                <w:noProof/>
                <w:sz w:val="28"/>
                <w:szCs w:val="28"/>
              </w:rPr>
              <w:t>1</w:t>
            </w:r>
            <w:r w:rsidRPr="00583FC6">
              <w:rPr>
                <w:b/>
                <w:bCs/>
                <w:sz w:val="28"/>
                <w:szCs w:val="28"/>
              </w:rPr>
              <w:fldChar w:fldCharType="end"/>
            </w:r>
            <w:r w:rsidRPr="00583FC6">
              <w:rPr>
                <w:b/>
                <w:bCs/>
                <w:sz w:val="28"/>
                <w:szCs w:val="28"/>
              </w:rPr>
              <w:t>/</w:t>
            </w:r>
            <w:r>
              <w:rPr>
                <w:b/>
                <w:bCs/>
                <w:sz w:val="28"/>
                <w:szCs w:val="28"/>
              </w:rPr>
              <w:t>51</w:t>
            </w:r>
          </w:p>
        </w:tc>
      </w:tr>
    </w:tbl>
    <w:p w14:paraId="5EA12F76" w14:textId="77777777" w:rsidR="0034135B" w:rsidRPr="00610941" w:rsidRDefault="0034135B" w:rsidP="0034135B">
      <w:pPr>
        <w:sectPr w:rsidR="0034135B" w:rsidRPr="00610941" w:rsidSect="00261581">
          <w:headerReference w:type="default" r:id="rId11"/>
          <w:footerReference w:type="default" r:id="rId12"/>
          <w:pgSz w:w="11906" w:h="16838" w:code="9"/>
          <w:pgMar w:top="1418" w:right="1418" w:bottom="1418" w:left="1134" w:header="708" w:footer="708" w:gutter="0"/>
          <w:cols w:space="708"/>
          <w:docGrid w:linePitch="360"/>
        </w:sectPr>
      </w:pPr>
    </w:p>
    <w:p w14:paraId="68A6A1EC" w14:textId="77777777" w:rsidR="0034135B" w:rsidRPr="00610941" w:rsidRDefault="0034135B" w:rsidP="0034135B">
      <w:pPr>
        <w:pStyle w:val="Estilo2"/>
      </w:pPr>
      <w:bookmarkStart w:id="0" w:name="_Toc191206917"/>
      <w:bookmarkStart w:id="1" w:name="_Toc191207311"/>
      <w:r w:rsidRPr="00610941">
        <w:lastRenderedPageBreak/>
        <w:t>Registro de cambios</w:t>
      </w:r>
      <w:bookmarkEnd w:id="0"/>
      <w:bookmarkEnd w:id="1"/>
    </w:p>
    <w:tbl>
      <w:tblPr>
        <w:tblW w:w="4731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1E0" w:firstRow="1" w:lastRow="1" w:firstColumn="1" w:lastColumn="1" w:noHBand="0" w:noVBand="0"/>
      </w:tblPr>
      <w:tblGrid>
        <w:gridCol w:w="1193"/>
        <w:gridCol w:w="1540"/>
        <w:gridCol w:w="1385"/>
        <w:gridCol w:w="4723"/>
      </w:tblGrid>
      <w:tr w:rsidR="0034135B" w:rsidRPr="00AD4A1D" w14:paraId="7778C3E9" w14:textId="77777777" w:rsidTr="00E103DD">
        <w:trPr>
          <w:trHeight w:val="461"/>
        </w:trPr>
        <w:tc>
          <w:tcPr>
            <w:tcW w:w="5000" w:type="pct"/>
            <w:gridSpan w:val="4"/>
            <w:shd w:val="clear" w:color="auto" w:fill="6C00C0"/>
            <w:vAlign w:val="center"/>
          </w:tcPr>
          <w:p w14:paraId="5B9ED5B1" w14:textId="2619558A" w:rsidR="0034135B" w:rsidRPr="007D1288" w:rsidRDefault="0034135B" w:rsidP="007D1288">
            <w:pPr>
              <w:pStyle w:val="TextoTablaPequeo"/>
              <w:rPr>
                <w:bCs/>
                <w:lang w:val="es-ES"/>
              </w:rPr>
            </w:pPr>
            <w:r w:rsidRPr="00AD4A1D">
              <w:rPr>
                <w:b/>
                <w:lang w:val="es-ES"/>
              </w:rPr>
              <w:t xml:space="preserve">1. TITULO DEL DOCUMENTO: </w:t>
            </w:r>
            <w:r w:rsidR="00771C08">
              <w:rPr>
                <w:b/>
                <w:lang w:val="es-ES"/>
              </w:rPr>
              <w:t>Informe de Seguimiento</w:t>
            </w:r>
            <w:r w:rsidR="00A52B19">
              <w:rPr>
                <w:b/>
                <w:lang w:val="es-ES"/>
              </w:rPr>
              <w:t xml:space="preserve"> (</w:t>
            </w:r>
            <w:r w:rsidR="00A52B19" w:rsidRPr="00A52B19">
              <w:rPr>
                <w:b/>
                <w:bCs/>
              </w:rPr>
              <w:t>INFSG</w:t>
            </w:r>
            <w:r w:rsidR="00A52B19">
              <w:t>)</w:t>
            </w:r>
          </w:p>
        </w:tc>
      </w:tr>
      <w:tr w:rsidR="0034135B" w:rsidRPr="00763744" w14:paraId="0845142C" w14:textId="77777777" w:rsidTr="00E103DD">
        <w:trPr>
          <w:trHeight w:val="384"/>
        </w:trPr>
        <w:tc>
          <w:tcPr>
            <w:tcW w:w="5000" w:type="pct"/>
            <w:gridSpan w:val="4"/>
            <w:shd w:val="clear" w:color="auto" w:fill="6C00C0"/>
            <w:vAlign w:val="center"/>
          </w:tcPr>
          <w:p w14:paraId="6F00AEF6" w14:textId="4CDAFEEF" w:rsidR="0034135B" w:rsidRPr="00763744" w:rsidRDefault="0034135B" w:rsidP="00E103DD">
            <w:pPr>
              <w:pStyle w:val="TextoTablaPequeo"/>
              <w:rPr>
                <w:b/>
                <w:lang w:val="pt-BR"/>
              </w:rPr>
            </w:pPr>
            <w:r>
              <w:rPr>
                <w:b/>
                <w:lang w:val="pt-BR"/>
              </w:rPr>
              <w:t>2</w:t>
            </w:r>
            <w:r w:rsidRPr="00763744">
              <w:rPr>
                <w:b/>
                <w:lang w:val="pt-BR"/>
              </w:rPr>
              <w:t>.</w:t>
            </w:r>
            <w:r>
              <w:rPr>
                <w:b/>
                <w:lang w:val="pt-BR"/>
              </w:rPr>
              <w:t xml:space="preserve"> NÚMERO DE REFERENCIA DEL DOCUMENTO</w:t>
            </w:r>
            <w:r w:rsidRPr="00763744">
              <w:rPr>
                <w:b/>
                <w:lang w:val="pt-BR"/>
              </w:rPr>
              <w:t>:</w:t>
            </w:r>
            <w:r>
              <w:rPr>
                <w:b/>
                <w:lang w:val="pt-BR"/>
              </w:rPr>
              <w:t xml:space="preserve"> </w:t>
            </w:r>
            <w:r w:rsidRPr="00763744">
              <w:rPr>
                <w:bCs/>
                <w:lang w:val="pt-BR"/>
              </w:rPr>
              <w:t>000</w:t>
            </w:r>
            <w:r w:rsidR="00771C08">
              <w:rPr>
                <w:bCs/>
                <w:lang w:val="pt-BR"/>
              </w:rPr>
              <w:t>9</w:t>
            </w:r>
          </w:p>
        </w:tc>
      </w:tr>
      <w:tr w:rsidR="0034135B" w:rsidRPr="00763744" w14:paraId="68BD39C9" w14:textId="77777777" w:rsidTr="00E103DD">
        <w:trPr>
          <w:trHeight w:val="492"/>
        </w:trPr>
        <w:tc>
          <w:tcPr>
            <w:tcW w:w="675" w:type="pct"/>
            <w:shd w:val="clear" w:color="auto" w:fill="6C00C0"/>
            <w:vAlign w:val="center"/>
          </w:tcPr>
          <w:p w14:paraId="5D2398C0" w14:textId="77777777" w:rsidR="0034135B" w:rsidRPr="00763744" w:rsidRDefault="0034135B" w:rsidP="00E103DD">
            <w:pPr>
              <w:pStyle w:val="TextoTablaPequeo"/>
              <w:rPr>
                <w:b/>
                <w:lang w:val="pt-BR"/>
              </w:rPr>
            </w:pPr>
            <w:r>
              <w:rPr>
                <w:b/>
                <w:lang w:val="pt-BR"/>
              </w:rPr>
              <w:t>3. ISSUE</w:t>
            </w:r>
          </w:p>
        </w:tc>
        <w:tc>
          <w:tcPr>
            <w:tcW w:w="871" w:type="pct"/>
            <w:shd w:val="clear" w:color="auto" w:fill="6C00C0"/>
            <w:vAlign w:val="center"/>
          </w:tcPr>
          <w:p w14:paraId="39A7E381" w14:textId="77777777" w:rsidR="0034135B" w:rsidRPr="00763744" w:rsidRDefault="0034135B" w:rsidP="00E103DD">
            <w:pPr>
              <w:pStyle w:val="TextoTablaPequeo"/>
              <w:jc w:val="center"/>
              <w:rPr>
                <w:b/>
                <w:lang w:val="pt-BR"/>
              </w:rPr>
            </w:pPr>
            <w:r>
              <w:rPr>
                <w:b/>
                <w:lang w:val="pt-BR"/>
              </w:rPr>
              <w:t>4. REVISIÓN</w:t>
            </w:r>
          </w:p>
        </w:tc>
        <w:tc>
          <w:tcPr>
            <w:tcW w:w="783" w:type="pct"/>
            <w:shd w:val="clear" w:color="auto" w:fill="6C00C0"/>
            <w:vAlign w:val="center"/>
          </w:tcPr>
          <w:p w14:paraId="78CF98F6" w14:textId="77777777" w:rsidR="0034135B" w:rsidRPr="00763744" w:rsidRDefault="0034135B" w:rsidP="00E103DD">
            <w:pPr>
              <w:pStyle w:val="TextoTablaPequeo"/>
              <w:jc w:val="center"/>
              <w:rPr>
                <w:b/>
                <w:lang w:val="pt-BR"/>
              </w:rPr>
            </w:pPr>
            <w:r>
              <w:rPr>
                <w:b/>
                <w:lang w:val="pt-BR"/>
              </w:rPr>
              <w:t>5. FECHA</w:t>
            </w:r>
          </w:p>
        </w:tc>
        <w:tc>
          <w:tcPr>
            <w:tcW w:w="2671" w:type="pct"/>
            <w:shd w:val="clear" w:color="auto" w:fill="6C00C0"/>
            <w:vAlign w:val="center"/>
          </w:tcPr>
          <w:p w14:paraId="4F2C120C" w14:textId="77777777" w:rsidR="0034135B" w:rsidRPr="00763744" w:rsidRDefault="0034135B" w:rsidP="00E103DD">
            <w:pPr>
              <w:pStyle w:val="TextoTablaPequeo"/>
              <w:rPr>
                <w:b/>
                <w:lang w:val="pt-BR"/>
              </w:rPr>
            </w:pPr>
            <w:r>
              <w:rPr>
                <w:b/>
                <w:lang w:val="pt-BR"/>
              </w:rPr>
              <w:t>6. RAZÓN DEL CAMBIO</w:t>
            </w:r>
          </w:p>
        </w:tc>
      </w:tr>
      <w:tr w:rsidR="0034135B" w:rsidRPr="00610941" w14:paraId="2CB27C52" w14:textId="77777777" w:rsidTr="00E103DD">
        <w:trPr>
          <w:trHeight w:val="276"/>
        </w:trPr>
        <w:tc>
          <w:tcPr>
            <w:tcW w:w="675" w:type="pct"/>
            <w:shd w:val="clear" w:color="auto" w:fill="auto"/>
            <w:vAlign w:val="center"/>
          </w:tcPr>
          <w:p w14:paraId="3E5ED5A5" w14:textId="77777777" w:rsidR="0034135B" w:rsidRPr="00583FC6" w:rsidRDefault="0034135B" w:rsidP="00E103DD">
            <w:pPr>
              <w:pStyle w:val="TextoTablaPequeo"/>
              <w:jc w:val="center"/>
              <w:rPr>
                <w:lang w:val="es-ES"/>
              </w:rPr>
            </w:pPr>
            <w:r>
              <w:rPr>
                <w:lang w:val="es-ES"/>
              </w:rPr>
              <w:t>0</w:t>
            </w:r>
          </w:p>
        </w:tc>
        <w:tc>
          <w:tcPr>
            <w:tcW w:w="871" w:type="pct"/>
            <w:shd w:val="clear" w:color="auto" w:fill="auto"/>
            <w:vAlign w:val="center"/>
          </w:tcPr>
          <w:p w14:paraId="5736FDEC" w14:textId="77777777" w:rsidR="0034135B" w:rsidRPr="00583FC6" w:rsidRDefault="0034135B" w:rsidP="00E103DD">
            <w:pPr>
              <w:pStyle w:val="TextoTablaPequeo"/>
              <w:jc w:val="center"/>
              <w:rPr>
                <w:lang w:val="es-ES"/>
              </w:rPr>
            </w:pPr>
            <w:r>
              <w:rPr>
                <w:lang w:val="es-ES"/>
              </w:rPr>
              <w:t>1</w:t>
            </w:r>
          </w:p>
        </w:tc>
        <w:tc>
          <w:tcPr>
            <w:tcW w:w="783" w:type="pct"/>
            <w:shd w:val="clear" w:color="auto" w:fill="auto"/>
            <w:vAlign w:val="center"/>
          </w:tcPr>
          <w:p w14:paraId="73B81E8C" w14:textId="5101AA74" w:rsidR="0034135B" w:rsidRPr="00583FC6" w:rsidRDefault="00A7695E" w:rsidP="00E103DD">
            <w:pPr>
              <w:pStyle w:val="TextoTablaPequeo"/>
              <w:jc w:val="center"/>
              <w:rPr>
                <w:lang w:val="es-ES"/>
              </w:rPr>
            </w:pPr>
            <w:r>
              <w:rPr>
                <w:lang w:val="es-ES"/>
              </w:rPr>
              <w:t>01</w:t>
            </w:r>
            <w:r w:rsidR="0034135B">
              <w:rPr>
                <w:lang w:val="es-ES"/>
              </w:rPr>
              <w:t>/0</w:t>
            </w:r>
            <w:r>
              <w:rPr>
                <w:lang w:val="es-ES"/>
              </w:rPr>
              <w:t>4</w:t>
            </w:r>
            <w:r w:rsidR="0034135B">
              <w:rPr>
                <w:lang w:val="es-ES"/>
              </w:rPr>
              <w:t>/2022</w:t>
            </w:r>
          </w:p>
        </w:tc>
        <w:tc>
          <w:tcPr>
            <w:tcW w:w="2671" w:type="pct"/>
            <w:shd w:val="clear" w:color="auto" w:fill="auto"/>
            <w:vAlign w:val="center"/>
          </w:tcPr>
          <w:p w14:paraId="7978DC90" w14:textId="77777777" w:rsidR="0034135B" w:rsidRPr="00583FC6" w:rsidRDefault="0034135B" w:rsidP="00E103DD">
            <w:pPr>
              <w:pStyle w:val="TextoTablaPequeo"/>
              <w:rPr>
                <w:lang w:val="es-ES"/>
              </w:rPr>
            </w:pPr>
            <w:r>
              <w:rPr>
                <w:lang w:val="es-ES"/>
              </w:rPr>
              <w:t>Primera versión del documento.</w:t>
            </w:r>
          </w:p>
        </w:tc>
      </w:tr>
      <w:tr w:rsidR="0034135B" w:rsidRPr="00E9076B" w14:paraId="62F813D0" w14:textId="77777777" w:rsidTr="00E103DD">
        <w:trPr>
          <w:trHeight w:val="258"/>
        </w:trPr>
        <w:tc>
          <w:tcPr>
            <w:tcW w:w="675" w:type="pct"/>
            <w:shd w:val="clear" w:color="auto" w:fill="auto"/>
            <w:vAlign w:val="center"/>
          </w:tcPr>
          <w:p w14:paraId="565820F1" w14:textId="77777777" w:rsidR="0034135B" w:rsidRDefault="0034135B" w:rsidP="00E103DD">
            <w:pPr>
              <w:pStyle w:val="TextoTablaPequeo"/>
              <w:jc w:val="center"/>
              <w:rPr>
                <w:lang w:val="es-ES"/>
              </w:rPr>
            </w:pPr>
            <w:r>
              <w:rPr>
                <w:lang w:val="es-ES"/>
              </w:rPr>
              <w:t>1</w:t>
            </w:r>
          </w:p>
        </w:tc>
        <w:tc>
          <w:tcPr>
            <w:tcW w:w="871" w:type="pct"/>
            <w:shd w:val="clear" w:color="auto" w:fill="auto"/>
            <w:vAlign w:val="center"/>
          </w:tcPr>
          <w:p w14:paraId="0DF49E83" w14:textId="77777777" w:rsidR="0034135B" w:rsidRDefault="0034135B" w:rsidP="00E103DD">
            <w:pPr>
              <w:pStyle w:val="TextoTablaPequeo"/>
              <w:jc w:val="center"/>
              <w:rPr>
                <w:lang w:val="es-ES"/>
              </w:rPr>
            </w:pPr>
            <w:r>
              <w:rPr>
                <w:lang w:val="es-ES"/>
              </w:rPr>
              <w:t>0</w:t>
            </w:r>
          </w:p>
        </w:tc>
        <w:tc>
          <w:tcPr>
            <w:tcW w:w="783" w:type="pct"/>
            <w:shd w:val="clear" w:color="auto" w:fill="auto"/>
            <w:vAlign w:val="center"/>
          </w:tcPr>
          <w:p w14:paraId="7C71BCB6" w14:textId="40DB64D1" w:rsidR="0034135B" w:rsidRDefault="00771C08" w:rsidP="00E103DD">
            <w:pPr>
              <w:pStyle w:val="TextoTablaPequeo"/>
              <w:jc w:val="center"/>
              <w:rPr>
                <w:lang w:val="es-ES"/>
              </w:rPr>
            </w:pPr>
            <w:r>
              <w:rPr>
                <w:lang w:val="es-ES"/>
              </w:rPr>
              <w:t>04</w:t>
            </w:r>
            <w:r w:rsidR="0034135B">
              <w:rPr>
                <w:lang w:val="es-ES"/>
              </w:rPr>
              <w:t>/0</w:t>
            </w:r>
            <w:r>
              <w:rPr>
                <w:lang w:val="es-ES"/>
              </w:rPr>
              <w:t>4</w:t>
            </w:r>
            <w:r w:rsidR="0034135B">
              <w:rPr>
                <w:lang w:val="es-ES"/>
              </w:rPr>
              <w:t>/2022</w:t>
            </w:r>
          </w:p>
        </w:tc>
        <w:tc>
          <w:tcPr>
            <w:tcW w:w="2671" w:type="pct"/>
            <w:shd w:val="clear" w:color="auto" w:fill="auto"/>
            <w:vAlign w:val="center"/>
          </w:tcPr>
          <w:p w14:paraId="32618A01" w14:textId="6060AAD6" w:rsidR="0034135B" w:rsidRPr="00E9076B" w:rsidRDefault="00771C08" w:rsidP="00E103DD">
            <w:pPr>
              <w:pStyle w:val="TextoTablaPequeo"/>
              <w:rPr>
                <w:lang w:val="es-ES"/>
              </w:rPr>
            </w:pPr>
            <w:r w:rsidRPr="00E9076B">
              <w:rPr>
                <w:lang w:val="es-ES"/>
              </w:rPr>
              <w:t xml:space="preserve">Entrega de </w:t>
            </w:r>
            <w:r w:rsidR="00E9076B" w:rsidRPr="00E9076B">
              <w:rPr>
                <w:lang w:val="es-ES"/>
              </w:rPr>
              <w:t>Informe de Seguimiento</w:t>
            </w:r>
            <w:r w:rsidR="00A7695E">
              <w:rPr>
                <w:lang w:val="es-ES"/>
              </w:rPr>
              <w:t>.</w:t>
            </w:r>
          </w:p>
        </w:tc>
      </w:tr>
    </w:tbl>
    <w:p w14:paraId="621D0F64" w14:textId="77777777" w:rsidR="0034135B" w:rsidRPr="00E9076B" w:rsidRDefault="0034135B" w:rsidP="0034135B">
      <w:pPr>
        <w:rPr>
          <w:szCs w:val="22"/>
        </w:rPr>
      </w:pPr>
    </w:p>
    <w:p w14:paraId="0FE460B3" w14:textId="77777777" w:rsidR="0034135B" w:rsidRDefault="0034135B" w:rsidP="0034135B">
      <w:pPr>
        <w:pStyle w:val="Texto"/>
        <w:rPr>
          <w:lang w:val="es-ES"/>
        </w:rPr>
      </w:pPr>
      <w:r w:rsidRPr="00610941">
        <w:rPr>
          <w:lang w:val="es-ES"/>
        </w:rPr>
        <w:t xml:space="preserve">* N/A = No </w:t>
      </w:r>
      <w:r>
        <w:rPr>
          <w:lang w:val="es-ES"/>
        </w:rPr>
        <w:t>aplica</w:t>
      </w:r>
    </w:p>
    <w:p w14:paraId="475E5FAF" w14:textId="77777777" w:rsidR="0034135B" w:rsidRPr="002B18E4" w:rsidRDefault="0034135B" w:rsidP="0034135B"/>
    <w:p w14:paraId="0A89A04F" w14:textId="77777777" w:rsidR="0034135B" w:rsidRPr="002B18E4" w:rsidRDefault="0034135B" w:rsidP="0034135B"/>
    <w:p w14:paraId="5CD7A11B" w14:textId="77777777" w:rsidR="0034135B" w:rsidRPr="002B18E4" w:rsidRDefault="0034135B" w:rsidP="0034135B"/>
    <w:p w14:paraId="574C81AB" w14:textId="77777777" w:rsidR="0034135B" w:rsidRPr="002B18E4" w:rsidRDefault="0034135B" w:rsidP="0034135B"/>
    <w:p w14:paraId="2D175670" w14:textId="77777777" w:rsidR="0034135B" w:rsidRPr="002B18E4" w:rsidRDefault="0034135B" w:rsidP="0034135B"/>
    <w:p w14:paraId="735BCDF1" w14:textId="77777777" w:rsidR="0034135B" w:rsidRDefault="0034135B" w:rsidP="0034135B">
      <w:pPr>
        <w:pStyle w:val="Estilo2"/>
      </w:pPr>
      <w:r w:rsidRPr="00384DE8">
        <w:lastRenderedPageBreak/>
        <w:t xml:space="preserve">Registro de </w:t>
      </w:r>
      <w:r>
        <w:t>revisión</w:t>
      </w:r>
      <w:r w:rsidRPr="00384DE8">
        <w:t xml:space="preserve"> de documento</w:t>
      </w:r>
    </w:p>
    <w:p w14:paraId="23F88CCA" w14:textId="77777777" w:rsidR="0034135B" w:rsidRPr="00252D89" w:rsidRDefault="0034135B" w:rsidP="0034135B"/>
    <w:tbl>
      <w:tblPr>
        <w:tblW w:w="4796" w:type="pct"/>
        <w:tblInd w:w="457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CellMar>
          <w:top w:w="57" w:type="dxa"/>
          <w:bottom w:w="57" w:type="dxa"/>
        </w:tblCellMar>
        <w:tblLook w:val="01E0" w:firstRow="1" w:lastRow="1" w:firstColumn="1" w:lastColumn="1" w:noHBand="0" w:noVBand="0"/>
      </w:tblPr>
      <w:tblGrid>
        <w:gridCol w:w="1251"/>
        <w:gridCol w:w="2011"/>
        <w:gridCol w:w="4480"/>
        <w:gridCol w:w="1221"/>
      </w:tblGrid>
      <w:tr w:rsidR="0034135B" w14:paraId="21842DDD" w14:textId="77777777" w:rsidTr="00E9076B">
        <w:trPr>
          <w:trHeight w:val="322"/>
        </w:trPr>
        <w:tc>
          <w:tcPr>
            <w:tcW w:w="697" w:type="pct"/>
            <w:shd w:val="clear" w:color="auto" w:fill="6C00C0"/>
            <w:vAlign w:val="center"/>
          </w:tcPr>
          <w:p w14:paraId="113DED23" w14:textId="77777777" w:rsidR="0034135B" w:rsidRPr="00583FC6" w:rsidRDefault="0034135B" w:rsidP="00E103DD">
            <w:pPr>
              <w:pStyle w:val="TextoTablaPequeo"/>
              <w:jc w:val="center"/>
              <w:rPr>
                <w:b/>
                <w:lang w:val="es-ES"/>
              </w:rPr>
            </w:pPr>
            <w:r>
              <w:rPr>
                <w:b/>
                <w:lang w:val="es-ES"/>
              </w:rPr>
              <w:t>Acción</w:t>
            </w:r>
          </w:p>
        </w:tc>
        <w:tc>
          <w:tcPr>
            <w:tcW w:w="1122" w:type="pct"/>
            <w:shd w:val="clear" w:color="auto" w:fill="6C00C0"/>
            <w:vAlign w:val="center"/>
          </w:tcPr>
          <w:p w14:paraId="0FBF23B2" w14:textId="77777777" w:rsidR="0034135B" w:rsidRPr="005E276F" w:rsidRDefault="0034135B" w:rsidP="00E103DD">
            <w:pPr>
              <w:pStyle w:val="TextoTablaPequeo"/>
              <w:jc w:val="center"/>
              <w:rPr>
                <w:b/>
                <w:lang w:val="es-ES"/>
              </w:rPr>
            </w:pPr>
            <w:r>
              <w:rPr>
                <w:b/>
                <w:lang w:val="es-ES"/>
              </w:rPr>
              <w:t>Responsable</w:t>
            </w:r>
          </w:p>
        </w:tc>
        <w:tc>
          <w:tcPr>
            <w:tcW w:w="2499" w:type="pct"/>
            <w:shd w:val="clear" w:color="auto" w:fill="6C00C0"/>
            <w:vAlign w:val="center"/>
          </w:tcPr>
          <w:p w14:paraId="32C91E2F" w14:textId="77777777" w:rsidR="0034135B" w:rsidRPr="00583FC6" w:rsidRDefault="0034135B" w:rsidP="00E103DD">
            <w:pPr>
              <w:pStyle w:val="TextoTablaPequeo"/>
              <w:jc w:val="center"/>
              <w:rPr>
                <w:b/>
                <w:lang w:val="es-ES"/>
              </w:rPr>
            </w:pPr>
            <w:r>
              <w:rPr>
                <w:b/>
                <w:lang w:val="es-ES"/>
              </w:rPr>
              <w:t>Firma</w:t>
            </w:r>
          </w:p>
        </w:tc>
        <w:tc>
          <w:tcPr>
            <w:tcW w:w="681" w:type="pct"/>
            <w:shd w:val="clear" w:color="auto" w:fill="6C00C0"/>
          </w:tcPr>
          <w:p w14:paraId="6897C597" w14:textId="77777777" w:rsidR="0034135B" w:rsidRDefault="0034135B" w:rsidP="00E103DD">
            <w:pPr>
              <w:pStyle w:val="TextoTablaPequeo"/>
              <w:jc w:val="center"/>
              <w:rPr>
                <w:b/>
                <w:lang w:val="es-ES"/>
              </w:rPr>
            </w:pPr>
            <w:r>
              <w:rPr>
                <w:b/>
                <w:lang w:val="es-ES"/>
              </w:rPr>
              <w:t>Fecha</w:t>
            </w:r>
          </w:p>
        </w:tc>
      </w:tr>
      <w:tr w:rsidR="0034135B" w:rsidRPr="00583FC6" w14:paraId="63A92A23" w14:textId="77777777" w:rsidTr="00E9076B">
        <w:trPr>
          <w:trHeight w:val="1725"/>
        </w:trPr>
        <w:tc>
          <w:tcPr>
            <w:tcW w:w="697" w:type="pct"/>
            <w:shd w:val="clear" w:color="auto" w:fill="auto"/>
            <w:vAlign w:val="center"/>
          </w:tcPr>
          <w:p w14:paraId="66E0425C" w14:textId="77777777" w:rsidR="0034135B" w:rsidRPr="0066423F" w:rsidRDefault="0034135B" w:rsidP="00E103DD">
            <w:pPr>
              <w:pStyle w:val="TextoTablaPequeo"/>
              <w:jc w:val="center"/>
              <w:rPr>
                <w:b/>
                <w:bCs/>
                <w:sz w:val="22"/>
                <w:szCs w:val="28"/>
                <w:lang w:val="es-ES"/>
              </w:rPr>
            </w:pPr>
            <w:r w:rsidRPr="0066423F">
              <w:rPr>
                <w:b/>
                <w:bCs/>
                <w:sz w:val="22"/>
                <w:szCs w:val="28"/>
                <w:lang w:val="es-ES"/>
              </w:rPr>
              <w:t>Creado por:</w:t>
            </w:r>
          </w:p>
        </w:tc>
        <w:tc>
          <w:tcPr>
            <w:tcW w:w="1122" w:type="pct"/>
            <w:shd w:val="clear" w:color="auto" w:fill="auto"/>
            <w:vAlign w:val="center"/>
          </w:tcPr>
          <w:p w14:paraId="445EC3C6" w14:textId="77777777" w:rsidR="0034135B" w:rsidRDefault="0034135B" w:rsidP="00E103DD">
            <w:pPr>
              <w:pStyle w:val="TextoTablaPequeo"/>
              <w:jc w:val="center"/>
              <w:rPr>
                <w:lang w:val="es-ES"/>
              </w:rPr>
            </w:pPr>
            <w:r>
              <w:rPr>
                <w:lang w:val="es-ES"/>
              </w:rPr>
              <w:t>William Echeverry</w:t>
            </w:r>
          </w:p>
          <w:p w14:paraId="0289628B" w14:textId="77777777" w:rsidR="0034135B" w:rsidRPr="0066423F" w:rsidRDefault="0034135B" w:rsidP="00E103DD">
            <w:pPr>
              <w:pStyle w:val="TextoTablaPequeo"/>
              <w:jc w:val="center"/>
              <w:rPr>
                <w:i/>
                <w:iCs/>
                <w:lang w:val="es-ES"/>
              </w:rPr>
            </w:pPr>
            <w:r>
              <w:rPr>
                <w:i/>
                <w:iCs/>
                <w:lang w:val="es-ES"/>
              </w:rPr>
              <w:t>Arquitecto de la Solución</w:t>
            </w:r>
          </w:p>
        </w:tc>
        <w:tc>
          <w:tcPr>
            <w:tcW w:w="2499" w:type="pct"/>
            <w:shd w:val="clear" w:color="auto" w:fill="auto"/>
            <w:vAlign w:val="center"/>
          </w:tcPr>
          <w:p w14:paraId="6B961947" w14:textId="77777777" w:rsidR="0034135B" w:rsidRPr="00583FC6" w:rsidRDefault="0034135B" w:rsidP="00E103DD">
            <w:pPr>
              <w:pStyle w:val="TextoTablaPequeo"/>
              <w:rPr>
                <w:lang w:val="es-ES"/>
              </w:rPr>
            </w:pPr>
            <w:r>
              <w:object w:dxaOrig="13320" w:dyaOrig="4740" w14:anchorId="7ABE5D84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_x0000_i1025" type="#_x0000_t75" style="width:213.2pt;height:75.75pt" o:ole="">
                  <v:imagedata r:id="rId13" o:title=""/>
                </v:shape>
                <o:OLEObject Type="Embed" ProgID="PBrush" ShapeID="_x0000_i1025" DrawAspect="Content" ObjectID="_1710620347" r:id="rId14"/>
              </w:object>
            </w:r>
          </w:p>
        </w:tc>
        <w:tc>
          <w:tcPr>
            <w:tcW w:w="681" w:type="pct"/>
            <w:vAlign w:val="center"/>
          </w:tcPr>
          <w:p w14:paraId="7854AE21" w14:textId="01CC7977" w:rsidR="0034135B" w:rsidRPr="00583FC6" w:rsidRDefault="00A7695E" w:rsidP="00E103DD">
            <w:pPr>
              <w:pStyle w:val="TextoTablaPequeo"/>
              <w:jc w:val="center"/>
              <w:rPr>
                <w:lang w:val="es-ES"/>
              </w:rPr>
            </w:pPr>
            <w:r>
              <w:rPr>
                <w:lang w:val="es-ES"/>
              </w:rPr>
              <w:t>01</w:t>
            </w:r>
            <w:r w:rsidR="0034135B">
              <w:rPr>
                <w:lang w:val="es-ES"/>
              </w:rPr>
              <w:t>/0</w:t>
            </w:r>
            <w:r>
              <w:rPr>
                <w:lang w:val="es-ES"/>
              </w:rPr>
              <w:t>4</w:t>
            </w:r>
            <w:r w:rsidR="0034135B">
              <w:rPr>
                <w:lang w:val="es-ES"/>
              </w:rPr>
              <w:t>/2022</w:t>
            </w:r>
          </w:p>
        </w:tc>
      </w:tr>
      <w:tr w:rsidR="00166BD7" w:rsidRPr="00583FC6" w14:paraId="50BC61BD" w14:textId="77777777" w:rsidTr="00E9076B">
        <w:trPr>
          <w:trHeight w:val="1725"/>
        </w:trPr>
        <w:tc>
          <w:tcPr>
            <w:tcW w:w="697" w:type="pct"/>
            <w:shd w:val="clear" w:color="auto" w:fill="auto"/>
            <w:vAlign w:val="center"/>
          </w:tcPr>
          <w:p w14:paraId="74A8C3CD" w14:textId="4E3A9629" w:rsidR="00166BD7" w:rsidRPr="0066423F" w:rsidRDefault="00E64692" w:rsidP="00166BD7">
            <w:pPr>
              <w:pStyle w:val="TextoTablaPequeo"/>
              <w:jc w:val="center"/>
              <w:rPr>
                <w:b/>
                <w:bCs/>
                <w:sz w:val="22"/>
                <w:szCs w:val="28"/>
                <w:lang w:val="es-ES"/>
              </w:rPr>
            </w:pPr>
            <w:r>
              <w:rPr>
                <w:b/>
                <w:bCs/>
                <w:sz w:val="22"/>
                <w:szCs w:val="28"/>
                <w:lang w:val="es-ES"/>
              </w:rPr>
              <w:t>Validado</w:t>
            </w:r>
            <w:r w:rsidR="00166BD7" w:rsidRPr="0066423F">
              <w:rPr>
                <w:b/>
                <w:bCs/>
                <w:sz w:val="22"/>
                <w:szCs w:val="28"/>
                <w:lang w:val="es-ES"/>
              </w:rPr>
              <w:t xml:space="preserve"> por:</w:t>
            </w:r>
          </w:p>
        </w:tc>
        <w:tc>
          <w:tcPr>
            <w:tcW w:w="1122" w:type="pct"/>
            <w:shd w:val="clear" w:color="auto" w:fill="auto"/>
            <w:vAlign w:val="center"/>
          </w:tcPr>
          <w:p w14:paraId="6ED6C698" w14:textId="77777777" w:rsidR="00166BD7" w:rsidRDefault="00166BD7" w:rsidP="00166BD7">
            <w:pPr>
              <w:pStyle w:val="TextoTablaPequeo"/>
              <w:jc w:val="center"/>
              <w:rPr>
                <w:lang w:val="es-ES"/>
              </w:rPr>
            </w:pPr>
            <w:r>
              <w:rPr>
                <w:lang w:val="es-ES"/>
              </w:rPr>
              <w:t>Carlos Company Torres</w:t>
            </w:r>
          </w:p>
          <w:p w14:paraId="096C83C4" w14:textId="408DAFCD" w:rsidR="00166BD7" w:rsidRDefault="00166BD7" w:rsidP="00166BD7">
            <w:pPr>
              <w:pStyle w:val="TextoTablaPequeo"/>
              <w:jc w:val="center"/>
              <w:rPr>
                <w:lang w:val="es-ES"/>
              </w:rPr>
            </w:pPr>
            <w:r w:rsidRPr="0066423F">
              <w:rPr>
                <w:i/>
                <w:iCs/>
                <w:lang w:val="es-ES"/>
              </w:rPr>
              <w:t>Gestor de la Calidad</w:t>
            </w:r>
          </w:p>
        </w:tc>
        <w:tc>
          <w:tcPr>
            <w:tcW w:w="2499" w:type="pct"/>
            <w:shd w:val="clear" w:color="auto" w:fill="auto"/>
            <w:vAlign w:val="center"/>
          </w:tcPr>
          <w:p w14:paraId="2307A616" w14:textId="169E2B9C" w:rsidR="00166BD7" w:rsidRDefault="00166BD7" w:rsidP="00166BD7">
            <w:pPr>
              <w:pStyle w:val="TextoTablaPequeo"/>
              <w:jc w:val="center"/>
              <w:rPr>
                <w:noProof/>
              </w:rPr>
            </w:pPr>
            <w:r>
              <w:rPr>
                <w:noProof/>
              </w:rPr>
              <w:drawing>
                <wp:inline distT="0" distB="0" distL="0" distR="0" wp14:anchorId="4CFBB4DF" wp14:editId="6F56A780">
                  <wp:extent cx="1057275" cy="698243"/>
                  <wp:effectExtent l="0" t="0" r="0" b="6985"/>
                  <wp:docPr id="4" name="Imagen 4" descr="Dibujo en blanco y negro&#10;&#10;Descripción generada automáticamente con confianza baj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2" name="Imagen 2" descr="Dibujo en blanco y negro&#10;&#10;Descripción generada automáticamente con confianza baj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BEBA8EAE-BF5A-486C-A8C5-ECC9F3942E4B}">
                                <a14:imgProps xmlns:a14="http://schemas.microsoft.com/office/drawing/2010/main">
                                  <a14:imgLayer r:embed="rId16">
                                    <a14:imgEffect>
                                      <a14:sharpenSoften amount="25000"/>
                                    </a14:imgEffect>
                                  </a14:imgLayer>
                                </a14:imgProps>
                              </a:ex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067124" cy="70474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" w:type="pct"/>
            <w:vAlign w:val="center"/>
          </w:tcPr>
          <w:p w14:paraId="777B5016" w14:textId="5B33BE7F" w:rsidR="00166BD7" w:rsidRDefault="00A7695E" w:rsidP="00166BD7">
            <w:pPr>
              <w:pStyle w:val="TextoTablaPequeo"/>
              <w:jc w:val="center"/>
              <w:rPr>
                <w:lang w:val="es-ES"/>
              </w:rPr>
            </w:pPr>
            <w:r>
              <w:rPr>
                <w:lang w:val="es-ES"/>
              </w:rPr>
              <w:t>03</w:t>
            </w:r>
            <w:r w:rsidR="00166BD7">
              <w:rPr>
                <w:lang w:val="es-ES"/>
              </w:rPr>
              <w:t>/0</w:t>
            </w:r>
            <w:r>
              <w:rPr>
                <w:lang w:val="es-ES"/>
              </w:rPr>
              <w:t>4</w:t>
            </w:r>
            <w:r w:rsidR="00166BD7">
              <w:rPr>
                <w:lang w:val="es-ES"/>
              </w:rPr>
              <w:t>/2022</w:t>
            </w:r>
          </w:p>
        </w:tc>
      </w:tr>
      <w:tr w:rsidR="0034135B" w:rsidRPr="00583FC6" w14:paraId="20E1B9F4" w14:textId="77777777" w:rsidTr="00E9076B">
        <w:trPr>
          <w:trHeight w:val="1725"/>
        </w:trPr>
        <w:tc>
          <w:tcPr>
            <w:tcW w:w="697" w:type="pct"/>
            <w:shd w:val="clear" w:color="auto" w:fill="auto"/>
            <w:vAlign w:val="center"/>
          </w:tcPr>
          <w:p w14:paraId="4666C887" w14:textId="77777777" w:rsidR="0034135B" w:rsidRPr="0066423F" w:rsidRDefault="0034135B" w:rsidP="00E103DD">
            <w:pPr>
              <w:pStyle w:val="TextoTablaPequeo"/>
              <w:jc w:val="center"/>
              <w:rPr>
                <w:b/>
                <w:bCs/>
                <w:sz w:val="22"/>
                <w:szCs w:val="28"/>
                <w:lang w:val="es-ES"/>
              </w:rPr>
            </w:pPr>
            <w:r w:rsidRPr="0066423F">
              <w:rPr>
                <w:b/>
                <w:bCs/>
                <w:sz w:val="22"/>
                <w:szCs w:val="28"/>
                <w:lang w:val="es-ES"/>
              </w:rPr>
              <w:t>Aprobado por:</w:t>
            </w:r>
          </w:p>
        </w:tc>
        <w:tc>
          <w:tcPr>
            <w:tcW w:w="1122" w:type="pct"/>
            <w:shd w:val="clear" w:color="auto" w:fill="auto"/>
            <w:vAlign w:val="center"/>
          </w:tcPr>
          <w:p w14:paraId="7027B0AB" w14:textId="77777777" w:rsidR="0034135B" w:rsidRDefault="0034135B" w:rsidP="00E103DD">
            <w:pPr>
              <w:pStyle w:val="TextoTablaPequeo"/>
              <w:jc w:val="center"/>
              <w:rPr>
                <w:lang w:val="es-ES"/>
              </w:rPr>
            </w:pPr>
            <w:r>
              <w:rPr>
                <w:lang w:val="es-ES"/>
              </w:rPr>
              <w:t>Mathias Brunkow Moser</w:t>
            </w:r>
          </w:p>
          <w:p w14:paraId="3DB170DB" w14:textId="77777777" w:rsidR="0034135B" w:rsidRPr="0066423F" w:rsidRDefault="0034135B" w:rsidP="00E103DD">
            <w:pPr>
              <w:pStyle w:val="TextoTablaPequeo"/>
              <w:jc w:val="center"/>
              <w:rPr>
                <w:i/>
                <w:iCs/>
                <w:lang w:val="es-ES"/>
              </w:rPr>
            </w:pPr>
            <w:r w:rsidRPr="0066423F">
              <w:rPr>
                <w:i/>
                <w:iCs/>
                <w:lang w:val="es-ES"/>
              </w:rPr>
              <w:t>Jefe del Projecto</w:t>
            </w:r>
          </w:p>
        </w:tc>
        <w:tc>
          <w:tcPr>
            <w:tcW w:w="2499" w:type="pct"/>
            <w:shd w:val="clear" w:color="auto" w:fill="auto"/>
            <w:vAlign w:val="center"/>
          </w:tcPr>
          <w:p w14:paraId="5B434837" w14:textId="77777777" w:rsidR="0034135B" w:rsidRPr="00583FC6" w:rsidRDefault="0034135B" w:rsidP="00E103DD">
            <w:pPr>
              <w:pStyle w:val="TextoTablaPequeo"/>
              <w:jc w:val="center"/>
              <w:rPr>
                <w:lang w:val="es-ES"/>
              </w:rPr>
            </w:pPr>
            <w:r>
              <w:rPr>
                <w:noProof/>
              </w:rPr>
              <w:drawing>
                <wp:inline distT="0" distB="0" distL="0" distR="0" wp14:anchorId="1726A5C8" wp14:editId="40B295DD">
                  <wp:extent cx="1854679" cy="1294355"/>
                  <wp:effectExtent l="0" t="0" r="0" b="1270"/>
                  <wp:docPr id="1" name="Imagen 1" descr="Dibujo en blanco y negro&#10;&#10;Descripción generada automáticamente con confianza media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Imagen 1" descr="Dibujo en blanco y negro&#10;&#10;Descripción generada automáticamente con confianza media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1860117" cy="129815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681" w:type="pct"/>
            <w:vAlign w:val="center"/>
          </w:tcPr>
          <w:p w14:paraId="3F364AD6" w14:textId="6E2C3D72" w:rsidR="0034135B" w:rsidRPr="00583FC6" w:rsidRDefault="00A7695E" w:rsidP="00E103DD">
            <w:pPr>
              <w:pStyle w:val="TextoTablaPequeo"/>
              <w:jc w:val="center"/>
              <w:rPr>
                <w:lang w:val="es-ES"/>
              </w:rPr>
            </w:pPr>
            <w:r>
              <w:rPr>
                <w:lang w:val="es-ES"/>
              </w:rPr>
              <w:t>04</w:t>
            </w:r>
            <w:r w:rsidR="0034135B">
              <w:rPr>
                <w:lang w:val="es-ES"/>
              </w:rPr>
              <w:t>/0</w:t>
            </w:r>
            <w:r>
              <w:rPr>
                <w:lang w:val="es-ES"/>
              </w:rPr>
              <w:t>4</w:t>
            </w:r>
            <w:r w:rsidR="0034135B">
              <w:rPr>
                <w:lang w:val="es-ES"/>
              </w:rPr>
              <w:t>/2022</w:t>
            </w:r>
          </w:p>
        </w:tc>
      </w:tr>
    </w:tbl>
    <w:p w14:paraId="0EA780B0" w14:textId="77777777" w:rsidR="0034135B" w:rsidRPr="002B18E4" w:rsidRDefault="0034135B" w:rsidP="0034135B"/>
    <w:p w14:paraId="4B009882" w14:textId="77777777" w:rsidR="0034135B" w:rsidRPr="002B18E4" w:rsidRDefault="0034135B" w:rsidP="0034135B"/>
    <w:p w14:paraId="7EE7ADA9" w14:textId="77777777" w:rsidR="0034135B" w:rsidRDefault="0034135B" w:rsidP="0034135B"/>
    <w:p w14:paraId="18FE3A89" w14:textId="75D6A8E2" w:rsidR="0034135B" w:rsidRPr="006B6CEE" w:rsidRDefault="0034135B" w:rsidP="0034135B">
      <w:pPr>
        <w:rPr>
          <w:b/>
          <w:bCs/>
          <w:sz w:val="24"/>
          <w:szCs w:val="28"/>
        </w:rPr>
      </w:pPr>
    </w:p>
    <w:p w14:paraId="6C186346" w14:textId="77777777" w:rsidR="0034135B" w:rsidRDefault="0034135B" w:rsidP="0034135B"/>
    <w:p w14:paraId="7EA55589" w14:textId="77777777" w:rsidR="0034135B" w:rsidRDefault="0034135B" w:rsidP="0034135B"/>
    <w:p w14:paraId="27CF5232" w14:textId="77777777" w:rsidR="0034135B" w:rsidRDefault="0034135B" w:rsidP="0034135B"/>
    <w:p w14:paraId="57911185" w14:textId="77777777" w:rsidR="0034135B" w:rsidRDefault="0034135B" w:rsidP="0034135B"/>
    <w:p w14:paraId="7359EE7C" w14:textId="3CD05F20" w:rsidR="0034135B" w:rsidRDefault="00852940" w:rsidP="00CE53F2">
      <w:pPr>
        <w:pStyle w:val="Estilo2"/>
        <w:jc w:val="left"/>
      </w:pPr>
      <w:r>
        <w:lastRenderedPageBreak/>
        <w:t>Resumen</w:t>
      </w:r>
    </w:p>
    <w:p w14:paraId="24B1BABA" w14:textId="4CDA4B41" w:rsidR="006F754B" w:rsidRPr="00373EF7" w:rsidRDefault="00A52B19" w:rsidP="00373EF7">
      <w:pPr>
        <w:jc w:val="both"/>
        <w:rPr>
          <w:rFonts w:ascii="Arial" w:hAnsi="Arial" w:cs="Arial"/>
        </w:rPr>
      </w:pPr>
      <w:r w:rsidRPr="00373EF7">
        <w:rPr>
          <w:rFonts w:ascii="Arial" w:hAnsi="Arial" w:cs="Arial"/>
        </w:rPr>
        <w:t xml:space="preserve">Este documento incluye el informe de seguimiento </w:t>
      </w:r>
      <w:r w:rsidR="007734D6" w:rsidRPr="00373EF7">
        <w:rPr>
          <w:rFonts w:ascii="Arial" w:hAnsi="Arial" w:cs="Arial"/>
        </w:rPr>
        <w:t xml:space="preserve">en </w:t>
      </w:r>
      <w:r w:rsidRPr="00373EF7">
        <w:rPr>
          <w:rFonts w:ascii="Arial" w:hAnsi="Arial" w:cs="Arial"/>
        </w:rPr>
        <w:t>fecha de 04/04/2022</w:t>
      </w:r>
      <w:r w:rsidR="007734D6" w:rsidRPr="00373EF7">
        <w:rPr>
          <w:rFonts w:ascii="Arial" w:hAnsi="Arial" w:cs="Arial"/>
        </w:rPr>
        <w:t>, describe el estado actual del proyect</w:t>
      </w:r>
      <w:r w:rsidR="00FD2348" w:rsidRPr="00373EF7">
        <w:rPr>
          <w:rFonts w:ascii="Arial" w:hAnsi="Arial" w:cs="Arial"/>
        </w:rPr>
        <w:t>o, resumiendo todo lo ocurrido hasta el momento y informando del impacto de</w:t>
      </w:r>
      <w:r w:rsidR="00E64FC6" w:rsidRPr="00373EF7">
        <w:rPr>
          <w:rFonts w:ascii="Arial" w:hAnsi="Arial" w:cs="Arial"/>
        </w:rPr>
        <w:t>l cambio de alcance solicitado por el cliente.</w:t>
      </w:r>
      <w:r w:rsidR="006F754B" w:rsidRPr="00373EF7">
        <w:rPr>
          <w:rFonts w:ascii="Arial" w:hAnsi="Arial" w:cs="Arial"/>
        </w:rPr>
        <w:br w:type="page"/>
      </w:r>
    </w:p>
    <w:p w14:paraId="4E971FB3" w14:textId="0F2890C8" w:rsidR="006F754B" w:rsidRDefault="00EE36BF" w:rsidP="006F754B">
      <w:pPr>
        <w:pStyle w:val="Estilo2"/>
        <w:jc w:val="left"/>
      </w:pPr>
      <w:r>
        <w:lastRenderedPageBreak/>
        <w:t>Deficiones y acrónimos</w:t>
      </w:r>
    </w:p>
    <w:tbl>
      <w:tblPr>
        <w:tblW w:w="9360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119"/>
        <w:gridCol w:w="7241"/>
      </w:tblGrid>
      <w:tr w:rsidR="00E71D16" w:rsidRPr="00666983" w14:paraId="24572629" w14:textId="77777777" w:rsidTr="00C4373F">
        <w:trPr>
          <w:trHeight w:val="381"/>
        </w:trPr>
        <w:tc>
          <w:tcPr>
            <w:tcW w:w="2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6C00C0"/>
            <w:vAlign w:val="center"/>
            <w:hideMark/>
          </w:tcPr>
          <w:p w14:paraId="50C954B5" w14:textId="77777777" w:rsidR="00E71D16" w:rsidRPr="00666983" w:rsidRDefault="00E71D16" w:rsidP="00C4373F">
            <w:pPr>
              <w:ind w:right="-289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color w:val="FFFFFF"/>
                <w:lang w:val="en-US"/>
              </w:rPr>
              <w:t>Acrónimo</w:t>
            </w:r>
          </w:p>
        </w:tc>
        <w:tc>
          <w:tcPr>
            <w:tcW w:w="72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6C00C0"/>
            <w:vAlign w:val="center"/>
            <w:hideMark/>
          </w:tcPr>
          <w:p w14:paraId="56C37B1F" w14:textId="77777777" w:rsidR="00E71D16" w:rsidRPr="00666983" w:rsidRDefault="00E71D16" w:rsidP="00C4373F">
            <w:pPr>
              <w:ind w:right="-289"/>
              <w:jc w:val="center"/>
              <w:textAlignment w:val="baseline"/>
              <w:rPr>
                <w:rFonts w:ascii="Segoe UI" w:hAnsi="Segoe UI" w:cs="Segoe UI"/>
                <w:sz w:val="18"/>
                <w:szCs w:val="18"/>
              </w:rPr>
            </w:pPr>
            <w:r>
              <w:rPr>
                <w:rFonts w:ascii="Calibri" w:hAnsi="Calibri" w:cs="Calibri"/>
                <w:b/>
                <w:color w:val="FFFFFF"/>
                <w:lang w:val="en-US"/>
              </w:rPr>
              <w:t>Definición</w:t>
            </w:r>
          </w:p>
        </w:tc>
      </w:tr>
      <w:tr w:rsidR="00E71D16" w:rsidRPr="00E71D16" w14:paraId="1F430333" w14:textId="77777777" w:rsidTr="00C4373F">
        <w:trPr>
          <w:trHeight w:val="393"/>
        </w:trPr>
        <w:tc>
          <w:tcPr>
            <w:tcW w:w="2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0B43AF6" w14:textId="54CF14F9" w:rsidR="00E71D16" w:rsidRPr="00591371" w:rsidRDefault="00A2723B" w:rsidP="00C4373F">
            <w:pPr>
              <w:jc w:val="center"/>
              <w:textAlignment w:val="baseline"/>
              <w:rPr>
                <w:rFonts w:ascii="Arial" w:hAnsi="Arial" w:cs="Arial"/>
                <w:sz w:val="24"/>
              </w:rPr>
            </w:pPr>
            <w:r w:rsidRPr="00591371">
              <w:rPr>
                <w:rFonts w:ascii="Arial" w:hAnsi="Arial" w:cs="Arial"/>
                <w:sz w:val="24"/>
              </w:rPr>
              <w:t>SCMP</w:t>
            </w:r>
          </w:p>
        </w:tc>
        <w:tc>
          <w:tcPr>
            <w:tcW w:w="72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D46C6BC" w14:textId="27646ED3" w:rsidR="00E71D16" w:rsidRPr="00E71D16" w:rsidRDefault="00A2723B" w:rsidP="00C4373F">
            <w:pPr>
              <w:jc w:val="center"/>
              <w:textAlignment w:val="baseline"/>
              <w:rPr>
                <w:rFonts w:ascii="Arial" w:hAnsi="Arial" w:cs="Arial"/>
                <w:sz w:val="24"/>
                <w:lang w:val="en-US"/>
              </w:rPr>
            </w:pPr>
            <w:r w:rsidRPr="00591371">
              <w:rPr>
                <w:rFonts w:ascii="Arial" w:hAnsi="Arial" w:cs="Arial"/>
                <w:sz w:val="24"/>
              </w:rPr>
              <w:t>Software Configuration Management Plan</w:t>
            </w:r>
          </w:p>
        </w:tc>
      </w:tr>
      <w:tr w:rsidR="00E71D16" w:rsidRPr="00E71D16" w14:paraId="34FB510A" w14:textId="77777777" w:rsidTr="00C4373F">
        <w:trPr>
          <w:trHeight w:val="393"/>
        </w:trPr>
        <w:tc>
          <w:tcPr>
            <w:tcW w:w="2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8DE7A64" w14:textId="52FC4A60" w:rsidR="00E71D16" w:rsidRPr="00E71D16" w:rsidRDefault="00A2723B" w:rsidP="00C4373F">
            <w:pPr>
              <w:jc w:val="center"/>
              <w:textAlignment w:val="baseline"/>
              <w:rPr>
                <w:rFonts w:ascii="Arial" w:hAnsi="Arial" w:cs="Arial"/>
                <w:sz w:val="24"/>
                <w:lang w:val="en-US"/>
              </w:rPr>
            </w:pPr>
            <w:r>
              <w:rPr>
                <w:rFonts w:ascii="Arial" w:hAnsi="Arial" w:cs="Arial"/>
                <w:sz w:val="24"/>
              </w:rPr>
              <w:t>SVVP</w:t>
            </w:r>
          </w:p>
        </w:tc>
        <w:tc>
          <w:tcPr>
            <w:tcW w:w="72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A0A3761" w14:textId="33BE27C8" w:rsidR="00E71D16" w:rsidRPr="00E71D16" w:rsidRDefault="00A2723B" w:rsidP="00C4373F">
            <w:pPr>
              <w:jc w:val="center"/>
              <w:textAlignment w:val="baseline"/>
              <w:rPr>
                <w:rFonts w:ascii="Arial" w:hAnsi="Arial" w:cs="Arial"/>
                <w:color w:val="000000"/>
                <w:sz w:val="24"/>
                <w:lang w:val="en-US"/>
              </w:rPr>
            </w:pPr>
            <w:r w:rsidRPr="00E71D16">
              <w:rPr>
                <w:rFonts w:ascii="Arial" w:hAnsi="Arial" w:cs="Arial"/>
                <w:sz w:val="24"/>
                <w:lang w:val="en-US"/>
              </w:rPr>
              <w:t>Software Validation and Verification P</w:t>
            </w:r>
            <w:r>
              <w:rPr>
                <w:rFonts w:ascii="Arial" w:hAnsi="Arial" w:cs="Arial"/>
                <w:sz w:val="24"/>
                <w:lang w:val="en-US"/>
              </w:rPr>
              <w:t>lan</w:t>
            </w:r>
          </w:p>
        </w:tc>
      </w:tr>
      <w:tr w:rsidR="00E71D16" w:rsidRPr="00E71D16" w14:paraId="7D332EB5" w14:textId="77777777" w:rsidTr="00C4373F">
        <w:trPr>
          <w:trHeight w:val="393"/>
        </w:trPr>
        <w:tc>
          <w:tcPr>
            <w:tcW w:w="2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860CD71" w14:textId="2108F482" w:rsidR="00E71D16" w:rsidRPr="00E71D16" w:rsidRDefault="00A2723B" w:rsidP="00C4373F">
            <w:pPr>
              <w:jc w:val="center"/>
              <w:textAlignment w:val="baseline"/>
              <w:rPr>
                <w:rFonts w:ascii="Arial" w:hAnsi="Arial" w:cs="Arial"/>
                <w:sz w:val="24"/>
                <w:lang w:val="en-US"/>
              </w:rPr>
            </w:pPr>
            <w:r>
              <w:rPr>
                <w:rFonts w:ascii="Arial" w:hAnsi="Arial" w:cs="Arial"/>
                <w:sz w:val="24"/>
                <w:lang w:val="en-US"/>
              </w:rPr>
              <w:t>SPMP</w:t>
            </w:r>
          </w:p>
        </w:tc>
        <w:tc>
          <w:tcPr>
            <w:tcW w:w="72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4B6359B" w14:textId="6F98D253" w:rsidR="00E71D16" w:rsidRPr="00E71D16" w:rsidRDefault="00A2723B" w:rsidP="00C4373F">
            <w:pPr>
              <w:jc w:val="center"/>
              <w:textAlignment w:val="baseline"/>
              <w:rPr>
                <w:rFonts w:ascii="Arial" w:hAnsi="Arial" w:cs="Arial"/>
                <w:color w:val="000000"/>
                <w:sz w:val="24"/>
                <w:lang w:val="en-US"/>
              </w:rPr>
            </w:pPr>
            <w:r>
              <w:rPr>
                <w:rFonts w:ascii="Arial" w:hAnsi="Arial" w:cs="Arial"/>
                <w:color w:val="000000"/>
                <w:sz w:val="24"/>
                <w:lang w:val="en-US"/>
              </w:rPr>
              <w:t>Software Proyect Management Plan</w:t>
            </w:r>
          </w:p>
        </w:tc>
      </w:tr>
      <w:tr w:rsidR="00E71D16" w:rsidRPr="00E71D16" w14:paraId="3D1BBD32" w14:textId="77777777" w:rsidTr="00C4373F">
        <w:trPr>
          <w:trHeight w:val="393"/>
        </w:trPr>
        <w:tc>
          <w:tcPr>
            <w:tcW w:w="2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F93C6D2" w14:textId="54C9B5B5" w:rsidR="00E71D16" w:rsidRPr="00E71D16" w:rsidRDefault="00A2723B" w:rsidP="00C4373F">
            <w:pPr>
              <w:jc w:val="center"/>
              <w:textAlignment w:val="baseline"/>
              <w:rPr>
                <w:rFonts w:ascii="Arial" w:hAnsi="Arial" w:cs="Arial"/>
                <w:sz w:val="24"/>
                <w:lang w:val="en-US"/>
              </w:rPr>
            </w:pPr>
            <w:r>
              <w:rPr>
                <w:rFonts w:ascii="Arial" w:hAnsi="Arial" w:cs="Arial"/>
                <w:sz w:val="24"/>
                <w:lang w:val="en-US"/>
              </w:rPr>
              <w:t>REC</w:t>
            </w:r>
          </w:p>
        </w:tc>
        <w:tc>
          <w:tcPr>
            <w:tcW w:w="72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33F43E0" w14:textId="594CCED3" w:rsidR="00E71D16" w:rsidRPr="00E71D16" w:rsidRDefault="00A2723B" w:rsidP="00C4373F">
            <w:pPr>
              <w:jc w:val="center"/>
              <w:textAlignment w:val="baseline"/>
              <w:rPr>
                <w:rFonts w:ascii="Arial" w:hAnsi="Arial" w:cs="Arial"/>
                <w:color w:val="000000" w:themeColor="text1"/>
                <w:sz w:val="24"/>
                <w:lang w:val="en-US"/>
              </w:rPr>
            </w:pPr>
            <w:r>
              <w:rPr>
                <w:rFonts w:ascii="Arial" w:hAnsi="Arial" w:cs="Arial"/>
                <w:color w:val="000000"/>
                <w:sz w:val="24"/>
                <w:lang w:val="en-US"/>
              </w:rPr>
              <w:t>Recurso</w:t>
            </w:r>
          </w:p>
        </w:tc>
      </w:tr>
      <w:tr w:rsidR="00E71D16" w:rsidRPr="00E71D16" w14:paraId="01CF013E" w14:textId="77777777" w:rsidTr="00C4373F">
        <w:trPr>
          <w:trHeight w:val="393"/>
        </w:trPr>
        <w:tc>
          <w:tcPr>
            <w:tcW w:w="2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C35F251" w14:textId="72A747F8" w:rsidR="00E71D16" w:rsidRPr="00E71D16" w:rsidRDefault="00A2723B" w:rsidP="00C4373F">
            <w:pPr>
              <w:jc w:val="center"/>
              <w:textAlignment w:val="baseline"/>
              <w:rPr>
                <w:rFonts w:ascii="Arial" w:hAnsi="Arial" w:cs="Arial"/>
                <w:sz w:val="24"/>
                <w:lang w:val="en-US"/>
              </w:rPr>
            </w:pPr>
            <w:r>
              <w:rPr>
                <w:rFonts w:ascii="Arial" w:hAnsi="Arial" w:cs="Arial"/>
                <w:sz w:val="24"/>
                <w:lang w:val="en-US"/>
              </w:rPr>
              <w:t>UX</w:t>
            </w:r>
          </w:p>
        </w:tc>
        <w:tc>
          <w:tcPr>
            <w:tcW w:w="72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C9DEE61" w14:textId="1680F4B3" w:rsidR="00E71D16" w:rsidRPr="00E71D16" w:rsidRDefault="00A2723B" w:rsidP="00C4373F">
            <w:pPr>
              <w:jc w:val="center"/>
              <w:textAlignment w:val="baseline"/>
              <w:rPr>
                <w:rFonts w:ascii="Arial" w:hAnsi="Arial" w:cs="Arial"/>
                <w:color w:val="000000" w:themeColor="text1"/>
                <w:sz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lang w:val="en-US"/>
              </w:rPr>
              <w:t>User Experience</w:t>
            </w:r>
          </w:p>
        </w:tc>
      </w:tr>
      <w:tr w:rsidR="0069147F" w:rsidRPr="00E71D16" w14:paraId="0571969A" w14:textId="77777777" w:rsidTr="00C4373F">
        <w:trPr>
          <w:trHeight w:val="393"/>
        </w:trPr>
        <w:tc>
          <w:tcPr>
            <w:tcW w:w="2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73280A8" w14:textId="6C383763" w:rsidR="0069147F" w:rsidRPr="00E71D16" w:rsidRDefault="00A2723B" w:rsidP="00C4373F">
            <w:pPr>
              <w:jc w:val="center"/>
              <w:textAlignment w:val="baseline"/>
              <w:rPr>
                <w:rFonts w:ascii="Arial" w:hAnsi="Arial" w:cs="Arial"/>
                <w:sz w:val="24"/>
                <w:lang w:val="en-US"/>
              </w:rPr>
            </w:pPr>
            <w:r w:rsidRPr="004E1E3C">
              <w:rPr>
                <w:rFonts w:ascii="Arial" w:hAnsi="Arial" w:cs="Arial"/>
                <w:sz w:val="24"/>
                <w:lang w:val="en-US"/>
              </w:rPr>
              <w:t>N/A</w:t>
            </w:r>
          </w:p>
        </w:tc>
        <w:tc>
          <w:tcPr>
            <w:tcW w:w="72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77E5AE3" w14:textId="43B1D24B" w:rsidR="0069147F" w:rsidRPr="00E71D16" w:rsidRDefault="00A2723B" w:rsidP="00C4373F">
            <w:pPr>
              <w:jc w:val="center"/>
              <w:textAlignment w:val="baseline"/>
              <w:rPr>
                <w:rFonts w:ascii="Arial" w:hAnsi="Arial" w:cs="Arial"/>
                <w:color w:val="000000" w:themeColor="text1"/>
                <w:sz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lang w:val="en-US"/>
              </w:rPr>
              <w:t>No Aplica</w:t>
            </w:r>
          </w:p>
        </w:tc>
      </w:tr>
      <w:tr w:rsidR="00A2723B" w:rsidRPr="00E71D16" w14:paraId="0C032512" w14:textId="77777777" w:rsidTr="00BE2313">
        <w:trPr>
          <w:trHeight w:val="393"/>
        </w:trPr>
        <w:tc>
          <w:tcPr>
            <w:tcW w:w="2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E76F640" w14:textId="17DD4E81" w:rsidR="00A2723B" w:rsidRDefault="00A2723B" w:rsidP="00A2723B">
            <w:pPr>
              <w:jc w:val="center"/>
              <w:textAlignment w:val="baseline"/>
              <w:rPr>
                <w:rFonts w:ascii="Arial" w:hAnsi="Arial" w:cs="Arial"/>
                <w:sz w:val="24"/>
                <w:lang w:val="en-US"/>
              </w:rPr>
            </w:pPr>
            <w:r>
              <w:rPr>
                <w:rFonts w:ascii="Arial" w:hAnsi="Arial" w:cs="Arial"/>
                <w:sz w:val="24"/>
                <w:lang w:val="en-US"/>
              </w:rPr>
              <w:t>REF</w:t>
            </w:r>
          </w:p>
        </w:tc>
        <w:tc>
          <w:tcPr>
            <w:tcW w:w="72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4D1B46A" w14:textId="20197ABD" w:rsidR="00A2723B" w:rsidRDefault="00A2723B" w:rsidP="00A2723B">
            <w:pPr>
              <w:jc w:val="center"/>
              <w:textAlignment w:val="baseline"/>
              <w:rPr>
                <w:rFonts w:ascii="Arial" w:hAnsi="Arial" w:cs="Arial"/>
                <w:color w:val="000000" w:themeColor="text1"/>
                <w:sz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lang w:val="en-US"/>
              </w:rPr>
              <w:t>Referencia</w:t>
            </w:r>
          </w:p>
        </w:tc>
      </w:tr>
      <w:tr w:rsidR="00FE4EE8" w:rsidRPr="00E71D16" w14:paraId="297B22C2" w14:textId="77777777" w:rsidTr="00BE2313">
        <w:trPr>
          <w:trHeight w:val="393"/>
        </w:trPr>
        <w:tc>
          <w:tcPr>
            <w:tcW w:w="2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94F6776" w14:textId="10D52917" w:rsidR="00FE4EE8" w:rsidRDefault="00FE4EE8" w:rsidP="00A2723B">
            <w:pPr>
              <w:jc w:val="center"/>
              <w:textAlignment w:val="baseline"/>
              <w:rPr>
                <w:rFonts w:ascii="Arial" w:hAnsi="Arial" w:cs="Arial"/>
                <w:sz w:val="24"/>
                <w:lang w:val="en-US"/>
              </w:rPr>
            </w:pPr>
            <w:r>
              <w:rPr>
                <w:rFonts w:ascii="Arial" w:hAnsi="Arial" w:cs="Arial"/>
                <w:sz w:val="24"/>
                <w:lang w:val="en-US"/>
              </w:rPr>
              <w:t>RC</w:t>
            </w:r>
          </w:p>
        </w:tc>
        <w:tc>
          <w:tcPr>
            <w:tcW w:w="72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64112CE" w14:textId="732E472E" w:rsidR="00FE4EE8" w:rsidRDefault="00FE4EE8" w:rsidP="00A2723B">
            <w:pPr>
              <w:jc w:val="center"/>
              <w:textAlignment w:val="baseline"/>
              <w:rPr>
                <w:rFonts w:ascii="Arial" w:hAnsi="Arial" w:cs="Arial"/>
                <w:color w:val="000000" w:themeColor="text1"/>
                <w:sz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lang w:val="en-US"/>
              </w:rPr>
              <w:t xml:space="preserve">Requisito de </w:t>
            </w:r>
            <w:r w:rsidR="00000CC4">
              <w:rPr>
                <w:rFonts w:ascii="Arial" w:hAnsi="Arial" w:cs="Arial"/>
                <w:color w:val="000000" w:themeColor="text1"/>
                <w:sz w:val="24"/>
                <w:lang w:val="en-US"/>
              </w:rPr>
              <w:t>Capacidad</w:t>
            </w:r>
          </w:p>
        </w:tc>
      </w:tr>
      <w:tr w:rsidR="00C4373F" w:rsidRPr="00E71D16" w14:paraId="209CEE5E" w14:textId="77777777" w:rsidTr="00BE2313">
        <w:trPr>
          <w:trHeight w:val="393"/>
        </w:trPr>
        <w:tc>
          <w:tcPr>
            <w:tcW w:w="2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B1AF1BA" w14:textId="51D798AE" w:rsidR="00C4373F" w:rsidRDefault="00C4373F" w:rsidP="00C4373F">
            <w:pPr>
              <w:jc w:val="center"/>
              <w:textAlignment w:val="baseline"/>
              <w:rPr>
                <w:rFonts w:ascii="Arial" w:hAnsi="Arial" w:cs="Arial"/>
                <w:sz w:val="24"/>
                <w:lang w:val="en-US"/>
              </w:rPr>
            </w:pPr>
            <w:r>
              <w:rPr>
                <w:rFonts w:ascii="Arial" w:hAnsi="Arial" w:cs="Arial"/>
                <w:sz w:val="24"/>
                <w:lang w:val="en-US"/>
              </w:rPr>
              <w:t>SQAP</w:t>
            </w:r>
          </w:p>
        </w:tc>
        <w:tc>
          <w:tcPr>
            <w:tcW w:w="72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3B84E34" w14:textId="5709214E" w:rsidR="00C4373F" w:rsidRDefault="00C4373F" w:rsidP="00C4373F">
            <w:pPr>
              <w:jc w:val="center"/>
              <w:textAlignment w:val="baseline"/>
              <w:rPr>
                <w:rFonts w:ascii="Arial" w:hAnsi="Arial" w:cs="Arial"/>
                <w:color w:val="000000" w:themeColor="text1"/>
                <w:sz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lang w:val="en-US"/>
              </w:rPr>
              <w:t>Software Quality Assurance Plan</w:t>
            </w:r>
          </w:p>
        </w:tc>
      </w:tr>
      <w:tr w:rsidR="003C320F" w:rsidRPr="00E71D16" w14:paraId="1CA42398" w14:textId="77777777" w:rsidTr="00BE2313">
        <w:trPr>
          <w:trHeight w:val="393"/>
        </w:trPr>
        <w:tc>
          <w:tcPr>
            <w:tcW w:w="2119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0CF3914" w14:textId="5FF62FBF" w:rsidR="003C320F" w:rsidRDefault="003C320F" w:rsidP="00C4373F">
            <w:pPr>
              <w:jc w:val="center"/>
              <w:textAlignment w:val="baseline"/>
              <w:rPr>
                <w:rFonts w:ascii="Arial" w:hAnsi="Arial" w:cs="Arial"/>
                <w:sz w:val="24"/>
                <w:lang w:val="en-US"/>
              </w:rPr>
            </w:pPr>
            <w:r w:rsidRPr="00C408FD">
              <w:rPr>
                <w:rFonts w:ascii="Arial" w:hAnsi="Arial" w:cs="Arial"/>
                <w:sz w:val="24"/>
                <w:szCs w:val="28"/>
              </w:rPr>
              <w:t>%</w:t>
            </w:r>
          </w:p>
        </w:tc>
        <w:tc>
          <w:tcPr>
            <w:tcW w:w="724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8CD723C" w14:textId="54FF361E" w:rsidR="003C320F" w:rsidRDefault="003C320F" w:rsidP="00C4373F">
            <w:pPr>
              <w:jc w:val="center"/>
              <w:textAlignment w:val="baseline"/>
              <w:rPr>
                <w:rFonts w:ascii="Arial" w:hAnsi="Arial" w:cs="Arial"/>
                <w:color w:val="000000" w:themeColor="text1"/>
                <w:sz w:val="24"/>
                <w:lang w:val="en-US"/>
              </w:rPr>
            </w:pPr>
            <w:r>
              <w:rPr>
                <w:rFonts w:ascii="Arial" w:hAnsi="Arial" w:cs="Arial"/>
                <w:color w:val="000000" w:themeColor="text1"/>
                <w:sz w:val="24"/>
                <w:lang w:val="en-US"/>
              </w:rPr>
              <w:t>Porcentaje</w:t>
            </w:r>
          </w:p>
        </w:tc>
      </w:tr>
    </w:tbl>
    <w:p w14:paraId="00FE82C7" w14:textId="77777777" w:rsidR="0034135B" w:rsidRPr="00E71D16" w:rsidRDefault="0034135B" w:rsidP="0034135B">
      <w:pPr>
        <w:rPr>
          <w:lang w:val="en-US"/>
        </w:rPr>
      </w:pPr>
    </w:p>
    <w:p w14:paraId="3EEBC670" w14:textId="77777777" w:rsidR="0034135B" w:rsidRPr="00E71D16" w:rsidRDefault="0034135B" w:rsidP="0034135B">
      <w:pPr>
        <w:rPr>
          <w:lang w:val="en-US"/>
        </w:rPr>
      </w:pPr>
    </w:p>
    <w:p w14:paraId="76288EBA" w14:textId="77777777" w:rsidR="0034135B" w:rsidRPr="00E71D16" w:rsidRDefault="0034135B" w:rsidP="0034135B">
      <w:pPr>
        <w:rPr>
          <w:lang w:val="en-US"/>
        </w:rPr>
      </w:pPr>
    </w:p>
    <w:p w14:paraId="0CF86B49" w14:textId="77777777" w:rsidR="0034135B" w:rsidRPr="00E71D16" w:rsidRDefault="0034135B" w:rsidP="0034135B">
      <w:pPr>
        <w:rPr>
          <w:lang w:val="en-US"/>
        </w:rPr>
      </w:pPr>
    </w:p>
    <w:p w14:paraId="313890C9" w14:textId="77777777" w:rsidR="0034135B" w:rsidRPr="00E71D16" w:rsidRDefault="0034135B" w:rsidP="0034135B">
      <w:pPr>
        <w:rPr>
          <w:lang w:val="en-US"/>
        </w:rPr>
      </w:pPr>
    </w:p>
    <w:p w14:paraId="62172A83" w14:textId="77777777" w:rsidR="0034135B" w:rsidRPr="00E71D16" w:rsidRDefault="0034135B" w:rsidP="0034135B">
      <w:pPr>
        <w:rPr>
          <w:lang w:val="en-US"/>
        </w:rPr>
      </w:pPr>
    </w:p>
    <w:p w14:paraId="2CBB32F3" w14:textId="7DECA68D" w:rsidR="002B18E4" w:rsidRPr="00E71D16" w:rsidRDefault="002B18E4" w:rsidP="002B18E4">
      <w:pPr>
        <w:tabs>
          <w:tab w:val="left" w:pos="6192"/>
        </w:tabs>
        <w:rPr>
          <w:lang w:val="en-US"/>
        </w:rPr>
      </w:pPr>
    </w:p>
    <w:p w14:paraId="1C10B4A2" w14:textId="77777777" w:rsidR="00180FF7" w:rsidRPr="00610941" w:rsidRDefault="00610941" w:rsidP="00036C87">
      <w:pPr>
        <w:pStyle w:val="Ttulo1sinnumeracin"/>
      </w:pPr>
      <w:r>
        <w:lastRenderedPageBreak/>
        <w:t>Índice</w:t>
      </w:r>
    </w:p>
    <w:p w14:paraId="4DC983D0" w14:textId="2BC5E453" w:rsidR="0075607A" w:rsidRDefault="00A61DD1">
      <w:pPr>
        <w:pStyle w:val="TDC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r w:rsidRPr="00075750">
        <w:fldChar w:fldCharType="begin"/>
      </w:r>
      <w:r w:rsidRPr="00610941">
        <w:instrText xml:space="preserve"> </w:instrText>
      </w:r>
      <w:r w:rsidR="00DF432A">
        <w:instrText>TOC</w:instrText>
      </w:r>
      <w:r w:rsidRPr="00610941">
        <w:instrText xml:space="preserve"> \o "1-5" \h \z \t "Anexo Título 1;1;Anexo Título 2;2;Anexo Título 3;3" </w:instrText>
      </w:r>
      <w:r w:rsidRPr="00075750">
        <w:fldChar w:fldCharType="separate"/>
      </w:r>
      <w:hyperlink w:anchor="_Toc100005901" w:history="1">
        <w:r w:rsidR="0075607A" w:rsidRPr="00107A47">
          <w:rPr>
            <w:rStyle w:val="Hipervnculo"/>
            <w:noProof/>
          </w:rPr>
          <w:t>1</w:t>
        </w:r>
        <w:r w:rsidR="0075607A"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="0075607A" w:rsidRPr="00107A47">
          <w:rPr>
            <w:rStyle w:val="Hipervnculo"/>
            <w:noProof/>
          </w:rPr>
          <w:t>Objetivo del documento</w:t>
        </w:r>
        <w:r w:rsidR="0075607A">
          <w:rPr>
            <w:noProof/>
            <w:webHidden/>
          </w:rPr>
          <w:tab/>
        </w:r>
        <w:r w:rsidR="0075607A">
          <w:rPr>
            <w:noProof/>
            <w:webHidden/>
          </w:rPr>
          <w:fldChar w:fldCharType="begin"/>
        </w:r>
        <w:r w:rsidR="0075607A">
          <w:rPr>
            <w:noProof/>
            <w:webHidden/>
          </w:rPr>
          <w:instrText xml:space="preserve"> PAGEREF _Toc100005901 \h </w:instrText>
        </w:r>
        <w:r w:rsidR="0075607A">
          <w:rPr>
            <w:noProof/>
            <w:webHidden/>
          </w:rPr>
        </w:r>
        <w:r w:rsidR="0075607A">
          <w:rPr>
            <w:noProof/>
            <w:webHidden/>
          </w:rPr>
          <w:fldChar w:fldCharType="separate"/>
        </w:r>
        <w:r w:rsidR="0075607A">
          <w:rPr>
            <w:noProof/>
            <w:webHidden/>
          </w:rPr>
          <w:t>8</w:t>
        </w:r>
        <w:r w:rsidR="0075607A">
          <w:rPr>
            <w:noProof/>
            <w:webHidden/>
          </w:rPr>
          <w:fldChar w:fldCharType="end"/>
        </w:r>
      </w:hyperlink>
    </w:p>
    <w:p w14:paraId="46D29FB3" w14:textId="5854A7D0" w:rsidR="0075607A" w:rsidRDefault="0075607A">
      <w:pPr>
        <w:pStyle w:val="TDC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00005902" w:history="1">
        <w:r w:rsidRPr="00107A47">
          <w:rPr>
            <w:rStyle w:val="Hipervnculo"/>
            <w:noProof/>
          </w:rPr>
          <w:t>2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107A47">
          <w:rPr>
            <w:rStyle w:val="Hipervnculo"/>
            <w:noProof/>
          </w:rPr>
          <w:t>Documentos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_Toc100005902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9456767" w14:textId="44716FA1" w:rsidR="0075607A" w:rsidRDefault="0075607A">
      <w:pPr>
        <w:pStyle w:val="TDC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00005903" w:history="1">
        <w:r w:rsidRPr="00107A47">
          <w:rPr>
            <w:rStyle w:val="Hipervnculo"/>
            <w:noProof/>
          </w:rPr>
          <w:t>3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107A47">
          <w:rPr>
            <w:rStyle w:val="Hipervnculo"/>
            <w:noProof/>
          </w:rPr>
          <w:t>Desarrollo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_Toc100005903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69C97F0" w14:textId="1AD370E0" w:rsidR="0075607A" w:rsidRDefault="0075607A">
      <w:pPr>
        <w:pStyle w:val="TD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0005904" w:history="1">
        <w:r w:rsidRPr="00107A47">
          <w:rPr>
            <w:rStyle w:val="Hipervnculo"/>
            <w:noProof/>
          </w:rPr>
          <w:t>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07A47">
          <w:rPr>
            <w:rStyle w:val="Hipervnculo"/>
            <w:noProof/>
          </w:rPr>
          <w:t>Actividades del periodo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_Toc100005904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07D8A89" w14:textId="1F81A332" w:rsidR="0075607A" w:rsidRDefault="0075607A">
      <w:pPr>
        <w:pStyle w:val="TD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0005905" w:history="1">
        <w:r w:rsidRPr="00107A47">
          <w:rPr>
            <w:rStyle w:val="Hipervnculo"/>
            <w:noProof/>
          </w:rPr>
          <w:t>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07A47">
          <w:rPr>
            <w:rStyle w:val="Hipervnculo"/>
            <w:noProof/>
          </w:rPr>
          <w:t>Grado de avance del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_Toc100005905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B387406" w14:textId="469F1E12" w:rsidR="0075607A" w:rsidRDefault="0075607A">
      <w:pPr>
        <w:pStyle w:val="TD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0005906" w:history="1">
        <w:r w:rsidRPr="00107A47">
          <w:rPr>
            <w:rStyle w:val="Hipervnculo"/>
            <w:noProof/>
          </w:rPr>
          <w:t>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07A47">
          <w:rPr>
            <w:rStyle w:val="Hipervnculo"/>
            <w:noProof/>
          </w:rPr>
          <w:t>Actividades del siguiente periodo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_Toc100005906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7FC7E43D" w14:textId="52F4596A" w:rsidR="0075607A" w:rsidRDefault="0075607A">
      <w:pPr>
        <w:pStyle w:val="TDC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00005907" w:history="1">
        <w:r w:rsidRPr="00107A47">
          <w:rPr>
            <w:rStyle w:val="Hipervnculo"/>
            <w:noProof/>
          </w:rPr>
          <w:t>4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107A47">
          <w:rPr>
            <w:rStyle w:val="Hipervnculo"/>
            <w:noProof/>
          </w:rPr>
          <w:t>Recursos Empleados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_Toc100005907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28C051A" w14:textId="4EBB0C6F" w:rsidR="0075607A" w:rsidRDefault="0075607A">
      <w:pPr>
        <w:pStyle w:val="TDC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00005908" w:history="1">
        <w:r w:rsidRPr="00107A47">
          <w:rPr>
            <w:rStyle w:val="Hipervnculo"/>
            <w:noProof/>
          </w:rPr>
          <w:t>5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107A47">
          <w:rPr>
            <w:rStyle w:val="Hipervnculo"/>
            <w:noProof/>
          </w:rPr>
          <w:t>Retrasos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_Toc100005908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40AC838C" w14:textId="512EDC1A" w:rsidR="0075607A" w:rsidRDefault="0075607A">
      <w:pPr>
        <w:pStyle w:val="TDC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00005909" w:history="1">
        <w:r w:rsidRPr="00107A47">
          <w:rPr>
            <w:rStyle w:val="Hipervnculo"/>
            <w:noProof/>
          </w:rPr>
          <w:t>6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107A47">
          <w:rPr>
            <w:rStyle w:val="Hipervnculo"/>
            <w:noProof/>
          </w:rPr>
          <w:t>Cambio de Alcance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_Toc100005909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353F682E" w14:textId="0CA97B95" w:rsidR="0075607A" w:rsidRDefault="0075607A">
      <w:pPr>
        <w:pStyle w:val="TD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0005910" w:history="1">
        <w:r w:rsidRPr="00107A47">
          <w:rPr>
            <w:rStyle w:val="Hipervnculo"/>
            <w:noProof/>
          </w:rPr>
          <w:t>6.1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07A47">
          <w:rPr>
            <w:rStyle w:val="Hipervnculo"/>
            <w:noProof/>
          </w:rPr>
          <w:t>Impacto en los requisitos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_Toc100005910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C8C69C7" w14:textId="072B9368" w:rsidR="0075607A" w:rsidRDefault="0075607A">
      <w:pPr>
        <w:pStyle w:val="TD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0005911" w:history="1">
        <w:r w:rsidRPr="00107A47">
          <w:rPr>
            <w:rStyle w:val="Hipervnculo"/>
            <w:noProof/>
          </w:rPr>
          <w:t>6.2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07A47">
          <w:rPr>
            <w:rStyle w:val="Hipervnculo"/>
            <w:noProof/>
          </w:rPr>
          <w:t>Impacto en la planificación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_Toc100005911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1C2D28F" w14:textId="5CA9D7C2" w:rsidR="0075607A" w:rsidRDefault="0075607A">
      <w:pPr>
        <w:pStyle w:val="TD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0005912" w:history="1">
        <w:r w:rsidRPr="00107A47">
          <w:rPr>
            <w:rStyle w:val="Hipervnculo"/>
            <w:noProof/>
          </w:rPr>
          <w:t>6.3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07A47">
          <w:rPr>
            <w:rStyle w:val="Hipervnculo"/>
            <w:noProof/>
          </w:rPr>
          <w:t>Impacto en los costes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_Toc100005912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A147490" w14:textId="5455B762" w:rsidR="0075607A" w:rsidRDefault="0075607A">
      <w:pPr>
        <w:pStyle w:val="TD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0005913" w:history="1">
        <w:r w:rsidRPr="00107A47">
          <w:rPr>
            <w:rStyle w:val="Hipervnculo"/>
            <w:noProof/>
          </w:rPr>
          <w:t>6.4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07A47">
          <w:rPr>
            <w:rStyle w:val="Hipervnculo"/>
            <w:noProof/>
          </w:rPr>
          <w:t>Formulario de Solicitud de Cambio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_Toc100005913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DC8B67D" w14:textId="66D92D90" w:rsidR="0075607A" w:rsidRDefault="0075607A">
      <w:pPr>
        <w:pStyle w:val="TDC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00005914" w:history="1">
        <w:r w:rsidRPr="00107A47">
          <w:rPr>
            <w:rStyle w:val="Hipervnculo"/>
            <w:noProof/>
          </w:rPr>
          <w:t>7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107A47">
          <w:rPr>
            <w:rStyle w:val="Hipervnculo"/>
            <w:noProof/>
          </w:rPr>
          <w:t>Análisis de riesgos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_Toc100005914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80DD51F" w14:textId="6B04C3D0" w:rsidR="0075607A" w:rsidRDefault="0075607A">
      <w:pPr>
        <w:pStyle w:val="TDC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00005915" w:history="1">
        <w:r w:rsidRPr="00107A47">
          <w:rPr>
            <w:rStyle w:val="Hipervnculo"/>
            <w:noProof/>
          </w:rPr>
          <w:t>8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107A47">
          <w:rPr>
            <w:rStyle w:val="Hipervnculo"/>
            <w:noProof/>
          </w:rPr>
          <w:t>Planificación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_Toc100005915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65B5B58A" w14:textId="3B9E4E2E" w:rsidR="0075607A" w:rsidRDefault="0075607A">
      <w:pPr>
        <w:pStyle w:val="TD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0005916" w:history="1">
        <w:r w:rsidRPr="00107A47">
          <w:rPr>
            <w:rStyle w:val="Hipervnculo"/>
            <w:noProof/>
          </w:rPr>
          <w:t>8.1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07A47">
          <w:rPr>
            <w:rStyle w:val="Hipervnculo"/>
            <w:noProof/>
          </w:rPr>
          <w:t>Cambio en planificación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_Toc100005916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7026094" w14:textId="7250A334" w:rsidR="0075607A" w:rsidRDefault="0075607A">
      <w:pPr>
        <w:pStyle w:val="TD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0005917" w:history="1">
        <w:r w:rsidRPr="00107A47">
          <w:rPr>
            <w:rStyle w:val="Hipervnculo"/>
            <w:noProof/>
          </w:rPr>
          <w:t>8.2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07A47">
          <w:rPr>
            <w:rStyle w:val="Hipervnculo"/>
            <w:noProof/>
          </w:rPr>
          <w:t>Consecuencias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_Toc100005917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13FC165" w14:textId="2E1467A3" w:rsidR="0075607A" w:rsidRDefault="0075607A">
      <w:pPr>
        <w:pStyle w:val="TD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0005918" w:history="1">
        <w:r w:rsidRPr="00107A47">
          <w:rPr>
            <w:rStyle w:val="Hipervnculo"/>
            <w:noProof/>
          </w:rPr>
          <w:t>8.3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07A47">
          <w:rPr>
            <w:rStyle w:val="Hipervnculo"/>
            <w:noProof/>
          </w:rPr>
          <w:t>Cambio en Tareas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_Toc100005918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5EAF8F1" w14:textId="1CDAE2F6" w:rsidR="0075607A" w:rsidRDefault="0075607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0005919" w:history="1">
        <w:r w:rsidRPr="00107A47">
          <w:rPr>
            <w:rStyle w:val="Hipervnculo"/>
            <w:noProof/>
          </w:rPr>
          <w:t>8.3.1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07A47">
          <w:rPr>
            <w:rStyle w:val="Hipervnculo"/>
            <w:noProof/>
          </w:rPr>
          <w:t>Desarrollo Backoffice Muelles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_Toc100005919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225CE057" w14:textId="1A9DAD0E" w:rsidR="0075607A" w:rsidRDefault="0075607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0005920" w:history="1">
        <w:r w:rsidRPr="00107A47">
          <w:rPr>
            <w:rStyle w:val="Hipervnculo"/>
            <w:noProof/>
          </w:rPr>
          <w:t>8.3.2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07A47">
          <w:rPr>
            <w:rStyle w:val="Hipervnculo"/>
            <w:noProof/>
          </w:rPr>
          <w:t>Desarrollo Área de Usuario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_Toc100005920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0171DB6" w14:textId="4A372D2D" w:rsidR="0075607A" w:rsidRDefault="0075607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0005921" w:history="1">
        <w:r w:rsidRPr="00107A47">
          <w:rPr>
            <w:rStyle w:val="Hipervnculo"/>
            <w:noProof/>
          </w:rPr>
          <w:t>8.3.3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07A47">
          <w:rPr>
            <w:rStyle w:val="Hipervnculo"/>
            <w:noProof/>
          </w:rPr>
          <w:t>Desarrollo Generador de Informes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_Toc100005921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71DBC131" w14:textId="611FB4D8" w:rsidR="0075607A" w:rsidRDefault="0075607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0005922" w:history="1">
        <w:r w:rsidRPr="00107A47">
          <w:rPr>
            <w:rStyle w:val="Hipervnculo"/>
            <w:noProof/>
          </w:rPr>
          <w:t>8.3.4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07A47">
          <w:rPr>
            <w:rStyle w:val="Hipervnculo"/>
            <w:noProof/>
          </w:rPr>
          <w:t>Revisión del Código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_Toc100005922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68F76E1" w14:textId="146EFD7B" w:rsidR="0075607A" w:rsidRDefault="0075607A">
      <w:pPr>
        <w:pStyle w:val="TDC3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0005923" w:history="1">
        <w:r w:rsidRPr="00107A47">
          <w:rPr>
            <w:rStyle w:val="Hipervnculo"/>
            <w:noProof/>
          </w:rPr>
          <w:t>8.3.5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07A47">
          <w:rPr>
            <w:rStyle w:val="Hipervnculo"/>
            <w:noProof/>
          </w:rPr>
          <w:t>Pruebas de Validación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_Toc100005923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18D055CE" w14:textId="64C41C93" w:rsidR="0075607A" w:rsidRDefault="0075607A">
      <w:pPr>
        <w:pStyle w:val="TDC2"/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0005924" w:history="1">
        <w:r w:rsidRPr="00107A47">
          <w:rPr>
            <w:rStyle w:val="Hipervnculo"/>
            <w:noProof/>
          </w:rPr>
          <w:t>8.4</w:t>
        </w:r>
        <w:r>
          <w:rPr>
            <w:rFonts w:asciiTheme="minorHAnsi" w:eastAsiaTheme="minorEastAsia" w:hAnsiTheme="minorHAnsi" w:cstheme="minorBidi"/>
            <w:noProof/>
            <w:sz w:val="22"/>
            <w:szCs w:val="22"/>
          </w:rPr>
          <w:tab/>
        </w:r>
        <w:r w:rsidRPr="00107A47">
          <w:rPr>
            <w:rStyle w:val="Hipervnculo"/>
            <w:noProof/>
          </w:rPr>
          <w:t>Recursos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_Toc100005924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B787EEE" w14:textId="5945C504" w:rsidR="0075607A" w:rsidRDefault="0075607A">
      <w:pPr>
        <w:pStyle w:val="TDC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00005925" w:history="1">
        <w:r w:rsidRPr="00107A47">
          <w:rPr>
            <w:rStyle w:val="Hipervnculo"/>
            <w:noProof/>
          </w:rPr>
          <w:t>9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107A47">
          <w:rPr>
            <w:rStyle w:val="Hipervnculo"/>
            <w:noProof/>
          </w:rPr>
          <w:t>Conclusiones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_Toc100005925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28AA21B1" w14:textId="60329779" w:rsidR="0075607A" w:rsidRDefault="0075607A">
      <w:pPr>
        <w:pStyle w:val="TDC1"/>
        <w:rPr>
          <w:rFonts w:asciiTheme="minorHAnsi" w:eastAsiaTheme="minorEastAsia" w:hAnsiTheme="minorHAnsi" w:cstheme="minorBidi"/>
          <w:b w:val="0"/>
          <w:noProof/>
          <w:sz w:val="22"/>
          <w:szCs w:val="22"/>
        </w:rPr>
      </w:pPr>
      <w:hyperlink w:anchor="_Toc100005926" w:history="1">
        <w:r w:rsidRPr="00107A47">
          <w:rPr>
            <w:rStyle w:val="Hipervnculo"/>
            <w:noProof/>
          </w:rPr>
          <w:t>10</w:t>
        </w:r>
        <w:r>
          <w:rPr>
            <w:rFonts w:asciiTheme="minorHAnsi" w:eastAsiaTheme="minorEastAsia" w:hAnsiTheme="minorHAnsi" w:cstheme="minorBidi"/>
            <w:b w:val="0"/>
            <w:noProof/>
            <w:sz w:val="22"/>
            <w:szCs w:val="22"/>
          </w:rPr>
          <w:tab/>
        </w:r>
        <w:r w:rsidRPr="00107A47">
          <w:rPr>
            <w:rStyle w:val="Hipervnculo"/>
            <w:noProof/>
          </w:rPr>
          <w:t>Anexo A: Hojas de imputación de horas del periodo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_Toc100005926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2186AF4" w14:textId="21DB43BE" w:rsidR="00443EC7" w:rsidRDefault="00A61DD1" w:rsidP="00443EC7">
      <w:pPr>
        <w:pStyle w:val="Estilo2"/>
        <w:jc w:val="left"/>
      </w:pPr>
      <w:r w:rsidRPr="00075750">
        <w:lastRenderedPageBreak/>
        <w:fldChar w:fldCharType="end"/>
      </w:r>
      <w:r w:rsidR="00443EC7">
        <w:t>Índice de Tablas</w:t>
      </w:r>
    </w:p>
    <w:p w14:paraId="330AC6EC" w14:textId="385CEC8D" w:rsidR="00CA5260" w:rsidRDefault="00443EC7">
      <w:pPr>
        <w:pStyle w:val="Tabladeilustracion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r>
        <w:rPr>
          <w:lang w:val="fr-FR"/>
        </w:rPr>
        <w:fldChar w:fldCharType="begin"/>
      </w:r>
      <w:r>
        <w:instrText xml:space="preserve"> TOC \h \z \c "Tabla" </w:instrText>
      </w:r>
      <w:r>
        <w:rPr>
          <w:lang w:val="fr-FR"/>
        </w:rPr>
        <w:fldChar w:fldCharType="separate"/>
      </w:r>
      <w:hyperlink w:anchor="_Toc100005722" w:history="1">
        <w:r w:rsidR="00CA5260" w:rsidRPr="00E517E0">
          <w:rPr>
            <w:rStyle w:val="Hipervnculo"/>
            <w:noProof/>
          </w:rPr>
          <w:t>Tabla 1: Referencias</w:t>
        </w:r>
        <w:r w:rsidR="00CA5260">
          <w:rPr>
            <w:noProof/>
            <w:webHidden/>
          </w:rPr>
          <w:tab/>
        </w:r>
        <w:r w:rsidR="00CA5260">
          <w:rPr>
            <w:noProof/>
            <w:webHidden/>
          </w:rPr>
          <w:fldChar w:fldCharType="begin"/>
        </w:r>
        <w:r w:rsidR="00CA5260">
          <w:rPr>
            <w:noProof/>
            <w:webHidden/>
          </w:rPr>
          <w:instrText xml:space="preserve"> PAGEREF _Toc100005722 \h </w:instrText>
        </w:r>
        <w:r w:rsidR="00CA5260">
          <w:rPr>
            <w:noProof/>
            <w:webHidden/>
          </w:rPr>
        </w:r>
        <w:r w:rsidR="00CA5260">
          <w:rPr>
            <w:noProof/>
            <w:webHidden/>
          </w:rPr>
          <w:fldChar w:fldCharType="separate"/>
        </w:r>
        <w:r w:rsidR="00CA5260">
          <w:rPr>
            <w:noProof/>
            <w:webHidden/>
          </w:rPr>
          <w:t>9</w:t>
        </w:r>
        <w:r w:rsidR="00CA5260">
          <w:rPr>
            <w:noProof/>
            <w:webHidden/>
          </w:rPr>
          <w:fldChar w:fldCharType="end"/>
        </w:r>
      </w:hyperlink>
    </w:p>
    <w:p w14:paraId="3F7E2BCB" w14:textId="7808D15A" w:rsidR="00CA5260" w:rsidRDefault="00CA5260">
      <w:pPr>
        <w:pStyle w:val="Tabladeilustracion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0005723" w:history="1">
        <w:r w:rsidRPr="00E517E0">
          <w:rPr>
            <w:rStyle w:val="Hipervnculo"/>
            <w:noProof/>
          </w:rPr>
          <w:t>Tabla 2: Recursos del Proyecto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_Toc100005723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6662DF57" w14:textId="571AD682" w:rsidR="00CA5260" w:rsidRDefault="00CA5260">
      <w:pPr>
        <w:pStyle w:val="Tabladeilustracion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0005724" w:history="1">
        <w:r w:rsidRPr="00E517E0">
          <w:rPr>
            <w:rStyle w:val="Hipervnculo"/>
            <w:noProof/>
            <w:lang w:val="pt-BR"/>
          </w:rPr>
          <w:t>Tabla 3 Documento URD [REF-10]: Requisitos de Informes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_Toc100005724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A1EE937" w14:textId="38F05146" w:rsidR="00CA5260" w:rsidRDefault="00CA5260">
      <w:pPr>
        <w:pStyle w:val="Tabladeilustracion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0005725" w:history="1">
        <w:r w:rsidRPr="00E517E0">
          <w:rPr>
            <w:rStyle w:val="Hipervnculo"/>
            <w:noProof/>
          </w:rPr>
          <w:t>Tabla 4: Riegos Producidos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_Toc100005725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0EE5D04E" w14:textId="624FB3B7" w:rsidR="00CA5260" w:rsidRDefault="00CA5260">
      <w:pPr>
        <w:pStyle w:val="Tabladeilustraciones"/>
        <w:tabs>
          <w:tab w:val="right" w:leader="dot" w:pos="9344"/>
        </w:tabs>
        <w:rPr>
          <w:rFonts w:asciiTheme="minorHAnsi" w:eastAsiaTheme="minorEastAsia" w:hAnsiTheme="minorHAnsi" w:cstheme="minorBidi"/>
          <w:noProof/>
          <w:sz w:val="22"/>
          <w:szCs w:val="22"/>
        </w:rPr>
      </w:pPr>
      <w:hyperlink w:anchor="_Toc100005726" w:history="1">
        <w:r w:rsidRPr="00E517E0">
          <w:rPr>
            <w:rStyle w:val="Hipervnculo"/>
            <w:noProof/>
          </w:rPr>
          <w:t>Tabla 5: Nuevos riegos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_Toc100005726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3CA64502" w14:textId="1C47D35D" w:rsidR="00443EC7" w:rsidRPr="00443EC7" w:rsidRDefault="00443EC7" w:rsidP="00443EC7">
      <w:pPr>
        <w:pStyle w:val="Texto"/>
        <w:rPr>
          <w:lang w:val="es-ES"/>
        </w:rPr>
      </w:pPr>
      <w:r>
        <w:rPr>
          <w:lang w:val="es-ES"/>
        </w:rPr>
        <w:fldChar w:fldCharType="end"/>
      </w:r>
    </w:p>
    <w:p w14:paraId="0AAEFAD9" w14:textId="5D983024" w:rsidR="00560302" w:rsidRPr="00F01574" w:rsidRDefault="004843A7" w:rsidP="00F01574">
      <w:pPr>
        <w:pStyle w:val="Ttulo1"/>
      </w:pPr>
      <w:bookmarkStart w:id="2" w:name="_Toc100005901"/>
      <w:r w:rsidRPr="00F01574">
        <w:lastRenderedPageBreak/>
        <w:t>Objetivo del document</w:t>
      </w:r>
      <w:r w:rsidR="0097280A" w:rsidRPr="00F01574">
        <w:t>o</w:t>
      </w:r>
      <w:bookmarkEnd w:id="2"/>
    </w:p>
    <w:p w14:paraId="691AB9E6" w14:textId="5C25473E" w:rsidR="0010589B" w:rsidRPr="0010589B" w:rsidRDefault="002353DF" w:rsidP="009B1F38">
      <w:pPr>
        <w:pStyle w:val="Texto"/>
        <w:rPr>
          <w:lang w:val="es-ES"/>
        </w:rPr>
      </w:pPr>
      <w:r w:rsidRPr="0010589B">
        <w:rPr>
          <w:lang w:val="es-ES"/>
        </w:rPr>
        <w:t>E</w:t>
      </w:r>
      <w:r w:rsidR="0010589B" w:rsidRPr="0010589B">
        <w:rPr>
          <w:lang w:val="es-ES"/>
        </w:rPr>
        <w:t>ste documento pretende informar a la fecha</w:t>
      </w:r>
      <w:r w:rsidR="0010589B">
        <w:rPr>
          <w:lang w:val="es-ES"/>
        </w:rPr>
        <w:t xml:space="preserve"> del día</w:t>
      </w:r>
      <w:r w:rsidR="007C77A4">
        <w:rPr>
          <w:lang w:val="es-ES"/>
        </w:rPr>
        <w:t xml:space="preserve"> </w:t>
      </w:r>
      <w:r w:rsidR="0010589B">
        <w:rPr>
          <w:lang w:val="es-ES"/>
        </w:rPr>
        <w:t>04/04/2022</w:t>
      </w:r>
      <w:r w:rsidR="007C77A4">
        <w:rPr>
          <w:lang w:val="es-ES"/>
        </w:rPr>
        <w:t xml:space="preserve"> </w:t>
      </w:r>
      <w:r w:rsidR="00D955A8">
        <w:rPr>
          <w:lang w:val="es-ES"/>
        </w:rPr>
        <w:t>d</w:t>
      </w:r>
      <w:r w:rsidR="000A77A6">
        <w:rPr>
          <w:lang w:val="es-ES"/>
        </w:rPr>
        <w:t xml:space="preserve">el estado del </w:t>
      </w:r>
      <w:r w:rsidR="000828DB">
        <w:rPr>
          <w:lang w:val="es-ES"/>
        </w:rPr>
        <w:t xml:space="preserve">proyecto permitiendo obtener de forma detallada la situación del </w:t>
      </w:r>
      <w:r w:rsidR="000C0727">
        <w:rPr>
          <w:lang w:val="es-ES"/>
        </w:rPr>
        <w:t xml:space="preserve">proceso del </w:t>
      </w:r>
      <w:r w:rsidR="00C65AA6">
        <w:rPr>
          <w:lang w:val="es-ES"/>
        </w:rPr>
        <w:t>proyecto.</w:t>
      </w:r>
      <w:r w:rsidR="005A00DD">
        <w:rPr>
          <w:lang w:val="es-ES"/>
        </w:rPr>
        <w:t xml:space="preserve"> Gracias a ello obtendremos el </w:t>
      </w:r>
      <w:r w:rsidR="00FD4B17">
        <w:rPr>
          <w:lang w:val="es-ES"/>
        </w:rPr>
        <w:t xml:space="preserve">estado de las tareas, </w:t>
      </w:r>
      <w:r w:rsidR="00BF0F3B">
        <w:rPr>
          <w:lang w:val="es-ES"/>
        </w:rPr>
        <w:t xml:space="preserve">objetivos, problemas y riesgos además de las </w:t>
      </w:r>
      <w:r w:rsidR="00D9764A">
        <w:rPr>
          <w:lang w:val="es-ES"/>
        </w:rPr>
        <w:t>acciones tomadas para subsanarlos.</w:t>
      </w:r>
    </w:p>
    <w:p w14:paraId="16775E65" w14:textId="372875CC" w:rsidR="00C673A2" w:rsidRDefault="00D9764A" w:rsidP="009B1F38">
      <w:pPr>
        <w:pStyle w:val="Texto"/>
        <w:rPr>
          <w:lang w:val="es-ES"/>
        </w:rPr>
      </w:pPr>
      <w:r>
        <w:rPr>
          <w:lang w:val="es-ES"/>
        </w:rPr>
        <w:t>El objetivo</w:t>
      </w:r>
      <w:r w:rsidR="00C50140">
        <w:rPr>
          <w:lang w:val="es-ES"/>
        </w:rPr>
        <w:t xml:space="preserve"> principal de un informe de seguimiento es </w:t>
      </w:r>
      <w:r w:rsidR="00EF1BAE">
        <w:rPr>
          <w:lang w:val="es-ES"/>
        </w:rPr>
        <w:t xml:space="preserve">que las partes interesadas y el equipo </w:t>
      </w:r>
      <w:r w:rsidR="00816D59">
        <w:rPr>
          <w:lang w:val="es-ES"/>
        </w:rPr>
        <w:t xml:space="preserve">compruebe de forma global </w:t>
      </w:r>
      <w:r w:rsidR="005A2FBE">
        <w:rPr>
          <w:lang w:val="es-ES"/>
        </w:rPr>
        <w:t xml:space="preserve">la situación actual tomando las medidas oportunas y comprobando las </w:t>
      </w:r>
      <w:r w:rsidR="004901C3">
        <w:rPr>
          <w:lang w:val="es-ES"/>
        </w:rPr>
        <w:t xml:space="preserve">tareas afectadas, si así fuese necesario. También puede servir para verificar el cumplimiento de los plazos y </w:t>
      </w:r>
      <w:r w:rsidR="007A6610">
        <w:rPr>
          <w:lang w:val="es-ES"/>
        </w:rPr>
        <w:t>actividades establecidas en la planificación</w:t>
      </w:r>
      <w:r w:rsidR="00C673A2">
        <w:rPr>
          <w:lang w:val="es-ES"/>
        </w:rPr>
        <w:t>. Además, otro de sus objetivos son:</w:t>
      </w:r>
    </w:p>
    <w:p w14:paraId="7C88A9FD" w14:textId="2FA04E28" w:rsidR="00C673A2" w:rsidRDefault="003C7EFE" w:rsidP="00C673A2">
      <w:pPr>
        <w:pStyle w:val="Texto"/>
        <w:numPr>
          <w:ilvl w:val="0"/>
          <w:numId w:val="48"/>
        </w:numPr>
        <w:rPr>
          <w:lang w:val="es-ES"/>
        </w:rPr>
      </w:pPr>
      <w:r>
        <w:rPr>
          <w:lang w:val="es-ES"/>
        </w:rPr>
        <w:t>Pueden suponer una obligación contractual establecida con las partes interesadas.</w:t>
      </w:r>
    </w:p>
    <w:p w14:paraId="2C4611E5" w14:textId="7C82AB58" w:rsidR="003C7EFE" w:rsidRDefault="00B25798" w:rsidP="00C673A2">
      <w:pPr>
        <w:pStyle w:val="Texto"/>
        <w:numPr>
          <w:ilvl w:val="0"/>
          <w:numId w:val="48"/>
        </w:numPr>
        <w:rPr>
          <w:lang w:val="es-ES"/>
        </w:rPr>
      </w:pPr>
      <w:r>
        <w:rPr>
          <w:lang w:val="es-ES"/>
        </w:rPr>
        <w:t xml:space="preserve">Pueden formar parte de procesos internos de la compañía </w:t>
      </w:r>
      <w:r w:rsidR="00AC0AD8">
        <w:rPr>
          <w:lang w:val="es-ES"/>
        </w:rPr>
        <w:t xml:space="preserve">y </w:t>
      </w:r>
      <w:r w:rsidR="006C5531">
        <w:rPr>
          <w:lang w:val="es-ES"/>
        </w:rPr>
        <w:t>mantener un control global.</w:t>
      </w:r>
    </w:p>
    <w:p w14:paraId="2488B403" w14:textId="7E767F6C" w:rsidR="006C5531" w:rsidRDefault="00224233" w:rsidP="00C673A2">
      <w:pPr>
        <w:pStyle w:val="Texto"/>
        <w:numPr>
          <w:ilvl w:val="0"/>
          <w:numId w:val="48"/>
        </w:numPr>
        <w:rPr>
          <w:lang w:val="es-ES"/>
        </w:rPr>
      </w:pPr>
      <w:r>
        <w:rPr>
          <w:lang w:val="es-ES"/>
        </w:rPr>
        <w:t>Mantener informados a las partes interesadas o stakeholders</w:t>
      </w:r>
      <w:r w:rsidR="00F41D2F">
        <w:rPr>
          <w:lang w:val="es-ES"/>
        </w:rPr>
        <w:t xml:space="preserve"> </w:t>
      </w:r>
      <w:r w:rsidR="00B705E5">
        <w:rPr>
          <w:lang w:val="es-ES"/>
        </w:rPr>
        <w:t xml:space="preserve">evitando la preocupación que la falta de </w:t>
      </w:r>
      <w:r w:rsidR="0025202B">
        <w:rPr>
          <w:lang w:val="es-ES"/>
        </w:rPr>
        <w:t>información durante largos periodos de tiempo suponel.</w:t>
      </w:r>
    </w:p>
    <w:p w14:paraId="52EE53E1" w14:textId="6121AF16" w:rsidR="0025202B" w:rsidRDefault="00D349C5" w:rsidP="00C673A2">
      <w:pPr>
        <w:pStyle w:val="Texto"/>
        <w:numPr>
          <w:ilvl w:val="0"/>
          <w:numId w:val="48"/>
        </w:numPr>
        <w:rPr>
          <w:lang w:val="es-ES"/>
        </w:rPr>
      </w:pPr>
      <w:r>
        <w:rPr>
          <w:lang w:val="es-ES"/>
        </w:rPr>
        <w:t>Alinea todo lo implicado en el proyecto</w:t>
      </w:r>
      <w:r w:rsidR="00F4145B">
        <w:rPr>
          <w:lang w:val="es-ES"/>
        </w:rPr>
        <w:t xml:space="preserve"> y</w:t>
      </w:r>
      <w:r w:rsidR="00E71EC3">
        <w:rPr>
          <w:lang w:val="es-ES"/>
        </w:rPr>
        <w:t xml:space="preserve"> permite ver las fortalezas y debilidades.</w:t>
      </w:r>
    </w:p>
    <w:p w14:paraId="0BAE6CB4" w14:textId="30327E7C" w:rsidR="00E71EC3" w:rsidRDefault="004B53A0" w:rsidP="00C673A2">
      <w:pPr>
        <w:pStyle w:val="Texto"/>
        <w:numPr>
          <w:ilvl w:val="0"/>
          <w:numId w:val="48"/>
        </w:numPr>
        <w:rPr>
          <w:lang w:val="es-ES"/>
        </w:rPr>
      </w:pPr>
      <w:r>
        <w:rPr>
          <w:lang w:val="es-ES"/>
        </w:rPr>
        <w:t>Ayuda a conseguir e</w:t>
      </w:r>
      <w:r w:rsidR="00A01795">
        <w:rPr>
          <w:lang w:val="es-ES"/>
        </w:rPr>
        <w:t xml:space="preserve">l </w:t>
      </w:r>
      <w:r w:rsidR="00F45993">
        <w:rPr>
          <w:lang w:val="es-ES"/>
        </w:rPr>
        <w:t xml:space="preserve">soporte </w:t>
      </w:r>
      <w:r w:rsidR="00580EEF">
        <w:rPr>
          <w:lang w:val="es-ES"/>
        </w:rPr>
        <w:t>en aquell</w:t>
      </w:r>
      <w:r w:rsidR="008508C2">
        <w:rPr>
          <w:lang w:val="es-ES"/>
        </w:rPr>
        <w:t>as fases o actividades que no se estén desempeñando según lo establecido, o por el contrario, encontrar oportunidades.</w:t>
      </w:r>
    </w:p>
    <w:p w14:paraId="416D7091" w14:textId="5C171723" w:rsidR="008508C2" w:rsidRDefault="00E12209" w:rsidP="00E12209">
      <w:pPr>
        <w:pStyle w:val="Texto"/>
        <w:rPr>
          <w:lang w:val="es-ES"/>
        </w:rPr>
      </w:pPr>
      <w:r>
        <w:rPr>
          <w:lang w:val="es-ES"/>
        </w:rPr>
        <w:t>Además de estos objetivos</w:t>
      </w:r>
      <w:r w:rsidR="00BE520D">
        <w:rPr>
          <w:lang w:val="es-ES"/>
        </w:rPr>
        <w:t xml:space="preserve">, se demuestra la profesionalidad y seriedad de la organización frente al cliente </w:t>
      </w:r>
      <w:r w:rsidR="00FF03E8">
        <w:rPr>
          <w:lang w:val="es-ES"/>
        </w:rPr>
        <w:t xml:space="preserve">afianzando la </w:t>
      </w:r>
      <w:r w:rsidR="00F2318A">
        <w:rPr>
          <w:lang w:val="es-ES"/>
        </w:rPr>
        <w:t>buena imagen del equipo del proyecto, en especial, del jefe de proyecto.</w:t>
      </w:r>
    </w:p>
    <w:p w14:paraId="01A27287" w14:textId="77777777" w:rsidR="00C65AA6" w:rsidRPr="0010589B" w:rsidRDefault="00C65AA6" w:rsidP="009B1F38">
      <w:pPr>
        <w:pStyle w:val="Texto"/>
        <w:rPr>
          <w:lang w:val="es-ES"/>
        </w:rPr>
      </w:pPr>
    </w:p>
    <w:p w14:paraId="55B9988A" w14:textId="32ED43B2" w:rsidR="00312337" w:rsidRDefault="00312337" w:rsidP="00F01574">
      <w:pPr>
        <w:pStyle w:val="Ttulo1"/>
      </w:pPr>
      <w:bookmarkStart w:id="3" w:name="_Toc100005902"/>
      <w:r>
        <w:lastRenderedPageBreak/>
        <w:t>Documentos</w:t>
      </w:r>
      <w:bookmarkEnd w:id="3"/>
    </w:p>
    <w:p w14:paraId="29C71440" w14:textId="4AAD2719" w:rsidR="000B16A2" w:rsidRDefault="000B16A2" w:rsidP="000B16A2">
      <w:pPr>
        <w:pStyle w:val="Descripcin"/>
        <w:keepNext/>
      </w:pPr>
      <w:bookmarkStart w:id="4" w:name="_Toc100005722"/>
      <w:r>
        <w:t xml:space="preserve">Tabla </w:t>
      </w:r>
      <w:fldSimple w:instr=" SEQ Tabla \* ARABIC ">
        <w:r>
          <w:rPr>
            <w:noProof/>
          </w:rPr>
          <w:t>1</w:t>
        </w:r>
      </w:fldSimple>
      <w:r>
        <w:t>: Referencias</w:t>
      </w:r>
      <w:bookmarkEnd w:id="4"/>
    </w:p>
    <w:tbl>
      <w:tblPr>
        <w:tblW w:w="9338" w:type="dxa"/>
        <w:tblBorders>
          <w:top w:val="outset" w:sz="6" w:space="0" w:color="auto"/>
          <w:left w:val="outset" w:sz="6" w:space="0" w:color="auto"/>
          <w:bottom w:val="outset" w:sz="6" w:space="0" w:color="auto"/>
          <w:right w:val="outset" w:sz="6" w:space="0" w:color="auto"/>
        </w:tblBorders>
        <w:tblLayout w:type="fixed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985"/>
        <w:gridCol w:w="1134"/>
        <w:gridCol w:w="2551"/>
        <w:gridCol w:w="4668"/>
      </w:tblGrid>
      <w:tr w:rsidR="00A348FF" w:rsidRPr="00734029" w14:paraId="04FDA76F" w14:textId="77777777" w:rsidTr="0025154E">
        <w:trPr>
          <w:trHeight w:val="386"/>
          <w:tblHeader/>
        </w:trPr>
        <w:tc>
          <w:tcPr>
            <w:tcW w:w="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6C00C0"/>
            <w:vAlign w:val="center"/>
            <w:hideMark/>
          </w:tcPr>
          <w:p w14:paraId="5D1D93AD" w14:textId="77777777" w:rsidR="00A348FF" w:rsidRPr="00734029" w:rsidRDefault="00A348FF" w:rsidP="0025154E">
            <w:pPr>
              <w:jc w:val="center"/>
              <w:textAlignment w:val="baseline"/>
              <w:rPr>
                <w:rFonts w:asciiTheme="minorHAnsi" w:hAnsiTheme="minorHAnsi" w:cstheme="minorHAnsi"/>
                <w:b/>
                <w:bCs/>
                <w:sz w:val="18"/>
                <w:szCs w:val="18"/>
              </w:rPr>
            </w:pPr>
            <w:r w:rsidRPr="00734029">
              <w:rPr>
                <w:rFonts w:asciiTheme="minorHAnsi" w:hAnsiTheme="minorHAnsi" w:cstheme="minorHAnsi"/>
                <w:b/>
                <w:bCs/>
                <w:color w:val="FFFFFF"/>
                <w:lang w:val="en-US"/>
              </w:rPr>
              <w:t>Id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6C00C0"/>
            <w:vAlign w:val="center"/>
            <w:hideMark/>
          </w:tcPr>
          <w:p w14:paraId="52B74DFB" w14:textId="77777777" w:rsidR="00A348FF" w:rsidRPr="00734029" w:rsidRDefault="00A348FF" w:rsidP="0025154E">
            <w:pPr>
              <w:jc w:val="center"/>
              <w:textAlignment w:val="baseline"/>
              <w:rPr>
                <w:rFonts w:asciiTheme="minorHAnsi" w:hAnsiTheme="minorHAnsi" w:cstheme="minorHAnsi"/>
                <w:b/>
                <w:bCs/>
                <w:sz w:val="18"/>
                <w:szCs w:val="18"/>
              </w:rPr>
            </w:pPr>
            <w:r w:rsidRPr="00734029">
              <w:rPr>
                <w:rFonts w:asciiTheme="minorHAnsi" w:hAnsiTheme="minorHAnsi" w:cstheme="minorHAnsi"/>
                <w:b/>
                <w:bCs/>
                <w:color w:val="FFFFFF"/>
                <w:lang w:val="en-US"/>
              </w:rPr>
              <w:t>Tipo</w:t>
            </w:r>
          </w:p>
        </w:tc>
        <w:tc>
          <w:tcPr>
            <w:tcW w:w="25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6C00C0"/>
            <w:vAlign w:val="center"/>
            <w:hideMark/>
          </w:tcPr>
          <w:p w14:paraId="5D3772DE" w14:textId="77777777" w:rsidR="00A348FF" w:rsidRPr="00734029" w:rsidRDefault="00A348FF" w:rsidP="0025154E">
            <w:pPr>
              <w:jc w:val="center"/>
              <w:textAlignment w:val="baseline"/>
              <w:rPr>
                <w:rFonts w:asciiTheme="minorHAnsi" w:hAnsiTheme="minorHAnsi" w:cstheme="minorHAnsi"/>
                <w:b/>
                <w:bCs/>
                <w:sz w:val="18"/>
                <w:szCs w:val="18"/>
              </w:rPr>
            </w:pPr>
            <w:r w:rsidRPr="00734029">
              <w:rPr>
                <w:rFonts w:asciiTheme="minorHAnsi" w:hAnsiTheme="minorHAnsi" w:cstheme="minorHAnsi"/>
                <w:b/>
                <w:bCs/>
                <w:color w:val="FFFFFF"/>
                <w:lang w:val="en-US"/>
              </w:rPr>
              <w:t>Nombre</w:t>
            </w:r>
          </w:p>
        </w:tc>
        <w:tc>
          <w:tcPr>
            <w:tcW w:w="46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6C00C0"/>
            <w:vAlign w:val="center"/>
            <w:hideMark/>
          </w:tcPr>
          <w:p w14:paraId="333EA2F0" w14:textId="77777777" w:rsidR="00A348FF" w:rsidRPr="00734029" w:rsidRDefault="00A348FF" w:rsidP="0025154E">
            <w:pPr>
              <w:jc w:val="center"/>
              <w:textAlignment w:val="baseline"/>
              <w:rPr>
                <w:rFonts w:asciiTheme="minorHAnsi" w:hAnsiTheme="minorHAnsi" w:cstheme="minorHAnsi"/>
                <w:b/>
                <w:bCs/>
                <w:sz w:val="18"/>
                <w:szCs w:val="18"/>
              </w:rPr>
            </w:pPr>
            <w:r w:rsidRPr="00734029">
              <w:rPr>
                <w:rFonts w:asciiTheme="minorHAnsi" w:hAnsiTheme="minorHAnsi" w:cstheme="minorHAnsi"/>
                <w:b/>
                <w:bCs/>
                <w:color w:val="FFFFFF"/>
                <w:lang w:val="en-US"/>
              </w:rPr>
              <w:t>Enlace</w:t>
            </w:r>
          </w:p>
        </w:tc>
      </w:tr>
      <w:tr w:rsidR="00A348FF" w:rsidRPr="00734029" w14:paraId="3861E2FA" w14:textId="77777777" w:rsidTr="0025154E">
        <w:trPr>
          <w:trHeight w:val="345"/>
          <w:tblHeader/>
        </w:trPr>
        <w:tc>
          <w:tcPr>
            <w:tcW w:w="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20D036D" w14:textId="77777777" w:rsidR="00A348FF" w:rsidRPr="003C6692" w:rsidRDefault="00A348FF" w:rsidP="0025154E">
            <w:pPr>
              <w:jc w:val="center"/>
              <w:textAlignment w:val="baseline"/>
              <w:rPr>
                <w:rFonts w:asciiTheme="minorHAnsi" w:hAnsiTheme="minorHAnsi" w:cstheme="minorHAnsi"/>
              </w:rPr>
            </w:pPr>
            <w:r w:rsidRPr="003C6692">
              <w:rPr>
                <w:rFonts w:asciiTheme="minorHAnsi" w:hAnsiTheme="minorHAnsi" w:cstheme="minorHAnsi"/>
                <w:lang w:val="en-US"/>
              </w:rPr>
              <w:t>REF-01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849259F" w14:textId="285CE814" w:rsidR="00A348FF" w:rsidRPr="00734029" w:rsidRDefault="00A348FF" w:rsidP="0025154E">
            <w:pPr>
              <w:jc w:val="center"/>
              <w:textAlignment w:val="baseline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  <w:color w:val="000000"/>
              </w:rPr>
              <w:t>Petición Cambio</w:t>
            </w:r>
          </w:p>
        </w:tc>
        <w:tc>
          <w:tcPr>
            <w:tcW w:w="25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49350101" w14:textId="5E13E1C9" w:rsidR="00A348FF" w:rsidRPr="00734029" w:rsidRDefault="00B04CA8" w:rsidP="0025154E">
            <w:pPr>
              <w:jc w:val="center"/>
              <w:textAlignment w:val="baseline"/>
              <w:rPr>
                <w:rFonts w:asciiTheme="minorHAnsi" w:hAnsiTheme="minorHAnsi" w:cstheme="minorHAnsi"/>
                <w:bCs/>
              </w:rPr>
            </w:pPr>
            <w:r w:rsidRPr="00B04CA8">
              <w:rPr>
                <w:rFonts w:asciiTheme="minorHAnsi" w:hAnsiTheme="minorHAnsi" w:cstheme="minorHAnsi"/>
                <w:bCs/>
              </w:rPr>
              <w:t>Cambio_Alcance.pdf</w:t>
            </w:r>
          </w:p>
        </w:tc>
        <w:tc>
          <w:tcPr>
            <w:tcW w:w="46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  <w:hideMark/>
          </w:tcPr>
          <w:p w14:paraId="11745EB4" w14:textId="19FD5985" w:rsidR="00A348FF" w:rsidRPr="00734029" w:rsidRDefault="00655CEE" w:rsidP="0025154E">
            <w:pPr>
              <w:jc w:val="center"/>
              <w:textAlignment w:val="baseline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object w:dxaOrig="1512" w:dyaOrig="992" w14:anchorId="2760051B">
                <v:shape id="_x0000_i1026" type="#_x0000_t75" style="width:75.75pt;height:49.55pt" o:ole="">
                  <v:imagedata r:id="rId18" o:title=""/>
                </v:shape>
                <o:OLEObject Type="Embed" ProgID="Package" ShapeID="_x0000_i1026" DrawAspect="Icon" ObjectID="_1710620348" r:id="rId19"/>
              </w:object>
            </w:r>
          </w:p>
        </w:tc>
      </w:tr>
      <w:tr w:rsidR="00EA5CD6" w:rsidRPr="00734029" w14:paraId="27FF71C2" w14:textId="77777777" w:rsidTr="0025154E">
        <w:trPr>
          <w:trHeight w:val="345"/>
          <w:tblHeader/>
        </w:trPr>
        <w:tc>
          <w:tcPr>
            <w:tcW w:w="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2898045" w14:textId="6F880777" w:rsidR="00EA5CD6" w:rsidRPr="003C6692" w:rsidRDefault="00EA5CD6" w:rsidP="0025154E">
            <w:pPr>
              <w:jc w:val="center"/>
              <w:textAlignment w:val="baseline"/>
              <w:rPr>
                <w:rFonts w:asciiTheme="minorHAnsi" w:hAnsiTheme="minorHAnsi" w:cstheme="minorHAnsi"/>
                <w:lang w:val="en-US"/>
              </w:rPr>
            </w:pPr>
            <w:r>
              <w:rPr>
                <w:rFonts w:asciiTheme="minorHAnsi" w:hAnsiTheme="minorHAnsi" w:cstheme="minorHAnsi"/>
                <w:lang w:val="en-US"/>
              </w:rPr>
              <w:t>REF-02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00A99D4" w14:textId="471D3A98" w:rsidR="00EA5CD6" w:rsidRDefault="00EA5CD6" w:rsidP="0025154E">
            <w:pPr>
              <w:jc w:val="center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GAN</w:t>
            </w:r>
          </w:p>
        </w:tc>
        <w:tc>
          <w:tcPr>
            <w:tcW w:w="25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1BC2DC8" w14:textId="56331A30" w:rsidR="00EA5CD6" w:rsidRPr="00B04CA8" w:rsidRDefault="00B20EFE" w:rsidP="0025154E">
            <w:pPr>
              <w:jc w:val="center"/>
              <w:textAlignment w:val="baseline"/>
              <w:rPr>
                <w:rFonts w:asciiTheme="minorHAnsi" w:hAnsiTheme="minorHAnsi" w:cstheme="minorHAnsi"/>
                <w:bCs/>
              </w:rPr>
            </w:pPr>
            <w:r w:rsidRPr="00B20EFE">
              <w:rPr>
                <w:rFonts w:asciiTheme="minorHAnsi" w:hAnsiTheme="minorHAnsi" w:cstheme="minorHAnsi"/>
                <w:bCs/>
              </w:rPr>
              <w:t>v1.1_0004_GA1_PlanProyecto_SGM_Revisión_0.</w:t>
            </w:r>
            <w:r w:rsidR="00851B5C">
              <w:rPr>
                <w:rFonts w:asciiTheme="minorHAnsi" w:hAnsiTheme="minorHAnsi" w:cstheme="minorHAnsi"/>
                <w:bCs/>
              </w:rPr>
              <w:t>5</w:t>
            </w:r>
            <w:r w:rsidRPr="00B20EFE">
              <w:rPr>
                <w:rFonts w:asciiTheme="minorHAnsi" w:hAnsiTheme="minorHAnsi" w:cstheme="minorHAnsi"/>
                <w:bCs/>
              </w:rPr>
              <w:t>.</w:t>
            </w:r>
            <w:r>
              <w:rPr>
                <w:rFonts w:asciiTheme="minorHAnsi" w:hAnsiTheme="minorHAnsi" w:cstheme="minorHAnsi"/>
                <w:bCs/>
              </w:rPr>
              <w:t>gan</w:t>
            </w:r>
          </w:p>
        </w:tc>
        <w:tc>
          <w:tcPr>
            <w:tcW w:w="46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B3554B4" w14:textId="243A9AA1" w:rsidR="00EA5CD6" w:rsidRDefault="005A2DA9" w:rsidP="0025154E">
            <w:pPr>
              <w:jc w:val="center"/>
              <w:textAlignment w:val="baseline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object w:dxaOrig="1512" w:dyaOrig="992" w14:anchorId="5F258948">
                <v:shape id="_x0000_i1027" type="#_x0000_t75" style="width:75.75pt;height:49.55pt" o:ole="">
                  <v:imagedata r:id="rId20" o:title=""/>
                </v:shape>
                <o:OLEObject Type="Embed" ProgID="Package" ShapeID="_x0000_i1027" DrawAspect="Icon" ObjectID="_1710620349" r:id="rId21"/>
              </w:object>
            </w:r>
          </w:p>
        </w:tc>
      </w:tr>
      <w:tr w:rsidR="0084725A" w:rsidRPr="00734029" w14:paraId="57E5C6A5" w14:textId="77777777" w:rsidTr="0025154E">
        <w:trPr>
          <w:trHeight w:val="345"/>
          <w:tblHeader/>
        </w:trPr>
        <w:tc>
          <w:tcPr>
            <w:tcW w:w="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D650788" w14:textId="0B06E8E0" w:rsidR="0084725A" w:rsidRPr="0084725A" w:rsidRDefault="0084725A" w:rsidP="0084725A">
            <w:pPr>
              <w:jc w:val="center"/>
              <w:textAlignment w:val="baseline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REF-03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7DEBBD5" w14:textId="59CAF234" w:rsidR="0084725A" w:rsidRDefault="0084725A" w:rsidP="0084725A">
            <w:pPr>
              <w:jc w:val="center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Informe GAN</w:t>
            </w:r>
          </w:p>
        </w:tc>
        <w:tc>
          <w:tcPr>
            <w:tcW w:w="25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6D8A289" w14:textId="38FF8237" w:rsidR="0084725A" w:rsidRPr="00B20EFE" w:rsidRDefault="0084725A" w:rsidP="0084725A">
            <w:pPr>
              <w:jc w:val="center"/>
              <w:textAlignment w:val="baseline"/>
              <w:rPr>
                <w:rFonts w:asciiTheme="minorHAnsi" w:hAnsiTheme="minorHAnsi" w:cstheme="minorHAnsi"/>
                <w:bCs/>
              </w:rPr>
            </w:pPr>
            <w:r w:rsidRPr="00B20EFE">
              <w:rPr>
                <w:rFonts w:asciiTheme="minorHAnsi" w:hAnsiTheme="minorHAnsi" w:cstheme="minorHAnsi"/>
                <w:bCs/>
              </w:rPr>
              <w:t>v1.1_000</w:t>
            </w:r>
            <w:r>
              <w:rPr>
                <w:rFonts w:asciiTheme="minorHAnsi" w:hAnsiTheme="minorHAnsi" w:cstheme="minorHAnsi"/>
                <w:bCs/>
              </w:rPr>
              <w:t>5</w:t>
            </w:r>
            <w:r w:rsidRPr="00B20EFE">
              <w:rPr>
                <w:rFonts w:asciiTheme="minorHAnsi" w:hAnsiTheme="minorHAnsi" w:cstheme="minorHAnsi"/>
                <w:bCs/>
              </w:rPr>
              <w:t>_GA1_PlanProyecto_SGM_Revisión_0.</w:t>
            </w:r>
            <w:r w:rsidR="00851B5C">
              <w:rPr>
                <w:rFonts w:asciiTheme="minorHAnsi" w:hAnsiTheme="minorHAnsi" w:cstheme="minorHAnsi"/>
                <w:bCs/>
              </w:rPr>
              <w:t>5</w:t>
            </w:r>
            <w:r w:rsidRPr="00B20EFE">
              <w:rPr>
                <w:rFonts w:asciiTheme="minorHAnsi" w:hAnsiTheme="minorHAnsi" w:cstheme="minorHAnsi"/>
                <w:bCs/>
              </w:rPr>
              <w:t>.</w:t>
            </w:r>
            <w:r>
              <w:rPr>
                <w:rFonts w:asciiTheme="minorHAnsi" w:hAnsiTheme="minorHAnsi" w:cstheme="minorHAnsi"/>
                <w:bCs/>
              </w:rPr>
              <w:t>pdf</w:t>
            </w:r>
          </w:p>
        </w:tc>
        <w:tc>
          <w:tcPr>
            <w:tcW w:w="46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FE03888" w14:textId="06DF5BBC" w:rsidR="0084725A" w:rsidRDefault="00DC7B7F" w:rsidP="0084725A">
            <w:pPr>
              <w:jc w:val="center"/>
              <w:textAlignment w:val="baseline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object w:dxaOrig="1512" w:dyaOrig="992" w14:anchorId="41CEF4D8">
                <v:shape id="_x0000_i1028" type="#_x0000_t75" style="width:75.75pt;height:49.55pt" o:ole="">
                  <v:imagedata r:id="rId22" o:title=""/>
                </v:shape>
                <o:OLEObject Type="Embed" ProgID="Package" ShapeID="_x0000_i1028" DrawAspect="Icon" ObjectID="_1710620350" r:id="rId23"/>
              </w:object>
            </w:r>
          </w:p>
        </w:tc>
      </w:tr>
      <w:tr w:rsidR="000074F6" w:rsidRPr="00734029" w14:paraId="3F7AD3D2" w14:textId="77777777" w:rsidTr="0025154E">
        <w:trPr>
          <w:trHeight w:val="345"/>
          <w:tblHeader/>
        </w:trPr>
        <w:tc>
          <w:tcPr>
            <w:tcW w:w="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4AC4869" w14:textId="368BFFC6" w:rsidR="000074F6" w:rsidRDefault="000074F6" w:rsidP="0084725A">
            <w:pPr>
              <w:jc w:val="center"/>
              <w:textAlignment w:val="baseline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REF-04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062DEA8" w14:textId="74248126" w:rsidR="000074F6" w:rsidRDefault="000074F6" w:rsidP="0084725A">
            <w:pPr>
              <w:jc w:val="center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Solicitud de Cambio</w:t>
            </w:r>
          </w:p>
        </w:tc>
        <w:tc>
          <w:tcPr>
            <w:tcW w:w="25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C0485E8" w14:textId="25C5A979" w:rsidR="000074F6" w:rsidRPr="00B20EFE" w:rsidRDefault="001E5EE7" w:rsidP="0084725A">
            <w:pPr>
              <w:jc w:val="center"/>
              <w:textAlignment w:val="baseline"/>
              <w:rPr>
                <w:rFonts w:asciiTheme="minorHAnsi" w:hAnsiTheme="minorHAnsi" w:cstheme="minorHAnsi"/>
                <w:bCs/>
              </w:rPr>
            </w:pPr>
            <w:r w:rsidRPr="001E5EE7">
              <w:rPr>
                <w:rFonts w:asciiTheme="minorHAnsi" w:hAnsiTheme="minorHAnsi" w:cstheme="minorHAnsi"/>
                <w:bCs/>
              </w:rPr>
              <w:t>v1.0_0010_DSC_GA1</w:t>
            </w:r>
            <w:r>
              <w:rPr>
                <w:rFonts w:asciiTheme="minorHAnsi" w:hAnsiTheme="minorHAnsi" w:cstheme="minorHAnsi"/>
                <w:bCs/>
              </w:rPr>
              <w:t>.pdf</w:t>
            </w:r>
          </w:p>
        </w:tc>
        <w:tc>
          <w:tcPr>
            <w:tcW w:w="46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491FBF0" w14:textId="3C3821BB" w:rsidR="000074F6" w:rsidRDefault="00DE0FA5" w:rsidP="0084725A">
            <w:pPr>
              <w:jc w:val="center"/>
              <w:textAlignment w:val="baseline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object w:dxaOrig="1512" w:dyaOrig="992" w14:anchorId="5072DDF9">
                <v:shape id="_x0000_i1029" type="#_x0000_t75" style="width:75.75pt;height:49.55pt" o:ole="">
                  <v:imagedata r:id="rId24" o:title=""/>
                </v:shape>
                <o:OLEObject Type="Embed" ProgID="Package" ShapeID="_x0000_i1029" DrawAspect="Icon" ObjectID="_1710620351" r:id="rId25"/>
              </w:object>
            </w:r>
          </w:p>
        </w:tc>
      </w:tr>
      <w:tr w:rsidR="00C7041B" w:rsidRPr="00734029" w14:paraId="77B98609" w14:textId="77777777" w:rsidTr="0025154E">
        <w:trPr>
          <w:trHeight w:val="345"/>
          <w:tblHeader/>
        </w:trPr>
        <w:tc>
          <w:tcPr>
            <w:tcW w:w="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5023DAB" w14:textId="06A623B4" w:rsidR="00C7041B" w:rsidRDefault="00C7041B" w:rsidP="00C7041B">
            <w:pPr>
              <w:jc w:val="center"/>
              <w:textAlignment w:val="baseline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REF-05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204BD8F" w14:textId="61F70E5E" w:rsidR="00C7041B" w:rsidRDefault="00C7041B" w:rsidP="00C7041B">
            <w:pPr>
              <w:jc w:val="center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SPMP</w:t>
            </w:r>
          </w:p>
        </w:tc>
        <w:tc>
          <w:tcPr>
            <w:tcW w:w="25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AE8FB47" w14:textId="31C9BF07" w:rsidR="00C7041B" w:rsidRPr="001E5EE7" w:rsidRDefault="00C7041B" w:rsidP="00C7041B">
            <w:pPr>
              <w:jc w:val="center"/>
              <w:textAlignment w:val="baseline"/>
              <w:rPr>
                <w:rFonts w:asciiTheme="minorHAnsi" w:hAnsiTheme="minorHAnsi" w:cstheme="minorHAnsi"/>
                <w:bCs/>
              </w:rPr>
            </w:pPr>
            <w:r w:rsidRPr="00771F1F">
              <w:rPr>
                <w:rFonts w:asciiTheme="minorHAnsi" w:hAnsiTheme="minorHAnsi" w:cstheme="minorHAnsi"/>
                <w:bCs/>
              </w:rPr>
              <w:t>v1.0_0003_SPMP_GA1_SGM.pdf</w:t>
            </w:r>
          </w:p>
        </w:tc>
        <w:tc>
          <w:tcPr>
            <w:tcW w:w="46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6FCB507" w14:textId="2182CD09" w:rsidR="00C7041B" w:rsidRDefault="006D1F23" w:rsidP="00C7041B">
            <w:pPr>
              <w:jc w:val="center"/>
              <w:textAlignment w:val="baseline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object w:dxaOrig="1512" w:dyaOrig="992" w14:anchorId="320096FB">
                <v:shape id="_x0000_i1030" type="#_x0000_t75" style="width:75.75pt;height:49.55pt" o:ole="">
                  <v:imagedata r:id="rId26" o:title=""/>
                </v:shape>
                <o:OLEObject Type="Embed" ProgID="Package" ShapeID="_x0000_i1030" DrawAspect="Icon" ObjectID="_1710620352" r:id="rId27"/>
              </w:object>
            </w:r>
          </w:p>
        </w:tc>
      </w:tr>
      <w:tr w:rsidR="00C7041B" w:rsidRPr="00734029" w14:paraId="5B79135C" w14:textId="77777777" w:rsidTr="0025154E">
        <w:trPr>
          <w:trHeight w:val="345"/>
          <w:tblHeader/>
        </w:trPr>
        <w:tc>
          <w:tcPr>
            <w:tcW w:w="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2BBDC4B" w14:textId="76B64A85" w:rsidR="00C7041B" w:rsidRDefault="00C7041B" w:rsidP="00C7041B">
            <w:pPr>
              <w:jc w:val="center"/>
              <w:textAlignment w:val="baseline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REF-06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BFF0C14" w14:textId="4B54BC45" w:rsidR="00C7041B" w:rsidRDefault="00C7041B" w:rsidP="00C7041B">
            <w:pPr>
              <w:jc w:val="center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SCMP</w:t>
            </w:r>
          </w:p>
        </w:tc>
        <w:tc>
          <w:tcPr>
            <w:tcW w:w="25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27F2525" w14:textId="6C8360B6" w:rsidR="00C7041B" w:rsidRPr="00771F1F" w:rsidRDefault="00C7041B" w:rsidP="00C7041B">
            <w:pPr>
              <w:jc w:val="center"/>
              <w:textAlignment w:val="baseline"/>
              <w:rPr>
                <w:rFonts w:asciiTheme="minorHAnsi" w:hAnsiTheme="minorHAnsi" w:cstheme="minorHAnsi"/>
                <w:bCs/>
              </w:rPr>
            </w:pPr>
            <w:r w:rsidRPr="00C7041B">
              <w:rPr>
                <w:rFonts w:asciiTheme="minorHAnsi" w:hAnsiTheme="minorHAnsi" w:cstheme="minorHAnsi"/>
                <w:bCs/>
              </w:rPr>
              <w:t>v0.1_0007_SCMP_GA1_SGM</w:t>
            </w:r>
            <w:r>
              <w:rPr>
                <w:rFonts w:asciiTheme="minorHAnsi" w:hAnsiTheme="minorHAnsi" w:cstheme="minorHAnsi"/>
                <w:bCs/>
              </w:rPr>
              <w:t>.pdf</w:t>
            </w:r>
          </w:p>
        </w:tc>
        <w:tc>
          <w:tcPr>
            <w:tcW w:w="46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2C0DA07" w14:textId="22FE2A2D" w:rsidR="00C7041B" w:rsidRDefault="006D1F23" w:rsidP="00C7041B">
            <w:pPr>
              <w:jc w:val="center"/>
              <w:textAlignment w:val="baseline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object w:dxaOrig="1512" w:dyaOrig="992" w14:anchorId="0BA4BACC">
                <v:shape id="_x0000_i1031" type="#_x0000_t75" style="width:75.75pt;height:49.55pt" o:ole="">
                  <v:imagedata r:id="rId28" o:title=""/>
                </v:shape>
                <o:OLEObject Type="Embed" ProgID="Package" ShapeID="_x0000_i1031" DrawAspect="Icon" ObjectID="_1710620353" r:id="rId29"/>
              </w:object>
            </w:r>
          </w:p>
        </w:tc>
      </w:tr>
      <w:tr w:rsidR="00C7041B" w:rsidRPr="00734029" w14:paraId="61F66CAD" w14:textId="77777777" w:rsidTr="0025154E">
        <w:trPr>
          <w:trHeight w:val="345"/>
          <w:tblHeader/>
        </w:trPr>
        <w:tc>
          <w:tcPr>
            <w:tcW w:w="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647C1BA4" w14:textId="789A7A07" w:rsidR="00C7041B" w:rsidRDefault="00C7041B" w:rsidP="00C7041B">
            <w:pPr>
              <w:jc w:val="center"/>
              <w:textAlignment w:val="baseline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REF-07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83D4C4E" w14:textId="756DD653" w:rsidR="00C7041B" w:rsidRDefault="00C7041B" w:rsidP="00C7041B">
            <w:pPr>
              <w:jc w:val="center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SVVP</w:t>
            </w:r>
          </w:p>
        </w:tc>
        <w:tc>
          <w:tcPr>
            <w:tcW w:w="25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2A50B21" w14:textId="47923255" w:rsidR="00C7041B" w:rsidRPr="00771F1F" w:rsidRDefault="00C7041B" w:rsidP="00C7041B">
            <w:pPr>
              <w:jc w:val="center"/>
              <w:textAlignment w:val="baseline"/>
              <w:rPr>
                <w:rFonts w:asciiTheme="minorHAnsi" w:hAnsiTheme="minorHAnsi" w:cstheme="minorHAnsi"/>
                <w:bCs/>
              </w:rPr>
            </w:pPr>
            <w:r w:rsidRPr="00077122">
              <w:rPr>
                <w:rFonts w:asciiTheme="minorHAnsi" w:hAnsiTheme="minorHAnsi" w:cstheme="minorHAnsi"/>
                <w:bCs/>
              </w:rPr>
              <w:t>v1.0_0006_SVVP_GA1_SGM.pdf</w:t>
            </w:r>
          </w:p>
        </w:tc>
        <w:tc>
          <w:tcPr>
            <w:tcW w:w="46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0A8ACB6" w14:textId="77DA2960" w:rsidR="00C7041B" w:rsidRDefault="00E57C00" w:rsidP="00C7041B">
            <w:pPr>
              <w:jc w:val="center"/>
              <w:textAlignment w:val="baseline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object w:dxaOrig="1512" w:dyaOrig="992" w14:anchorId="07724A1B">
                <v:shape id="_x0000_i1032" type="#_x0000_t75" style="width:75.75pt;height:49.55pt" o:ole="">
                  <v:imagedata r:id="rId30" o:title=""/>
                </v:shape>
                <o:OLEObject Type="Embed" ProgID="Package" ShapeID="_x0000_i1032" DrawAspect="Icon" ObjectID="_1710620354" r:id="rId31"/>
              </w:object>
            </w:r>
          </w:p>
        </w:tc>
      </w:tr>
      <w:tr w:rsidR="00E2492B" w:rsidRPr="00734029" w14:paraId="6B24A22A" w14:textId="77777777" w:rsidTr="0025154E">
        <w:trPr>
          <w:trHeight w:val="345"/>
          <w:tblHeader/>
        </w:trPr>
        <w:tc>
          <w:tcPr>
            <w:tcW w:w="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79ED9E2" w14:textId="54C68FA4" w:rsidR="00E2492B" w:rsidRDefault="00E2492B" w:rsidP="0084725A">
            <w:pPr>
              <w:jc w:val="center"/>
              <w:textAlignment w:val="baseline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REF-08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41968AE" w14:textId="3EDFA956" w:rsidR="00E2492B" w:rsidRDefault="00E2492B" w:rsidP="0084725A">
            <w:pPr>
              <w:jc w:val="center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Actas</w:t>
            </w:r>
          </w:p>
        </w:tc>
        <w:tc>
          <w:tcPr>
            <w:tcW w:w="25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DD189D1" w14:textId="2F638F0D" w:rsidR="00E2492B" w:rsidRPr="00077122" w:rsidRDefault="0014476F" w:rsidP="0084725A">
            <w:pPr>
              <w:jc w:val="center"/>
              <w:textAlignment w:val="baseline"/>
              <w:rPr>
                <w:rFonts w:asciiTheme="minorHAnsi" w:hAnsiTheme="minorHAnsi" w:cstheme="minorHAnsi"/>
                <w:bCs/>
              </w:rPr>
            </w:pPr>
            <w:r w:rsidRPr="0014476F">
              <w:rPr>
                <w:rFonts w:asciiTheme="minorHAnsi" w:hAnsiTheme="minorHAnsi" w:cstheme="minorHAnsi"/>
                <w:bCs/>
              </w:rPr>
              <w:t>v1.0_0000_ActasReunión_GA1_SGM</w:t>
            </w:r>
            <w:r w:rsidR="00C52796">
              <w:rPr>
                <w:rFonts w:asciiTheme="minorHAnsi" w:hAnsiTheme="minorHAnsi" w:cstheme="minorHAnsi"/>
                <w:bCs/>
              </w:rPr>
              <w:t>.pdf</w:t>
            </w:r>
          </w:p>
        </w:tc>
        <w:tc>
          <w:tcPr>
            <w:tcW w:w="46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5AA0F004" w14:textId="1C7D9062" w:rsidR="00E2492B" w:rsidRDefault="004D77AC" w:rsidP="0084725A">
            <w:pPr>
              <w:jc w:val="center"/>
              <w:textAlignment w:val="baseline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object w:dxaOrig="1512" w:dyaOrig="992" w14:anchorId="1818C536">
                <v:shape id="_x0000_i1033" type="#_x0000_t75" style="width:75.75pt;height:49.55pt" o:ole="">
                  <v:imagedata r:id="rId32" o:title=""/>
                </v:shape>
                <o:OLEObject Type="Embed" ProgID="Package" ShapeID="_x0000_i1033" DrawAspect="Icon" ObjectID="_1710620355" r:id="rId33"/>
              </w:object>
            </w:r>
          </w:p>
        </w:tc>
      </w:tr>
      <w:tr w:rsidR="00F90BF5" w:rsidRPr="00734029" w14:paraId="1EE55DFB" w14:textId="77777777" w:rsidTr="0025154E">
        <w:trPr>
          <w:trHeight w:val="345"/>
          <w:tblHeader/>
        </w:trPr>
        <w:tc>
          <w:tcPr>
            <w:tcW w:w="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AD5B5F1" w14:textId="00487B82" w:rsidR="00F90BF5" w:rsidRDefault="00F90BF5" w:rsidP="0084725A">
            <w:pPr>
              <w:jc w:val="center"/>
              <w:textAlignment w:val="baseline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REF-09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3B19DF1" w14:textId="2650E7B3" w:rsidR="00F90BF5" w:rsidRDefault="00F90BF5" w:rsidP="0084725A">
            <w:pPr>
              <w:jc w:val="center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ImputaciónHoras</w:t>
            </w:r>
          </w:p>
        </w:tc>
        <w:tc>
          <w:tcPr>
            <w:tcW w:w="25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004F3A8" w14:textId="6DEE02CB" w:rsidR="00F90BF5" w:rsidRPr="0014476F" w:rsidRDefault="00F90BF5" w:rsidP="0084725A">
            <w:pPr>
              <w:jc w:val="center"/>
              <w:textAlignment w:val="baseline"/>
              <w:rPr>
                <w:rFonts w:asciiTheme="minorHAnsi" w:hAnsiTheme="minorHAnsi" w:cstheme="minorHAnsi"/>
                <w:bCs/>
              </w:rPr>
            </w:pPr>
            <w:r w:rsidRPr="0014476F">
              <w:rPr>
                <w:rFonts w:asciiTheme="minorHAnsi" w:hAnsiTheme="minorHAnsi" w:cstheme="minorHAnsi"/>
                <w:bCs/>
              </w:rPr>
              <w:t>v1.0_00</w:t>
            </w:r>
            <w:r>
              <w:rPr>
                <w:rFonts w:asciiTheme="minorHAnsi" w:hAnsiTheme="minorHAnsi" w:cstheme="minorHAnsi"/>
                <w:bCs/>
              </w:rPr>
              <w:t>11</w:t>
            </w:r>
            <w:r w:rsidRPr="0014476F">
              <w:rPr>
                <w:rFonts w:asciiTheme="minorHAnsi" w:hAnsiTheme="minorHAnsi" w:cstheme="minorHAnsi"/>
                <w:bCs/>
              </w:rPr>
              <w:t>_</w:t>
            </w:r>
            <w:r>
              <w:rPr>
                <w:rFonts w:asciiTheme="minorHAnsi" w:hAnsiTheme="minorHAnsi" w:cstheme="minorHAnsi"/>
                <w:bCs/>
              </w:rPr>
              <w:t>ImputaciónHoras</w:t>
            </w:r>
            <w:r w:rsidRPr="0014476F">
              <w:rPr>
                <w:rFonts w:asciiTheme="minorHAnsi" w:hAnsiTheme="minorHAnsi" w:cstheme="minorHAnsi"/>
                <w:bCs/>
              </w:rPr>
              <w:t>_GA1_SGM</w:t>
            </w:r>
            <w:r>
              <w:rPr>
                <w:rFonts w:asciiTheme="minorHAnsi" w:hAnsiTheme="minorHAnsi" w:cstheme="minorHAnsi"/>
                <w:bCs/>
              </w:rPr>
              <w:t>.rar</w:t>
            </w:r>
          </w:p>
        </w:tc>
        <w:tc>
          <w:tcPr>
            <w:tcW w:w="46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290423FD" w14:textId="67029650" w:rsidR="00F90BF5" w:rsidRDefault="008B168B" w:rsidP="0084725A">
            <w:pPr>
              <w:jc w:val="center"/>
              <w:textAlignment w:val="baseline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object w:dxaOrig="1512" w:dyaOrig="992" w14:anchorId="63E1C2FF">
                <v:shape id="_x0000_i1034" type="#_x0000_t75" style="width:75.75pt;height:49.55pt" o:ole="">
                  <v:imagedata r:id="rId32" o:title=""/>
                </v:shape>
                <o:OLEObject Type="Embed" ProgID="Package" ShapeID="_x0000_i1034" DrawAspect="Icon" ObjectID="_1710620356" r:id="rId34"/>
              </w:object>
            </w:r>
          </w:p>
        </w:tc>
      </w:tr>
      <w:tr w:rsidR="00317B0E" w:rsidRPr="00DD577C" w14:paraId="060644A5" w14:textId="77777777" w:rsidTr="0025154E">
        <w:trPr>
          <w:trHeight w:val="345"/>
          <w:tblHeader/>
        </w:trPr>
        <w:tc>
          <w:tcPr>
            <w:tcW w:w="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44C2216" w14:textId="0FD15D0B" w:rsidR="00317B0E" w:rsidRDefault="00317B0E" w:rsidP="0084725A">
            <w:pPr>
              <w:jc w:val="center"/>
              <w:textAlignment w:val="baseline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REF-10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77C45139" w14:textId="52D59CBA" w:rsidR="00317B0E" w:rsidRDefault="00317B0E" w:rsidP="0084725A">
            <w:pPr>
              <w:jc w:val="center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URD</w:t>
            </w:r>
          </w:p>
        </w:tc>
        <w:tc>
          <w:tcPr>
            <w:tcW w:w="25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416CF07E" w14:textId="0E1CAA19" w:rsidR="00317B0E" w:rsidRPr="00DD577C" w:rsidRDefault="00DD577C" w:rsidP="0084725A">
            <w:pPr>
              <w:jc w:val="center"/>
              <w:textAlignment w:val="baseline"/>
              <w:rPr>
                <w:rFonts w:asciiTheme="minorHAnsi" w:hAnsiTheme="minorHAnsi" w:cstheme="minorHAnsi"/>
                <w:bCs/>
                <w:lang w:val="de-DE"/>
              </w:rPr>
            </w:pPr>
            <w:r w:rsidRPr="00DD577C">
              <w:rPr>
                <w:rFonts w:asciiTheme="minorHAnsi" w:hAnsiTheme="minorHAnsi" w:cstheme="minorHAnsi"/>
                <w:bCs/>
                <w:lang w:val="de-DE"/>
              </w:rPr>
              <w:t>v1.1_0001_URD_GA1_SGM.pdf</w:t>
            </w:r>
          </w:p>
        </w:tc>
        <w:tc>
          <w:tcPr>
            <w:tcW w:w="46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B52E420" w14:textId="4DB5B95D" w:rsidR="00317B0E" w:rsidRPr="00DD577C" w:rsidRDefault="00282590" w:rsidP="0084725A">
            <w:pPr>
              <w:jc w:val="center"/>
              <w:textAlignment w:val="baseline"/>
              <w:rPr>
                <w:rFonts w:asciiTheme="minorHAnsi" w:hAnsiTheme="minorHAnsi" w:cstheme="minorHAnsi"/>
                <w:lang w:val="de-DE"/>
              </w:rPr>
            </w:pPr>
            <w:r>
              <w:rPr>
                <w:rFonts w:asciiTheme="minorHAnsi" w:hAnsiTheme="minorHAnsi" w:cstheme="minorHAnsi"/>
                <w:lang w:val="de-DE"/>
              </w:rPr>
              <w:object w:dxaOrig="1512" w:dyaOrig="992" w14:anchorId="4F94F3AF">
                <v:shape id="_x0000_i1035" type="#_x0000_t75" style="width:75.75pt;height:49.55pt" o:ole="">
                  <v:imagedata r:id="rId35" o:title=""/>
                </v:shape>
                <o:OLEObject Type="Embed" ProgID="Package" ShapeID="_x0000_i1035" DrawAspect="Icon" ObjectID="_1710620357" r:id="rId36"/>
              </w:object>
            </w:r>
          </w:p>
        </w:tc>
      </w:tr>
      <w:tr w:rsidR="00DD577C" w:rsidRPr="003B5C7F" w14:paraId="728A5CDC" w14:textId="77777777" w:rsidTr="0025154E">
        <w:trPr>
          <w:trHeight w:val="345"/>
          <w:tblHeader/>
        </w:trPr>
        <w:tc>
          <w:tcPr>
            <w:tcW w:w="985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092B0B8" w14:textId="49446C05" w:rsidR="00DD577C" w:rsidRDefault="00DD577C" w:rsidP="0084725A">
            <w:pPr>
              <w:jc w:val="center"/>
              <w:textAlignment w:val="baseline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REF-11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069242C3" w14:textId="0FE966C7" w:rsidR="00DD577C" w:rsidRDefault="003B5C7F" w:rsidP="0084725A">
            <w:pPr>
              <w:jc w:val="center"/>
              <w:textAlignment w:val="baseline"/>
              <w:rPr>
                <w:rFonts w:asciiTheme="minorHAnsi" w:hAnsiTheme="minorHAnsi" w:cstheme="minorHAnsi"/>
                <w:color w:val="000000"/>
              </w:rPr>
            </w:pPr>
            <w:r>
              <w:rPr>
                <w:rFonts w:asciiTheme="minorHAnsi" w:hAnsiTheme="minorHAnsi" w:cstheme="minorHAnsi"/>
                <w:color w:val="000000"/>
              </w:rPr>
              <w:t>URM</w:t>
            </w:r>
          </w:p>
        </w:tc>
        <w:tc>
          <w:tcPr>
            <w:tcW w:w="2551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3417E3FE" w14:textId="10479866" w:rsidR="00DD577C" w:rsidRPr="003B5C7F" w:rsidRDefault="003B5C7F" w:rsidP="0084725A">
            <w:pPr>
              <w:jc w:val="center"/>
              <w:textAlignment w:val="baseline"/>
              <w:rPr>
                <w:rFonts w:asciiTheme="minorHAnsi" w:hAnsiTheme="minorHAnsi" w:cstheme="minorHAnsi"/>
                <w:bCs/>
              </w:rPr>
            </w:pPr>
            <w:r w:rsidRPr="003B5C7F">
              <w:rPr>
                <w:rFonts w:asciiTheme="minorHAnsi" w:hAnsiTheme="minorHAnsi" w:cstheme="minorHAnsi"/>
                <w:bCs/>
              </w:rPr>
              <w:t>v1.1_0001_URM_GA1_SGM.xls</w:t>
            </w:r>
            <w:r>
              <w:rPr>
                <w:rFonts w:asciiTheme="minorHAnsi" w:hAnsiTheme="minorHAnsi" w:cstheme="minorHAnsi"/>
                <w:bCs/>
              </w:rPr>
              <w:t>x</w:t>
            </w:r>
          </w:p>
        </w:tc>
        <w:tc>
          <w:tcPr>
            <w:tcW w:w="4668" w:type="dxa"/>
            <w:tcBorders>
              <w:top w:val="single" w:sz="6" w:space="0" w:color="auto"/>
              <w:left w:val="single" w:sz="6" w:space="0" w:color="auto"/>
              <w:bottom w:val="single" w:sz="6" w:space="0" w:color="auto"/>
              <w:right w:val="single" w:sz="6" w:space="0" w:color="auto"/>
            </w:tcBorders>
            <w:shd w:val="clear" w:color="auto" w:fill="auto"/>
            <w:vAlign w:val="center"/>
          </w:tcPr>
          <w:p w14:paraId="1392671C" w14:textId="4C56653D" w:rsidR="00DD577C" w:rsidRPr="003B5C7F" w:rsidRDefault="0002184C" w:rsidP="0084725A">
            <w:pPr>
              <w:jc w:val="center"/>
              <w:textAlignment w:val="baseline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object w:dxaOrig="1512" w:dyaOrig="992" w14:anchorId="2976AC4E">
                <v:shape id="_x0000_i1036" type="#_x0000_t75" style="width:75.75pt;height:49.55pt" o:ole="">
                  <v:imagedata r:id="rId37" o:title=""/>
                </v:shape>
                <o:OLEObject Type="Embed" ProgID="Excel.Sheet.12" ShapeID="_x0000_i1036" DrawAspect="Icon" ObjectID="_1710620358" r:id="rId38"/>
              </w:object>
            </w:r>
          </w:p>
        </w:tc>
      </w:tr>
    </w:tbl>
    <w:p w14:paraId="7834E5A6" w14:textId="77777777" w:rsidR="00312337" w:rsidRPr="003B5C7F" w:rsidRDefault="00312337" w:rsidP="00312337">
      <w:pPr>
        <w:pStyle w:val="Texto"/>
        <w:rPr>
          <w:lang w:val="es-ES"/>
        </w:rPr>
      </w:pPr>
    </w:p>
    <w:p w14:paraId="4EFCA16F" w14:textId="26612D71" w:rsidR="004843A7" w:rsidRDefault="004843A7" w:rsidP="00F01574">
      <w:pPr>
        <w:pStyle w:val="Ttulo1"/>
      </w:pPr>
      <w:r w:rsidRPr="003B5C7F">
        <w:lastRenderedPageBreak/>
        <w:t xml:space="preserve"> </w:t>
      </w:r>
      <w:bookmarkStart w:id="5" w:name="_Toc100005903"/>
      <w:r>
        <w:t>Desarrollo</w:t>
      </w:r>
      <w:bookmarkEnd w:id="5"/>
    </w:p>
    <w:p w14:paraId="520B4976" w14:textId="56C9EFF7" w:rsidR="004843A7" w:rsidRPr="00F01574" w:rsidRDefault="004843A7" w:rsidP="00F01574">
      <w:pPr>
        <w:pStyle w:val="Ttulo2"/>
      </w:pPr>
      <w:bookmarkStart w:id="6" w:name="_Toc100005904"/>
      <w:r w:rsidRPr="00F01574">
        <w:t xml:space="preserve">Actividades del </w:t>
      </w:r>
      <w:r w:rsidR="006F754B" w:rsidRPr="00F01574">
        <w:t>periodo</w:t>
      </w:r>
      <w:bookmarkEnd w:id="6"/>
    </w:p>
    <w:p w14:paraId="58B97A17" w14:textId="199F3571" w:rsidR="00C70988" w:rsidRPr="00C45625" w:rsidRDefault="00E25C21" w:rsidP="00C70988">
      <w:pPr>
        <w:pStyle w:val="Texto"/>
        <w:numPr>
          <w:ilvl w:val="0"/>
          <w:numId w:val="46"/>
        </w:numPr>
        <w:rPr>
          <w:rFonts w:ascii="Arial" w:hAnsi="Arial" w:cs="Arial"/>
          <w:lang w:val="es-ES"/>
        </w:rPr>
      </w:pPr>
      <w:r w:rsidRPr="00C45625">
        <w:rPr>
          <w:rFonts w:ascii="Arial" w:hAnsi="Arial" w:cs="Arial"/>
          <w:lang w:val="es-ES"/>
        </w:rPr>
        <w:t>Diseño:</w:t>
      </w:r>
    </w:p>
    <w:p w14:paraId="112EBFE5" w14:textId="5398738A" w:rsidR="00E25C21" w:rsidRPr="00C45625" w:rsidRDefault="00E25C21" w:rsidP="00E25C21">
      <w:pPr>
        <w:pStyle w:val="Texto"/>
        <w:numPr>
          <w:ilvl w:val="1"/>
          <w:numId w:val="46"/>
        </w:numPr>
        <w:rPr>
          <w:rFonts w:ascii="Arial" w:hAnsi="Arial" w:cs="Arial"/>
          <w:lang w:val="es-ES"/>
        </w:rPr>
      </w:pPr>
      <w:r w:rsidRPr="00C45625">
        <w:rPr>
          <w:rFonts w:ascii="Arial" w:hAnsi="Arial" w:cs="Arial"/>
          <w:lang w:val="es-ES"/>
        </w:rPr>
        <w:t>Diseño del modelo de datos</w:t>
      </w:r>
    </w:p>
    <w:p w14:paraId="6D459527" w14:textId="69813E07" w:rsidR="00E25C21" w:rsidRPr="00C45625" w:rsidRDefault="00E25C21" w:rsidP="00E25C21">
      <w:pPr>
        <w:pStyle w:val="Texto"/>
        <w:numPr>
          <w:ilvl w:val="1"/>
          <w:numId w:val="46"/>
        </w:numPr>
        <w:rPr>
          <w:rFonts w:ascii="Arial" w:hAnsi="Arial" w:cs="Arial"/>
          <w:lang w:val="es-ES"/>
        </w:rPr>
      </w:pPr>
      <w:r w:rsidRPr="00C45625">
        <w:rPr>
          <w:rFonts w:ascii="Arial" w:hAnsi="Arial" w:cs="Arial"/>
          <w:lang w:val="es-ES"/>
        </w:rPr>
        <w:t>Diseño de intefaz</w:t>
      </w:r>
    </w:p>
    <w:p w14:paraId="07DB601B" w14:textId="20BA096C" w:rsidR="00E25C21" w:rsidRPr="00C45625" w:rsidRDefault="007B53BF" w:rsidP="00E25C21">
      <w:pPr>
        <w:pStyle w:val="Texto"/>
        <w:numPr>
          <w:ilvl w:val="0"/>
          <w:numId w:val="46"/>
        </w:numPr>
        <w:rPr>
          <w:rFonts w:ascii="Arial" w:hAnsi="Arial" w:cs="Arial"/>
          <w:lang w:val="es-ES"/>
        </w:rPr>
      </w:pPr>
      <w:r w:rsidRPr="00C45625">
        <w:rPr>
          <w:rFonts w:ascii="Arial" w:hAnsi="Arial" w:cs="Arial"/>
          <w:lang w:val="es-ES"/>
        </w:rPr>
        <w:t>Constucción de la base de datos</w:t>
      </w:r>
    </w:p>
    <w:p w14:paraId="02A2C35E" w14:textId="6D911B1F" w:rsidR="007B53BF" w:rsidRPr="00C45625" w:rsidRDefault="004F6A67" w:rsidP="00E25C21">
      <w:pPr>
        <w:pStyle w:val="Texto"/>
        <w:numPr>
          <w:ilvl w:val="0"/>
          <w:numId w:val="46"/>
        </w:numPr>
        <w:rPr>
          <w:rFonts w:ascii="Arial" w:hAnsi="Arial" w:cs="Arial"/>
          <w:lang w:val="es-ES"/>
        </w:rPr>
      </w:pPr>
      <w:r w:rsidRPr="00C45625">
        <w:rPr>
          <w:rFonts w:ascii="Arial" w:hAnsi="Arial" w:cs="Arial"/>
          <w:lang w:val="es-ES"/>
        </w:rPr>
        <w:t>Desarrollo de autenticación</w:t>
      </w:r>
    </w:p>
    <w:p w14:paraId="599B4527" w14:textId="462D5166" w:rsidR="004F6A67" w:rsidRPr="00C45625" w:rsidRDefault="000F06F1" w:rsidP="00E25C21">
      <w:pPr>
        <w:pStyle w:val="Texto"/>
        <w:numPr>
          <w:ilvl w:val="0"/>
          <w:numId w:val="46"/>
        </w:numPr>
        <w:rPr>
          <w:rFonts w:ascii="Arial" w:hAnsi="Arial" w:cs="Arial"/>
          <w:lang w:val="es-ES"/>
        </w:rPr>
      </w:pPr>
      <w:r w:rsidRPr="00C45625">
        <w:rPr>
          <w:rFonts w:ascii="Arial" w:hAnsi="Arial" w:cs="Arial"/>
          <w:lang w:val="es-ES"/>
        </w:rPr>
        <w:t xml:space="preserve">Gestión de accesos </w:t>
      </w:r>
    </w:p>
    <w:p w14:paraId="22A43447" w14:textId="7B38DAFA" w:rsidR="0053118B" w:rsidRPr="00C45625" w:rsidRDefault="004975F9" w:rsidP="00E25C21">
      <w:pPr>
        <w:pStyle w:val="Texto"/>
        <w:numPr>
          <w:ilvl w:val="0"/>
          <w:numId w:val="46"/>
        </w:numPr>
        <w:rPr>
          <w:rFonts w:ascii="Arial" w:hAnsi="Arial" w:cs="Arial"/>
          <w:lang w:val="es-ES"/>
        </w:rPr>
      </w:pPr>
      <w:r w:rsidRPr="00C45625">
        <w:rPr>
          <w:rFonts w:ascii="Arial" w:hAnsi="Arial" w:cs="Arial"/>
          <w:lang w:val="es-ES"/>
        </w:rPr>
        <w:t>Desarrollo de backoffice (en proceso)</w:t>
      </w:r>
    </w:p>
    <w:p w14:paraId="5D6A6615" w14:textId="0FBC6606" w:rsidR="004975F9" w:rsidRPr="00C45625" w:rsidRDefault="004975F9" w:rsidP="004975F9">
      <w:pPr>
        <w:pStyle w:val="Texto"/>
        <w:numPr>
          <w:ilvl w:val="0"/>
          <w:numId w:val="46"/>
        </w:numPr>
        <w:rPr>
          <w:rFonts w:ascii="Arial" w:hAnsi="Arial" w:cs="Arial"/>
          <w:lang w:val="es-ES"/>
        </w:rPr>
      </w:pPr>
      <w:r w:rsidRPr="00C45625">
        <w:rPr>
          <w:rFonts w:ascii="Arial" w:hAnsi="Arial" w:cs="Arial"/>
          <w:lang w:val="es-ES"/>
        </w:rPr>
        <w:t>Desarrollo de área de usuario (en proceso)</w:t>
      </w:r>
    </w:p>
    <w:p w14:paraId="05C5AB6E" w14:textId="4C407468" w:rsidR="004843A7" w:rsidRDefault="004843A7" w:rsidP="00F01574">
      <w:pPr>
        <w:pStyle w:val="Ttulo2"/>
      </w:pPr>
      <w:bookmarkStart w:id="7" w:name="_Toc100005905"/>
      <w:r w:rsidRPr="004843A7">
        <w:t>Grado de a</w:t>
      </w:r>
      <w:r>
        <w:t>vance del proyecto</w:t>
      </w:r>
      <w:bookmarkEnd w:id="7"/>
    </w:p>
    <w:p w14:paraId="7D33B0B7" w14:textId="372FE91C" w:rsidR="00C70988" w:rsidRPr="00C45625" w:rsidRDefault="00671AC3" w:rsidP="00C70988">
      <w:pPr>
        <w:pStyle w:val="Texto"/>
        <w:numPr>
          <w:ilvl w:val="0"/>
          <w:numId w:val="46"/>
        </w:numPr>
        <w:rPr>
          <w:rFonts w:ascii="Arial" w:hAnsi="Arial" w:cs="Arial"/>
          <w:lang w:val="es-ES"/>
        </w:rPr>
      </w:pPr>
      <w:r w:rsidRPr="00C45625">
        <w:rPr>
          <w:rFonts w:ascii="Arial" w:hAnsi="Arial" w:cs="Arial"/>
          <w:lang w:val="es-ES"/>
        </w:rPr>
        <w:t>Se ha terminado con el desarrollo de la autenticación de usuario.</w:t>
      </w:r>
    </w:p>
    <w:p w14:paraId="039DE6C6" w14:textId="4C186974" w:rsidR="00671AC3" w:rsidRPr="00C45625" w:rsidRDefault="00671AC3" w:rsidP="00C70988">
      <w:pPr>
        <w:pStyle w:val="Texto"/>
        <w:numPr>
          <w:ilvl w:val="0"/>
          <w:numId w:val="46"/>
        </w:numPr>
        <w:rPr>
          <w:rFonts w:ascii="Arial" w:hAnsi="Arial" w:cs="Arial"/>
          <w:lang w:val="es-ES"/>
        </w:rPr>
      </w:pPr>
      <w:r w:rsidRPr="00C45625">
        <w:rPr>
          <w:rFonts w:ascii="Arial" w:hAnsi="Arial" w:cs="Arial"/>
          <w:lang w:val="es-ES"/>
        </w:rPr>
        <w:t>Se ha terminado con el desarrollo de la gestión de acceso.</w:t>
      </w:r>
    </w:p>
    <w:p w14:paraId="4CA174E4" w14:textId="2DE1A4FB" w:rsidR="00904A67" w:rsidRPr="00C45625" w:rsidRDefault="00671AC3" w:rsidP="00904A67">
      <w:pPr>
        <w:pStyle w:val="Texto"/>
        <w:numPr>
          <w:ilvl w:val="0"/>
          <w:numId w:val="46"/>
        </w:numPr>
        <w:rPr>
          <w:rFonts w:ascii="Arial" w:hAnsi="Arial" w:cs="Arial"/>
          <w:lang w:val="es-ES"/>
        </w:rPr>
      </w:pPr>
      <w:r w:rsidRPr="00C45625">
        <w:rPr>
          <w:rFonts w:ascii="Arial" w:hAnsi="Arial" w:cs="Arial"/>
          <w:lang w:val="es-ES"/>
        </w:rPr>
        <w:t xml:space="preserve">Se ha empezado a desarrollar el </w:t>
      </w:r>
      <w:r w:rsidR="00917387" w:rsidRPr="00C45625">
        <w:rPr>
          <w:rFonts w:ascii="Arial" w:hAnsi="Arial" w:cs="Arial"/>
          <w:lang w:val="es-ES"/>
        </w:rPr>
        <w:t>backoffice</w:t>
      </w:r>
      <w:r w:rsidR="00153AF6" w:rsidRPr="00C45625">
        <w:rPr>
          <w:rFonts w:ascii="Arial" w:hAnsi="Arial" w:cs="Arial"/>
          <w:lang w:val="es-ES"/>
        </w:rPr>
        <w:t>, a la espera de</w:t>
      </w:r>
      <w:r w:rsidR="00E538A3" w:rsidRPr="00C45625">
        <w:rPr>
          <w:rFonts w:ascii="Arial" w:hAnsi="Arial" w:cs="Arial"/>
          <w:lang w:val="es-ES"/>
        </w:rPr>
        <w:t>l desarrollo del dashboard</w:t>
      </w:r>
      <w:r w:rsidR="00904A67" w:rsidRPr="00C45625">
        <w:rPr>
          <w:rFonts w:ascii="Arial" w:hAnsi="Arial" w:cs="Arial"/>
          <w:lang w:val="es-ES"/>
        </w:rPr>
        <w:t>.</w:t>
      </w:r>
    </w:p>
    <w:p w14:paraId="2FCCEE6E" w14:textId="2779D1F6" w:rsidR="004843A7" w:rsidRDefault="004843A7" w:rsidP="00F01574">
      <w:pPr>
        <w:pStyle w:val="Ttulo2"/>
      </w:pPr>
      <w:bookmarkStart w:id="8" w:name="_Toc100005906"/>
      <w:r>
        <w:t>Actividades del siguiente periodo</w:t>
      </w:r>
      <w:bookmarkEnd w:id="8"/>
    </w:p>
    <w:p w14:paraId="097E07FE" w14:textId="640103FE" w:rsidR="00C70988" w:rsidRPr="00C45625" w:rsidRDefault="006D5B5D" w:rsidP="00C70988">
      <w:pPr>
        <w:pStyle w:val="Texto"/>
        <w:numPr>
          <w:ilvl w:val="0"/>
          <w:numId w:val="46"/>
        </w:numPr>
        <w:rPr>
          <w:rFonts w:ascii="Arial" w:hAnsi="Arial" w:cs="Arial"/>
          <w:lang w:val="es-ES"/>
        </w:rPr>
      </w:pPr>
      <w:r w:rsidRPr="00C45625">
        <w:rPr>
          <w:rFonts w:ascii="Arial" w:hAnsi="Arial" w:cs="Arial"/>
          <w:lang w:val="es-ES"/>
        </w:rPr>
        <w:t>Desarrollo del área usuario</w:t>
      </w:r>
    </w:p>
    <w:p w14:paraId="31E38A4E" w14:textId="12C0B071" w:rsidR="006D5B5D" w:rsidRPr="00C45625" w:rsidRDefault="006D5B5D" w:rsidP="00C70988">
      <w:pPr>
        <w:pStyle w:val="Texto"/>
        <w:numPr>
          <w:ilvl w:val="0"/>
          <w:numId w:val="46"/>
        </w:numPr>
        <w:rPr>
          <w:rFonts w:ascii="Arial" w:hAnsi="Arial" w:cs="Arial"/>
          <w:lang w:val="es-ES"/>
        </w:rPr>
      </w:pPr>
      <w:r w:rsidRPr="00C45625">
        <w:rPr>
          <w:rFonts w:ascii="Arial" w:hAnsi="Arial" w:cs="Arial"/>
          <w:lang w:val="es-ES"/>
        </w:rPr>
        <w:t>Desarrollo de backoffice muelles</w:t>
      </w:r>
    </w:p>
    <w:p w14:paraId="275BC902" w14:textId="3F2B349A" w:rsidR="006D5B5D" w:rsidRPr="00C45625" w:rsidRDefault="006D5B5D" w:rsidP="00C70988">
      <w:pPr>
        <w:pStyle w:val="Texto"/>
        <w:numPr>
          <w:ilvl w:val="0"/>
          <w:numId w:val="46"/>
        </w:numPr>
        <w:rPr>
          <w:rFonts w:ascii="Arial" w:hAnsi="Arial" w:cs="Arial"/>
          <w:lang w:val="es-ES"/>
        </w:rPr>
      </w:pPr>
      <w:r w:rsidRPr="00C45625">
        <w:rPr>
          <w:rFonts w:ascii="Arial" w:hAnsi="Arial" w:cs="Arial"/>
          <w:lang w:val="es-ES"/>
        </w:rPr>
        <w:t>Desarrollo de back</w:t>
      </w:r>
      <w:r w:rsidR="00FD0C84" w:rsidRPr="00C45625">
        <w:rPr>
          <w:rFonts w:ascii="Arial" w:hAnsi="Arial" w:cs="Arial"/>
          <w:lang w:val="es-ES"/>
        </w:rPr>
        <w:t>office pedidos (terminar)</w:t>
      </w:r>
    </w:p>
    <w:p w14:paraId="1E488937" w14:textId="79B57CA9" w:rsidR="00077759" w:rsidRPr="00C45625" w:rsidRDefault="00077759" w:rsidP="00F13675">
      <w:pPr>
        <w:pStyle w:val="Texto"/>
        <w:numPr>
          <w:ilvl w:val="0"/>
          <w:numId w:val="46"/>
        </w:numPr>
        <w:rPr>
          <w:rFonts w:ascii="Arial" w:hAnsi="Arial" w:cs="Arial"/>
          <w:lang w:val="es-ES"/>
        </w:rPr>
      </w:pPr>
      <w:r w:rsidRPr="00C45625">
        <w:rPr>
          <w:rFonts w:ascii="Arial" w:hAnsi="Arial" w:cs="Arial"/>
          <w:lang w:val="es-ES"/>
        </w:rPr>
        <w:t>Desarrollo de backofice dashboard (pendiente)</w:t>
      </w:r>
    </w:p>
    <w:p w14:paraId="369D773A" w14:textId="14AD3686" w:rsidR="00F13675" w:rsidRPr="00C45625" w:rsidRDefault="00F13675" w:rsidP="00F13675">
      <w:pPr>
        <w:pStyle w:val="Texto"/>
        <w:numPr>
          <w:ilvl w:val="0"/>
          <w:numId w:val="46"/>
        </w:numPr>
        <w:rPr>
          <w:rFonts w:ascii="Arial" w:hAnsi="Arial" w:cs="Arial"/>
          <w:lang w:val="es-ES"/>
        </w:rPr>
      </w:pPr>
      <w:r w:rsidRPr="00C45625">
        <w:rPr>
          <w:rFonts w:ascii="Arial" w:hAnsi="Arial" w:cs="Arial"/>
          <w:lang w:val="es-ES"/>
        </w:rPr>
        <w:t>Desarrollo de portal de incidencias</w:t>
      </w:r>
    </w:p>
    <w:p w14:paraId="3D857BCE" w14:textId="69AEE25C" w:rsidR="00F13675" w:rsidRPr="00C45625" w:rsidRDefault="00453E8F" w:rsidP="00F13675">
      <w:pPr>
        <w:pStyle w:val="Texto"/>
        <w:numPr>
          <w:ilvl w:val="0"/>
          <w:numId w:val="46"/>
        </w:numPr>
        <w:rPr>
          <w:rFonts w:ascii="Arial" w:hAnsi="Arial" w:cs="Arial"/>
          <w:lang w:val="es-ES"/>
        </w:rPr>
      </w:pPr>
      <w:r w:rsidRPr="00C45625">
        <w:rPr>
          <w:rFonts w:ascii="Arial" w:hAnsi="Arial" w:cs="Arial"/>
          <w:lang w:val="es-ES"/>
        </w:rPr>
        <w:t xml:space="preserve">Desarrollo </w:t>
      </w:r>
      <w:r w:rsidR="00434145" w:rsidRPr="00C45625">
        <w:rPr>
          <w:rFonts w:ascii="Arial" w:hAnsi="Arial" w:cs="Arial"/>
          <w:lang w:val="es-ES"/>
        </w:rPr>
        <w:t>de generador de informes</w:t>
      </w:r>
    </w:p>
    <w:p w14:paraId="20BA3B80" w14:textId="0519FB14" w:rsidR="00434145" w:rsidRPr="00C45625" w:rsidRDefault="00434145" w:rsidP="00F13675">
      <w:pPr>
        <w:pStyle w:val="Texto"/>
        <w:numPr>
          <w:ilvl w:val="0"/>
          <w:numId w:val="46"/>
        </w:numPr>
        <w:rPr>
          <w:rFonts w:ascii="Arial" w:hAnsi="Arial" w:cs="Arial"/>
          <w:lang w:val="es-ES"/>
        </w:rPr>
      </w:pPr>
      <w:r w:rsidRPr="00C45625">
        <w:rPr>
          <w:rFonts w:ascii="Arial" w:hAnsi="Arial" w:cs="Arial"/>
          <w:lang w:val="es-ES"/>
        </w:rPr>
        <w:t>Desa</w:t>
      </w:r>
      <w:r w:rsidR="00B00C61" w:rsidRPr="00C45625">
        <w:rPr>
          <w:rFonts w:ascii="Arial" w:hAnsi="Arial" w:cs="Arial"/>
          <w:lang w:val="es-ES"/>
        </w:rPr>
        <w:t>rrollo de interfaz de gestión de pedidos</w:t>
      </w:r>
    </w:p>
    <w:p w14:paraId="3806D2D1" w14:textId="689507BB" w:rsidR="00B00C61" w:rsidRPr="00C45625" w:rsidRDefault="00F74ED4" w:rsidP="00F13675">
      <w:pPr>
        <w:pStyle w:val="Texto"/>
        <w:numPr>
          <w:ilvl w:val="0"/>
          <w:numId w:val="46"/>
        </w:numPr>
        <w:rPr>
          <w:rFonts w:ascii="Arial" w:hAnsi="Arial" w:cs="Arial"/>
          <w:lang w:val="es-ES"/>
        </w:rPr>
      </w:pPr>
      <w:r w:rsidRPr="00C45625">
        <w:rPr>
          <w:rFonts w:ascii="Arial" w:hAnsi="Arial" w:cs="Arial"/>
          <w:lang w:val="es-ES"/>
        </w:rPr>
        <w:t>Pruebas de validación</w:t>
      </w:r>
    </w:p>
    <w:p w14:paraId="6A24F33E" w14:textId="3125945E" w:rsidR="00F74ED4" w:rsidRPr="00C45625" w:rsidRDefault="00F74ED4" w:rsidP="00F13675">
      <w:pPr>
        <w:pStyle w:val="Texto"/>
        <w:numPr>
          <w:ilvl w:val="0"/>
          <w:numId w:val="46"/>
        </w:numPr>
        <w:rPr>
          <w:rFonts w:ascii="Arial" w:hAnsi="Arial" w:cs="Arial"/>
          <w:lang w:val="es-ES"/>
        </w:rPr>
      </w:pPr>
      <w:r w:rsidRPr="00C45625">
        <w:rPr>
          <w:rFonts w:ascii="Arial" w:hAnsi="Arial" w:cs="Arial"/>
          <w:lang w:val="es-ES"/>
        </w:rPr>
        <w:t>Revisión del código</w:t>
      </w:r>
    </w:p>
    <w:p w14:paraId="3323EF21" w14:textId="71682949" w:rsidR="00F74ED4" w:rsidRPr="00C45625" w:rsidRDefault="00F74ED4" w:rsidP="00F13675">
      <w:pPr>
        <w:pStyle w:val="Texto"/>
        <w:numPr>
          <w:ilvl w:val="0"/>
          <w:numId w:val="46"/>
        </w:numPr>
        <w:rPr>
          <w:rFonts w:ascii="Arial" w:hAnsi="Arial" w:cs="Arial"/>
          <w:lang w:val="es-ES"/>
        </w:rPr>
      </w:pPr>
      <w:r w:rsidRPr="00C45625">
        <w:rPr>
          <w:rFonts w:ascii="Arial" w:hAnsi="Arial" w:cs="Arial"/>
          <w:lang w:val="es-ES"/>
        </w:rPr>
        <w:t>Pruebas de producción</w:t>
      </w:r>
    </w:p>
    <w:p w14:paraId="38DEC6D5" w14:textId="13731BC7" w:rsidR="004843A7" w:rsidRDefault="004843A7" w:rsidP="00F01574">
      <w:pPr>
        <w:pStyle w:val="Ttulo1"/>
      </w:pPr>
      <w:bookmarkStart w:id="9" w:name="_Toc100005907"/>
      <w:r>
        <w:lastRenderedPageBreak/>
        <w:t>Recursos Empleados</w:t>
      </w:r>
      <w:bookmarkEnd w:id="9"/>
      <w:r>
        <w:t xml:space="preserve"> </w:t>
      </w:r>
    </w:p>
    <w:p w14:paraId="51A842F2" w14:textId="3EF4B7C3" w:rsidR="00792AAB" w:rsidRPr="004164FF" w:rsidRDefault="00792AAB" w:rsidP="00792AAB">
      <w:pPr>
        <w:pStyle w:val="Texto"/>
        <w:rPr>
          <w:rFonts w:ascii="Arial" w:hAnsi="Arial" w:cs="Arial"/>
          <w:szCs w:val="22"/>
          <w:lang w:val="es-ES"/>
        </w:rPr>
      </w:pPr>
      <w:r w:rsidRPr="004164FF">
        <w:rPr>
          <w:rFonts w:ascii="Arial" w:hAnsi="Arial" w:cs="Arial"/>
          <w:szCs w:val="22"/>
          <w:lang w:val="es-ES"/>
        </w:rPr>
        <w:t xml:space="preserve">Para la realización de este proyecto será necesario un jefe de proyecto, un arquitecto de la solución, un gestor de la calidad y UX, dos desarrolladores de backend y dos de frontend. También será necesaria la labor de un desarrollador tester y la de un analista de datos, tal y como se detalla en el punto 4.4 del documento </w:t>
      </w:r>
      <w:r w:rsidR="005D183E" w:rsidRPr="004164FF">
        <w:rPr>
          <w:rFonts w:ascii="Arial" w:hAnsi="Arial" w:cs="Arial"/>
          <w:szCs w:val="22"/>
          <w:lang w:val="es-ES"/>
        </w:rPr>
        <w:t xml:space="preserve">SVVP [REF-07] </w:t>
      </w:r>
      <w:r w:rsidR="00D10BFC" w:rsidRPr="004164FF">
        <w:rPr>
          <w:rFonts w:ascii="Arial" w:hAnsi="Arial" w:cs="Arial"/>
          <w:szCs w:val="22"/>
          <w:lang w:val="es-ES"/>
        </w:rPr>
        <w:t>adjunta en el documento.</w:t>
      </w:r>
    </w:p>
    <w:p w14:paraId="68E342C4" w14:textId="2AAA01F9" w:rsidR="00D10BFC" w:rsidRDefault="00D10BFC" w:rsidP="00D10BFC">
      <w:pPr>
        <w:pStyle w:val="Descripcin"/>
        <w:keepNext/>
      </w:pPr>
      <w:bookmarkStart w:id="10" w:name="_Toc98794907"/>
      <w:bookmarkStart w:id="11" w:name="_Toc100005723"/>
      <w:r>
        <w:t xml:space="preserve">Tabla </w:t>
      </w:r>
      <w:r>
        <w:fldChar w:fldCharType="begin"/>
      </w:r>
      <w:r>
        <w:instrText>SEQ Tabla \* ARABIC</w:instrText>
      </w:r>
      <w:r>
        <w:fldChar w:fldCharType="separate"/>
      </w:r>
      <w:r w:rsidR="006F5772">
        <w:rPr>
          <w:noProof/>
        </w:rPr>
        <w:t>2</w:t>
      </w:r>
      <w:r>
        <w:fldChar w:fldCharType="end"/>
      </w:r>
      <w:r>
        <w:t>: Recursos del Proyecto</w:t>
      </w:r>
      <w:bookmarkEnd w:id="10"/>
      <w:bookmarkEnd w:id="11"/>
    </w:p>
    <w:tbl>
      <w:tblPr>
        <w:tblStyle w:val="TablaDocTcnico"/>
        <w:tblW w:w="9488" w:type="dxa"/>
        <w:tblLook w:val="04A0" w:firstRow="1" w:lastRow="0" w:firstColumn="1" w:lastColumn="0" w:noHBand="0" w:noVBand="1"/>
      </w:tblPr>
      <w:tblGrid>
        <w:gridCol w:w="846"/>
        <w:gridCol w:w="4261"/>
        <w:gridCol w:w="4381"/>
      </w:tblGrid>
      <w:tr w:rsidR="00D10BFC" w:rsidRPr="006B0AFC" w14:paraId="422A8371" w14:textId="77777777" w:rsidTr="00F209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47"/>
          <w:tblHeader/>
        </w:trPr>
        <w:tc>
          <w:tcPr>
            <w:tcW w:w="846" w:type="dxa"/>
            <w:shd w:val="clear" w:color="auto" w:fill="6C00C0"/>
            <w:vAlign w:val="center"/>
          </w:tcPr>
          <w:p w14:paraId="7185392F" w14:textId="77777777" w:rsidR="00D10BFC" w:rsidRPr="006B0AFC" w:rsidRDefault="00D10BFC" w:rsidP="00F209CF">
            <w:pPr>
              <w:pStyle w:val="Texto"/>
              <w:spacing w:before="0" w:after="0"/>
              <w:jc w:val="left"/>
              <w:rPr>
                <w:rFonts w:asciiTheme="minorHAnsi" w:hAnsiTheme="minorHAnsi" w:cstheme="minorHAnsi"/>
                <w:szCs w:val="22"/>
                <w:lang w:val="en-US"/>
              </w:rPr>
            </w:pPr>
            <w:r w:rsidRPr="006B0AFC">
              <w:rPr>
                <w:rFonts w:asciiTheme="minorHAnsi" w:hAnsiTheme="minorHAnsi" w:cstheme="minorHAnsi"/>
                <w:szCs w:val="22"/>
                <w:lang w:val="en-US"/>
              </w:rPr>
              <w:t>I</w:t>
            </w:r>
            <w:r>
              <w:rPr>
                <w:rFonts w:asciiTheme="minorHAnsi" w:hAnsiTheme="minorHAnsi" w:cstheme="minorHAnsi"/>
                <w:szCs w:val="22"/>
                <w:lang w:val="en-US"/>
              </w:rPr>
              <w:t>d</w:t>
            </w:r>
          </w:p>
        </w:tc>
        <w:tc>
          <w:tcPr>
            <w:tcW w:w="4261" w:type="dxa"/>
            <w:shd w:val="clear" w:color="auto" w:fill="6C00C0"/>
            <w:vAlign w:val="center"/>
          </w:tcPr>
          <w:p w14:paraId="1EEFB411" w14:textId="77777777" w:rsidR="00D10BFC" w:rsidRPr="006B0AFC" w:rsidRDefault="00D10BFC" w:rsidP="00F209CF">
            <w:pPr>
              <w:pStyle w:val="Texto"/>
              <w:spacing w:before="0" w:after="0"/>
              <w:jc w:val="left"/>
              <w:rPr>
                <w:rFonts w:asciiTheme="minorHAnsi" w:hAnsiTheme="minorHAnsi" w:cstheme="minorHAnsi"/>
                <w:szCs w:val="22"/>
                <w:lang w:val="en-US"/>
              </w:rPr>
            </w:pPr>
            <w:r>
              <w:rPr>
                <w:rFonts w:asciiTheme="minorHAnsi" w:hAnsiTheme="minorHAnsi" w:cstheme="minorHAnsi"/>
                <w:szCs w:val="22"/>
                <w:lang w:val="en-US"/>
              </w:rPr>
              <w:t>Posición</w:t>
            </w:r>
          </w:p>
        </w:tc>
        <w:tc>
          <w:tcPr>
            <w:tcW w:w="4381" w:type="dxa"/>
            <w:shd w:val="clear" w:color="auto" w:fill="6C00C0"/>
          </w:tcPr>
          <w:p w14:paraId="6CDBAA8B" w14:textId="77777777" w:rsidR="00D10BFC" w:rsidRDefault="00D10BFC" w:rsidP="00F209CF">
            <w:pPr>
              <w:pStyle w:val="Texto"/>
              <w:spacing w:before="0" w:after="0"/>
              <w:jc w:val="left"/>
              <w:rPr>
                <w:rFonts w:asciiTheme="minorHAnsi" w:hAnsiTheme="minorHAnsi" w:cstheme="minorHAnsi"/>
                <w:szCs w:val="22"/>
                <w:lang w:val="en-US"/>
              </w:rPr>
            </w:pPr>
            <w:r>
              <w:rPr>
                <w:rFonts w:asciiTheme="minorHAnsi" w:hAnsiTheme="minorHAnsi" w:cstheme="minorHAnsi"/>
                <w:szCs w:val="22"/>
                <w:lang w:val="en-US"/>
              </w:rPr>
              <w:t>Descripción</w:t>
            </w:r>
          </w:p>
        </w:tc>
      </w:tr>
      <w:tr w:rsidR="00D10BFC" w:rsidRPr="006B0AFC" w14:paraId="1EC1863A" w14:textId="77777777" w:rsidTr="00F209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61"/>
          <w:tblHeader/>
        </w:trPr>
        <w:tc>
          <w:tcPr>
            <w:tcW w:w="846" w:type="dxa"/>
            <w:shd w:val="clear" w:color="auto" w:fill="auto"/>
            <w:vAlign w:val="center"/>
          </w:tcPr>
          <w:p w14:paraId="74016415" w14:textId="77777777" w:rsidR="00D10BFC" w:rsidRPr="00A01081" w:rsidRDefault="00D10BFC" w:rsidP="00F209CF">
            <w:pPr>
              <w:pStyle w:val="Texto"/>
              <w:spacing w:before="0" w:after="0"/>
              <w:jc w:val="center"/>
              <w:rPr>
                <w:rFonts w:cs="Arial"/>
                <w:b w:val="0"/>
                <w:sz w:val="18"/>
                <w:szCs w:val="18"/>
                <w:lang w:val="en-US"/>
              </w:rPr>
            </w:pPr>
            <w:r w:rsidRPr="00A01081">
              <w:rPr>
                <w:rFonts w:cs="Arial"/>
                <w:b w:val="0"/>
                <w:sz w:val="18"/>
                <w:szCs w:val="18"/>
                <w:lang w:val="en-US"/>
              </w:rPr>
              <w:t>REC-01</w:t>
            </w:r>
          </w:p>
        </w:tc>
        <w:tc>
          <w:tcPr>
            <w:tcW w:w="4261" w:type="dxa"/>
            <w:shd w:val="clear" w:color="auto" w:fill="auto"/>
            <w:vAlign w:val="center"/>
          </w:tcPr>
          <w:p w14:paraId="74697841" w14:textId="77777777" w:rsidR="00D10BFC" w:rsidRPr="00A01081" w:rsidRDefault="00D10BFC" w:rsidP="00F209CF">
            <w:pPr>
              <w:rPr>
                <w:rFonts w:asciiTheme="minorHAnsi" w:hAnsiTheme="minorHAnsi" w:cstheme="minorHAnsi"/>
                <w:b w:val="0"/>
                <w:color w:val="000000"/>
                <w:szCs w:val="22"/>
              </w:rPr>
            </w:pPr>
            <w:r w:rsidRPr="00A01081">
              <w:rPr>
                <w:rFonts w:asciiTheme="minorHAnsi" w:hAnsiTheme="minorHAnsi" w:cstheme="minorHAnsi"/>
                <w:b w:val="0"/>
                <w:color w:val="000000"/>
                <w:szCs w:val="22"/>
              </w:rPr>
              <w:t>Jefe de Proyecto</w:t>
            </w:r>
          </w:p>
        </w:tc>
        <w:tc>
          <w:tcPr>
            <w:tcW w:w="4381" w:type="dxa"/>
            <w:shd w:val="clear" w:color="auto" w:fill="auto"/>
          </w:tcPr>
          <w:p w14:paraId="0D3754EB" w14:textId="77777777" w:rsidR="00D10BFC" w:rsidRPr="00A01081" w:rsidRDefault="00D10BFC" w:rsidP="00F209CF">
            <w:pPr>
              <w:jc w:val="left"/>
              <w:rPr>
                <w:rFonts w:asciiTheme="minorHAnsi" w:hAnsiTheme="minorHAnsi" w:cstheme="minorHAnsi"/>
                <w:b w:val="0"/>
                <w:color w:val="000000"/>
                <w:szCs w:val="22"/>
              </w:rPr>
            </w:pPr>
            <w:r w:rsidRPr="00A01081">
              <w:rPr>
                <w:rFonts w:asciiTheme="minorHAnsi" w:hAnsiTheme="minorHAnsi" w:cstheme="minorHAnsi"/>
                <w:b w:val="0"/>
                <w:color w:val="000000"/>
                <w:szCs w:val="22"/>
              </w:rPr>
              <w:t>Responsable de coordinar el equipo, gestionar el proyecto, interactuar con el cliente y aprobar los documento.</w:t>
            </w:r>
          </w:p>
        </w:tc>
      </w:tr>
      <w:tr w:rsidR="00D10BFC" w:rsidRPr="006B0AFC" w14:paraId="437FA37C" w14:textId="77777777" w:rsidTr="00F209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6"/>
          <w:tblHeader/>
        </w:trPr>
        <w:tc>
          <w:tcPr>
            <w:tcW w:w="846" w:type="dxa"/>
            <w:shd w:val="clear" w:color="auto" w:fill="auto"/>
            <w:vAlign w:val="center"/>
          </w:tcPr>
          <w:p w14:paraId="01472429" w14:textId="77777777" w:rsidR="00D10BFC" w:rsidRPr="00A01081" w:rsidRDefault="00D10BFC" w:rsidP="00F209CF">
            <w:pPr>
              <w:pStyle w:val="Texto"/>
              <w:spacing w:before="0" w:after="0"/>
              <w:jc w:val="center"/>
              <w:rPr>
                <w:rFonts w:cs="Arial"/>
                <w:b w:val="0"/>
                <w:sz w:val="18"/>
                <w:szCs w:val="18"/>
                <w:lang w:val="es-ES"/>
              </w:rPr>
            </w:pPr>
            <w:r w:rsidRPr="00A01081">
              <w:rPr>
                <w:rFonts w:cs="Arial"/>
                <w:b w:val="0"/>
                <w:sz w:val="18"/>
                <w:szCs w:val="18"/>
                <w:lang w:val="en-US"/>
              </w:rPr>
              <w:t>REC-02</w:t>
            </w:r>
          </w:p>
        </w:tc>
        <w:tc>
          <w:tcPr>
            <w:tcW w:w="4261" w:type="dxa"/>
            <w:shd w:val="clear" w:color="auto" w:fill="auto"/>
            <w:vAlign w:val="center"/>
          </w:tcPr>
          <w:p w14:paraId="2142D824" w14:textId="77777777" w:rsidR="00D10BFC" w:rsidRPr="00A01081" w:rsidRDefault="00D10BFC" w:rsidP="00F209CF">
            <w:pPr>
              <w:pStyle w:val="Texto"/>
              <w:spacing w:before="0" w:after="0"/>
              <w:jc w:val="center"/>
              <w:rPr>
                <w:rFonts w:asciiTheme="minorHAnsi" w:hAnsiTheme="minorHAnsi" w:cstheme="minorHAnsi"/>
                <w:b w:val="0"/>
                <w:szCs w:val="22"/>
                <w:lang w:val="es-ES"/>
              </w:rPr>
            </w:pPr>
            <w:r w:rsidRPr="00A01081">
              <w:rPr>
                <w:rFonts w:asciiTheme="minorHAnsi" w:hAnsiTheme="minorHAnsi" w:cstheme="minorHAnsi"/>
                <w:b w:val="0"/>
                <w:szCs w:val="22"/>
              </w:rPr>
              <w:t>Arquitecto de la solución.</w:t>
            </w:r>
          </w:p>
        </w:tc>
        <w:tc>
          <w:tcPr>
            <w:tcW w:w="4381" w:type="dxa"/>
            <w:shd w:val="clear" w:color="auto" w:fill="auto"/>
          </w:tcPr>
          <w:p w14:paraId="1C6AAD1B" w14:textId="77777777" w:rsidR="00D10BFC" w:rsidRPr="00A01081" w:rsidRDefault="00D10BFC" w:rsidP="00F209CF">
            <w:pPr>
              <w:pStyle w:val="Texto"/>
              <w:spacing w:before="0" w:after="0"/>
              <w:jc w:val="left"/>
              <w:rPr>
                <w:rFonts w:asciiTheme="minorHAnsi" w:hAnsiTheme="minorHAnsi" w:cstheme="minorHAnsi"/>
                <w:b w:val="0"/>
                <w:color w:val="000000"/>
                <w:szCs w:val="22"/>
              </w:rPr>
            </w:pPr>
            <w:r w:rsidRPr="00A01081">
              <w:rPr>
                <w:rFonts w:asciiTheme="minorHAnsi" w:hAnsiTheme="minorHAnsi" w:cstheme="minorHAnsi"/>
                <w:b w:val="0"/>
                <w:color w:val="000000"/>
                <w:szCs w:val="22"/>
              </w:rPr>
              <w:t>Reponsable de idear a la solución y coordinar el desarrollo técnico.</w:t>
            </w:r>
          </w:p>
        </w:tc>
      </w:tr>
      <w:tr w:rsidR="00D10BFC" w:rsidRPr="006B0AFC" w14:paraId="3F2F9217" w14:textId="77777777" w:rsidTr="00F209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95"/>
          <w:tblHeader/>
        </w:trPr>
        <w:tc>
          <w:tcPr>
            <w:tcW w:w="846" w:type="dxa"/>
            <w:shd w:val="clear" w:color="auto" w:fill="auto"/>
            <w:vAlign w:val="center"/>
          </w:tcPr>
          <w:p w14:paraId="12AFB6DC" w14:textId="77777777" w:rsidR="00D10BFC" w:rsidRPr="00A01081" w:rsidRDefault="00D10BFC" w:rsidP="00F209CF">
            <w:pPr>
              <w:pStyle w:val="Texto"/>
              <w:spacing w:before="0" w:after="0"/>
              <w:jc w:val="center"/>
              <w:rPr>
                <w:rFonts w:cs="Arial"/>
                <w:b w:val="0"/>
                <w:sz w:val="18"/>
                <w:szCs w:val="18"/>
                <w:lang w:val="es-ES"/>
              </w:rPr>
            </w:pPr>
            <w:r w:rsidRPr="00A01081">
              <w:rPr>
                <w:rFonts w:cs="Arial"/>
                <w:b w:val="0"/>
                <w:sz w:val="18"/>
                <w:szCs w:val="18"/>
                <w:lang w:val="en-US"/>
              </w:rPr>
              <w:t>REC-03</w:t>
            </w:r>
          </w:p>
        </w:tc>
        <w:tc>
          <w:tcPr>
            <w:tcW w:w="4261" w:type="dxa"/>
            <w:shd w:val="clear" w:color="auto" w:fill="auto"/>
            <w:vAlign w:val="center"/>
          </w:tcPr>
          <w:p w14:paraId="7A06D9CE" w14:textId="77777777" w:rsidR="00D10BFC" w:rsidRPr="00A01081" w:rsidRDefault="00D10BFC" w:rsidP="00F209CF">
            <w:pPr>
              <w:rPr>
                <w:rFonts w:asciiTheme="minorHAnsi" w:hAnsiTheme="minorHAnsi" w:cstheme="minorHAnsi"/>
                <w:b w:val="0"/>
                <w:color w:val="000000"/>
                <w:szCs w:val="22"/>
              </w:rPr>
            </w:pPr>
            <w:r w:rsidRPr="00A01081">
              <w:rPr>
                <w:rFonts w:asciiTheme="minorHAnsi" w:hAnsiTheme="minorHAnsi" w:cstheme="minorHAnsi"/>
                <w:b w:val="0"/>
                <w:color w:val="000000"/>
                <w:szCs w:val="22"/>
              </w:rPr>
              <w:t>Gestor de la Calidad y UX</w:t>
            </w:r>
          </w:p>
        </w:tc>
        <w:tc>
          <w:tcPr>
            <w:tcW w:w="4381" w:type="dxa"/>
            <w:shd w:val="clear" w:color="auto" w:fill="auto"/>
          </w:tcPr>
          <w:p w14:paraId="73DEA367" w14:textId="77777777" w:rsidR="00D10BFC" w:rsidRPr="00A01081" w:rsidRDefault="00D10BFC" w:rsidP="00F209CF">
            <w:pPr>
              <w:jc w:val="left"/>
              <w:rPr>
                <w:rFonts w:asciiTheme="minorHAnsi" w:hAnsiTheme="minorHAnsi" w:cstheme="minorHAnsi"/>
                <w:b w:val="0"/>
                <w:color w:val="000000"/>
                <w:szCs w:val="22"/>
              </w:rPr>
            </w:pPr>
            <w:r w:rsidRPr="00A01081">
              <w:rPr>
                <w:rFonts w:asciiTheme="minorHAnsi" w:hAnsiTheme="minorHAnsi" w:cstheme="minorHAnsi"/>
                <w:b w:val="0"/>
                <w:color w:val="000000"/>
                <w:szCs w:val="22"/>
              </w:rPr>
              <w:t>Responsable de revisar y garantizar la calidad del sistema y documentación, además de garantizar la calidad de UX y el branding.</w:t>
            </w:r>
          </w:p>
        </w:tc>
      </w:tr>
      <w:tr w:rsidR="00D10BFC" w:rsidRPr="006B0AFC" w14:paraId="58CB1C9A" w14:textId="77777777" w:rsidTr="00F209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6"/>
          <w:tblHeader/>
        </w:trPr>
        <w:tc>
          <w:tcPr>
            <w:tcW w:w="846" w:type="dxa"/>
            <w:shd w:val="clear" w:color="auto" w:fill="auto"/>
            <w:vAlign w:val="center"/>
          </w:tcPr>
          <w:p w14:paraId="1F0456F2" w14:textId="77777777" w:rsidR="00D10BFC" w:rsidRPr="00A01081" w:rsidRDefault="00D10BFC" w:rsidP="00F209CF">
            <w:pPr>
              <w:pStyle w:val="Texto"/>
              <w:spacing w:before="0" w:after="0"/>
              <w:jc w:val="center"/>
              <w:rPr>
                <w:rFonts w:cs="Arial"/>
                <w:b w:val="0"/>
                <w:sz w:val="18"/>
                <w:szCs w:val="18"/>
                <w:vertAlign w:val="superscript"/>
                <w:lang w:val="es-ES"/>
              </w:rPr>
            </w:pPr>
            <w:r w:rsidRPr="00A01081">
              <w:rPr>
                <w:rFonts w:cs="Arial"/>
                <w:b w:val="0"/>
                <w:sz w:val="18"/>
                <w:szCs w:val="18"/>
                <w:lang w:val="en-US"/>
              </w:rPr>
              <w:t>REC-04</w:t>
            </w:r>
          </w:p>
        </w:tc>
        <w:tc>
          <w:tcPr>
            <w:tcW w:w="4261" w:type="dxa"/>
            <w:shd w:val="clear" w:color="auto" w:fill="auto"/>
            <w:vAlign w:val="center"/>
          </w:tcPr>
          <w:p w14:paraId="04884C8C" w14:textId="77777777" w:rsidR="00D10BFC" w:rsidRPr="00A01081" w:rsidRDefault="00D10BFC" w:rsidP="00F209CF">
            <w:pPr>
              <w:pStyle w:val="Texto"/>
              <w:spacing w:before="0" w:after="0"/>
              <w:jc w:val="center"/>
              <w:rPr>
                <w:rFonts w:asciiTheme="minorHAnsi" w:hAnsiTheme="minorHAnsi" w:cstheme="minorHAnsi"/>
                <w:b w:val="0"/>
                <w:szCs w:val="22"/>
                <w:lang w:val="es-ES"/>
              </w:rPr>
            </w:pPr>
            <w:r w:rsidRPr="00A01081">
              <w:rPr>
                <w:rFonts w:asciiTheme="minorHAnsi" w:hAnsiTheme="minorHAnsi" w:cstheme="minorHAnsi"/>
                <w:b w:val="0"/>
                <w:color w:val="000000"/>
                <w:szCs w:val="22"/>
              </w:rPr>
              <w:t>Desarrollador Backend I</w:t>
            </w:r>
          </w:p>
        </w:tc>
        <w:tc>
          <w:tcPr>
            <w:tcW w:w="4381" w:type="dxa"/>
            <w:shd w:val="clear" w:color="auto" w:fill="auto"/>
          </w:tcPr>
          <w:p w14:paraId="7BED4709" w14:textId="77777777" w:rsidR="00D10BFC" w:rsidRPr="00A01081" w:rsidRDefault="00D10BFC" w:rsidP="00F209CF">
            <w:pPr>
              <w:pStyle w:val="Texto"/>
              <w:spacing w:before="0" w:after="0"/>
              <w:jc w:val="left"/>
              <w:rPr>
                <w:rFonts w:asciiTheme="minorHAnsi" w:hAnsiTheme="minorHAnsi" w:cstheme="minorHAnsi"/>
                <w:b w:val="0"/>
                <w:color w:val="000000"/>
                <w:szCs w:val="22"/>
              </w:rPr>
            </w:pPr>
            <w:r w:rsidRPr="00A01081">
              <w:rPr>
                <w:rFonts w:asciiTheme="minorHAnsi" w:hAnsiTheme="minorHAnsi" w:cstheme="minorHAnsi"/>
                <w:b w:val="0"/>
                <w:color w:val="000000"/>
                <w:szCs w:val="22"/>
              </w:rPr>
              <w:t>Responsable del desarrollo backend y integración del software.</w:t>
            </w:r>
          </w:p>
        </w:tc>
      </w:tr>
      <w:tr w:rsidR="00D10BFC" w:rsidRPr="006B0AFC" w14:paraId="4C1A2626" w14:textId="77777777" w:rsidTr="00F209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6"/>
          <w:tblHeader/>
        </w:trPr>
        <w:tc>
          <w:tcPr>
            <w:tcW w:w="846" w:type="dxa"/>
            <w:shd w:val="clear" w:color="auto" w:fill="auto"/>
            <w:vAlign w:val="center"/>
          </w:tcPr>
          <w:p w14:paraId="0315355D" w14:textId="77777777" w:rsidR="00D10BFC" w:rsidRPr="00A01081" w:rsidRDefault="00D10BFC" w:rsidP="00F209CF">
            <w:pPr>
              <w:pStyle w:val="Texto"/>
              <w:spacing w:before="0" w:after="0"/>
              <w:jc w:val="center"/>
              <w:rPr>
                <w:rFonts w:cs="Arial"/>
                <w:b w:val="0"/>
                <w:sz w:val="18"/>
                <w:szCs w:val="18"/>
                <w:lang w:val="en-US"/>
              </w:rPr>
            </w:pPr>
            <w:r w:rsidRPr="00A01081">
              <w:rPr>
                <w:rFonts w:cs="Arial"/>
                <w:b w:val="0"/>
                <w:sz w:val="18"/>
                <w:szCs w:val="18"/>
                <w:lang w:val="en-US"/>
              </w:rPr>
              <w:t>REC-05</w:t>
            </w:r>
          </w:p>
        </w:tc>
        <w:tc>
          <w:tcPr>
            <w:tcW w:w="4261" w:type="dxa"/>
            <w:shd w:val="clear" w:color="auto" w:fill="auto"/>
            <w:vAlign w:val="center"/>
          </w:tcPr>
          <w:p w14:paraId="5FACD619" w14:textId="77777777" w:rsidR="00D10BFC" w:rsidRPr="00A01081" w:rsidRDefault="00D10BFC" w:rsidP="00F209CF">
            <w:pPr>
              <w:pStyle w:val="Texto"/>
              <w:spacing w:before="0" w:after="0"/>
              <w:jc w:val="center"/>
              <w:rPr>
                <w:rFonts w:asciiTheme="minorHAnsi" w:hAnsiTheme="minorHAnsi" w:cstheme="minorHAnsi"/>
                <w:b w:val="0"/>
                <w:color w:val="000000"/>
                <w:szCs w:val="22"/>
              </w:rPr>
            </w:pPr>
            <w:r w:rsidRPr="00A01081">
              <w:rPr>
                <w:rFonts w:asciiTheme="minorHAnsi" w:hAnsiTheme="minorHAnsi" w:cstheme="minorHAnsi"/>
                <w:b w:val="0"/>
                <w:color w:val="000000"/>
                <w:szCs w:val="22"/>
              </w:rPr>
              <w:t>Desarrollador Backend II</w:t>
            </w:r>
          </w:p>
        </w:tc>
        <w:tc>
          <w:tcPr>
            <w:tcW w:w="4381" w:type="dxa"/>
            <w:shd w:val="clear" w:color="auto" w:fill="auto"/>
          </w:tcPr>
          <w:p w14:paraId="049E6876" w14:textId="77777777" w:rsidR="00D10BFC" w:rsidRPr="00A01081" w:rsidRDefault="00D10BFC" w:rsidP="00F209CF">
            <w:pPr>
              <w:pStyle w:val="Texto"/>
              <w:spacing w:before="0" w:after="0"/>
              <w:jc w:val="left"/>
              <w:rPr>
                <w:rFonts w:asciiTheme="minorHAnsi" w:hAnsiTheme="minorHAnsi" w:cstheme="minorHAnsi"/>
                <w:b w:val="0"/>
                <w:color w:val="000000"/>
                <w:szCs w:val="22"/>
              </w:rPr>
            </w:pPr>
            <w:r w:rsidRPr="00A01081">
              <w:rPr>
                <w:rFonts w:asciiTheme="minorHAnsi" w:hAnsiTheme="minorHAnsi" w:cstheme="minorHAnsi"/>
                <w:b w:val="0"/>
                <w:color w:val="000000"/>
                <w:szCs w:val="22"/>
              </w:rPr>
              <w:t>Responsable de la conexión con la base de datos y el tratamiento de los datos en backend.</w:t>
            </w:r>
          </w:p>
        </w:tc>
      </w:tr>
      <w:tr w:rsidR="00D10BFC" w:rsidRPr="006B0AFC" w14:paraId="0C8B2BE2" w14:textId="77777777" w:rsidTr="00F209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6"/>
          <w:tblHeader/>
        </w:trPr>
        <w:tc>
          <w:tcPr>
            <w:tcW w:w="846" w:type="dxa"/>
            <w:shd w:val="clear" w:color="auto" w:fill="auto"/>
            <w:vAlign w:val="center"/>
          </w:tcPr>
          <w:p w14:paraId="22364AE3" w14:textId="77777777" w:rsidR="00D10BFC" w:rsidRPr="00A01081" w:rsidRDefault="00D10BFC" w:rsidP="00F209CF">
            <w:pPr>
              <w:pStyle w:val="Texto"/>
              <w:spacing w:before="0" w:after="0"/>
              <w:jc w:val="center"/>
              <w:rPr>
                <w:rFonts w:cs="Arial"/>
                <w:b w:val="0"/>
                <w:sz w:val="18"/>
                <w:szCs w:val="18"/>
                <w:lang w:val="en-US"/>
              </w:rPr>
            </w:pPr>
            <w:r w:rsidRPr="00A01081">
              <w:rPr>
                <w:rFonts w:cs="Arial"/>
                <w:b w:val="0"/>
                <w:sz w:val="18"/>
                <w:szCs w:val="18"/>
                <w:lang w:val="en-US"/>
              </w:rPr>
              <w:t>REC-06</w:t>
            </w:r>
          </w:p>
        </w:tc>
        <w:tc>
          <w:tcPr>
            <w:tcW w:w="4261" w:type="dxa"/>
            <w:shd w:val="clear" w:color="auto" w:fill="auto"/>
            <w:vAlign w:val="center"/>
          </w:tcPr>
          <w:p w14:paraId="17E39A18" w14:textId="77777777" w:rsidR="00D10BFC" w:rsidRPr="00A01081" w:rsidRDefault="00D10BFC" w:rsidP="00F209CF">
            <w:pPr>
              <w:pStyle w:val="Texto"/>
              <w:spacing w:before="0" w:after="0"/>
              <w:jc w:val="center"/>
              <w:rPr>
                <w:rFonts w:asciiTheme="minorHAnsi" w:hAnsiTheme="minorHAnsi" w:cstheme="minorHAnsi"/>
                <w:b w:val="0"/>
                <w:color w:val="000000"/>
                <w:szCs w:val="22"/>
              </w:rPr>
            </w:pPr>
            <w:r w:rsidRPr="00A01081">
              <w:rPr>
                <w:rFonts w:asciiTheme="minorHAnsi" w:hAnsiTheme="minorHAnsi" w:cstheme="minorHAnsi"/>
                <w:b w:val="0"/>
                <w:color w:val="000000"/>
                <w:szCs w:val="22"/>
              </w:rPr>
              <w:t>Desarrollador Frontend I</w:t>
            </w:r>
          </w:p>
        </w:tc>
        <w:tc>
          <w:tcPr>
            <w:tcW w:w="4381" w:type="dxa"/>
            <w:shd w:val="clear" w:color="auto" w:fill="auto"/>
          </w:tcPr>
          <w:p w14:paraId="119B43F8" w14:textId="77777777" w:rsidR="00D10BFC" w:rsidRPr="00A01081" w:rsidRDefault="00D10BFC" w:rsidP="00F209CF">
            <w:pPr>
              <w:pStyle w:val="Texto"/>
              <w:spacing w:before="0" w:after="0"/>
              <w:jc w:val="left"/>
              <w:rPr>
                <w:rFonts w:asciiTheme="minorHAnsi" w:hAnsiTheme="minorHAnsi" w:cstheme="minorHAnsi"/>
                <w:b w:val="0"/>
                <w:color w:val="000000"/>
                <w:szCs w:val="22"/>
              </w:rPr>
            </w:pPr>
            <w:r w:rsidRPr="00A01081">
              <w:rPr>
                <w:rFonts w:asciiTheme="minorHAnsi" w:hAnsiTheme="minorHAnsi" w:cstheme="minorHAnsi"/>
                <w:b w:val="0"/>
                <w:color w:val="000000"/>
                <w:szCs w:val="22"/>
              </w:rPr>
              <w:t xml:space="preserve">Responsable del frontend y diseño de interfaces gráficas. </w:t>
            </w:r>
          </w:p>
        </w:tc>
      </w:tr>
      <w:tr w:rsidR="00D10BFC" w:rsidRPr="006B0AFC" w14:paraId="6A7F6116" w14:textId="77777777" w:rsidTr="00F209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6"/>
          <w:tblHeader/>
        </w:trPr>
        <w:tc>
          <w:tcPr>
            <w:tcW w:w="846" w:type="dxa"/>
            <w:shd w:val="clear" w:color="auto" w:fill="auto"/>
            <w:vAlign w:val="center"/>
          </w:tcPr>
          <w:p w14:paraId="521F25B6" w14:textId="77777777" w:rsidR="00D10BFC" w:rsidRPr="00A01081" w:rsidRDefault="00D10BFC" w:rsidP="00F209CF">
            <w:pPr>
              <w:pStyle w:val="Texto"/>
              <w:spacing w:before="0" w:after="0"/>
              <w:jc w:val="center"/>
              <w:rPr>
                <w:rFonts w:cs="Arial"/>
                <w:b w:val="0"/>
                <w:sz w:val="18"/>
                <w:szCs w:val="18"/>
                <w:lang w:val="en-US"/>
              </w:rPr>
            </w:pPr>
            <w:r w:rsidRPr="00A01081">
              <w:rPr>
                <w:rFonts w:cs="Arial"/>
                <w:b w:val="0"/>
                <w:sz w:val="18"/>
                <w:szCs w:val="18"/>
                <w:lang w:val="en-US"/>
              </w:rPr>
              <w:t>REC-07</w:t>
            </w:r>
          </w:p>
        </w:tc>
        <w:tc>
          <w:tcPr>
            <w:tcW w:w="4261" w:type="dxa"/>
            <w:shd w:val="clear" w:color="auto" w:fill="auto"/>
            <w:vAlign w:val="center"/>
          </w:tcPr>
          <w:p w14:paraId="0FF6A231" w14:textId="77777777" w:rsidR="00D10BFC" w:rsidRPr="00A01081" w:rsidRDefault="00D10BFC" w:rsidP="00F209CF">
            <w:pPr>
              <w:pStyle w:val="Texto"/>
              <w:spacing w:before="0" w:after="0"/>
              <w:jc w:val="center"/>
              <w:rPr>
                <w:rFonts w:asciiTheme="minorHAnsi" w:hAnsiTheme="minorHAnsi" w:cstheme="minorHAnsi"/>
                <w:b w:val="0"/>
                <w:color w:val="000000"/>
                <w:szCs w:val="22"/>
              </w:rPr>
            </w:pPr>
            <w:r w:rsidRPr="00A01081">
              <w:rPr>
                <w:rFonts w:asciiTheme="minorHAnsi" w:hAnsiTheme="minorHAnsi" w:cstheme="minorHAnsi"/>
                <w:b w:val="0"/>
                <w:color w:val="000000"/>
                <w:szCs w:val="22"/>
              </w:rPr>
              <w:t>Desarrollador Frontend II</w:t>
            </w:r>
          </w:p>
        </w:tc>
        <w:tc>
          <w:tcPr>
            <w:tcW w:w="4381" w:type="dxa"/>
            <w:shd w:val="clear" w:color="auto" w:fill="auto"/>
          </w:tcPr>
          <w:p w14:paraId="03B8FAEF" w14:textId="77777777" w:rsidR="00D10BFC" w:rsidRPr="00A01081" w:rsidRDefault="00D10BFC" w:rsidP="00F209CF">
            <w:pPr>
              <w:pStyle w:val="Texto"/>
              <w:spacing w:before="0" w:after="0"/>
              <w:jc w:val="left"/>
              <w:rPr>
                <w:rFonts w:asciiTheme="minorHAnsi" w:hAnsiTheme="minorHAnsi" w:cstheme="minorHAnsi"/>
                <w:b w:val="0"/>
                <w:color w:val="000000"/>
                <w:szCs w:val="22"/>
              </w:rPr>
            </w:pPr>
            <w:r w:rsidRPr="00A01081">
              <w:rPr>
                <w:rFonts w:asciiTheme="minorHAnsi" w:hAnsiTheme="minorHAnsi" w:cstheme="minorHAnsi"/>
                <w:b w:val="0"/>
                <w:color w:val="000000"/>
                <w:szCs w:val="22"/>
              </w:rPr>
              <w:t>Responsable de presentar la información recibida de la conexión con el backend.</w:t>
            </w:r>
          </w:p>
        </w:tc>
      </w:tr>
      <w:tr w:rsidR="00D10BFC" w:rsidRPr="006B0AFC" w14:paraId="309BE3B3" w14:textId="77777777" w:rsidTr="00F209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6"/>
          <w:tblHeader/>
        </w:trPr>
        <w:tc>
          <w:tcPr>
            <w:tcW w:w="846" w:type="dxa"/>
            <w:shd w:val="clear" w:color="auto" w:fill="auto"/>
            <w:vAlign w:val="center"/>
          </w:tcPr>
          <w:p w14:paraId="33BC8706" w14:textId="77777777" w:rsidR="00D10BFC" w:rsidRPr="00A01081" w:rsidRDefault="00D10BFC" w:rsidP="00F209CF">
            <w:pPr>
              <w:pStyle w:val="Texto"/>
              <w:spacing w:before="0" w:after="0"/>
              <w:jc w:val="center"/>
              <w:rPr>
                <w:rFonts w:cs="Arial"/>
                <w:b w:val="0"/>
                <w:sz w:val="18"/>
                <w:szCs w:val="18"/>
                <w:lang w:val="en-US"/>
              </w:rPr>
            </w:pPr>
            <w:r w:rsidRPr="00A01081">
              <w:rPr>
                <w:rFonts w:cs="Arial"/>
                <w:b w:val="0"/>
                <w:sz w:val="18"/>
                <w:szCs w:val="18"/>
                <w:lang w:val="en-US"/>
              </w:rPr>
              <w:t>REC-08</w:t>
            </w:r>
          </w:p>
        </w:tc>
        <w:tc>
          <w:tcPr>
            <w:tcW w:w="4261" w:type="dxa"/>
            <w:shd w:val="clear" w:color="auto" w:fill="auto"/>
            <w:vAlign w:val="center"/>
          </w:tcPr>
          <w:p w14:paraId="6294B896" w14:textId="77777777" w:rsidR="00D10BFC" w:rsidRPr="00A01081" w:rsidRDefault="00D10BFC" w:rsidP="00F209CF">
            <w:pPr>
              <w:pStyle w:val="Texto"/>
              <w:spacing w:before="0" w:after="0"/>
              <w:jc w:val="center"/>
              <w:rPr>
                <w:rFonts w:asciiTheme="minorHAnsi" w:hAnsiTheme="minorHAnsi" w:cstheme="minorHAnsi"/>
                <w:b w:val="0"/>
                <w:color w:val="000000"/>
                <w:szCs w:val="22"/>
              </w:rPr>
            </w:pPr>
            <w:r w:rsidRPr="00A01081">
              <w:rPr>
                <w:rFonts w:asciiTheme="minorHAnsi" w:hAnsiTheme="minorHAnsi" w:cstheme="minorHAnsi"/>
                <w:b w:val="0"/>
                <w:color w:val="000000"/>
                <w:szCs w:val="22"/>
              </w:rPr>
              <w:t>Desarrollador Tester</w:t>
            </w:r>
          </w:p>
        </w:tc>
        <w:tc>
          <w:tcPr>
            <w:tcW w:w="4381" w:type="dxa"/>
            <w:shd w:val="clear" w:color="auto" w:fill="auto"/>
          </w:tcPr>
          <w:p w14:paraId="7E7A304D" w14:textId="77777777" w:rsidR="00D10BFC" w:rsidRPr="00A01081" w:rsidRDefault="00D10BFC" w:rsidP="00F209CF">
            <w:pPr>
              <w:pStyle w:val="Texto"/>
              <w:spacing w:before="0" w:after="0"/>
              <w:jc w:val="left"/>
              <w:rPr>
                <w:rFonts w:asciiTheme="minorHAnsi" w:hAnsiTheme="minorHAnsi" w:cstheme="minorHAnsi"/>
                <w:b w:val="0"/>
                <w:color w:val="000000"/>
                <w:szCs w:val="22"/>
              </w:rPr>
            </w:pPr>
            <w:r w:rsidRPr="00A01081">
              <w:rPr>
                <w:rFonts w:asciiTheme="minorHAnsi" w:hAnsiTheme="minorHAnsi" w:cstheme="minorHAnsi"/>
                <w:b w:val="0"/>
                <w:color w:val="000000"/>
                <w:szCs w:val="22"/>
              </w:rPr>
              <w:t>Responsable de realizar las pruebas de sistema, validación y unitarias. Responsable de revisar el código antes de subir a producción. El tester es reponsable de verificar el desarrollo de backend y frontend.</w:t>
            </w:r>
          </w:p>
        </w:tc>
      </w:tr>
      <w:tr w:rsidR="00D10BFC" w:rsidRPr="006B0AFC" w14:paraId="0FDEEBFA" w14:textId="77777777" w:rsidTr="00F209CF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126"/>
          <w:tblHeader/>
        </w:trPr>
        <w:tc>
          <w:tcPr>
            <w:tcW w:w="846" w:type="dxa"/>
            <w:shd w:val="clear" w:color="auto" w:fill="auto"/>
            <w:vAlign w:val="center"/>
          </w:tcPr>
          <w:p w14:paraId="677B08E4" w14:textId="77777777" w:rsidR="00D10BFC" w:rsidRPr="00A01081" w:rsidRDefault="00D10BFC" w:rsidP="00F209CF">
            <w:pPr>
              <w:pStyle w:val="Texto"/>
              <w:spacing w:before="0" w:after="0"/>
              <w:jc w:val="center"/>
              <w:rPr>
                <w:rFonts w:cs="Arial"/>
                <w:b w:val="0"/>
                <w:sz w:val="18"/>
                <w:szCs w:val="18"/>
                <w:lang w:val="en-US"/>
              </w:rPr>
            </w:pPr>
            <w:r w:rsidRPr="00A01081">
              <w:rPr>
                <w:rFonts w:cs="Arial"/>
                <w:b w:val="0"/>
                <w:sz w:val="18"/>
                <w:szCs w:val="18"/>
                <w:lang w:val="en-US"/>
              </w:rPr>
              <w:t>REC-09</w:t>
            </w:r>
          </w:p>
        </w:tc>
        <w:tc>
          <w:tcPr>
            <w:tcW w:w="4261" w:type="dxa"/>
            <w:shd w:val="clear" w:color="auto" w:fill="auto"/>
            <w:vAlign w:val="center"/>
          </w:tcPr>
          <w:p w14:paraId="7610FBE0" w14:textId="77777777" w:rsidR="00D10BFC" w:rsidRPr="00A01081" w:rsidRDefault="00D10BFC" w:rsidP="00F209CF">
            <w:pPr>
              <w:pStyle w:val="Texto"/>
              <w:spacing w:before="0" w:after="0"/>
              <w:jc w:val="center"/>
              <w:rPr>
                <w:rFonts w:asciiTheme="minorHAnsi" w:hAnsiTheme="minorHAnsi" w:cstheme="minorHAnsi"/>
                <w:b w:val="0"/>
                <w:color w:val="000000"/>
                <w:szCs w:val="22"/>
              </w:rPr>
            </w:pPr>
            <w:r w:rsidRPr="00A01081">
              <w:rPr>
                <w:rFonts w:asciiTheme="minorHAnsi" w:hAnsiTheme="minorHAnsi" w:cstheme="minorHAnsi"/>
                <w:b w:val="0"/>
                <w:color w:val="000000"/>
                <w:szCs w:val="22"/>
              </w:rPr>
              <w:t>Analista de Datos</w:t>
            </w:r>
          </w:p>
        </w:tc>
        <w:tc>
          <w:tcPr>
            <w:tcW w:w="4381" w:type="dxa"/>
            <w:shd w:val="clear" w:color="auto" w:fill="auto"/>
          </w:tcPr>
          <w:p w14:paraId="049BB38B" w14:textId="77777777" w:rsidR="00D10BFC" w:rsidRPr="00A01081" w:rsidRDefault="00D10BFC" w:rsidP="00F209CF">
            <w:pPr>
              <w:pStyle w:val="Texto"/>
              <w:tabs>
                <w:tab w:val="left" w:pos="1005"/>
              </w:tabs>
              <w:spacing w:before="0" w:after="0"/>
              <w:jc w:val="left"/>
              <w:rPr>
                <w:rFonts w:asciiTheme="minorHAnsi" w:hAnsiTheme="minorHAnsi" w:cstheme="minorHAnsi"/>
                <w:b w:val="0"/>
                <w:color w:val="000000"/>
                <w:szCs w:val="22"/>
              </w:rPr>
            </w:pPr>
            <w:r w:rsidRPr="00A01081">
              <w:rPr>
                <w:rFonts w:asciiTheme="minorHAnsi" w:hAnsiTheme="minorHAnsi" w:cstheme="minorHAnsi"/>
                <w:b w:val="0"/>
                <w:color w:val="000000"/>
                <w:szCs w:val="22"/>
              </w:rPr>
              <w:t>Responsable de diseñar el modelo de datos utilizado en el sistema, además de configurar y gestionar el acceso a la base de datos.</w:t>
            </w:r>
          </w:p>
          <w:p w14:paraId="64439603" w14:textId="77777777" w:rsidR="00D10BFC" w:rsidRPr="00A01081" w:rsidRDefault="00D10BFC" w:rsidP="00F209CF">
            <w:pPr>
              <w:pStyle w:val="Texto"/>
              <w:tabs>
                <w:tab w:val="left" w:pos="1005"/>
              </w:tabs>
              <w:spacing w:before="0" w:after="0"/>
              <w:jc w:val="left"/>
              <w:rPr>
                <w:rFonts w:asciiTheme="minorHAnsi" w:hAnsiTheme="minorHAnsi" w:cstheme="minorHAnsi"/>
                <w:b w:val="0"/>
                <w:color w:val="000000"/>
                <w:szCs w:val="22"/>
              </w:rPr>
            </w:pPr>
            <w:r w:rsidRPr="00A01081">
              <w:rPr>
                <w:rFonts w:asciiTheme="minorHAnsi" w:hAnsiTheme="minorHAnsi" w:cstheme="minorHAnsi"/>
                <w:b w:val="0"/>
                <w:color w:val="000000"/>
                <w:szCs w:val="22"/>
              </w:rPr>
              <w:t>Trabajará junto al tester analizando el sistema a lo largo del desarrollo.</w:t>
            </w:r>
          </w:p>
        </w:tc>
      </w:tr>
    </w:tbl>
    <w:p w14:paraId="76EF68D2" w14:textId="00F81C06" w:rsidR="00792AAB" w:rsidRPr="004164FF" w:rsidRDefault="00792AAB" w:rsidP="00792AAB">
      <w:pPr>
        <w:pStyle w:val="Texto"/>
        <w:rPr>
          <w:rFonts w:ascii="Arial" w:hAnsi="Arial" w:cs="Arial"/>
          <w:szCs w:val="22"/>
          <w:lang w:val="es-ES"/>
        </w:rPr>
      </w:pPr>
      <w:r w:rsidRPr="004164FF">
        <w:rPr>
          <w:rFonts w:ascii="Arial" w:hAnsi="Arial" w:cs="Arial"/>
          <w:szCs w:val="22"/>
          <w:lang w:val="es-ES"/>
        </w:rPr>
        <w:t xml:space="preserve">El seguimiento de las tareas se hará mediante la herramienta Microsoft Teams y la funcionalidad que esta proporciona para crear, asignar y marcar tareas como completadas. </w:t>
      </w:r>
    </w:p>
    <w:p w14:paraId="2C155295" w14:textId="24B32710" w:rsidR="00792AAB" w:rsidRPr="0002555A" w:rsidRDefault="00792AAB" w:rsidP="00792AAB">
      <w:pPr>
        <w:pStyle w:val="Texto"/>
        <w:rPr>
          <w:rFonts w:ascii="Arial" w:hAnsi="Arial" w:cs="Arial"/>
          <w:szCs w:val="22"/>
          <w:lang w:val="es-ES"/>
        </w:rPr>
      </w:pPr>
      <w:r w:rsidRPr="004164FF">
        <w:rPr>
          <w:rFonts w:ascii="Arial" w:hAnsi="Arial" w:cs="Arial"/>
          <w:szCs w:val="22"/>
          <w:lang w:val="es-ES"/>
        </w:rPr>
        <w:t>Las reuniones de seguimiento semanales también se llevarán a cabo mediante la herramienta Microsoft Teams, así como la gestión de la documentación generada durante el proyecto.</w:t>
      </w:r>
      <w:r w:rsidR="0002555A">
        <w:rPr>
          <w:rFonts w:ascii="Arial" w:hAnsi="Arial" w:cs="Arial"/>
          <w:szCs w:val="22"/>
          <w:lang w:val="es-ES"/>
        </w:rPr>
        <w:t xml:space="preserve"> </w:t>
      </w:r>
      <w:r w:rsidRPr="004164FF">
        <w:rPr>
          <w:rFonts w:ascii="Arial" w:hAnsi="Arial" w:cs="Arial"/>
          <w:szCs w:val="22"/>
          <w:lang w:val="es-ES"/>
        </w:rPr>
        <w:t xml:space="preserve">La gestión de versiones y cambios del software se llevará a cabo mediante la herramienta Github, de forma que todos los participantes puedan aportar cambios y mejoras y llevar un registro ordenado de esto. </w:t>
      </w:r>
    </w:p>
    <w:p w14:paraId="2FEBCCC1" w14:textId="3C41F5A1" w:rsidR="004843A7" w:rsidRDefault="004843A7" w:rsidP="00F01574">
      <w:pPr>
        <w:pStyle w:val="Ttulo1"/>
      </w:pPr>
      <w:bookmarkStart w:id="12" w:name="_Toc100005908"/>
      <w:r>
        <w:lastRenderedPageBreak/>
        <w:t>Retrasos</w:t>
      </w:r>
      <w:bookmarkEnd w:id="12"/>
    </w:p>
    <w:p w14:paraId="18C6A594" w14:textId="59FC0774" w:rsidR="00452856" w:rsidRPr="004164FF" w:rsidRDefault="00452856" w:rsidP="00452856">
      <w:pPr>
        <w:pStyle w:val="Texto"/>
        <w:rPr>
          <w:rFonts w:ascii="Arial" w:hAnsi="Arial" w:cs="Arial"/>
          <w:lang w:val="es-ES"/>
        </w:rPr>
      </w:pPr>
      <w:r w:rsidRPr="004164FF">
        <w:rPr>
          <w:rFonts w:ascii="Arial" w:hAnsi="Arial" w:cs="Arial"/>
          <w:lang w:val="es-ES"/>
        </w:rPr>
        <w:t>Debid</w:t>
      </w:r>
      <w:r w:rsidR="00F45C4D" w:rsidRPr="004164FF">
        <w:rPr>
          <w:rFonts w:ascii="Arial" w:hAnsi="Arial" w:cs="Arial"/>
          <w:lang w:val="es-ES"/>
        </w:rPr>
        <w:t>o a</w:t>
      </w:r>
      <w:r w:rsidR="000B5AF0" w:rsidRPr="004164FF">
        <w:rPr>
          <w:rFonts w:ascii="Arial" w:hAnsi="Arial" w:cs="Arial"/>
          <w:lang w:val="es-ES"/>
        </w:rPr>
        <w:t xml:space="preserve"> la priorización del desarrollo del backoffice de los muelles sobre el desarrollo del área de usuario, se han propdudico retrasos que han afectado al alcance del proyecto, y en consecuencia, al impacto económico del mismo.</w:t>
      </w:r>
    </w:p>
    <w:p w14:paraId="467ECE4B" w14:textId="1551509F" w:rsidR="00AD12DF" w:rsidRPr="004164FF" w:rsidRDefault="00AD12DF" w:rsidP="00452856">
      <w:pPr>
        <w:pStyle w:val="Texto"/>
        <w:rPr>
          <w:rFonts w:ascii="Arial" w:hAnsi="Arial" w:cs="Arial"/>
          <w:lang w:val="es-ES"/>
        </w:rPr>
      </w:pPr>
      <w:r w:rsidRPr="004164FF">
        <w:rPr>
          <w:rFonts w:ascii="Arial" w:hAnsi="Arial" w:cs="Arial"/>
          <w:lang w:val="es-ES"/>
        </w:rPr>
        <w:t>Actualizacion de las fechas según los retrasos sufridos durante el desarrollo del proyecto:</w:t>
      </w:r>
    </w:p>
    <w:tbl>
      <w:tblPr>
        <w:tblStyle w:val="TablaDocTcnico"/>
        <w:tblW w:w="9559" w:type="dxa"/>
        <w:tblLook w:val="04A0" w:firstRow="1" w:lastRow="0" w:firstColumn="1" w:lastColumn="0" w:noHBand="0" w:noVBand="1"/>
      </w:tblPr>
      <w:tblGrid>
        <w:gridCol w:w="3539"/>
        <w:gridCol w:w="1418"/>
        <w:gridCol w:w="1417"/>
        <w:gridCol w:w="1701"/>
        <w:gridCol w:w="1484"/>
      </w:tblGrid>
      <w:tr w:rsidR="00687E86" w14:paraId="61A097CD" w14:textId="77777777" w:rsidTr="00F95CB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8"/>
        </w:trPr>
        <w:tc>
          <w:tcPr>
            <w:tcW w:w="3539" w:type="dxa"/>
            <w:shd w:val="clear" w:color="auto" w:fill="6C00C0"/>
            <w:vAlign w:val="bottom"/>
          </w:tcPr>
          <w:p w14:paraId="76D4285D" w14:textId="3EEBDB3B" w:rsidR="00687E86" w:rsidRPr="00F95CB1" w:rsidRDefault="00687E86" w:rsidP="00687E86">
            <w:pPr>
              <w:pStyle w:val="Texto"/>
              <w:spacing w:before="0" w:after="0"/>
              <w:jc w:val="center"/>
              <w:rPr>
                <w:rFonts w:ascii="Arial" w:hAnsi="Arial" w:cs="Arial"/>
                <w:szCs w:val="22"/>
                <w:lang w:val="en-US"/>
              </w:rPr>
            </w:pPr>
            <w:r w:rsidRPr="00F95CB1">
              <w:rPr>
                <w:rFonts w:ascii="Arial" w:hAnsi="Arial" w:cs="Arial"/>
                <w:b w:val="0"/>
                <w:color w:val="FFFFFF"/>
                <w:szCs w:val="22"/>
              </w:rPr>
              <w:t>Tarea</w:t>
            </w:r>
          </w:p>
        </w:tc>
        <w:tc>
          <w:tcPr>
            <w:tcW w:w="1418" w:type="dxa"/>
            <w:shd w:val="clear" w:color="auto" w:fill="6C00C0"/>
            <w:vAlign w:val="bottom"/>
          </w:tcPr>
          <w:p w14:paraId="441D7A63" w14:textId="6987A22F" w:rsidR="00687E86" w:rsidRPr="00F95CB1" w:rsidRDefault="00687E86" w:rsidP="00687E86">
            <w:pPr>
              <w:pStyle w:val="Texto"/>
              <w:spacing w:before="0" w:after="0"/>
              <w:jc w:val="center"/>
              <w:rPr>
                <w:rFonts w:ascii="Arial" w:hAnsi="Arial" w:cs="Arial"/>
                <w:szCs w:val="22"/>
                <w:lang w:val="en-US"/>
              </w:rPr>
            </w:pPr>
            <w:r w:rsidRPr="00F95CB1">
              <w:rPr>
                <w:rFonts w:ascii="Arial" w:hAnsi="Arial" w:cs="Arial"/>
                <w:b w:val="0"/>
                <w:color w:val="FFFFFF"/>
                <w:szCs w:val="22"/>
              </w:rPr>
              <w:t>Retraso</w:t>
            </w:r>
          </w:p>
        </w:tc>
        <w:tc>
          <w:tcPr>
            <w:tcW w:w="1417" w:type="dxa"/>
            <w:shd w:val="clear" w:color="auto" w:fill="6C00C0"/>
            <w:vAlign w:val="bottom"/>
          </w:tcPr>
          <w:p w14:paraId="39ECF285" w14:textId="5C1DA836" w:rsidR="00687E86" w:rsidRPr="00F95CB1" w:rsidRDefault="00687E86" w:rsidP="00687E86">
            <w:pPr>
              <w:pStyle w:val="Texto"/>
              <w:spacing w:before="0" w:after="0"/>
              <w:jc w:val="center"/>
              <w:rPr>
                <w:rFonts w:ascii="Arial" w:hAnsi="Arial" w:cs="Arial"/>
                <w:b w:val="0"/>
                <w:szCs w:val="22"/>
                <w:lang w:val="en-US"/>
              </w:rPr>
            </w:pPr>
            <w:r w:rsidRPr="00F95CB1">
              <w:rPr>
                <w:rFonts w:ascii="Arial" w:hAnsi="Arial" w:cs="Arial"/>
                <w:b w:val="0"/>
                <w:szCs w:val="22"/>
              </w:rPr>
              <w:t>Avance</w:t>
            </w:r>
          </w:p>
        </w:tc>
        <w:tc>
          <w:tcPr>
            <w:tcW w:w="1701" w:type="dxa"/>
            <w:shd w:val="clear" w:color="auto" w:fill="E5510C"/>
            <w:vAlign w:val="bottom"/>
          </w:tcPr>
          <w:p w14:paraId="5220A7E4" w14:textId="274A4DDF" w:rsidR="00687E86" w:rsidRPr="00F95CB1" w:rsidRDefault="00687E86" w:rsidP="00687E86">
            <w:pPr>
              <w:rPr>
                <w:rFonts w:ascii="Arial" w:hAnsi="Arial" w:cs="Arial"/>
                <w:b w:val="0"/>
                <w:color w:val="FFFFFF"/>
                <w:szCs w:val="22"/>
              </w:rPr>
            </w:pPr>
            <w:r w:rsidRPr="00F95CB1">
              <w:rPr>
                <w:rFonts w:ascii="Arial" w:hAnsi="Arial" w:cs="Arial"/>
                <w:b w:val="0"/>
                <w:color w:val="FFFFFF"/>
                <w:szCs w:val="22"/>
              </w:rPr>
              <w:t>Fecha anterior</w:t>
            </w:r>
          </w:p>
        </w:tc>
        <w:tc>
          <w:tcPr>
            <w:tcW w:w="1484" w:type="dxa"/>
            <w:shd w:val="clear" w:color="auto" w:fill="49BEF4"/>
            <w:vAlign w:val="bottom"/>
          </w:tcPr>
          <w:p w14:paraId="49D5ABEC" w14:textId="58EAE6C4" w:rsidR="00687E86" w:rsidRPr="00F95CB1" w:rsidRDefault="00687E86" w:rsidP="00687E86">
            <w:pPr>
              <w:rPr>
                <w:rFonts w:ascii="Arial" w:hAnsi="Arial" w:cs="Arial"/>
                <w:b w:val="0"/>
                <w:color w:val="FFFFFF"/>
                <w:szCs w:val="22"/>
              </w:rPr>
            </w:pPr>
            <w:r w:rsidRPr="00F95CB1">
              <w:rPr>
                <w:rFonts w:ascii="Arial" w:hAnsi="Arial" w:cs="Arial"/>
                <w:b w:val="0"/>
                <w:color w:val="FFFFFF"/>
                <w:szCs w:val="22"/>
              </w:rPr>
              <w:t>Nueva fecha</w:t>
            </w:r>
          </w:p>
        </w:tc>
      </w:tr>
      <w:tr w:rsidR="00687E86" w:rsidRPr="00C10A3E" w14:paraId="547199F0" w14:textId="77777777" w:rsidTr="00F95CB1">
        <w:trPr>
          <w:trHeight w:val="402"/>
        </w:trPr>
        <w:tc>
          <w:tcPr>
            <w:tcW w:w="3539" w:type="dxa"/>
            <w:vAlign w:val="center"/>
          </w:tcPr>
          <w:p w14:paraId="68EC7600" w14:textId="6FF06965" w:rsidR="00687E86" w:rsidRPr="00504A8E" w:rsidRDefault="00687E86" w:rsidP="00687E86">
            <w:pPr>
              <w:pStyle w:val="Texto"/>
              <w:spacing w:before="0" w:after="0"/>
              <w:jc w:val="center"/>
              <w:rPr>
                <w:rFonts w:cs="Arial"/>
                <w:szCs w:val="22"/>
                <w:lang w:val="en-US"/>
              </w:rPr>
            </w:pPr>
            <w:r w:rsidRPr="00504A8E">
              <w:rPr>
                <w:rFonts w:cs="Arial"/>
                <w:szCs w:val="22"/>
                <w:lang w:val="en-US"/>
              </w:rPr>
              <w:t>Desarrollo Backoffice Muelles</w:t>
            </w:r>
          </w:p>
        </w:tc>
        <w:tc>
          <w:tcPr>
            <w:tcW w:w="1418" w:type="dxa"/>
            <w:vAlign w:val="center"/>
          </w:tcPr>
          <w:p w14:paraId="5277D8BB" w14:textId="22A4AB8A" w:rsidR="00687E86" w:rsidRPr="00504A8E" w:rsidRDefault="00687E86" w:rsidP="00687E86">
            <w:pPr>
              <w:pStyle w:val="Texto"/>
              <w:spacing w:before="0" w:after="0"/>
              <w:jc w:val="center"/>
              <w:rPr>
                <w:rFonts w:cs="Arial"/>
                <w:i/>
                <w:color w:val="000000"/>
                <w:szCs w:val="22"/>
              </w:rPr>
            </w:pPr>
            <w:r w:rsidRPr="00504A8E">
              <w:rPr>
                <w:rFonts w:cs="Arial"/>
                <w:color w:val="000000"/>
                <w:szCs w:val="22"/>
              </w:rPr>
              <w:t>N/A</w:t>
            </w:r>
          </w:p>
        </w:tc>
        <w:tc>
          <w:tcPr>
            <w:tcW w:w="1417" w:type="dxa"/>
            <w:vAlign w:val="center"/>
          </w:tcPr>
          <w:p w14:paraId="5AC26C00" w14:textId="2907BE94" w:rsidR="00687E86" w:rsidRPr="00504A8E" w:rsidRDefault="00687E86" w:rsidP="00687E86">
            <w:pPr>
              <w:pStyle w:val="Texto"/>
              <w:spacing w:before="0" w:after="0"/>
              <w:jc w:val="center"/>
              <w:rPr>
                <w:rFonts w:cs="Arial"/>
                <w:color w:val="000000"/>
                <w:szCs w:val="22"/>
              </w:rPr>
            </w:pPr>
            <w:r w:rsidRPr="00504A8E">
              <w:rPr>
                <w:rFonts w:cs="Arial"/>
                <w:color w:val="000000"/>
                <w:szCs w:val="22"/>
              </w:rPr>
              <w:t>5 Días</w:t>
            </w:r>
          </w:p>
        </w:tc>
        <w:tc>
          <w:tcPr>
            <w:tcW w:w="1701" w:type="dxa"/>
            <w:vAlign w:val="center"/>
          </w:tcPr>
          <w:p w14:paraId="6FB635AE" w14:textId="22578E4F" w:rsidR="00687E86" w:rsidRPr="00504A8E" w:rsidRDefault="00687E86" w:rsidP="00687E86">
            <w:pPr>
              <w:pStyle w:val="Texto"/>
              <w:spacing w:before="0" w:after="0"/>
              <w:jc w:val="center"/>
              <w:rPr>
                <w:rFonts w:cs="Arial"/>
                <w:b/>
                <w:color w:val="000000"/>
                <w:szCs w:val="22"/>
              </w:rPr>
            </w:pPr>
            <w:r w:rsidRPr="00504A8E">
              <w:rPr>
                <w:rFonts w:cs="Arial"/>
                <w:b/>
                <w:szCs w:val="22"/>
                <w:lang w:val="es-ES"/>
              </w:rPr>
              <w:t>29/03</w:t>
            </w:r>
          </w:p>
        </w:tc>
        <w:tc>
          <w:tcPr>
            <w:tcW w:w="1484" w:type="dxa"/>
            <w:vAlign w:val="center"/>
          </w:tcPr>
          <w:p w14:paraId="3C3653D0" w14:textId="5B5E4CEA" w:rsidR="00687E86" w:rsidRPr="00504A8E" w:rsidRDefault="00687E86" w:rsidP="00687E86">
            <w:pPr>
              <w:pStyle w:val="Texto"/>
              <w:spacing w:before="0" w:after="0"/>
              <w:jc w:val="center"/>
              <w:rPr>
                <w:rFonts w:cs="Arial"/>
                <w:b/>
                <w:szCs w:val="22"/>
                <w:lang w:val="en-US"/>
              </w:rPr>
            </w:pPr>
            <w:r w:rsidRPr="00504A8E">
              <w:rPr>
                <w:rFonts w:cs="Arial"/>
                <w:b/>
                <w:szCs w:val="22"/>
                <w:lang w:val="es-ES"/>
              </w:rPr>
              <w:t>05/04</w:t>
            </w:r>
          </w:p>
        </w:tc>
      </w:tr>
      <w:tr w:rsidR="00687E86" w:rsidRPr="00C10A3E" w14:paraId="2BB6CF8E" w14:textId="77777777" w:rsidTr="00F95CB1">
        <w:trPr>
          <w:trHeight w:val="402"/>
        </w:trPr>
        <w:tc>
          <w:tcPr>
            <w:tcW w:w="3539" w:type="dxa"/>
            <w:vAlign w:val="center"/>
          </w:tcPr>
          <w:p w14:paraId="6CB8D27B" w14:textId="3B206A6B" w:rsidR="00687E86" w:rsidRPr="00504A8E" w:rsidRDefault="001B3B46" w:rsidP="00687E86">
            <w:pPr>
              <w:pStyle w:val="Texto"/>
              <w:spacing w:before="0" w:after="0"/>
              <w:jc w:val="center"/>
              <w:rPr>
                <w:rFonts w:cs="Arial"/>
                <w:szCs w:val="22"/>
                <w:lang w:val="en-US"/>
              </w:rPr>
            </w:pPr>
            <w:r w:rsidRPr="00504A8E">
              <w:rPr>
                <w:rFonts w:cs="Arial"/>
                <w:szCs w:val="22"/>
                <w:lang w:val="en-US"/>
              </w:rPr>
              <w:t>Desarrollo</w:t>
            </w:r>
            <w:r w:rsidR="00E4100A" w:rsidRPr="00504A8E">
              <w:rPr>
                <w:rFonts w:cs="Arial"/>
                <w:szCs w:val="22"/>
                <w:lang w:val="en-US"/>
              </w:rPr>
              <w:t xml:space="preserve"> Área de usuario</w:t>
            </w:r>
          </w:p>
        </w:tc>
        <w:tc>
          <w:tcPr>
            <w:tcW w:w="1418" w:type="dxa"/>
            <w:vAlign w:val="center"/>
          </w:tcPr>
          <w:p w14:paraId="096F9EF7" w14:textId="059BA948" w:rsidR="00687E86" w:rsidRPr="00504A8E" w:rsidRDefault="00E4100A" w:rsidP="00687E86">
            <w:pPr>
              <w:pStyle w:val="Texto"/>
              <w:spacing w:before="0" w:after="0"/>
              <w:jc w:val="center"/>
              <w:rPr>
                <w:rFonts w:cs="Arial"/>
                <w:color w:val="000000"/>
                <w:szCs w:val="22"/>
              </w:rPr>
            </w:pPr>
            <w:r w:rsidRPr="00504A8E">
              <w:rPr>
                <w:rFonts w:cs="Arial"/>
                <w:color w:val="000000"/>
                <w:szCs w:val="22"/>
              </w:rPr>
              <w:t>3 Días</w:t>
            </w:r>
          </w:p>
        </w:tc>
        <w:tc>
          <w:tcPr>
            <w:tcW w:w="1417" w:type="dxa"/>
          </w:tcPr>
          <w:p w14:paraId="1A321AF6" w14:textId="449FC96D" w:rsidR="00687E86" w:rsidRPr="00504A8E" w:rsidRDefault="00687E86" w:rsidP="00687E86">
            <w:pPr>
              <w:pStyle w:val="Texto"/>
              <w:spacing w:before="0" w:after="0"/>
              <w:jc w:val="center"/>
              <w:rPr>
                <w:rFonts w:cs="Arial"/>
                <w:color w:val="000000"/>
                <w:szCs w:val="22"/>
              </w:rPr>
            </w:pPr>
            <w:r w:rsidRPr="00504A8E">
              <w:rPr>
                <w:rFonts w:cs="Arial"/>
                <w:color w:val="000000"/>
                <w:szCs w:val="22"/>
              </w:rPr>
              <w:t>N/A</w:t>
            </w:r>
          </w:p>
        </w:tc>
        <w:tc>
          <w:tcPr>
            <w:tcW w:w="1701" w:type="dxa"/>
            <w:vAlign w:val="center"/>
          </w:tcPr>
          <w:p w14:paraId="0F410FCF" w14:textId="207A7D5B" w:rsidR="00687E86" w:rsidRPr="00504A8E" w:rsidRDefault="00E4100A" w:rsidP="00687E86">
            <w:pPr>
              <w:pStyle w:val="Texto"/>
              <w:spacing w:before="0" w:after="0"/>
              <w:jc w:val="center"/>
              <w:rPr>
                <w:rFonts w:cs="Arial"/>
                <w:b/>
                <w:color w:val="000000"/>
                <w:szCs w:val="22"/>
              </w:rPr>
            </w:pPr>
            <w:r w:rsidRPr="00504A8E">
              <w:rPr>
                <w:rFonts w:cs="Arial"/>
                <w:b/>
                <w:color w:val="000000"/>
                <w:szCs w:val="22"/>
              </w:rPr>
              <w:t>24/03</w:t>
            </w:r>
          </w:p>
        </w:tc>
        <w:tc>
          <w:tcPr>
            <w:tcW w:w="1484" w:type="dxa"/>
            <w:vAlign w:val="center"/>
          </w:tcPr>
          <w:p w14:paraId="4E0833C4" w14:textId="3009D588" w:rsidR="00687E86" w:rsidRPr="00504A8E" w:rsidRDefault="00E4100A" w:rsidP="00687E86">
            <w:pPr>
              <w:pStyle w:val="Texto"/>
              <w:spacing w:before="0" w:after="0"/>
              <w:jc w:val="center"/>
              <w:rPr>
                <w:rFonts w:cs="Arial"/>
                <w:b/>
                <w:szCs w:val="22"/>
                <w:lang w:val="en-US"/>
              </w:rPr>
            </w:pPr>
            <w:r w:rsidRPr="00504A8E">
              <w:rPr>
                <w:rFonts w:cs="Arial"/>
                <w:b/>
                <w:szCs w:val="22"/>
                <w:lang w:val="en-US"/>
              </w:rPr>
              <w:t>29/03</w:t>
            </w:r>
          </w:p>
        </w:tc>
      </w:tr>
      <w:tr w:rsidR="00687E86" w:rsidRPr="00C10A3E" w14:paraId="6F690720" w14:textId="77777777" w:rsidTr="00F95CB1">
        <w:trPr>
          <w:trHeight w:val="402"/>
        </w:trPr>
        <w:tc>
          <w:tcPr>
            <w:tcW w:w="3539" w:type="dxa"/>
            <w:vAlign w:val="center"/>
          </w:tcPr>
          <w:p w14:paraId="7C38D908" w14:textId="76C65402" w:rsidR="00687E86" w:rsidRPr="00504A8E" w:rsidRDefault="00E86D36" w:rsidP="00687E86">
            <w:pPr>
              <w:pStyle w:val="Texto"/>
              <w:spacing w:before="0" w:after="0"/>
              <w:jc w:val="center"/>
              <w:rPr>
                <w:rFonts w:cs="Arial"/>
                <w:szCs w:val="22"/>
                <w:lang w:val="es-ES"/>
              </w:rPr>
            </w:pPr>
            <w:r w:rsidRPr="00504A8E">
              <w:rPr>
                <w:rFonts w:cs="Arial"/>
                <w:szCs w:val="22"/>
                <w:lang w:val="es-ES"/>
              </w:rPr>
              <w:t>Desarrollo de generador de Informes</w:t>
            </w:r>
          </w:p>
        </w:tc>
        <w:tc>
          <w:tcPr>
            <w:tcW w:w="1418" w:type="dxa"/>
            <w:vAlign w:val="center"/>
          </w:tcPr>
          <w:p w14:paraId="2BEAFA2C" w14:textId="2A743D16" w:rsidR="00687E86" w:rsidRPr="00504A8E" w:rsidRDefault="00E86D36" w:rsidP="00687E86">
            <w:pPr>
              <w:pStyle w:val="Texto"/>
              <w:spacing w:before="0" w:after="0"/>
              <w:jc w:val="center"/>
              <w:rPr>
                <w:rFonts w:cs="Arial"/>
                <w:color w:val="000000"/>
                <w:szCs w:val="22"/>
              </w:rPr>
            </w:pPr>
            <w:r w:rsidRPr="00504A8E">
              <w:rPr>
                <w:rFonts w:cs="Arial"/>
                <w:color w:val="000000"/>
                <w:szCs w:val="22"/>
              </w:rPr>
              <w:t>4 Días</w:t>
            </w:r>
          </w:p>
        </w:tc>
        <w:tc>
          <w:tcPr>
            <w:tcW w:w="1417" w:type="dxa"/>
          </w:tcPr>
          <w:p w14:paraId="708C43F8" w14:textId="40FF4153" w:rsidR="00687E86" w:rsidRPr="00504A8E" w:rsidRDefault="00687E86" w:rsidP="00687E86">
            <w:pPr>
              <w:pStyle w:val="Texto"/>
              <w:spacing w:before="0" w:after="0"/>
              <w:jc w:val="center"/>
              <w:rPr>
                <w:rFonts w:cs="Arial"/>
                <w:color w:val="000000"/>
                <w:szCs w:val="22"/>
              </w:rPr>
            </w:pPr>
            <w:r w:rsidRPr="00504A8E">
              <w:rPr>
                <w:rFonts w:cs="Arial"/>
                <w:color w:val="000000"/>
                <w:szCs w:val="22"/>
              </w:rPr>
              <w:t>N/A</w:t>
            </w:r>
          </w:p>
        </w:tc>
        <w:tc>
          <w:tcPr>
            <w:tcW w:w="1701" w:type="dxa"/>
            <w:vAlign w:val="center"/>
          </w:tcPr>
          <w:p w14:paraId="50188711" w14:textId="7A2D6255" w:rsidR="00687E86" w:rsidRPr="00504A8E" w:rsidRDefault="00E86D36" w:rsidP="00687E86">
            <w:pPr>
              <w:pStyle w:val="Texto"/>
              <w:spacing w:before="0" w:after="0"/>
              <w:jc w:val="center"/>
              <w:rPr>
                <w:rFonts w:cs="Arial"/>
                <w:b/>
                <w:color w:val="000000"/>
                <w:szCs w:val="22"/>
              </w:rPr>
            </w:pPr>
            <w:r w:rsidRPr="00504A8E">
              <w:rPr>
                <w:rFonts w:cs="Arial"/>
                <w:b/>
                <w:color w:val="000000"/>
                <w:szCs w:val="22"/>
              </w:rPr>
              <w:t>15/04</w:t>
            </w:r>
          </w:p>
        </w:tc>
        <w:tc>
          <w:tcPr>
            <w:tcW w:w="1484" w:type="dxa"/>
            <w:vAlign w:val="center"/>
          </w:tcPr>
          <w:p w14:paraId="58026852" w14:textId="5354CE42" w:rsidR="00687E86" w:rsidRPr="00504A8E" w:rsidRDefault="00E86D36" w:rsidP="00687E86">
            <w:pPr>
              <w:pStyle w:val="Texto"/>
              <w:spacing w:before="0" w:after="0"/>
              <w:jc w:val="center"/>
              <w:rPr>
                <w:rFonts w:cs="Arial"/>
                <w:b/>
                <w:szCs w:val="22"/>
                <w:lang w:val="en-US"/>
              </w:rPr>
            </w:pPr>
            <w:r w:rsidRPr="00504A8E">
              <w:rPr>
                <w:rFonts w:cs="Arial"/>
                <w:b/>
                <w:szCs w:val="22"/>
                <w:lang w:val="en-US"/>
              </w:rPr>
              <w:t>20/04</w:t>
            </w:r>
          </w:p>
        </w:tc>
      </w:tr>
      <w:tr w:rsidR="00687E86" w:rsidRPr="00C10A3E" w14:paraId="7C8D0AE4" w14:textId="77777777" w:rsidTr="00F95CB1">
        <w:trPr>
          <w:trHeight w:val="402"/>
        </w:trPr>
        <w:tc>
          <w:tcPr>
            <w:tcW w:w="3539" w:type="dxa"/>
            <w:vAlign w:val="center"/>
          </w:tcPr>
          <w:p w14:paraId="2B4341B3" w14:textId="7DB8649B" w:rsidR="00687E86" w:rsidRPr="00504A8E" w:rsidRDefault="00537F34" w:rsidP="00687E86">
            <w:pPr>
              <w:pStyle w:val="Texto"/>
              <w:spacing w:before="0" w:after="0"/>
              <w:jc w:val="center"/>
              <w:rPr>
                <w:rFonts w:cs="Arial"/>
                <w:szCs w:val="22"/>
                <w:lang w:val="en-US"/>
              </w:rPr>
            </w:pPr>
            <w:r w:rsidRPr="00504A8E">
              <w:rPr>
                <w:rFonts w:cs="Arial"/>
                <w:szCs w:val="22"/>
                <w:lang w:val="en-US"/>
              </w:rPr>
              <w:t>Revisión de código</w:t>
            </w:r>
          </w:p>
        </w:tc>
        <w:tc>
          <w:tcPr>
            <w:tcW w:w="1418" w:type="dxa"/>
            <w:vAlign w:val="center"/>
          </w:tcPr>
          <w:p w14:paraId="4E3C393B" w14:textId="3A5D82AD" w:rsidR="00687E86" w:rsidRPr="00504A8E" w:rsidRDefault="00B3479A" w:rsidP="00687E86">
            <w:pPr>
              <w:pStyle w:val="Texto"/>
              <w:spacing w:before="0" w:after="0"/>
              <w:jc w:val="center"/>
              <w:rPr>
                <w:rFonts w:cs="Arial"/>
                <w:color w:val="000000"/>
                <w:szCs w:val="22"/>
              </w:rPr>
            </w:pPr>
            <w:r w:rsidRPr="00504A8E">
              <w:rPr>
                <w:rFonts w:cs="Arial"/>
                <w:bCs/>
                <w:color w:val="000000"/>
                <w:szCs w:val="22"/>
              </w:rPr>
              <w:t>2 Días</w:t>
            </w:r>
          </w:p>
        </w:tc>
        <w:tc>
          <w:tcPr>
            <w:tcW w:w="1417" w:type="dxa"/>
          </w:tcPr>
          <w:p w14:paraId="776C7807" w14:textId="1B79E81E" w:rsidR="00687E86" w:rsidRPr="00504A8E" w:rsidRDefault="00687E86" w:rsidP="00687E86">
            <w:pPr>
              <w:pStyle w:val="Texto"/>
              <w:spacing w:before="0" w:after="0"/>
              <w:jc w:val="center"/>
              <w:rPr>
                <w:rFonts w:cs="Arial"/>
                <w:color w:val="000000"/>
                <w:szCs w:val="22"/>
              </w:rPr>
            </w:pPr>
            <w:r w:rsidRPr="00504A8E">
              <w:rPr>
                <w:rFonts w:cs="Arial"/>
                <w:color w:val="000000"/>
                <w:szCs w:val="22"/>
              </w:rPr>
              <w:t>N/A</w:t>
            </w:r>
          </w:p>
        </w:tc>
        <w:tc>
          <w:tcPr>
            <w:tcW w:w="1701" w:type="dxa"/>
            <w:vAlign w:val="center"/>
          </w:tcPr>
          <w:p w14:paraId="17459E74" w14:textId="7617A8BD" w:rsidR="00687E86" w:rsidRPr="00504A8E" w:rsidRDefault="00F11DE5" w:rsidP="00687E86">
            <w:pPr>
              <w:pStyle w:val="Texto"/>
              <w:spacing w:before="0" w:after="0"/>
              <w:jc w:val="center"/>
              <w:rPr>
                <w:rFonts w:cs="Arial"/>
                <w:b/>
                <w:color w:val="000000"/>
                <w:szCs w:val="22"/>
              </w:rPr>
            </w:pPr>
            <w:r w:rsidRPr="00504A8E">
              <w:rPr>
                <w:rFonts w:cs="Arial"/>
                <w:b/>
                <w:bCs/>
                <w:color w:val="000000"/>
                <w:szCs w:val="22"/>
              </w:rPr>
              <w:t>21/04</w:t>
            </w:r>
          </w:p>
        </w:tc>
        <w:tc>
          <w:tcPr>
            <w:tcW w:w="1484" w:type="dxa"/>
            <w:vAlign w:val="center"/>
          </w:tcPr>
          <w:p w14:paraId="64DC8FFF" w14:textId="4ABEA193" w:rsidR="00687E86" w:rsidRPr="00504A8E" w:rsidRDefault="00F11DE5" w:rsidP="00687E86">
            <w:pPr>
              <w:pStyle w:val="Texto"/>
              <w:spacing w:before="0" w:after="0"/>
              <w:jc w:val="center"/>
              <w:rPr>
                <w:rFonts w:cs="Arial"/>
                <w:b/>
                <w:szCs w:val="22"/>
                <w:lang w:val="en-US"/>
              </w:rPr>
            </w:pPr>
            <w:r w:rsidRPr="00504A8E">
              <w:rPr>
                <w:rFonts w:cs="Arial"/>
                <w:b/>
                <w:bCs/>
                <w:szCs w:val="22"/>
                <w:lang w:val="en-US"/>
              </w:rPr>
              <w:t>22/04</w:t>
            </w:r>
          </w:p>
        </w:tc>
      </w:tr>
      <w:tr w:rsidR="00F11DE5" w:rsidRPr="00C10A3E" w14:paraId="1762E26F" w14:textId="77777777" w:rsidTr="00F95CB1">
        <w:trPr>
          <w:trHeight w:val="402"/>
        </w:trPr>
        <w:tc>
          <w:tcPr>
            <w:tcW w:w="3539" w:type="dxa"/>
            <w:vAlign w:val="center"/>
          </w:tcPr>
          <w:p w14:paraId="580B062D" w14:textId="5DE24247" w:rsidR="00F11DE5" w:rsidRPr="00504A8E" w:rsidRDefault="00537F34" w:rsidP="00F11DE5">
            <w:pPr>
              <w:pStyle w:val="Texto"/>
              <w:spacing w:before="0" w:after="0"/>
              <w:jc w:val="center"/>
              <w:rPr>
                <w:rFonts w:cs="Arial"/>
                <w:szCs w:val="22"/>
                <w:lang w:val="en-US"/>
              </w:rPr>
            </w:pPr>
            <w:r w:rsidRPr="00504A8E">
              <w:rPr>
                <w:rFonts w:cs="Arial"/>
                <w:szCs w:val="22"/>
                <w:lang w:val="en-US"/>
              </w:rPr>
              <w:t>Pruebas de validación</w:t>
            </w:r>
          </w:p>
        </w:tc>
        <w:tc>
          <w:tcPr>
            <w:tcW w:w="1418" w:type="dxa"/>
            <w:vAlign w:val="center"/>
          </w:tcPr>
          <w:p w14:paraId="39F8D0D4" w14:textId="1525A4AE" w:rsidR="00F11DE5" w:rsidRPr="00504A8E" w:rsidRDefault="00B3479A" w:rsidP="00F11DE5">
            <w:pPr>
              <w:pStyle w:val="Texto"/>
              <w:spacing w:before="0" w:after="0"/>
              <w:jc w:val="center"/>
              <w:rPr>
                <w:rFonts w:cs="Arial"/>
                <w:bCs/>
                <w:color w:val="000000"/>
                <w:szCs w:val="22"/>
              </w:rPr>
            </w:pPr>
            <w:r w:rsidRPr="00504A8E">
              <w:rPr>
                <w:rFonts w:cs="Arial"/>
                <w:bCs/>
                <w:color w:val="000000"/>
                <w:szCs w:val="22"/>
              </w:rPr>
              <w:t>2 Días</w:t>
            </w:r>
          </w:p>
        </w:tc>
        <w:tc>
          <w:tcPr>
            <w:tcW w:w="1417" w:type="dxa"/>
          </w:tcPr>
          <w:p w14:paraId="19701EBF" w14:textId="43CC45B7" w:rsidR="00F11DE5" w:rsidRPr="00504A8E" w:rsidRDefault="00537F34" w:rsidP="00F11DE5">
            <w:pPr>
              <w:pStyle w:val="Texto"/>
              <w:spacing w:before="0" w:after="0"/>
              <w:jc w:val="center"/>
              <w:rPr>
                <w:rFonts w:cs="Arial"/>
                <w:bCs/>
                <w:color w:val="000000"/>
                <w:szCs w:val="22"/>
              </w:rPr>
            </w:pPr>
            <w:r w:rsidRPr="00504A8E">
              <w:rPr>
                <w:rFonts w:cs="Arial"/>
                <w:bCs/>
                <w:color w:val="000000"/>
                <w:szCs w:val="22"/>
              </w:rPr>
              <w:t>N/A</w:t>
            </w:r>
          </w:p>
        </w:tc>
        <w:tc>
          <w:tcPr>
            <w:tcW w:w="1701" w:type="dxa"/>
            <w:vAlign w:val="center"/>
          </w:tcPr>
          <w:p w14:paraId="7D585508" w14:textId="771703BB" w:rsidR="00F11DE5" w:rsidRPr="00504A8E" w:rsidRDefault="00B3479A" w:rsidP="00F11DE5">
            <w:pPr>
              <w:pStyle w:val="Texto"/>
              <w:spacing w:before="0" w:after="0"/>
              <w:jc w:val="center"/>
              <w:rPr>
                <w:rFonts w:cs="Arial"/>
                <w:b/>
                <w:bCs/>
                <w:color w:val="000000"/>
                <w:szCs w:val="22"/>
              </w:rPr>
            </w:pPr>
            <w:r w:rsidRPr="00504A8E">
              <w:rPr>
                <w:rFonts w:cs="Arial"/>
                <w:b/>
                <w:bCs/>
                <w:color w:val="000000"/>
                <w:szCs w:val="22"/>
              </w:rPr>
              <w:t>21/04</w:t>
            </w:r>
          </w:p>
        </w:tc>
        <w:tc>
          <w:tcPr>
            <w:tcW w:w="1484" w:type="dxa"/>
            <w:vAlign w:val="center"/>
          </w:tcPr>
          <w:p w14:paraId="40C31755" w14:textId="48F7157E" w:rsidR="00F11DE5" w:rsidRPr="00504A8E" w:rsidRDefault="00B3479A" w:rsidP="00F11DE5">
            <w:pPr>
              <w:pStyle w:val="Texto"/>
              <w:spacing w:before="0" w:after="0"/>
              <w:jc w:val="center"/>
              <w:rPr>
                <w:rFonts w:cs="Arial"/>
                <w:b/>
                <w:bCs/>
                <w:szCs w:val="22"/>
                <w:lang w:val="en-US"/>
              </w:rPr>
            </w:pPr>
            <w:r w:rsidRPr="00504A8E">
              <w:rPr>
                <w:rFonts w:cs="Arial"/>
                <w:b/>
                <w:bCs/>
                <w:szCs w:val="22"/>
                <w:lang w:val="en-US"/>
              </w:rPr>
              <w:t>22/04</w:t>
            </w:r>
          </w:p>
        </w:tc>
      </w:tr>
    </w:tbl>
    <w:p w14:paraId="0C4965D4" w14:textId="2A9A7AAA" w:rsidR="00687E86" w:rsidRPr="00E86D36" w:rsidRDefault="00E86D36" w:rsidP="00452856">
      <w:pPr>
        <w:pStyle w:val="Texto"/>
        <w:rPr>
          <w:i/>
          <w:sz w:val="16"/>
          <w:szCs w:val="18"/>
          <w:lang w:val="es-ES"/>
        </w:rPr>
      </w:pPr>
      <w:r w:rsidRPr="00E86D36">
        <w:rPr>
          <w:i/>
          <w:iCs/>
          <w:sz w:val="16"/>
          <w:szCs w:val="18"/>
          <w:lang w:val="es-ES"/>
        </w:rPr>
        <w:t>*</w:t>
      </w:r>
      <w:r w:rsidR="00F95CB1">
        <w:rPr>
          <w:i/>
          <w:iCs/>
          <w:sz w:val="16"/>
          <w:szCs w:val="18"/>
          <w:lang w:val="es-ES"/>
        </w:rPr>
        <w:t>Computamos Sabado, Domingo y días festivos como</w:t>
      </w:r>
      <w:r w:rsidRPr="00E86D36">
        <w:rPr>
          <w:i/>
          <w:iCs/>
          <w:sz w:val="16"/>
          <w:szCs w:val="18"/>
          <w:lang w:val="es-ES"/>
        </w:rPr>
        <w:t xml:space="preserve"> días no laborales.</w:t>
      </w:r>
    </w:p>
    <w:p w14:paraId="6AC62C6B" w14:textId="2E8AB642" w:rsidR="005419F8" w:rsidRDefault="00DC5CF0" w:rsidP="00452856">
      <w:pPr>
        <w:pStyle w:val="Texto"/>
        <w:rPr>
          <w:lang w:val="es-ES"/>
        </w:rPr>
      </w:pPr>
      <w:r>
        <w:rPr>
          <w:lang w:val="es-ES"/>
        </w:rPr>
        <w:tab/>
      </w:r>
    </w:p>
    <w:p w14:paraId="3E29BB66" w14:textId="76386F62" w:rsidR="00B7780E" w:rsidRDefault="00CE023A" w:rsidP="00F01574">
      <w:pPr>
        <w:pStyle w:val="Ttulo1"/>
      </w:pPr>
      <w:bookmarkStart w:id="13" w:name="_Toc100005909"/>
      <w:r>
        <w:lastRenderedPageBreak/>
        <w:t>C</w:t>
      </w:r>
      <w:r w:rsidR="00B7780E">
        <w:t>ambio de Alcance</w:t>
      </w:r>
      <w:bookmarkEnd w:id="13"/>
    </w:p>
    <w:p w14:paraId="271B879C" w14:textId="77777777" w:rsidR="00D760F9" w:rsidRPr="004164FF" w:rsidRDefault="001A0773" w:rsidP="00B7780E">
      <w:pPr>
        <w:pStyle w:val="Texto"/>
        <w:rPr>
          <w:rFonts w:ascii="Arial" w:hAnsi="Arial" w:cs="Arial"/>
          <w:lang w:val="es-ES"/>
        </w:rPr>
      </w:pPr>
      <w:r w:rsidRPr="004164FF">
        <w:rPr>
          <w:rFonts w:ascii="Arial" w:hAnsi="Arial" w:cs="Arial"/>
          <w:lang w:val="es-ES"/>
        </w:rPr>
        <w:t>Según definido en el documento</w:t>
      </w:r>
      <w:r w:rsidR="00CE023A" w:rsidRPr="004164FF">
        <w:rPr>
          <w:rFonts w:ascii="Arial" w:hAnsi="Arial" w:cs="Arial"/>
          <w:lang w:val="es-ES"/>
        </w:rPr>
        <w:t xml:space="preserve"> </w:t>
      </w:r>
      <w:r w:rsidR="009F4E2A" w:rsidRPr="004164FF">
        <w:rPr>
          <w:rFonts w:ascii="Arial" w:hAnsi="Arial" w:cs="Arial"/>
          <w:lang w:val="es-ES"/>
        </w:rPr>
        <w:t xml:space="preserve">[REF-01] </w:t>
      </w:r>
      <w:r w:rsidR="00D760F9" w:rsidRPr="004164FF">
        <w:rPr>
          <w:rFonts w:ascii="Arial" w:hAnsi="Arial" w:cs="Arial"/>
          <w:lang w:val="es-ES"/>
        </w:rPr>
        <w:t>entregue por el cliente se solicita:</w:t>
      </w:r>
    </w:p>
    <w:p w14:paraId="05FA178C" w14:textId="569958DA" w:rsidR="008731BE" w:rsidRPr="004164FF" w:rsidRDefault="008731BE" w:rsidP="008731BE">
      <w:pPr>
        <w:pStyle w:val="Texto"/>
        <w:rPr>
          <w:rFonts w:ascii="Arial" w:hAnsi="Arial" w:cs="Arial"/>
          <w:lang w:val="es-ES"/>
        </w:rPr>
      </w:pPr>
      <w:r w:rsidRPr="004164FF">
        <w:rPr>
          <w:rFonts w:ascii="Arial" w:hAnsi="Arial" w:cs="Arial"/>
          <w:lang w:val="es-ES"/>
        </w:rPr>
        <w:t xml:space="preserve">“Un sistema de informes / kpis sobre el histórico de utilización de los muelles. Que contenga: </w:t>
      </w:r>
    </w:p>
    <w:p w14:paraId="66660763" w14:textId="77777777" w:rsidR="008731BE" w:rsidRPr="004164FF" w:rsidRDefault="008731BE" w:rsidP="008731BE">
      <w:pPr>
        <w:pStyle w:val="Texto"/>
        <w:rPr>
          <w:rFonts w:ascii="Arial" w:hAnsi="Arial" w:cs="Arial"/>
          <w:lang w:val="es-ES"/>
        </w:rPr>
      </w:pPr>
      <w:r w:rsidRPr="004164FF">
        <w:rPr>
          <w:rFonts w:ascii="Arial" w:hAnsi="Arial" w:cs="Arial"/>
          <w:lang w:val="es-ES"/>
        </w:rPr>
        <w:t xml:space="preserve">1.  % reservas canceladas en el mes. </w:t>
      </w:r>
    </w:p>
    <w:p w14:paraId="73363D46" w14:textId="77777777" w:rsidR="008731BE" w:rsidRPr="004164FF" w:rsidRDefault="008731BE" w:rsidP="008731BE">
      <w:pPr>
        <w:pStyle w:val="Texto"/>
        <w:rPr>
          <w:rFonts w:ascii="Arial" w:hAnsi="Arial" w:cs="Arial"/>
          <w:lang w:val="es-ES"/>
        </w:rPr>
      </w:pPr>
      <w:r w:rsidRPr="004164FF">
        <w:rPr>
          <w:rFonts w:ascii="Arial" w:hAnsi="Arial" w:cs="Arial"/>
          <w:lang w:val="es-ES"/>
        </w:rPr>
        <w:t xml:space="preserve">2.  % retrasos en llegada. </w:t>
      </w:r>
    </w:p>
    <w:p w14:paraId="482C525D" w14:textId="120B0586" w:rsidR="00B7780E" w:rsidRPr="004164FF" w:rsidRDefault="008731BE" w:rsidP="008731BE">
      <w:pPr>
        <w:pStyle w:val="Texto"/>
        <w:rPr>
          <w:rFonts w:ascii="Arial" w:hAnsi="Arial" w:cs="Arial"/>
          <w:lang w:val="es-ES"/>
        </w:rPr>
      </w:pPr>
      <w:r w:rsidRPr="004164FF">
        <w:rPr>
          <w:rFonts w:ascii="Arial" w:hAnsi="Arial" w:cs="Arial"/>
          <w:lang w:val="es-ES"/>
        </w:rPr>
        <w:t>3.  % utilización de los muelles en base a disponibilidad.”</w:t>
      </w:r>
    </w:p>
    <w:p w14:paraId="3262411A" w14:textId="2E534681" w:rsidR="001977B9" w:rsidRDefault="001977B9" w:rsidP="00F01574">
      <w:pPr>
        <w:pStyle w:val="Ttulo2"/>
      </w:pPr>
      <w:bookmarkStart w:id="14" w:name="_Toc100005910"/>
      <w:r>
        <w:t>Impacto en los requisitos</w:t>
      </w:r>
      <w:bookmarkEnd w:id="14"/>
    </w:p>
    <w:p w14:paraId="16F09FCD" w14:textId="1E2857F3" w:rsidR="00317B0E" w:rsidRPr="004164FF" w:rsidRDefault="005D183E" w:rsidP="00317B0E">
      <w:pPr>
        <w:pStyle w:val="Texto"/>
        <w:rPr>
          <w:rFonts w:ascii="Arial" w:hAnsi="Arial" w:cs="Arial"/>
          <w:lang w:val="es-ES"/>
        </w:rPr>
      </w:pPr>
      <w:r w:rsidRPr="004164FF">
        <w:rPr>
          <w:rFonts w:ascii="Arial" w:hAnsi="Arial" w:cs="Arial"/>
          <w:lang w:val="es-ES"/>
        </w:rPr>
        <w:t xml:space="preserve">Para ello se crea un nuevo requisito </w:t>
      </w:r>
      <w:r w:rsidR="00E546F3" w:rsidRPr="004164FF">
        <w:rPr>
          <w:rFonts w:ascii="Arial" w:hAnsi="Arial" w:cs="Arial"/>
          <w:lang w:val="es-ES"/>
        </w:rPr>
        <w:t xml:space="preserve">en [REF-10 Y REF-11] </w:t>
      </w:r>
      <w:r w:rsidRPr="004164FF">
        <w:rPr>
          <w:rFonts w:ascii="Arial" w:hAnsi="Arial" w:cs="Arial"/>
          <w:lang w:val="es-ES"/>
        </w:rPr>
        <w:t>dentro del modulo de</w:t>
      </w:r>
      <w:r w:rsidR="00E546F3" w:rsidRPr="004164FF">
        <w:rPr>
          <w:rFonts w:ascii="Arial" w:hAnsi="Arial" w:cs="Arial"/>
          <w:lang w:val="es-ES"/>
        </w:rPr>
        <w:t xml:space="preserve"> informes.</w:t>
      </w:r>
      <w:r w:rsidRPr="004164FF">
        <w:rPr>
          <w:rFonts w:ascii="Arial" w:hAnsi="Arial" w:cs="Arial"/>
          <w:lang w:val="es-ES"/>
        </w:rPr>
        <w:t xml:space="preserve"> </w:t>
      </w:r>
    </w:p>
    <w:p w14:paraId="1ACD7E9C" w14:textId="26CF800E" w:rsidR="00317B0E" w:rsidRPr="00317B0E" w:rsidRDefault="00317B0E" w:rsidP="00317B0E">
      <w:pPr>
        <w:pStyle w:val="Descripcin"/>
        <w:keepNext/>
        <w:rPr>
          <w:lang w:val="pt-BR"/>
        </w:rPr>
      </w:pPr>
      <w:bookmarkStart w:id="15" w:name="_Toc97504719"/>
      <w:bookmarkStart w:id="16" w:name="_Toc97560767"/>
      <w:bookmarkStart w:id="17" w:name="_Toc100005724"/>
      <w:r w:rsidRPr="00317B0E">
        <w:rPr>
          <w:lang w:val="pt-BR"/>
        </w:rPr>
        <w:t>Tabla</w:t>
      </w:r>
      <w:r w:rsidR="006F5772">
        <w:rPr>
          <w:lang w:val="pt-BR"/>
        </w:rPr>
        <w:t xml:space="preserve"> </w:t>
      </w:r>
      <w:r>
        <w:fldChar w:fldCharType="begin"/>
      </w:r>
      <w:r w:rsidRPr="00317B0E">
        <w:rPr>
          <w:lang w:val="pt-BR"/>
        </w:rPr>
        <w:instrText xml:space="preserve"> SEQ Tabla \* ARABIC </w:instrText>
      </w:r>
      <w:r>
        <w:fldChar w:fldCharType="separate"/>
      </w:r>
      <w:r w:rsidR="006F5772">
        <w:rPr>
          <w:noProof/>
          <w:lang w:val="pt-BR"/>
        </w:rPr>
        <w:t>3</w:t>
      </w:r>
      <w:r>
        <w:rPr>
          <w:noProof/>
        </w:rPr>
        <w:fldChar w:fldCharType="end"/>
      </w:r>
      <w:r w:rsidRPr="00317B0E">
        <w:rPr>
          <w:noProof/>
          <w:lang w:val="pt-BR"/>
        </w:rPr>
        <w:t xml:space="preserve"> Documento URD [</w:t>
      </w:r>
      <w:r>
        <w:rPr>
          <w:noProof/>
          <w:lang w:val="pt-BR"/>
        </w:rPr>
        <w:t>REF-10]</w:t>
      </w:r>
      <w:r w:rsidRPr="00317B0E">
        <w:rPr>
          <w:lang w:val="pt-BR"/>
        </w:rPr>
        <w:t>: Requisitos de Informes</w:t>
      </w:r>
      <w:bookmarkEnd w:id="15"/>
      <w:bookmarkEnd w:id="16"/>
      <w:bookmarkEnd w:id="17"/>
    </w:p>
    <w:tbl>
      <w:tblPr>
        <w:tblStyle w:val="TablaDocTcnico"/>
        <w:tblW w:w="9735" w:type="dxa"/>
        <w:tblLook w:val="04A0" w:firstRow="1" w:lastRow="0" w:firstColumn="1" w:lastColumn="0" w:noHBand="0" w:noVBand="1"/>
      </w:tblPr>
      <w:tblGrid>
        <w:gridCol w:w="1142"/>
        <w:gridCol w:w="886"/>
        <w:gridCol w:w="3731"/>
        <w:gridCol w:w="1259"/>
        <w:gridCol w:w="865"/>
        <w:gridCol w:w="682"/>
        <w:gridCol w:w="1170"/>
      </w:tblGrid>
      <w:tr w:rsidR="00317B0E" w14:paraId="1D22F61F" w14:textId="77777777" w:rsidTr="00317B0E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7"/>
        </w:trPr>
        <w:tc>
          <w:tcPr>
            <w:tcW w:w="1123" w:type="dxa"/>
            <w:shd w:val="clear" w:color="auto" w:fill="6C00C0"/>
            <w:vAlign w:val="bottom"/>
          </w:tcPr>
          <w:p w14:paraId="587EEBD4" w14:textId="77777777" w:rsidR="00317B0E" w:rsidRPr="002E2E9D" w:rsidRDefault="00317B0E" w:rsidP="00C4373F">
            <w:pPr>
              <w:pStyle w:val="Texto"/>
              <w:spacing w:before="0" w:after="0"/>
              <w:rPr>
                <w:lang w:val="en-US"/>
              </w:rPr>
            </w:pPr>
            <w:r>
              <w:rPr>
                <w:rFonts w:ascii="Calibri" w:hAnsi="Calibri" w:cs="Calibri"/>
                <w:b w:val="0"/>
                <w:color w:val="FFFFFF"/>
                <w:szCs w:val="22"/>
              </w:rPr>
              <w:t>#Req id</w:t>
            </w:r>
          </w:p>
        </w:tc>
        <w:tc>
          <w:tcPr>
            <w:tcW w:w="887" w:type="dxa"/>
            <w:shd w:val="clear" w:color="auto" w:fill="6C00C0"/>
            <w:vAlign w:val="bottom"/>
          </w:tcPr>
          <w:p w14:paraId="182A16F5" w14:textId="77777777" w:rsidR="00317B0E" w:rsidRPr="002E2E9D" w:rsidRDefault="00317B0E" w:rsidP="00C4373F">
            <w:pPr>
              <w:pStyle w:val="Texto"/>
              <w:spacing w:before="0" w:after="0"/>
              <w:rPr>
                <w:lang w:val="en-US"/>
              </w:rPr>
            </w:pPr>
            <w:r>
              <w:rPr>
                <w:rFonts w:ascii="Calibri" w:hAnsi="Calibri" w:cs="Calibri"/>
                <w:b w:val="0"/>
                <w:color w:val="FFFFFF"/>
                <w:szCs w:val="22"/>
              </w:rPr>
              <w:t>Pedido por</w:t>
            </w:r>
          </w:p>
        </w:tc>
        <w:tc>
          <w:tcPr>
            <w:tcW w:w="3790" w:type="dxa"/>
            <w:shd w:val="clear" w:color="auto" w:fill="6C00C0"/>
            <w:vAlign w:val="bottom"/>
          </w:tcPr>
          <w:p w14:paraId="21BF80E9" w14:textId="77777777" w:rsidR="00317B0E" w:rsidRPr="002E2E9D" w:rsidRDefault="00317B0E" w:rsidP="00C4373F">
            <w:pPr>
              <w:pStyle w:val="Texto"/>
              <w:spacing w:before="0" w:after="0"/>
              <w:rPr>
                <w:lang w:val="en-US"/>
              </w:rPr>
            </w:pPr>
            <w:r>
              <w:rPr>
                <w:rFonts w:ascii="Calibri" w:hAnsi="Calibri" w:cs="Calibri"/>
                <w:b w:val="0"/>
                <w:color w:val="FFFFFF"/>
                <w:szCs w:val="22"/>
              </w:rPr>
              <w:t>Descripción</w:t>
            </w:r>
          </w:p>
        </w:tc>
        <w:tc>
          <w:tcPr>
            <w:tcW w:w="1265" w:type="dxa"/>
            <w:shd w:val="clear" w:color="auto" w:fill="E5510C"/>
            <w:vAlign w:val="bottom"/>
          </w:tcPr>
          <w:p w14:paraId="4AC11E32" w14:textId="77777777" w:rsidR="00317B0E" w:rsidRDefault="00317B0E" w:rsidP="00C4373F">
            <w:pPr>
              <w:rPr>
                <w:rFonts w:ascii="Calibri" w:hAnsi="Calibri" w:cs="Calibri"/>
                <w:b w:val="0"/>
                <w:color w:val="FFFFFF"/>
                <w:szCs w:val="22"/>
              </w:rPr>
            </w:pPr>
            <w:r>
              <w:rPr>
                <w:rFonts w:ascii="Calibri" w:hAnsi="Calibri" w:cs="Calibri"/>
                <w:b w:val="0"/>
                <w:color w:val="FFFFFF"/>
                <w:szCs w:val="22"/>
              </w:rPr>
              <w:t>Prioridad</w:t>
            </w:r>
          </w:p>
        </w:tc>
        <w:tc>
          <w:tcPr>
            <w:tcW w:w="850" w:type="dxa"/>
            <w:shd w:val="clear" w:color="auto" w:fill="49BEF4"/>
            <w:vAlign w:val="bottom"/>
          </w:tcPr>
          <w:p w14:paraId="6DB03CCD" w14:textId="77777777" w:rsidR="00317B0E" w:rsidRDefault="00317B0E" w:rsidP="00C4373F">
            <w:pPr>
              <w:rPr>
                <w:rFonts w:ascii="Calibri" w:hAnsi="Calibri" w:cs="Calibri"/>
                <w:b w:val="0"/>
                <w:color w:val="FFFFFF"/>
                <w:szCs w:val="22"/>
              </w:rPr>
            </w:pPr>
            <w:r>
              <w:rPr>
                <w:rFonts w:ascii="Calibri" w:hAnsi="Calibri" w:cs="Calibri"/>
                <w:b w:val="0"/>
                <w:color w:val="FFFFFF"/>
                <w:szCs w:val="22"/>
              </w:rPr>
              <w:t>Estable</w:t>
            </w:r>
          </w:p>
        </w:tc>
        <w:tc>
          <w:tcPr>
            <w:tcW w:w="670" w:type="dxa"/>
            <w:shd w:val="clear" w:color="auto" w:fill="49BEF4"/>
            <w:vAlign w:val="bottom"/>
          </w:tcPr>
          <w:p w14:paraId="1D19801B" w14:textId="77777777" w:rsidR="00317B0E" w:rsidRDefault="00317B0E" w:rsidP="00C4373F">
            <w:pPr>
              <w:rPr>
                <w:rFonts w:ascii="Calibri" w:hAnsi="Calibri" w:cs="Calibri"/>
                <w:b w:val="0"/>
                <w:color w:val="FFFFFF"/>
                <w:szCs w:val="22"/>
              </w:rPr>
            </w:pPr>
            <w:r>
              <w:rPr>
                <w:rFonts w:ascii="Calibri" w:hAnsi="Calibri" w:cs="Calibri"/>
                <w:b w:val="0"/>
                <w:color w:val="FFFFFF"/>
                <w:szCs w:val="22"/>
              </w:rPr>
              <w:t>Claro</w:t>
            </w:r>
          </w:p>
        </w:tc>
        <w:tc>
          <w:tcPr>
            <w:tcW w:w="1150" w:type="dxa"/>
            <w:shd w:val="clear" w:color="auto" w:fill="49BEF4"/>
            <w:vAlign w:val="bottom"/>
          </w:tcPr>
          <w:p w14:paraId="76545A8E" w14:textId="77777777" w:rsidR="00317B0E" w:rsidRDefault="00317B0E" w:rsidP="00C4373F">
            <w:pPr>
              <w:rPr>
                <w:rFonts w:ascii="Calibri" w:hAnsi="Calibri" w:cs="Calibri"/>
                <w:b w:val="0"/>
                <w:color w:val="FFFFFF"/>
                <w:szCs w:val="22"/>
              </w:rPr>
            </w:pPr>
            <w:r>
              <w:rPr>
                <w:rFonts w:ascii="Calibri" w:hAnsi="Calibri" w:cs="Calibri"/>
                <w:b w:val="0"/>
                <w:color w:val="FFFFFF"/>
                <w:szCs w:val="22"/>
              </w:rPr>
              <w:t>Verificable</w:t>
            </w:r>
          </w:p>
        </w:tc>
      </w:tr>
      <w:tr w:rsidR="00317B0E" w:rsidRPr="00C10A3E" w14:paraId="5A876D52" w14:textId="77777777" w:rsidTr="00317B0E">
        <w:trPr>
          <w:trHeight w:val="335"/>
        </w:trPr>
        <w:tc>
          <w:tcPr>
            <w:tcW w:w="1123" w:type="dxa"/>
            <w:vAlign w:val="center"/>
          </w:tcPr>
          <w:p w14:paraId="0D57E49D" w14:textId="77777777" w:rsidR="00317B0E" w:rsidRDefault="00317B0E" w:rsidP="00C4373F">
            <w:pPr>
              <w:pStyle w:val="Texto"/>
              <w:spacing w:before="0" w:after="0"/>
              <w:jc w:val="center"/>
              <w:rPr>
                <w:sz w:val="18"/>
                <w:szCs w:val="18"/>
                <w:lang w:val="en-US"/>
              </w:rPr>
            </w:pPr>
            <w:r>
              <w:rPr>
                <w:sz w:val="18"/>
                <w:szCs w:val="18"/>
                <w:lang w:val="en-US"/>
              </w:rPr>
              <w:t>RC_016_02</w:t>
            </w:r>
          </w:p>
        </w:tc>
        <w:tc>
          <w:tcPr>
            <w:tcW w:w="887" w:type="dxa"/>
            <w:vAlign w:val="center"/>
          </w:tcPr>
          <w:p w14:paraId="7FEA0C69" w14:textId="77777777" w:rsidR="00317B0E" w:rsidRDefault="00317B0E" w:rsidP="00C4373F">
            <w:pPr>
              <w:pStyle w:val="Texto"/>
              <w:spacing w:before="0" w:after="0"/>
              <w:jc w:val="left"/>
              <w:rPr>
                <w:rFonts w:ascii="Calibri" w:hAnsi="Calibri" w:cs="Calibri"/>
                <w:i/>
                <w:color w:val="000000"/>
                <w:szCs w:val="22"/>
              </w:rPr>
            </w:pPr>
            <w:r>
              <w:rPr>
                <w:rFonts w:ascii="Calibri" w:hAnsi="Calibri" w:cs="Calibri"/>
                <w:i/>
                <w:iCs/>
                <w:color w:val="000000"/>
                <w:szCs w:val="22"/>
              </w:rPr>
              <w:t>Cliente</w:t>
            </w:r>
          </w:p>
        </w:tc>
        <w:tc>
          <w:tcPr>
            <w:tcW w:w="3790" w:type="dxa"/>
            <w:vAlign w:val="bottom"/>
          </w:tcPr>
          <w:p w14:paraId="50EB0CE2" w14:textId="77777777" w:rsidR="00317B0E" w:rsidRDefault="00317B0E" w:rsidP="00C4373F">
            <w:pPr>
              <w:pStyle w:val="Texto"/>
              <w:spacing w:before="0" w:after="0"/>
              <w:jc w:val="left"/>
              <w:rPr>
                <w:rFonts w:ascii="Calibri" w:hAnsi="Calibri" w:cs="Calibri"/>
                <w:color w:val="000000"/>
                <w:szCs w:val="22"/>
              </w:rPr>
            </w:pPr>
            <w:r>
              <w:rPr>
                <w:rFonts w:ascii="Calibri" w:hAnsi="Calibri" w:cs="Calibri"/>
                <w:color w:val="000000"/>
                <w:szCs w:val="22"/>
              </w:rPr>
              <w:t>Se solicita un sistema de informes / kpis sobre el histórico de utilización de los muelles. Que contenga:  % reservas canceladas en el mes. % retrasos en llegada. % utilización de los muelles en base a disponibilidad.</w:t>
            </w:r>
          </w:p>
        </w:tc>
        <w:tc>
          <w:tcPr>
            <w:tcW w:w="1265" w:type="dxa"/>
            <w:vAlign w:val="center"/>
          </w:tcPr>
          <w:p w14:paraId="645A13F0" w14:textId="77777777" w:rsidR="00317B0E" w:rsidRPr="002845B1" w:rsidRDefault="00317B0E" w:rsidP="00C4373F">
            <w:pPr>
              <w:pStyle w:val="Texto"/>
              <w:spacing w:before="0" w:after="0"/>
              <w:rPr>
                <w:rFonts w:ascii="Calibri" w:hAnsi="Calibri" w:cs="Calibri"/>
                <w:b/>
                <w:color w:val="000000"/>
                <w:szCs w:val="22"/>
              </w:rPr>
            </w:pPr>
            <w:r>
              <w:rPr>
                <w:rFonts w:ascii="Calibri" w:hAnsi="Calibri" w:cs="Calibri"/>
                <w:b/>
                <w:bCs/>
                <w:color w:val="000000"/>
                <w:szCs w:val="22"/>
              </w:rPr>
              <w:t>Debe tener - P1</w:t>
            </w:r>
          </w:p>
        </w:tc>
        <w:tc>
          <w:tcPr>
            <w:tcW w:w="850" w:type="dxa"/>
            <w:vAlign w:val="center"/>
          </w:tcPr>
          <w:p w14:paraId="6EBBD638" w14:textId="77777777" w:rsidR="00317B0E" w:rsidRPr="00831436" w:rsidRDefault="00317B0E" w:rsidP="00C4373F">
            <w:pPr>
              <w:pStyle w:val="Texto"/>
              <w:spacing w:before="0" w:after="0"/>
              <w:jc w:val="center"/>
              <w:rPr>
                <w:rFonts w:asciiTheme="minorHAnsi" w:hAnsiTheme="minorHAnsi" w:cstheme="minorHAnsi"/>
                <w:b/>
                <w:bCs/>
                <w:szCs w:val="22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/>
                <w:szCs w:val="22"/>
              </w:rPr>
              <w:t>X</w:t>
            </w:r>
          </w:p>
        </w:tc>
        <w:tc>
          <w:tcPr>
            <w:tcW w:w="670" w:type="dxa"/>
            <w:vAlign w:val="center"/>
          </w:tcPr>
          <w:p w14:paraId="37162219" w14:textId="77777777" w:rsidR="00317B0E" w:rsidRPr="00831436" w:rsidRDefault="00317B0E" w:rsidP="00C4373F">
            <w:pPr>
              <w:pStyle w:val="Texto"/>
              <w:spacing w:before="0" w:after="0"/>
              <w:jc w:val="center"/>
              <w:rPr>
                <w:rFonts w:asciiTheme="minorHAnsi" w:hAnsiTheme="minorHAnsi" w:cstheme="minorHAnsi"/>
                <w:b/>
                <w:bCs/>
                <w:szCs w:val="22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/>
                <w:szCs w:val="22"/>
              </w:rPr>
              <w:t>X</w:t>
            </w:r>
          </w:p>
        </w:tc>
        <w:tc>
          <w:tcPr>
            <w:tcW w:w="1150" w:type="dxa"/>
            <w:vAlign w:val="center"/>
          </w:tcPr>
          <w:p w14:paraId="6726E761" w14:textId="77777777" w:rsidR="00317B0E" w:rsidRPr="00831436" w:rsidRDefault="00317B0E" w:rsidP="00C4373F">
            <w:pPr>
              <w:pStyle w:val="Texto"/>
              <w:spacing w:before="0" w:after="0"/>
              <w:jc w:val="center"/>
              <w:rPr>
                <w:rFonts w:asciiTheme="minorHAnsi" w:hAnsiTheme="minorHAnsi" w:cstheme="minorHAnsi"/>
                <w:b/>
                <w:bCs/>
                <w:szCs w:val="22"/>
                <w:lang w:val="en-US"/>
              </w:rPr>
            </w:pPr>
            <w:r>
              <w:rPr>
                <w:rFonts w:ascii="Calibri" w:hAnsi="Calibri" w:cs="Calibri"/>
                <w:b/>
                <w:bCs/>
                <w:color w:val="000000"/>
                <w:szCs w:val="22"/>
              </w:rPr>
              <w:t>X</w:t>
            </w:r>
          </w:p>
        </w:tc>
      </w:tr>
    </w:tbl>
    <w:p w14:paraId="692A1A45" w14:textId="77777777" w:rsidR="001977B9" w:rsidRDefault="001977B9" w:rsidP="00F01574">
      <w:pPr>
        <w:pStyle w:val="Ttulo2"/>
      </w:pPr>
      <w:bookmarkStart w:id="18" w:name="_Toc100005911"/>
      <w:r>
        <w:t>Impacto en la planificación</w:t>
      </w:r>
      <w:bookmarkEnd w:id="18"/>
    </w:p>
    <w:p w14:paraId="7191BC2C" w14:textId="24C815BC" w:rsidR="001977B9" w:rsidRPr="00A353E1" w:rsidRDefault="001977B9" w:rsidP="001977B9">
      <w:pPr>
        <w:pStyle w:val="Texto"/>
        <w:rPr>
          <w:rFonts w:ascii="Arial" w:hAnsi="Arial" w:cs="Arial"/>
          <w:lang w:val="es-ES"/>
        </w:rPr>
      </w:pPr>
      <w:r w:rsidRPr="00A353E1">
        <w:rPr>
          <w:rFonts w:ascii="Arial" w:hAnsi="Arial" w:cs="Arial"/>
          <w:lang w:val="es-ES"/>
        </w:rPr>
        <w:t xml:space="preserve">Los cambios en la planificación que </w:t>
      </w:r>
      <w:r w:rsidR="00806DD2" w:rsidRPr="00A353E1">
        <w:rPr>
          <w:rFonts w:ascii="Arial" w:hAnsi="Arial" w:cs="Arial"/>
          <w:lang w:val="es-ES"/>
        </w:rPr>
        <w:t xml:space="preserve">son consecuencia del cambion de alcance </w:t>
      </w:r>
      <w:r w:rsidRPr="00A353E1">
        <w:rPr>
          <w:rFonts w:ascii="Arial" w:hAnsi="Arial" w:cs="Arial"/>
          <w:lang w:val="es-ES"/>
        </w:rPr>
        <w:t>vienen definid</w:t>
      </w:r>
      <w:r w:rsidR="00E27CC6" w:rsidRPr="00A353E1">
        <w:rPr>
          <w:rFonts w:ascii="Arial" w:hAnsi="Arial" w:cs="Arial"/>
          <w:lang w:val="es-ES"/>
        </w:rPr>
        <w:t>o</w:t>
      </w:r>
      <w:r w:rsidRPr="00A353E1">
        <w:rPr>
          <w:rFonts w:ascii="Arial" w:hAnsi="Arial" w:cs="Arial"/>
          <w:lang w:val="es-ES"/>
        </w:rPr>
        <w:t>s en los apartados [</w:t>
      </w:r>
      <w:hyperlink w:anchor="_Desarrollo_Generador_de" w:history="1">
        <w:r w:rsidRPr="00A353E1">
          <w:rPr>
            <w:rStyle w:val="Hipervnculo"/>
            <w:rFonts w:ascii="Arial" w:hAnsi="Arial" w:cs="Arial"/>
            <w:lang w:val="es-ES"/>
          </w:rPr>
          <w:t>8.3.3</w:t>
        </w:r>
      </w:hyperlink>
      <w:r w:rsidRPr="00A353E1">
        <w:rPr>
          <w:rFonts w:ascii="Arial" w:hAnsi="Arial" w:cs="Arial"/>
          <w:lang w:val="es-ES"/>
        </w:rPr>
        <w:t xml:space="preserve">, </w:t>
      </w:r>
      <w:hyperlink w:anchor="_Revisión_del_Código" w:history="1">
        <w:r w:rsidRPr="00A353E1">
          <w:rPr>
            <w:rStyle w:val="Hipervnculo"/>
            <w:rFonts w:ascii="Arial" w:hAnsi="Arial" w:cs="Arial"/>
            <w:lang w:val="es-ES"/>
          </w:rPr>
          <w:t>8.3.4</w:t>
        </w:r>
      </w:hyperlink>
      <w:r w:rsidRPr="00A353E1">
        <w:rPr>
          <w:rFonts w:ascii="Arial" w:hAnsi="Arial" w:cs="Arial"/>
          <w:lang w:val="es-ES"/>
        </w:rPr>
        <w:t xml:space="preserve">, </w:t>
      </w:r>
      <w:hyperlink w:anchor="_Pruebas_de_Validación" w:history="1">
        <w:r w:rsidRPr="00A353E1">
          <w:rPr>
            <w:rStyle w:val="Hipervnculo"/>
            <w:rFonts w:ascii="Arial" w:hAnsi="Arial" w:cs="Arial"/>
            <w:lang w:val="es-ES"/>
          </w:rPr>
          <w:t>8.3.5</w:t>
        </w:r>
      </w:hyperlink>
      <w:r w:rsidRPr="00A353E1">
        <w:rPr>
          <w:rFonts w:ascii="Arial" w:hAnsi="Arial" w:cs="Arial"/>
          <w:lang w:val="es-ES"/>
        </w:rPr>
        <w:t xml:space="preserve">] en el apartado </w:t>
      </w:r>
      <w:hyperlink w:anchor="_Cambio_en_Tareas" w:history="1">
        <w:r w:rsidR="00E27CC6" w:rsidRPr="00A353E1">
          <w:rPr>
            <w:rStyle w:val="Hipervnculo"/>
            <w:rFonts w:ascii="Arial" w:hAnsi="Arial" w:cs="Arial"/>
            <w:lang w:val="es-ES"/>
          </w:rPr>
          <w:t>8.3</w:t>
        </w:r>
      </w:hyperlink>
      <w:r w:rsidRPr="00A353E1">
        <w:rPr>
          <w:rFonts w:ascii="Arial" w:hAnsi="Arial" w:cs="Arial"/>
          <w:lang w:val="es-ES"/>
        </w:rPr>
        <w:t xml:space="preserve"> de este documento.</w:t>
      </w:r>
    </w:p>
    <w:p w14:paraId="12282A9F" w14:textId="55FC4FCF" w:rsidR="001977B9" w:rsidRPr="00A353E1" w:rsidRDefault="0020499A" w:rsidP="001977B9">
      <w:pPr>
        <w:pStyle w:val="Texto"/>
        <w:rPr>
          <w:rFonts w:ascii="Arial" w:hAnsi="Arial" w:cs="Arial"/>
          <w:lang w:val="es-ES"/>
        </w:rPr>
      </w:pPr>
      <w:r w:rsidRPr="00A353E1">
        <w:rPr>
          <w:rFonts w:ascii="Arial" w:hAnsi="Arial" w:cs="Arial"/>
          <w:lang w:val="es-ES"/>
        </w:rPr>
        <w:t xml:space="preserve">Se realizaron </w:t>
      </w:r>
      <w:r w:rsidR="00074CC9" w:rsidRPr="00A353E1">
        <w:rPr>
          <w:rFonts w:ascii="Arial" w:hAnsi="Arial" w:cs="Arial"/>
          <w:lang w:val="es-ES"/>
        </w:rPr>
        <w:t>cambios en 3 tareas</w:t>
      </w:r>
      <w:r w:rsidR="00954901" w:rsidRPr="00A353E1">
        <w:rPr>
          <w:rFonts w:ascii="Arial" w:hAnsi="Arial" w:cs="Arial"/>
          <w:lang w:val="es-ES"/>
        </w:rPr>
        <w:t xml:space="preserve">. El impacto podría haber sido mayor si </w:t>
      </w:r>
      <w:r w:rsidR="00474106" w:rsidRPr="00A353E1">
        <w:rPr>
          <w:rFonts w:ascii="Arial" w:hAnsi="Arial" w:cs="Arial"/>
          <w:lang w:val="es-ES"/>
        </w:rPr>
        <w:t>no existiera ninguna tarea relacionada con la generación de informes.</w:t>
      </w:r>
      <w:r w:rsidR="00A4440E" w:rsidRPr="00A353E1">
        <w:rPr>
          <w:rFonts w:ascii="Arial" w:hAnsi="Arial" w:cs="Arial"/>
          <w:lang w:val="es-ES"/>
        </w:rPr>
        <w:t xml:space="preserve"> En este caso solo se añadieron </w:t>
      </w:r>
      <w:r w:rsidR="006771A3" w:rsidRPr="00A353E1">
        <w:rPr>
          <w:rFonts w:ascii="Arial" w:hAnsi="Arial" w:cs="Arial"/>
          <w:lang w:val="es-ES"/>
        </w:rPr>
        <w:t xml:space="preserve">dos días más en la tarea de generación de informes para </w:t>
      </w:r>
      <w:r w:rsidR="00455A9F" w:rsidRPr="00A353E1">
        <w:rPr>
          <w:rFonts w:ascii="Arial" w:hAnsi="Arial" w:cs="Arial"/>
          <w:lang w:val="es-ES"/>
        </w:rPr>
        <w:t>generar el nuevo informe solicitado.</w:t>
      </w:r>
    </w:p>
    <w:p w14:paraId="683ECE34" w14:textId="22584643" w:rsidR="001977B9" w:rsidRPr="001977B9" w:rsidRDefault="001977B9" w:rsidP="00F01574">
      <w:pPr>
        <w:pStyle w:val="Ttulo2"/>
      </w:pPr>
      <w:bookmarkStart w:id="19" w:name="_Toc100005912"/>
      <w:r>
        <w:t>Impacto en los costes</w:t>
      </w:r>
      <w:bookmarkEnd w:id="19"/>
    </w:p>
    <w:p w14:paraId="03229F63" w14:textId="77777777" w:rsidR="00C4692D" w:rsidRPr="00A353E1" w:rsidRDefault="00C4692D" w:rsidP="00C4692D">
      <w:pPr>
        <w:rPr>
          <w:rFonts w:ascii="Arial" w:hAnsi="Arial" w:cs="Arial"/>
          <w:color w:val="000000"/>
          <w:lang w:eastAsia="es-VE"/>
        </w:rPr>
      </w:pPr>
      <w:r w:rsidRPr="00A353E1">
        <w:rPr>
          <w:rFonts w:ascii="Arial" w:hAnsi="Arial" w:cs="Arial"/>
          <w:color w:val="000000"/>
          <w:lang w:eastAsia="es-VE"/>
        </w:rPr>
        <w:t>Se produce un incremento en el coste de la tarea de generación de informes que se incrementa de la siguiente manera:</w:t>
      </w:r>
    </w:p>
    <w:p w14:paraId="33A6FE77" w14:textId="72466F05" w:rsidR="00C4692D" w:rsidRPr="00A353E1" w:rsidRDefault="00C4692D" w:rsidP="00C4692D">
      <w:pPr>
        <w:rPr>
          <w:rFonts w:ascii="Arial" w:hAnsi="Arial" w:cs="Arial"/>
        </w:rPr>
      </w:pPr>
      <w:r w:rsidRPr="00A353E1">
        <w:rPr>
          <w:rFonts w:ascii="Arial" w:hAnsi="Arial" w:cs="Arial"/>
          <w:color w:val="000000"/>
          <w:lang w:eastAsia="es-VE"/>
        </w:rPr>
        <w:t xml:space="preserve">Se modifica de 40.400€ a </w:t>
      </w:r>
      <w:r w:rsidRPr="00A353E1">
        <w:rPr>
          <w:rFonts w:ascii="Arial" w:hAnsi="Arial" w:cs="Arial"/>
        </w:rPr>
        <w:t>80.800€ = + 40.400€</w:t>
      </w:r>
    </w:p>
    <w:p w14:paraId="029046CB" w14:textId="77777777" w:rsidR="00C4692D" w:rsidRPr="00A353E1" w:rsidRDefault="00C4692D" w:rsidP="00C4692D">
      <w:pPr>
        <w:rPr>
          <w:rFonts w:ascii="Arial" w:hAnsi="Arial" w:cs="Arial"/>
        </w:rPr>
      </w:pPr>
    </w:p>
    <w:p w14:paraId="287CE004" w14:textId="77777777" w:rsidR="00C4692D" w:rsidRPr="00A353E1" w:rsidRDefault="00C4692D" w:rsidP="00C4692D">
      <w:pPr>
        <w:rPr>
          <w:rFonts w:ascii="Arial" w:hAnsi="Arial" w:cs="Arial"/>
          <w:color w:val="000000"/>
          <w:lang w:eastAsia="es-VE"/>
        </w:rPr>
      </w:pPr>
      <w:r w:rsidRPr="00A353E1">
        <w:rPr>
          <w:rFonts w:ascii="Arial" w:hAnsi="Arial" w:cs="Arial"/>
          <w:color w:val="000000"/>
          <w:lang w:eastAsia="es-VE"/>
        </w:rPr>
        <w:t>En la tarea de revisión del código:</w:t>
      </w:r>
    </w:p>
    <w:p w14:paraId="080306BC" w14:textId="1B04AA22" w:rsidR="00C4692D" w:rsidRPr="00A353E1" w:rsidRDefault="00C4692D" w:rsidP="00C4692D">
      <w:pPr>
        <w:rPr>
          <w:rFonts w:ascii="Arial" w:hAnsi="Arial" w:cs="Arial"/>
        </w:rPr>
      </w:pPr>
      <w:r w:rsidRPr="00A353E1">
        <w:rPr>
          <w:rFonts w:ascii="Arial" w:hAnsi="Arial" w:cs="Arial"/>
        </w:rPr>
        <w:t>Pasa de: 59.772€ a 29.886€ = - 29.886€</w:t>
      </w:r>
    </w:p>
    <w:p w14:paraId="213A764A" w14:textId="77777777" w:rsidR="00C4692D" w:rsidRPr="007D4A18" w:rsidRDefault="00C4692D" w:rsidP="00C4692D">
      <w:pPr>
        <w:rPr>
          <w:rFonts w:ascii="Arial" w:hAnsi="Arial" w:cs="Arial"/>
          <w:sz w:val="24"/>
          <w:szCs w:val="28"/>
        </w:rPr>
      </w:pPr>
    </w:p>
    <w:p w14:paraId="77260BF9" w14:textId="77777777" w:rsidR="00C4692D" w:rsidRPr="00A353E1" w:rsidRDefault="00C4692D" w:rsidP="00C4692D">
      <w:pPr>
        <w:rPr>
          <w:rFonts w:ascii="Arial" w:hAnsi="Arial" w:cs="Arial"/>
          <w:color w:val="000000"/>
          <w:lang w:eastAsia="es-VE"/>
        </w:rPr>
      </w:pPr>
      <w:r w:rsidRPr="00A353E1">
        <w:rPr>
          <w:rFonts w:ascii="Arial" w:hAnsi="Arial" w:cs="Arial"/>
          <w:color w:val="000000"/>
          <w:lang w:eastAsia="es-VE"/>
        </w:rPr>
        <w:t>En la tarea de pruebas de validación:</w:t>
      </w:r>
    </w:p>
    <w:p w14:paraId="46B3CC97" w14:textId="1CFFABF3" w:rsidR="00C4692D" w:rsidRPr="00A353E1" w:rsidRDefault="00C4692D" w:rsidP="00C4692D">
      <w:pPr>
        <w:rPr>
          <w:rFonts w:ascii="Arial" w:hAnsi="Arial" w:cs="Arial"/>
        </w:rPr>
      </w:pPr>
      <w:r w:rsidRPr="00A353E1">
        <w:rPr>
          <w:rFonts w:ascii="Arial" w:hAnsi="Arial" w:cs="Arial"/>
          <w:color w:val="000000"/>
          <w:lang w:eastAsia="es-VE"/>
        </w:rPr>
        <w:t xml:space="preserve">Pasa de: </w:t>
      </w:r>
      <w:r w:rsidRPr="00A353E1">
        <w:rPr>
          <w:rFonts w:ascii="Arial" w:hAnsi="Arial" w:cs="Arial"/>
        </w:rPr>
        <w:t xml:space="preserve">97.491€ </w:t>
      </w:r>
      <w:r w:rsidRPr="00A353E1">
        <w:rPr>
          <w:rFonts w:ascii="Arial" w:hAnsi="Arial" w:cs="Arial"/>
          <w:color w:val="000000"/>
          <w:lang w:eastAsia="es-VE"/>
        </w:rPr>
        <w:t xml:space="preserve">a </w:t>
      </w:r>
      <w:r w:rsidRPr="00A353E1">
        <w:rPr>
          <w:rFonts w:ascii="Arial" w:hAnsi="Arial" w:cs="Arial"/>
        </w:rPr>
        <w:t>64.994€ = - 32.497€</w:t>
      </w:r>
    </w:p>
    <w:p w14:paraId="084D00E2" w14:textId="63F43E81" w:rsidR="001C4077" w:rsidRPr="00A353E1" w:rsidRDefault="00C4692D" w:rsidP="00C4692D">
      <w:pPr>
        <w:rPr>
          <w:rFonts w:ascii="Arial" w:hAnsi="Arial" w:cs="Arial"/>
          <w:color w:val="000000"/>
          <w:lang w:eastAsia="es-VE"/>
        </w:rPr>
      </w:pPr>
      <w:r w:rsidRPr="00A353E1">
        <w:rPr>
          <w:rFonts w:ascii="Arial" w:hAnsi="Arial" w:cs="Arial"/>
          <w:color w:val="000000"/>
          <w:lang w:eastAsia="es-VE"/>
        </w:rPr>
        <w:t>Total de prejuicio: 40.400</w:t>
      </w:r>
      <w:r w:rsidR="003E53AE" w:rsidRPr="00A353E1">
        <w:rPr>
          <w:rFonts w:ascii="Arial" w:hAnsi="Arial" w:cs="Arial"/>
          <w:color w:val="000000"/>
          <w:lang w:eastAsia="es-VE"/>
        </w:rPr>
        <w:t>€</w:t>
      </w:r>
      <w:r w:rsidRPr="00A353E1">
        <w:rPr>
          <w:rFonts w:ascii="Arial" w:hAnsi="Arial" w:cs="Arial"/>
          <w:color w:val="000000"/>
          <w:lang w:eastAsia="es-VE"/>
        </w:rPr>
        <w:t xml:space="preserve"> - 29.886</w:t>
      </w:r>
      <w:r w:rsidR="003E53AE" w:rsidRPr="00A353E1">
        <w:rPr>
          <w:rFonts w:ascii="Arial" w:hAnsi="Arial" w:cs="Arial"/>
          <w:color w:val="000000"/>
          <w:lang w:eastAsia="es-VE"/>
        </w:rPr>
        <w:t>€</w:t>
      </w:r>
      <w:r w:rsidRPr="00A353E1">
        <w:rPr>
          <w:rFonts w:ascii="Arial" w:hAnsi="Arial" w:cs="Arial"/>
          <w:color w:val="000000"/>
          <w:lang w:eastAsia="es-VE"/>
        </w:rPr>
        <w:t xml:space="preserve"> - 32.497</w:t>
      </w:r>
      <w:r w:rsidR="003E53AE" w:rsidRPr="00A353E1">
        <w:rPr>
          <w:rFonts w:ascii="Arial" w:hAnsi="Arial" w:cs="Arial"/>
          <w:color w:val="000000"/>
          <w:lang w:eastAsia="es-VE"/>
        </w:rPr>
        <w:t>€</w:t>
      </w:r>
      <w:r w:rsidRPr="00A353E1">
        <w:rPr>
          <w:rFonts w:ascii="Arial" w:hAnsi="Arial" w:cs="Arial"/>
          <w:color w:val="000000"/>
          <w:lang w:eastAsia="es-VE"/>
        </w:rPr>
        <w:t xml:space="preserve"> = - 21.983€</w:t>
      </w:r>
    </w:p>
    <w:p w14:paraId="3A0EFE14" w14:textId="6ADD000D" w:rsidR="00455A9F" w:rsidRDefault="00EA68AF" w:rsidP="00F01574">
      <w:pPr>
        <w:pStyle w:val="Ttulo2"/>
      </w:pPr>
      <w:bookmarkStart w:id="20" w:name="_Toc100005913"/>
      <w:r>
        <w:lastRenderedPageBreak/>
        <w:t>Formulario de Solicitud de Cambio</w:t>
      </w:r>
      <w:bookmarkEnd w:id="20"/>
    </w:p>
    <w:p w14:paraId="46ADF697" w14:textId="6A8E5C6D" w:rsidR="00EA68AF" w:rsidRPr="00A353E1" w:rsidRDefault="00E546F3" w:rsidP="00EA68AF">
      <w:pPr>
        <w:pStyle w:val="Texto"/>
        <w:rPr>
          <w:rFonts w:ascii="Arial" w:hAnsi="Arial" w:cs="Arial"/>
          <w:lang w:val="es-ES"/>
        </w:rPr>
      </w:pPr>
      <w:r w:rsidRPr="00A353E1">
        <w:rPr>
          <w:rFonts w:ascii="Arial" w:hAnsi="Arial" w:cs="Arial"/>
          <w:lang w:val="es-ES"/>
        </w:rPr>
        <w:t>Se rellenó un formulario de solicitud cambios [REF</w:t>
      </w:r>
      <w:r w:rsidR="00F31DEF" w:rsidRPr="00A353E1">
        <w:rPr>
          <w:rFonts w:ascii="Arial" w:hAnsi="Arial" w:cs="Arial"/>
          <w:lang w:val="es-ES"/>
        </w:rPr>
        <w:t>-04]</w:t>
      </w:r>
      <w:r w:rsidRPr="00A353E1">
        <w:rPr>
          <w:rFonts w:ascii="Arial" w:hAnsi="Arial" w:cs="Arial"/>
          <w:lang w:val="es-ES"/>
        </w:rPr>
        <w:t xml:space="preserve"> especificando el procedimiento del cambio y la aprobación dada por el comité de revisión de cambios establecido en el documento de SCMP [REF-06].</w:t>
      </w:r>
    </w:p>
    <w:p w14:paraId="24BA74ED" w14:textId="77777777" w:rsidR="00EF687D" w:rsidRDefault="00EF687D" w:rsidP="00EF687D">
      <w:pPr>
        <w:pStyle w:val="Texto"/>
        <w:keepNext/>
      </w:pPr>
      <w:r w:rsidRPr="00EF687D">
        <w:rPr>
          <w:noProof/>
          <w:lang w:val="es-ES"/>
        </w:rPr>
        <w:drawing>
          <wp:inline distT="0" distB="0" distL="0" distR="0" wp14:anchorId="0784CA93" wp14:editId="48193A4B">
            <wp:extent cx="5939790" cy="5876290"/>
            <wp:effectExtent l="19050" t="19050" r="22860" b="10160"/>
            <wp:docPr id="11" name="Imagen 11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agen 11" descr="Texto&#10;&#10;Descripción generada automáticament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8762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E974BBE" w14:textId="38F739E6" w:rsidR="00EF687D" w:rsidRPr="00EA68AF" w:rsidRDefault="00EF687D" w:rsidP="00EF687D">
      <w:pPr>
        <w:pStyle w:val="Descripcin"/>
      </w:pPr>
      <w:r>
        <w:t xml:space="preserve">Figura </w:t>
      </w:r>
      <w:fldSimple w:instr=" STYLEREF 1 \s ">
        <w:r>
          <w:rPr>
            <w:noProof/>
          </w:rPr>
          <w:t>7</w:t>
        </w:r>
      </w:fldSimple>
      <w:r>
        <w:t>.</w:t>
      </w:r>
      <w:fldSimple w:instr=" SEQ Figura \* ARABIC \s 1 ">
        <w:r>
          <w:rPr>
            <w:noProof/>
          </w:rPr>
          <w:t>1</w:t>
        </w:r>
      </w:fldSimple>
      <w:r>
        <w:t>: Portada del documento de Revisión de Cambios [REF-04]</w:t>
      </w:r>
    </w:p>
    <w:p w14:paraId="10FFF65C" w14:textId="046BAC99" w:rsidR="004843A7" w:rsidRDefault="004843A7" w:rsidP="00F01574">
      <w:pPr>
        <w:pStyle w:val="Ttulo1"/>
      </w:pPr>
      <w:bookmarkStart w:id="21" w:name="_Toc100005914"/>
      <w:r>
        <w:lastRenderedPageBreak/>
        <w:t>Análisis de riesgos</w:t>
      </w:r>
      <w:bookmarkEnd w:id="21"/>
    </w:p>
    <w:p w14:paraId="1C17569D" w14:textId="23CDCA38" w:rsidR="004E18B3" w:rsidRPr="00A353E1" w:rsidRDefault="005F5A60" w:rsidP="00B8523E">
      <w:pPr>
        <w:jc w:val="both"/>
        <w:rPr>
          <w:rFonts w:ascii="Arial" w:hAnsi="Arial" w:cs="Arial"/>
          <w:szCs w:val="22"/>
        </w:rPr>
      </w:pPr>
      <w:r w:rsidRPr="00A353E1">
        <w:rPr>
          <w:rFonts w:ascii="Arial" w:hAnsi="Arial" w:cs="Arial"/>
          <w:szCs w:val="22"/>
        </w:rPr>
        <w:t xml:space="preserve">De los riegos contemplados en la tabla de riegos en el documento </w:t>
      </w:r>
      <w:r w:rsidR="004E18B3" w:rsidRPr="00A353E1">
        <w:rPr>
          <w:rFonts w:ascii="Arial" w:hAnsi="Arial" w:cs="Arial"/>
          <w:szCs w:val="22"/>
        </w:rPr>
        <w:t xml:space="preserve">SPMP [REF-05] </w:t>
      </w:r>
      <w:r w:rsidR="00B8523E" w:rsidRPr="00A353E1">
        <w:rPr>
          <w:rFonts w:ascii="Arial" w:hAnsi="Arial" w:cs="Arial"/>
          <w:szCs w:val="22"/>
        </w:rPr>
        <w:t xml:space="preserve">adjunto en la tabla de documentos, </w:t>
      </w:r>
      <w:r w:rsidR="004E18B3" w:rsidRPr="00A353E1">
        <w:rPr>
          <w:rFonts w:ascii="Arial" w:hAnsi="Arial" w:cs="Arial"/>
          <w:szCs w:val="22"/>
        </w:rPr>
        <w:t>se produjieron a lo largo del desarrollo del proyecto hasta el momento los siguientes riegos</w:t>
      </w:r>
      <w:r w:rsidR="00A43FCC" w:rsidRPr="00A353E1">
        <w:rPr>
          <w:rFonts w:ascii="Arial" w:hAnsi="Arial" w:cs="Arial"/>
          <w:szCs w:val="22"/>
        </w:rPr>
        <w:t>:</w:t>
      </w:r>
    </w:p>
    <w:p w14:paraId="63659B5B" w14:textId="77777777" w:rsidR="002D14E2" w:rsidRDefault="002D14E2" w:rsidP="002D14E2">
      <w:pPr>
        <w:rPr>
          <w:rFonts w:cs="Arial"/>
          <w:b/>
          <w:bCs/>
          <w:iCs/>
          <w:color w:val="E5510C"/>
          <w:sz w:val="26"/>
          <w:szCs w:val="28"/>
        </w:rPr>
      </w:pPr>
    </w:p>
    <w:p w14:paraId="1509AAAA" w14:textId="3E561C40" w:rsidR="000B16A2" w:rsidRDefault="000B16A2" w:rsidP="000B16A2">
      <w:pPr>
        <w:pStyle w:val="Descripcin"/>
        <w:keepNext/>
      </w:pPr>
      <w:bookmarkStart w:id="22" w:name="_Toc100005725"/>
      <w:r>
        <w:t xml:space="preserve">Tabla </w:t>
      </w:r>
      <w:fldSimple w:instr=" SEQ Tabla \* ARABIC ">
        <w:r>
          <w:rPr>
            <w:noProof/>
          </w:rPr>
          <w:t>4</w:t>
        </w:r>
      </w:fldSimple>
      <w:r>
        <w:t>: Riegos Producidos</w:t>
      </w:r>
      <w:bookmarkEnd w:id="22"/>
    </w:p>
    <w:tbl>
      <w:tblPr>
        <w:tblStyle w:val="TablaDocTcnico"/>
        <w:tblW w:w="9730" w:type="dxa"/>
        <w:tblLayout w:type="fixed"/>
        <w:tblLook w:val="04A0" w:firstRow="1" w:lastRow="0" w:firstColumn="1" w:lastColumn="0" w:noHBand="0" w:noVBand="1"/>
      </w:tblPr>
      <w:tblGrid>
        <w:gridCol w:w="704"/>
        <w:gridCol w:w="2552"/>
        <w:gridCol w:w="1559"/>
        <w:gridCol w:w="3260"/>
        <w:gridCol w:w="1655"/>
      </w:tblGrid>
      <w:tr w:rsidR="002D14E2" w14:paraId="1015A23F" w14:textId="77777777" w:rsidTr="00326604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7"/>
        </w:trPr>
        <w:tc>
          <w:tcPr>
            <w:tcW w:w="704" w:type="dxa"/>
            <w:shd w:val="clear" w:color="auto" w:fill="7030A0"/>
            <w:vAlign w:val="center"/>
          </w:tcPr>
          <w:p w14:paraId="584B92C7" w14:textId="563B933F" w:rsidR="002D14E2" w:rsidRPr="005F63B1" w:rsidRDefault="002D14E2" w:rsidP="00C4373F">
            <w:pPr>
              <w:pStyle w:val="Texto"/>
              <w:spacing w:before="0" w:after="0"/>
              <w:jc w:val="center"/>
              <w:rPr>
                <w:rFonts w:ascii="Arial" w:hAnsi="Arial" w:cs="Arial"/>
                <w:i/>
                <w:iCs/>
                <w:color w:val="FFFFFF" w:themeColor="background1"/>
                <w:lang w:val="es-ES"/>
              </w:rPr>
            </w:pPr>
            <w:r w:rsidRPr="005F63B1">
              <w:rPr>
                <w:rFonts w:ascii="Arial" w:hAnsi="Arial" w:cs="Arial"/>
                <w:i/>
                <w:iCs/>
                <w:color w:val="FFFFFF" w:themeColor="background1"/>
                <w:lang w:val="es-ES"/>
              </w:rPr>
              <w:t>id</w:t>
            </w:r>
          </w:p>
        </w:tc>
        <w:tc>
          <w:tcPr>
            <w:tcW w:w="2552" w:type="dxa"/>
            <w:shd w:val="clear" w:color="auto" w:fill="7030A0"/>
            <w:vAlign w:val="center"/>
          </w:tcPr>
          <w:p w14:paraId="664AB5AE" w14:textId="67173D96" w:rsidR="002D14E2" w:rsidRPr="005F63B1" w:rsidRDefault="002D14E2" w:rsidP="00C4373F">
            <w:pPr>
              <w:pStyle w:val="Texto"/>
              <w:spacing w:before="0" w:after="0"/>
              <w:jc w:val="left"/>
              <w:rPr>
                <w:rFonts w:ascii="Arial" w:hAnsi="Arial" w:cs="Arial"/>
                <w:color w:val="FFFFFF" w:themeColor="background1"/>
                <w:lang w:val="es-ES"/>
              </w:rPr>
            </w:pPr>
            <w:r w:rsidRPr="005F63B1">
              <w:rPr>
                <w:rFonts w:ascii="Arial" w:hAnsi="Arial" w:cs="Arial"/>
                <w:color w:val="FFFFFF" w:themeColor="background1"/>
                <w:lang w:val="es-ES"/>
              </w:rPr>
              <w:t>Riesgo</w:t>
            </w:r>
          </w:p>
        </w:tc>
        <w:tc>
          <w:tcPr>
            <w:tcW w:w="1559" w:type="dxa"/>
            <w:shd w:val="clear" w:color="auto" w:fill="7030A0"/>
            <w:vAlign w:val="center"/>
          </w:tcPr>
          <w:p w14:paraId="5B28C8CC" w14:textId="6D1777F9" w:rsidR="002D14E2" w:rsidRPr="005F63B1" w:rsidRDefault="00326604" w:rsidP="00C4373F">
            <w:pPr>
              <w:pStyle w:val="Texto"/>
              <w:spacing w:before="0" w:after="0"/>
              <w:jc w:val="center"/>
              <w:rPr>
                <w:rFonts w:ascii="Arial" w:hAnsi="Arial" w:cs="Arial"/>
                <w:color w:val="FFFFFF" w:themeColor="background1"/>
                <w:lang w:val="es-ES"/>
              </w:rPr>
            </w:pPr>
            <w:r w:rsidRPr="005F63B1">
              <w:rPr>
                <w:rFonts w:ascii="Arial" w:hAnsi="Arial" w:cs="Arial"/>
                <w:color w:val="FFFFFF" w:themeColor="background1"/>
                <w:lang w:val="es-ES"/>
              </w:rPr>
              <w:t>Probabilidad</w:t>
            </w:r>
          </w:p>
        </w:tc>
        <w:tc>
          <w:tcPr>
            <w:tcW w:w="3260" w:type="dxa"/>
            <w:shd w:val="clear" w:color="auto" w:fill="7030A0"/>
            <w:vAlign w:val="center"/>
          </w:tcPr>
          <w:p w14:paraId="46AC2C3A" w14:textId="214AFB35" w:rsidR="002D14E2" w:rsidRPr="005F63B1" w:rsidRDefault="002D14E2" w:rsidP="00C4373F">
            <w:pPr>
              <w:pStyle w:val="Texto"/>
              <w:spacing w:before="0" w:after="0"/>
              <w:jc w:val="left"/>
              <w:rPr>
                <w:rFonts w:ascii="Arial" w:hAnsi="Arial" w:cs="Arial"/>
                <w:color w:val="FFFFFF" w:themeColor="background1"/>
                <w:lang w:val="es-ES"/>
              </w:rPr>
            </w:pPr>
            <w:r w:rsidRPr="005F63B1">
              <w:rPr>
                <w:rFonts w:ascii="Arial" w:hAnsi="Arial" w:cs="Arial"/>
                <w:color w:val="FFFFFF" w:themeColor="background1"/>
                <w:lang w:val="es-ES"/>
              </w:rPr>
              <w:t>Acción</w:t>
            </w:r>
          </w:p>
        </w:tc>
        <w:tc>
          <w:tcPr>
            <w:tcW w:w="1655" w:type="dxa"/>
            <w:shd w:val="clear" w:color="auto" w:fill="7030A0"/>
            <w:vAlign w:val="center"/>
          </w:tcPr>
          <w:p w14:paraId="5629790C" w14:textId="3B9AA54A" w:rsidR="002D14E2" w:rsidRPr="005F63B1" w:rsidRDefault="00326604" w:rsidP="00C4373F">
            <w:pPr>
              <w:pStyle w:val="Texto"/>
              <w:spacing w:before="0" w:after="0"/>
              <w:jc w:val="center"/>
              <w:rPr>
                <w:rFonts w:ascii="Arial" w:hAnsi="Arial" w:cs="Arial"/>
                <w:color w:val="FFFFFF" w:themeColor="background1"/>
                <w:lang w:val="es-ES"/>
              </w:rPr>
            </w:pPr>
            <w:r w:rsidRPr="005F63B1">
              <w:rPr>
                <w:rFonts w:ascii="Arial" w:hAnsi="Arial" w:cs="Arial"/>
                <w:color w:val="FFFFFF" w:themeColor="background1"/>
                <w:lang w:val="es-ES"/>
              </w:rPr>
              <w:t>Impacto</w:t>
            </w:r>
          </w:p>
        </w:tc>
      </w:tr>
      <w:tr w:rsidR="009C1026" w14:paraId="373D869B" w14:textId="77777777" w:rsidTr="00326604">
        <w:trPr>
          <w:trHeight w:val="257"/>
        </w:trPr>
        <w:tc>
          <w:tcPr>
            <w:tcW w:w="704" w:type="dxa"/>
            <w:vAlign w:val="center"/>
          </w:tcPr>
          <w:p w14:paraId="00CD85AC" w14:textId="310C1547" w:rsidR="009C1026" w:rsidRPr="005F63B1" w:rsidRDefault="009C1026" w:rsidP="009C1026">
            <w:pPr>
              <w:pStyle w:val="Texto"/>
              <w:spacing w:before="0" w:after="0"/>
              <w:jc w:val="center"/>
              <w:rPr>
                <w:rFonts w:ascii="Arial" w:hAnsi="Arial" w:cs="Arial"/>
                <w:i/>
                <w:iCs/>
                <w:lang w:val="es-ES"/>
              </w:rPr>
            </w:pPr>
            <w:r w:rsidRPr="005F63B1">
              <w:rPr>
                <w:rFonts w:ascii="Arial" w:hAnsi="Arial" w:cs="Arial"/>
                <w:i/>
                <w:iCs/>
              </w:rPr>
              <w:t>R24</w:t>
            </w:r>
          </w:p>
        </w:tc>
        <w:tc>
          <w:tcPr>
            <w:tcW w:w="2552" w:type="dxa"/>
          </w:tcPr>
          <w:p w14:paraId="678DD9F2" w14:textId="37991484" w:rsidR="009C1026" w:rsidRPr="005F63B1" w:rsidRDefault="009C1026" w:rsidP="009C1026">
            <w:pPr>
              <w:pStyle w:val="Texto"/>
              <w:spacing w:before="0" w:after="0"/>
              <w:jc w:val="left"/>
              <w:rPr>
                <w:rFonts w:ascii="Arial" w:hAnsi="Arial" w:cs="Arial"/>
                <w:lang w:val="es-ES"/>
              </w:rPr>
            </w:pPr>
            <w:r w:rsidRPr="005F63B1">
              <w:rPr>
                <w:rFonts w:ascii="Arial" w:hAnsi="Arial" w:cs="Arial"/>
              </w:rPr>
              <w:t>Falta de recursos técnicos para el desarrollo</w:t>
            </w:r>
          </w:p>
        </w:tc>
        <w:tc>
          <w:tcPr>
            <w:tcW w:w="1559" w:type="dxa"/>
          </w:tcPr>
          <w:p w14:paraId="47EEF72D" w14:textId="06B4EFFC" w:rsidR="009C1026" w:rsidRPr="005F63B1" w:rsidRDefault="009C1026" w:rsidP="009C1026">
            <w:pPr>
              <w:pStyle w:val="Texto"/>
              <w:spacing w:before="0" w:after="0"/>
              <w:jc w:val="center"/>
              <w:rPr>
                <w:rFonts w:ascii="Arial" w:hAnsi="Arial" w:cs="Arial"/>
                <w:lang w:val="es-ES"/>
              </w:rPr>
            </w:pPr>
            <w:r w:rsidRPr="005F63B1">
              <w:rPr>
                <w:rFonts w:ascii="Arial" w:hAnsi="Arial" w:cs="Arial"/>
              </w:rPr>
              <w:t>Baja</w:t>
            </w:r>
          </w:p>
        </w:tc>
        <w:tc>
          <w:tcPr>
            <w:tcW w:w="3260" w:type="dxa"/>
          </w:tcPr>
          <w:p w14:paraId="358D4B9F" w14:textId="66675CD4" w:rsidR="009C1026" w:rsidRPr="005F63B1" w:rsidRDefault="009C1026" w:rsidP="009C1026">
            <w:pPr>
              <w:pStyle w:val="Texto"/>
              <w:spacing w:before="0" w:after="0"/>
              <w:jc w:val="left"/>
              <w:rPr>
                <w:rFonts w:ascii="Arial" w:hAnsi="Arial" w:cs="Arial"/>
                <w:lang w:val="es-ES"/>
              </w:rPr>
            </w:pPr>
            <w:r w:rsidRPr="005F63B1">
              <w:rPr>
                <w:rFonts w:ascii="Arial" w:hAnsi="Arial" w:cs="Arial"/>
              </w:rPr>
              <w:t>Correcta planificación y aseguramiento de recursos</w:t>
            </w:r>
          </w:p>
        </w:tc>
        <w:tc>
          <w:tcPr>
            <w:tcW w:w="1655" w:type="dxa"/>
          </w:tcPr>
          <w:p w14:paraId="089AD72D" w14:textId="26611965" w:rsidR="009C1026" w:rsidRPr="005F63B1" w:rsidRDefault="009C1026" w:rsidP="009C1026">
            <w:pPr>
              <w:pStyle w:val="Texto"/>
              <w:spacing w:before="0" w:after="0"/>
              <w:jc w:val="center"/>
              <w:rPr>
                <w:rFonts w:ascii="Arial" w:hAnsi="Arial" w:cs="Arial"/>
                <w:lang w:val="es-ES"/>
              </w:rPr>
            </w:pPr>
            <w:r w:rsidRPr="005F63B1">
              <w:rPr>
                <w:rFonts w:ascii="Arial" w:hAnsi="Arial" w:cs="Arial"/>
              </w:rPr>
              <w:t>Alto</w:t>
            </w:r>
          </w:p>
        </w:tc>
      </w:tr>
      <w:tr w:rsidR="009C1026" w14:paraId="1832D9B8" w14:textId="77777777" w:rsidTr="00326604">
        <w:trPr>
          <w:trHeight w:val="257"/>
        </w:trPr>
        <w:tc>
          <w:tcPr>
            <w:tcW w:w="704" w:type="dxa"/>
            <w:vAlign w:val="center"/>
          </w:tcPr>
          <w:p w14:paraId="7925EC07" w14:textId="7617EC23" w:rsidR="009C1026" w:rsidRPr="005F63B1" w:rsidRDefault="009C1026" w:rsidP="009C1026">
            <w:pPr>
              <w:pStyle w:val="Texto"/>
              <w:spacing w:before="0" w:after="0"/>
              <w:jc w:val="center"/>
              <w:rPr>
                <w:rFonts w:ascii="Arial" w:hAnsi="Arial" w:cs="Arial"/>
                <w:i/>
                <w:iCs/>
                <w:lang w:val="es-ES"/>
              </w:rPr>
            </w:pPr>
            <w:r w:rsidRPr="005F63B1">
              <w:rPr>
                <w:rFonts w:ascii="Arial" w:hAnsi="Arial" w:cs="Arial"/>
                <w:i/>
                <w:iCs/>
              </w:rPr>
              <w:t>R23</w:t>
            </w:r>
          </w:p>
        </w:tc>
        <w:tc>
          <w:tcPr>
            <w:tcW w:w="2552" w:type="dxa"/>
          </w:tcPr>
          <w:p w14:paraId="3EDCC719" w14:textId="0ECB009D" w:rsidR="009C1026" w:rsidRPr="005F63B1" w:rsidRDefault="009C1026" w:rsidP="009C1026">
            <w:pPr>
              <w:pStyle w:val="Texto"/>
              <w:spacing w:before="0" w:after="0"/>
              <w:jc w:val="left"/>
              <w:rPr>
                <w:rFonts w:ascii="Arial" w:hAnsi="Arial" w:cs="Arial"/>
                <w:lang w:val="es-ES"/>
              </w:rPr>
            </w:pPr>
            <w:r w:rsidRPr="005F63B1">
              <w:rPr>
                <w:rFonts w:ascii="Arial" w:hAnsi="Arial" w:cs="Arial"/>
              </w:rPr>
              <w:t>Configuración no contemplada en requisitos</w:t>
            </w:r>
          </w:p>
        </w:tc>
        <w:tc>
          <w:tcPr>
            <w:tcW w:w="1559" w:type="dxa"/>
          </w:tcPr>
          <w:p w14:paraId="36CEDBFB" w14:textId="1CE3514B" w:rsidR="009C1026" w:rsidRPr="005F63B1" w:rsidRDefault="009C1026" w:rsidP="009C1026">
            <w:pPr>
              <w:pStyle w:val="Texto"/>
              <w:spacing w:before="0" w:after="0"/>
              <w:jc w:val="center"/>
              <w:rPr>
                <w:rFonts w:ascii="Arial" w:hAnsi="Arial" w:cs="Arial"/>
                <w:lang w:val="es-ES"/>
              </w:rPr>
            </w:pPr>
            <w:r w:rsidRPr="005F63B1">
              <w:rPr>
                <w:rFonts w:ascii="Arial" w:hAnsi="Arial" w:cs="Arial"/>
              </w:rPr>
              <w:t>Baja</w:t>
            </w:r>
          </w:p>
        </w:tc>
        <w:tc>
          <w:tcPr>
            <w:tcW w:w="3260" w:type="dxa"/>
          </w:tcPr>
          <w:p w14:paraId="38D9F41E" w14:textId="57B25DF2" w:rsidR="009C1026" w:rsidRPr="005F63B1" w:rsidRDefault="009C1026" w:rsidP="009C1026">
            <w:pPr>
              <w:pStyle w:val="Texto"/>
              <w:spacing w:before="0" w:after="0"/>
              <w:jc w:val="left"/>
              <w:rPr>
                <w:rFonts w:ascii="Arial" w:hAnsi="Arial" w:cs="Arial"/>
                <w:lang w:val="es-ES"/>
              </w:rPr>
            </w:pPr>
            <w:r w:rsidRPr="005F63B1">
              <w:rPr>
                <w:rFonts w:ascii="Arial" w:hAnsi="Arial" w:cs="Arial"/>
              </w:rPr>
              <w:t>Repasar con cliente los requisitos y especificaciones</w:t>
            </w:r>
          </w:p>
        </w:tc>
        <w:tc>
          <w:tcPr>
            <w:tcW w:w="1655" w:type="dxa"/>
          </w:tcPr>
          <w:p w14:paraId="1C76E4C3" w14:textId="70CAF37D" w:rsidR="009C1026" w:rsidRPr="005F63B1" w:rsidRDefault="009C1026" w:rsidP="009C1026">
            <w:pPr>
              <w:pStyle w:val="Texto"/>
              <w:spacing w:before="0" w:after="0"/>
              <w:jc w:val="center"/>
              <w:rPr>
                <w:rFonts w:ascii="Arial" w:hAnsi="Arial" w:cs="Arial"/>
                <w:lang w:val="es-ES"/>
              </w:rPr>
            </w:pPr>
            <w:r w:rsidRPr="005F63B1">
              <w:rPr>
                <w:rFonts w:ascii="Arial" w:hAnsi="Arial" w:cs="Arial"/>
              </w:rPr>
              <w:t>Medio</w:t>
            </w:r>
          </w:p>
        </w:tc>
      </w:tr>
      <w:tr w:rsidR="002D14E2" w14:paraId="3A546C45" w14:textId="77777777" w:rsidTr="00326604">
        <w:trPr>
          <w:trHeight w:val="257"/>
        </w:trPr>
        <w:tc>
          <w:tcPr>
            <w:tcW w:w="704" w:type="dxa"/>
            <w:vAlign w:val="center"/>
          </w:tcPr>
          <w:p w14:paraId="4C05D470" w14:textId="77777777" w:rsidR="002D14E2" w:rsidRPr="005F63B1" w:rsidRDefault="002D14E2" w:rsidP="009C1026">
            <w:pPr>
              <w:pStyle w:val="Texto"/>
              <w:spacing w:before="0" w:after="0"/>
              <w:jc w:val="center"/>
              <w:rPr>
                <w:rFonts w:ascii="Arial" w:hAnsi="Arial" w:cs="Arial"/>
                <w:lang w:val="es-ES"/>
              </w:rPr>
            </w:pPr>
            <w:r w:rsidRPr="005F63B1">
              <w:rPr>
                <w:rFonts w:ascii="Arial" w:hAnsi="Arial" w:cs="Arial"/>
                <w:i/>
                <w:iCs/>
                <w:lang w:val="es-ES"/>
              </w:rPr>
              <w:t>R41</w:t>
            </w:r>
          </w:p>
        </w:tc>
        <w:tc>
          <w:tcPr>
            <w:tcW w:w="2552" w:type="dxa"/>
            <w:vAlign w:val="center"/>
          </w:tcPr>
          <w:p w14:paraId="16B3B97C" w14:textId="77777777" w:rsidR="002D14E2" w:rsidRPr="005F63B1" w:rsidRDefault="002D14E2" w:rsidP="00C4373F">
            <w:pPr>
              <w:pStyle w:val="Texto"/>
              <w:spacing w:before="0" w:after="0"/>
              <w:jc w:val="left"/>
              <w:rPr>
                <w:rFonts w:ascii="Arial" w:hAnsi="Arial" w:cs="Arial"/>
                <w:lang w:val="es-ES"/>
              </w:rPr>
            </w:pPr>
            <w:r w:rsidRPr="005F63B1">
              <w:rPr>
                <w:rFonts w:ascii="Arial" w:hAnsi="Arial" w:cs="Arial"/>
                <w:lang w:val="es-ES"/>
              </w:rPr>
              <w:t>Retrasos en la entrega del proyecto</w:t>
            </w:r>
          </w:p>
        </w:tc>
        <w:tc>
          <w:tcPr>
            <w:tcW w:w="1559" w:type="dxa"/>
            <w:vAlign w:val="center"/>
          </w:tcPr>
          <w:p w14:paraId="07DF9A00" w14:textId="77777777" w:rsidR="002D14E2" w:rsidRPr="005F63B1" w:rsidRDefault="002D14E2" w:rsidP="00C4373F">
            <w:pPr>
              <w:pStyle w:val="Texto"/>
              <w:spacing w:before="0" w:after="0"/>
              <w:jc w:val="center"/>
              <w:rPr>
                <w:rFonts w:ascii="Arial" w:hAnsi="Arial" w:cs="Arial"/>
                <w:lang w:val="es-ES"/>
              </w:rPr>
            </w:pPr>
            <w:r w:rsidRPr="005F63B1">
              <w:rPr>
                <w:rFonts w:ascii="Arial" w:hAnsi="Arial" w:cs="Arial"/>
                <w:lang w:val="es-ES"/>
              </w:rPr>
              <w:t>Baja</w:t>
            </w:r>
          </w:p>
        </w:tc>
        <w:tc>
          <w:tcPr>
            <w:tcW w:w="3260" w:type="dxa"/>
            <w:vAlign w:val="center"/>
          </w:tcPr>
          <w:p w14:paraId="28239E36" w14:textId="77777777" w:rsidR="002D14E2" w:rsidRPr="005F63B1" w:rsidRDefault="002D14E2" w:rsidP="00C4373F">
            <w:pPr>
              <w:pStyle w:val="Texto"/>
              <w:spacing w:before="0" w:after="0"/>
              <w:jc w:val="left"/>
              <w:rPr>
                <w:rFonts w:ascii="Arial" w:hAnsi="Arial" w:cs="Arial"/>
                <w:lang w:val="es-ES"/>
              </w:rPr>
            </w:pPr>
            <w:r w:rsidRPr="005F63B1">
              <w:rPr>
                <w:rFonts w:ascii="Arial" w:hAnsi="Arial" w:cs="Arial"/>
                <w:lang w:val="es-ES"/>
              </w:rPr>
              <w:t>Planificación, gestión y revisión constante y actualizada</w:t>
            </w:r>
          </w:p>
        </w:tc>
        <w:tc>
          <w:tcPr>
            <w:tcW w:w="1655" w:type="dxa"/>
            <w:vAlign w:val="center"/>
          </w:tcPr>
          <w:p w14:paraId="79793789" w14:textId="77777777" w:rsidR="002D14E2" w:rsidRPr="005F63B1" w:rsidRDefault="002D14E2" w:rsidP="00C4373F">
            <w:pPr>
              <w:pStyle w:val="Texto"/>
              <w:spacing w:before="0" w:after="0"/>
              <w:jc w:val="center"/>
              <w:rPr>
                <w:rFonts w:ascii="Arial" w:hAnsi="Arial" w:cs="Arial"/>
                <w:lang w:val="es-ES"/>
              </w:rPr>
            </w:pPr>
            <w:r w:rsidRPr="005F63B1">
              <w:rPr>
                <w:rFonts w:ascii="Arial" w:hAnsi="Arial" w:cs="Arial"/>
                <w:lang w:val="es-ES"/>
              </w:rPr>
              <w:t>Alto</w:t>
            </w:r>
          </w:p>
        </w:tc>
      </w:tr>
      <w:tr w:rsidR="002D14E2" w14:paraId="524BB3C3" w14:textId="77777777" w:rsidTr="00326604">
        <w:trPr>
          <w:trHeight w:val="257"/>
        </w:trPr>
        <w:tc>
          <w:tcPr>
            <w:tcW w:w="704" w:type="dxa"/>
            <w:vAlign w:val="center"/>
          </w:tcPr>
          <w:p w14:paraId="53CA6350" w14:textId="77777777" w:rsidR="002D14E2" w:rsidRPr="005F63B1" w:rsidRDefault="002D14E2" w:rsidP="009C1026">
            <w:pPr>
              <w:pStyle w:val="Texto"/>
              <w:spacing w:before="0" w:after="0"/>
              <w:jc w:val="center"/>
              <w:rPr>
                <w:rFonts w:ascii="Arial" w:hAnsi="Arial" w:cs="Arial"/>
                <w:lang w:val="es-ES"/>
              </w:rPr>
            </w:pPr>
            <w:r w:rsidRPr="005F63B1">
              <w:rPr>
                <w:rFonts w:ascii="Arial" w:hAnsi="Arial" w:cs="Arial"/>
                <w:i/>
                <w:iCs/>
                <w:lang w:val="es-ES"/>
              </w:rPr>
              <w:t>R42</w:t>
            </w:r>
          </w:p>
        </w:tc>
        <w:tc>
          <w:tcPr>
            <w:tcW w:w="2552" w:type="dxa"/>
            <w:vAlign w:val="center"/>
          </w:tcPr>
          <w:p w14:paraId="1650E282" w14:textId="229BFC7D" w:rsidR="002D14E2" w:rsidRPr="005F63B1" w:rsidRDefault="002D14E2" w:rsidP="00C4373F">
            <w:pPr>
              <w:pStyle w:val="Texto"/>
              <w:spacing w:before="0" w:after="0"/>
              <w:jc w:val="left"/>
              <w:rPr>
                <w:rFonts w:ascii="Arial" w:hAnsi="Arial" w:cs="Arial"/>
                <w:lang w:val="es-ES"/>
              </w:rPr>
            </w:pPr>
            <w:r w:rsidRPr="005F63B1">
              <w:rPr>
                <w:rFonts w:ascii="Arial" w:hAnsi="Arial" w:cs="Arial"/>
                <w:lang w:val="es-ES"/>
              </w:rPr>
              <w:t>Solicitud de cambios</w:t>
            </w:r>
            <w:r w:rsidR="00996575" w:rsidRPr="005F63B1">
              <w:rPr>
                <w:rFonts w:ascii="Arial" w:hAnsi="Arial" w:cs="Arial"/>
                <w:lang w:val="es-ES"/>
              </w:rPr>
              <w:t>.</w:t>
            </w:r>
          </w:p>
        </w:tc>
        <w:tc>
          <w:tcPr>
            <w:tcW w:w="1559" w:type="dxa"/>
            <w:vAlign w:val="center"/>
          </w:tcPr>
          <w:p w14:paraId="380E6507" w14:textId="77777777" w:rsidR="002D14E2" w:rsidRPr="005F63B1" w:rsidRDefault="002D14E2" w:rsidP="00C4373F">
            <w:pPr>
              <w:pStyle w:val="Texto"/>
              <w:spacing w:before="0" w:after="0"/>
              <w:jc w:val="center"/>
              <w:rPr>
                <w:rFonts w:ascii="Arial" w:hAnsi="Arial" w:cs="Arial"/>
                <w:lang w:val="es-ES"/>
              </w:rPr>
            </w:pPr>
            <w:r w:rsidRPr="005F63B1">
              <w:rPr>
                <w:rFonts w:ascii="Arial" w:hAnsi="Arial" w:cs="Arial"/>
                <w:lang w:val="es-ES"/>
              </w:rPr>
              <w:t>Baja</w:t>
            </w:r>
          </w:p>
        </w:tc>
        <w:tc>
          <w:tcPr>
            <w:tcW w:w="3260" w:type="dxa"/>
            <w:vAlign w:val="center"/>
          </w:tcPr>
          <w:p w14:paraId="1B46822E" w14:textId="51F8EF51" w:rsidR="002D14E2" w:rsidRPr="005F63B1" w:rsidRDefault="002D14E2" w:rsidP="00C4373F">
            <w:pPr>
              <w:pStyle w:val="Texto"/>
              <w:spacing w:before="0" w:after="0"/>
              <w:jc w:val="left"/>
              <w:rPr>
                <w:rFonts w:ascii="Arial" w:hAnsi="Arial" w:cs="Arial"/>
                <w:lang w:val="es-ES"/>
              </w:rPr>
            </w:pPr>
            <w:r w:rsidRPr="005F63B1">
              <w:rPr>
                <w:rFonts w:ascii="Arial" w:hAnsi="Arial" w:cs="Arial"/>
                <w:lang w:val="es-ES"/>
              </w:rPr>
              <w:t>Requisitos validados y verificados por cliente</w:t>
            </w:r>
            <w:r w:rsidR="00996575" w:rsidRPr="005F63B1">
              <w:rPr>
                <w:rFonts w:ascii="Arial" w:hAnsi="Arial" w:cs="Arial"/>
                <w:lang w:val="es-ES"/>
              </w:rPr>
              <w:t xml:space="preserve"> y si surge una petición de cambio </w:t>
            </w:r>
            <w:r w:rsidR="00923D66" w:rsidRPr="005F63B1">
              <w:rPr>
                <w:rFonts w:ascii="Arial" w:hAnsi="Arial" w:cs="Arial"/>
                <w:lang w:val="es-ES"/>
              </w:rPr>
              <w:t>rellenar un formulario.</w:t>
            </w:r>
          </w:p>
        </w:tc>
        <w:tc>
          <w:tcPr>
            <w:tcW w:w="1655" w:type="dxa"/>
            <w:vAlign w:val="center"/>
          </w:tcPr>
          <w:p w14:paraId="7AFCE0DF" w14:textId="77777777" w:rsidR="002D14E2" w:rsidRPr="005F63B1" w:rsidRDefault="002D14E2" w:rsidP="00C4373F">
            <w:pPr>
              <w:pStyle w:val="Texto"/>
              <w:spacing w:before="0" w:after="0"/>
              <w:jc w:val="center"/>
              <w:rPr>
                <w:rFonts w:ascii="Arial" w:hAnsi="Arial" w:cs="Arial"/>
                <w:lang w:val="es-ES"/>
              </w:rPr>
            </w:pPr>
            <w:r w:rsidRPr="005F63B1">
              <w:rPr>
                <w:rFonts w:ascii="Arial" w:hAnsi="Arial" w:cs="Arial"/>
                <w:lang w:val="es-ES"/>
              </w:rPr>
              <w:t>Medio</w:t>
            </w:r>
          </w:p>
        </w:tc>
      </w:tr>
      <w:tr w:rsidR="00D50BAB" w14:paraId="3946A6D6" w14:textId="77777777" w:rsidTr="00326604">
        <w:trPr>
          <w:trHeight w:val="257"/>
        </w:trPr>
        <w:tc>
          <w:tcPr>
            <w:tcW w:w="704" w:type="dxa"/>
            <w:vAlign w:val="center"/>
          </w:tcPr>
          <w:p w14:paraId="53BB3144" w14:textId="41F47380" w:rsidR="00D50BAB" w:rsidRPr="005F63B1" w:rsidRDefault="00D50BAB" w:rsidP="00D50BAB">
            <w:pPr>
              <w:pStyle w:val="Texto"/>
              <w:spacing w:before="0" w:after="0"/>
              <w:jc w:val="center"/>
              <w:rPr>
                <w:rFonts w:ascii="Arial" w:hAnsi="Arial" w:cs="Arial"/>
                <w:i/>
                <w:iCs/>
                <w:lang w:val="es-ES"/>
              </w:rPr>
            </w:pPr>
            <w:r>
              <w:rPr>
                <w:i/>
                <w:iCs/>
                <w:lang w:val="es-ES"/>
              </w:rPr>
              <w:t>R45</w:t>
            </w:r>
          </w:p>
        </w:tc>
        <w:tc>
          <w:tcPr>
            <w:tcW w:w="2552" w:type="dxa"/>
            <w:vAlign w:val="center"/>
          </w:tcPr>
          <w:p w14:paraId="4F5DE853" w14:textId="59FFC0A7" w:rsidR="00D50BAB" w:rsidRPr="005F63B1" w:rsidRDefault="00D50BAB" w:rsidP="00D50BAB">
            <w:pPr>
              <w:pStyle w:val="Texto"/>
              <w:spacing w:before="0" w:after="0"/>
              <w:jc w:val="left"/>
              <w:rPr>
                <w:rFonts w:ascii="Arial" w:hAnsi="Arial" w:cs="Arial"/>
                <w:lang w:val="es-ES"/>
              </w:rPr>
            </w:pPr>
            <w:r>
              <w:rPr>
                <w:lang w:val="es-ES"/>
              </w:rPr>
              <w:t>Inapropiada recopilación de riesgos</w:t>
            </w:r>
          </w:p>
        </w:tc>
        <w:tc>
          <w:tcPr>
            <w:tcW w:w="1559" w:type="dxa"/>
            <w:vAlign w:val="center"/>
          </w:tcPr>
          <w:p w14:paraId="60A6A433" w14:textId="438EA7A0" w:rsidR="00D50BAB" w:rsidRPr="005F63B1" w:rsidRDefault="00D50BAB" w:rsidP="00D50BAB">
            <w:pPr>
              <w:pStyle w:val="Texto"/>
              <w:spacing w:before="0" w:after="0"/>
              <w:jc w:val="center"/>
              <w:rPr>
                <w:rFonts w:ascii="Arial" w:hAnsi="Arial" w:cs="Arial"/>
                <w:lang w:val="es-ES"/>
              </w:rPr>
            </w:pPr>
            <w:r>
              <w:rPr>
                <w:lang w:val="es-ES"/>
              </w:rPr>
              <w:t>Baja</w:t>
            </w:r>
          </w:p>
        </w:tc>
        <w:tc>
          <w:tcPr>
            <w:tcW w:w="3260" w:type="dxa"/>
            <w:vAlign w:val="center"/>
          </w:tcPr>
          <w:p w14:paraId="73F60F84" w14:textId="52C1809D" w:rsidR="00D50BAB" w:rsidRPr="005F63B1" w:rsidRDefault="00D50BAB" w:rsidP="00D50BAB">
            <w:pPr>
              <w:pStyle w:val="Texto"/>
              <w:spacing w:before="0" w:after="0"/>
              <w:jc w:val="left"/>
              <w:rPr>
                <w:rFonts w:ascii="Arial" w:hAnsi="Arial" w:cs="Arial"/>
                <w:lang w:val="es-ES"/>
              </w:rPr>
            </w:pPr>
            <w:r>
              <w:rPr>
                <w:lang w:val="es-ES"/>
              </w:rPr>
              <w:t>Toma de decisiones rápida y eficaz basada en la experiencia en los proyectos realizados por FeedEx</w:t>
            </w:r>
          </w:p>
        </w:tc>
        <w:tc>
          <w:tcPr>
            <w:tcW w:w="1655" w:type="dxa"/>
            <w:vAlign w:val="center"/>
          </w:tcPr>
          <w:p w14:paraId="41BE36BC" w14:textId="646FD88E" w:rsidR="00D50BAB" w:rsidRPr="005F63B1" w:rsidRDefault="00D50BAB" w:rsidP="00D50BAB">
            <w:pPr>
              <w:pStyle w:val="Texto"/>
              <w:spacing w:before="0" w:after="0"/>
              <w:jc w:val="center"/>
              <w:rPr>
                <w:rFonts w:ascii="Arial" w:hAnsi="Arial" w:cs="Arial"/>
                <w:lang w:val="es-ES"/>
              </w:rPr>
            </w:pPr>
            <w:r>
              <w:rPr>
                <w:lang w:val="es-ES"/>
              </w:rPr>
              <w:t>Alto</w:t>
            </w:r>
          </w:p>
        </w:tc>
      </w:tr>
    </w:tbl>
    <w:p w14:paraId="58DD6672" w14:textId="77777777" w:rsidR="00A43FCC" w:rsidRDefault="00A43FCC" w:rsidP="006B0A51"/>
    <w:p w14:paraId="7260B8EB" w14:textId="3CC003FF" w:rsidR="002B2105" w:rsidRPr="0098733F" w:rsidRDefault="005F63B1" w:rsidP="00B8523E">
      <w:pPr>
        <w:jc w:val="both"/>
        <w:rPr>
          <w:rFonts w:ascii="Arial" w:hAnsi="Arial" w:cs="Arial"/>
          <w:color w:val="000000"/>
          <w:szCs w:val="22"/>
        </w:rPr>
      </w:pPr>
      <w:r w:rsidRPr="0098733F">
        <w:rPr>
          <w:rFonts w:ascii="Arial" w:hAnsi="Arial" w:cs="Arial"/>
          <w:color w:val="000000"/>
          <w:szCs w:val="22"/>
        </w:rPr>
        <w:t>Deb</w:t>
      </w:r>
      <w:r w:rsidR="00CD5CA1" w:rsidRPr="0098733F">
        <w:rPr>
          <w:rFonts w:ascii="Arial" w:hAnsi="Arial" w:cs="Arial"/>
          <w:color w:val="000000"/>
          <w:szCs w:val="22"/>
        </w:rPr>
        <w:t>ido a que estos riesgos se habían supuesto, el impacto producido no ha sido muy alto</w:t>
      </w:r>
      <w:r w:rsidR="00D101AA" w:rsidRPr="0098733F">
        <w:rPr>
          <w:rFonts w:ascii="Arial" w:hAnsi="Arial" w:cs="Arial"/>
          <w:color w:val="000000"/>
          <w:szCs w:val="22"/>
        </w:rPr>
        <w:t xml:space="preserve"> debido a que ya se había planeado y preguntado al cliente intentando previnir el riego [R23]</w:t>
      </w:r>
      <w:r w:rsidR="009728A2" w:rsidRPr="0098733F">
        <w:rPr>
          <w:rFonts w:ascii="Arial" w:hAnsi="Arial" w:cs="Arial"/>
          <w:color w:val="000000"/>
          <w:szCs w:val="22"/>
        </w:rPr>
        <w:t xml:space="preserve"> si era importante la realización de informes y para ellos desde el principio del desarrollo se incluyó </w:t>
      </w:r>
      <w:r w:rsidR="00F375AD" w:rsidRPr="0098733F">
        <w:rPr>
          <w:rFonts w:ascii="Arial" w:hAnsi="Arial" w:cs="Arial"/>
          <w:color w:val="000000"/>
          <w:szCs w:val="22"/>
        </w:rPr>
        <w:t>una tarea para realizar el Generador de Informes.</w:t>
      </w:r>
    </w:p>
    <w:p w14:paraId="6F04EF00" w14:textId="1AF77D97" w:rsidR="00D04F26" w:rsidRPr="0098733F" w:rsidRDefault="00D04F26" w:rsidP="00B8523E">
      <w:pPr>
        <w:jc w:val="both"/>
        <w:rPr>
          <w:rFonts w:ascii="Arial" w:hAnsi="Arial" w:cs="Arial"/>
          <w:color w:val="000000"/>
          <w:szCs w:val="22"/>
        </w:rPr>
      </w:pPr>
    </w:p>
    <w:p w14:paraId="5D90C593" w14:textId="392556D6" w:rsidR="00D04F26" w:rsidRPr="0098733F" w:rsidRDefault="00D04F26" w:rsidP="00B8523E">
      <w:pPr>
        <w:jc w:val="both"/>
        <w:rPr>
          <w:rFonts w:ascii="Arial" w:hAnsi="Arial" w:cs="Arial"/>
          <w:color w:val="000000"/>
          <w:szCs w:val="22"/>
        </w:rPr>
      </w:pPr>
      <w:r w:rsidRPr="0098733F">
        <w:rPr>
          <w:rFonts w:ascii="Arial" w:hAnsi="Arial" w:cs="Arial"/>
          <w:color w:val="000000"/>
          <w:szCs w:val="22"/>
        </w:rPr>
        <w:t>Debido a que los requisitos no recogían posibles riesgos</w:t>
      </w:r>
      <w:r w:rsidR="008C3BBE" w:rsidRPr="0098733F">
        <w:rPr>
          <w:rFonts w:ascii="Arial" w:hAnsi="Arial" w:cs="Arial"/>
          <w:color w:val="000000"/>
          <w:szCs w:val="22"/>
        </w:rPr>
        <w:t xml:space="preserve"> [R45]</w:t>
      </w:r>
      <w:r w:rsidRPr="0098733F">
        <w:rPr>
          <w:rFonts w:ascii="Arial" w:hAnsi="Arial" w:cs="Arial"/>
          <w:color w:val="000000"/>
          <w:szCs w:val="22"/>
        </w:rPr>
        <w:t xml:space="preserve"> </w:t>
      </w:r>
      <w:r w:rsidR="006F3E20" w:rsidRPr="0098733F">
        <w:rPr>
          <w:rFonts w:ascii="Arial" w:hAnsi="Arial" w:cs="Arial"/>
          <w:color w:val="000000"/>
          <w:szCs w:val="22"/>
        </w:rPr>
        <w:t>que se pueden producir a raíz del cambio de alcance se añadirá a la matriz de riegos los siguientes rie</w:t>
      </w:r>
      <w:r w:rsidR="00776B15" w:rsidRPr="0098733F">
        <w:rPr>
          <w:rFonts w:ascii="Arial" w:hAnsi="Arial" w:cs="Arial"/>
          <w:color w:val="000000"/>
          <w:szCs w:val="22"/>
        </w:rPr>
        <w:t>s</w:t>
      </w:r>
      <w:r w:rsidR="006F3E20" w:rsidRPr="0098733F">
        <w:rPr>
          <w:rFonts w:ascii="Arial" w:hAnsi="Arial" w:cs="Arial"/>
          <w:color w:val="000000"/>
          <w:szCs w:val="22"/>
        </w:rPr>
        <w:t>gos:</w:t>
      </w:r>
    </w:p>
    <w:p w14:paraId="1C80EF38" w14:textId="77777777" w:rsidR="006F3E20" w:rsidRDefault="006F3E20" w:rsidP="00B8523E">
      <w:pPr>
        <w:jc w:val="both"/>
        <w:rPr>
          <w:rFonts w:ascii="Arial" w:hAnsi="Arial" w:cs="Arial"/>
          <w:color w:val="000000"/>
          <w:sz w:val="24"/>
        </w:rPr>
      </w:pPr>
    </w:p>
    <w:p w14:paraId="0D039914" w14:textId="326FA567" w:rsidR="000B16A2" w:rsidRDefault="000B16A2" w:rsidP="000B16A2">
      <w:pPr>
        <w:pStyle w:val="Descripcin"/>
        <w:keepNext/>
      </w:pPr>
      <w:bookmarkStart w:id="23" w:name="_Toc100005726"/>
      <w:r>
        <w:lastRenderedPageBreak/>
        <w:t xml:space="preserve">Tabla </w:t>
      </w:r>
      <w:fldSimple w:instr=" SEQ Tabla \* ARABIC ">
        <w:r>
          <w:rPr>
            <w:noProof/>
          </w:rPr>
          <w:t>5</w:t>
        </w:r>
      </w:fldSimple>
      <w:r>
        <w:t>: Nuevos riegos</w:t>
      </w:r>
      <w:bookmarkEnd w:id="23"/>
    </w:p>
    <w:tbl>
      <w:tblPr>
        <w:tblStyle w:val="TablaDocTcnico"/>
        <w:tblW w:w="9730" w:type="dxa"/>
        <w:tblLayout w:type="fixed"/>
        <w:tblLook w:val="04A0" w:firstRow="1" w:lastRow="0" w:firstColumn="1" w:lastColumn="0" w:noHBand="0" w:noVBand="1"/>
      </w:tblPr>
      <w:tblGrid>
        <w:gridCol w:w="704"/>
        <w:gridCol w:w="2552"/>
        <w:gridCol w:w="1559"/>
        <w:gridCol w:w="3260"/>
        <w:gridCol w:w="1655"/>
      </w:tblGrid>
      <w:tr w:rsidR="006F3E20" w:rsidRPr="005F63B1" w14:paraId="228937A9" w14:textId="77777777" w:rsidTr="000B16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7"/>
          <w:tblHeader/>
        </w:trPr>
        <w:tc>
          <w:tcPr>
            <w:tcW w:w="704" w:type="dxa"/>
            <w:shd w:val="clear" w:color="auto" w:fill="7030A0"/>
            <w:vAlign w:val="center"/>
          </w:tcPr>
          <w:p w14:paraId="4B623795" w14:textId="77777777" w:rsidR="006F3E20" w:rsidRPr="005F63B1" w:rsidRDefault="006F3E20" w:rsidP="00C4373F">
            <w:pPr>
              <w:pStyle w:val="Texto"/>
              <w:spacing w:before="0" w:after="0"/>
              <w:jc w:val="center"/>
              <w:rPr>
                <w:rFonts w:ascii="Arial" w:hAnsi="Arial" w:cs="Arial"/>
                <w:i/>
                <w:iCs/>
                <w:color w:val="FFFFFF" w:themeColor="background1"/>
                <w:lang w:val="es-ES"/>
              </w:rPr>
            </w:pPr>
            <w:r w:rsidRPr="005F63B1">
              <w:rPr>
                <w:rFonts w:ascii="Arial" w:hAnsi="Arial" w:cs="Arial"/>
                <w:i/>
                <w:iCs/>
                <w:color w:val="FFFFFF" w:themeColor="background1"/>
                <w:lang w:val="es-ES"/>
              </w:rPr>
              <w:t>id</w:t>
            </w:r>
          </w:p>
        </w:tc>
        <w:tc>
          <w:tcPr>
            <w:tcW w:w="2552" w:type="dxa"/>
            <w:shd w:val="clear" w:color="auto" w:fill="7030A0"/>
            <w:vAlign w:val="center"/>
          </w:tcPr>
          <w:p w14:paraId="11FB2467" w14:textId="77777777" w:rsidR="006F3E20" w:rsidRPr="005F63B1" w:rsidRDefault="006F3E20" w:rsidP="00C4373F">
            <w:pPr>
              <w:pStyle w:val="Texto"/>
              <w:spacing w:before="0" w:after="0"/>
              <w:jc w:val="left"/>
              <w:rPr>
                <w:rFonts w:ascii="Arial" w:hAnsi="Arial" w:cs="Arial"/>
                <w:color w:val="FFFFFF" w:themeColor="background1"/>
                <w:lang w:val="es-ES"/>
              </w:rPr>
            </w:pPr>
            <w:r w:rsidRPr="005F63B1">
              <w:rPr>
                <w:rFonts w:ascii="Arial" w:hAnsi="Arial" w:cs="Arial"/>
                <w:color w:val="FFFFFF" w:themeColor="background1"/>
                <w:lang w:val="es-ES"/>
              </w:rPr>
              <w:t>Riesgo</w:t>
            </w:r>
          </w:p>
        </w:tc>
        <w:tc>
          <w:tcPr>
            <w:tcW w:w="1559" w:type="dxa"/>
            <w:shd w:val="clear" w:color="auto" w:fill="7030A0"/>
            <w:vAlign w:val="center"/>
          </w:tcPr>
          <w:p w14:paraId="6AB02BA7" w14:textId="77777777" w:rsidR="006F3E20" w:rsidRPr="005F63B1" w:rsidRDefault="006F3E20" w:rsidP="00C4373F">
            <w:pPr>
              <w:pStyle w:val="Texto"/>
              <w:spacing w:before="0" w:after="0"/>
              <w:jc w:val="center"/>
              <w:rPr>
                <w:rFonts w:ascii="Arial" w:hAnsi="Arial" w:cs="Arial"/>
                <w:color w:val="FFFFFF" w:themeColor="background1"/>
                <w:lang w:val="es-ES"/>
              </w:rPr>
            </w:pPr>
            <w:r w:rsidRPr="005F63B1">
              <w:rPr>
                <w:rFonts w:ascii="Arial" w:hAnsi="Arial" w:cs="Arial"/>
                <w:color w:val="FFFFFF" w:themeColor="background1"/>
                <w:lang w:val="es-ES"/>
              </w:rPr>
              <w:t>Probabilidad</w:t>
            </w:r>
          </w:p>
        </w:tc>
        <w:tc>
          <w:tcPr>
            <w:tcW w:w="3260" w:type="dxa"/>
            <w:shd w:val="clear" w:color="auto" w:fill="7030A0"/>
            <w:vAlign w:val="center"/>
          </w:tcPr>
          <w:p w14:paraId="03879444" w14:textId="77777777" w:rsidR="006F3E20" w:rsidRPr="005F63B1" w:rsidRDefault="006F3E20" w:rsidP="00C4373F">
            <w:pPr>
              <w:pStyle w:val="Texto"/>
              <w:spacing w:before="0" w:after="0"/>
              <w:jc w:val="left"/>
              <w:rPr>
                <w:rFonts w:ascii="Arial" w:hAnsi="Arial" w:cs="Arial"/>
                <w:color w:val="FFFFFF" w:themeColor="background1"/>
                <w:lang w:val="es-ES"/>
              </w:rPr>
            </w:pPr>
            <w:r w:rsidRPr="005F63B1">
              <w:rPr>
                <w:rFonts w:ascii="Arial" w:hAnsi="Arial" w:cs="Arial"/>
                <w:color w:val="FFFFFF" w:themeColor="background1"/>
                <w:lang w:val="es-ES"/>
              </w:rPr>
              <w:t>Acción</w:t>
            </w:r>
          </w:p>
        </w:tc>
        <w:tc>
          <w:tcPr>
            <w:tcW w:w="1655" w:type="dxa"/>
            <w:shd w:val="clear" w:color="auto" w:fill="7030A0"/>
            <w:vAlign w:val="center"/>
          </w:tcPr>
          <w:p w14:paraId="034FAC14" w14:textId="77777777" w:rsidR="006F3E20" w:rsidRPr="005F63B1" w:rsidRDefault="006F3E20" w:rsidP="00973F77">
            <w:pPr>
              <w:pStyle w:val="Texto"/>
              <w:spacing w:before="0" w:after="0"/>
              <w:jc w:val="center"/>
              <w:rPr>
                <w:rFonts w:ascii="Arial" w:hAnsi="Arial" w:cs="Arial"/>
                <w:color w:val="FFFFFF" w:themeColor="background1"/>
                <w:lang w:val="es-ES"/>
              </w:rPr>
            </w:pPr>
            <w:r w:rsidRPr="005F63B1">
              <w:rPr>
                <w:rFonts w:ascii="Arial" w:hAnsi="Arial" w:cs="Arial"/>
                <w:color w:val="FFFFFF" w:themeColor="background1"/>
                <w:lang w:val="es-ES"/>
              </w:rPr>
              <w:t>Impacto</w:t>
            </w:r>
          </w:p>
        </w:tc>
      </w:tr>
      <w:tr w:rsidR="006F3E20" w:rsidRPr="005F63B1" w14:paraId="5B709176" w14:textId="77777777" w:rsidTr="000B16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7"/>
          <w:tblHeader/>
        </w:trPr>
        <w:tc>
          <w:tcPr>
            <w:tcW w:w="704" w:type="dxa"/>
            <w:shd w:val="clear" w:color="auto" w:fill="auto"/>
            <w:vAlign w:val="center"/>
          </w:tcPr>
          <w:p w14:paraId="05291150" w14:textId="5F844568" w:rsidR="006F3E20" w:rsidRPr="000B16A2" w:rsidRDefault="006F3E20" w:rsidP="008C3BBE">
            <w:pPr>
              <w:pStyle w:val="Texto"/>
              <w:spacing w:before="0" w:after="0"/>
              <w:jc w:val="center"/>
              <w:rPr>
                <w:rFonts w:ascii="Arial" w:hAnsi="Arial" w:cs="Arial"/>
                <w:b w:val="0"/>
                <w:i/>
              </w:rPr>
            </w:pPr>
            <w:r w:rsidRPr="000B16A2">
              <w:rPr>
                <w:rFonts w:ascii="Arial" w:hAnsi="Arial" w:cs="Arial"/>
                <w:b w:val="0"/>
                <w:i/>
              </w:rPr>
              <w:t>R</w:t>
            </w:r>
            <w:r w:rsidR="008C3BBE" w:rsidRPr="000B16A2">
              <w:rPr>
                <w:rFonts w:ascii="Arial" w:hAnsi="Arial" w:cs="Arial"/>
                <w:b w:val="0"/>
                <w:i/>
              </w:rPr>
              <w:t>48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1389D60C" w14:textId="48A02FF2" w:rsidR="006F3E20" w:rsidRPr="000B16A2" w:rsidRDefault="008C3BBE" w:rsidP="00973F77">
            <w:pPr>
              <w:pStyle w:val="Texto"/>
              <w:spacing w:before="0" w:after="0"/>
              <w:jc w:val="left"/>
              <w:rPr>
                <w:rFonts w:ascii="Arial" w:hAnsi="Arial" w:cs="Arial"/>
                <w:b w:val="0"/>
                <w:lang w:val="es-ES"/>
              </w:rPr>
            </w:pPr>
            <w:r w:rsidRPr="000B16A2">
              <w:rPr>
                <w:rFonts w:ascii="Arial" w:hAnsi="Arial" w:cs="Arial"/>
                <w:b w:val="0"/>
              </w:rPr>
              <w:t>Falta de calidad del producto en la entrega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29E555BD" w14:textId="44BB3DBE" w:rsidR="006F3E20" w:rsidRPr="000B16A2" w:rsidRDefault="008C3BBE" w:rsidP="00973F77">
            <w:pPr>
              <w:pStyle w:val="Texto"/>
              <w:spacing w:before="0" w:after="0"/>
              <w:jc w:val="center"/>
              <w:rPr>
                <w:rFonts w:ascii="Arial" w:hAnsi="Arial" w:cs="Arial"/>
                <w:b w:val="0"/>
                <w:lang w:val="es-ES"/>
              </w:rPr>
            </w:pPr>
            <w:r w:rsidRPr="000B16A2">
              <w:rPr>
                <w:rFonts w:ascii="Arial" w:hAnsi="Arial" w:cs="Arial"/>
                <w:b w:val="0"/>
              </w:rPr>
              <w:t>Media</w:t>
            </w:r>
          </w:p>
        </w:tc>
        <w:tc>
          <w:tcPr>
            <w:tcW w:w="3260" w:type="dxa"/>
            <w:shd w:val="clear" w:color="auto" w:fill="auto"/>
          </w:tcPr>
          <w:p w14:paraId="5E170328" w14:textId="55970D9C" w:rsidR="006F3E20" w:rsidRPr="000B16A2" w:rsidRDefault="008C3BBE" w:rsidP="00C4373F">
            <w:pPr>
              <w:pStyle w:val="Texto"/>
              <w:spacing w:before="0" w:after="0"/>
              <w:jc w:val="left"/>
              <w:rPr>
                <w:rFonts w:ascii="Arial" w:hAnsi="Arial" w:cs="Arial"/>
                <w:b w:val="0"/>
                <w:lang w:val="es-ES"/>
              </w:rPr>
            </w:pPr>
            <w:r w:rsidRPr="000B16A2">
              <w:rPr>
                <w:rFonts w:ascii="Arial" w:hAnsi="Arial" w:cs="Arial"/>
                <w:b w:val="0"/>
                <w:lang w:val="es-ES"/>
              </w:rPr>
              <w:t>Pruebas de Validación con todos los recursos del equipo.</w:t>
            </w:r>
          </w:p>
        </w:tc>
        <w:tc>
          <w:tcPr>
            <w:tcW w:w="1655" w:type="dxa"/>
            <w:shd w:val="clear" w:color="auto" w:fill="auto"/>
            <w:vAlign w:val="center"/>
          </w:tcPr>
          <w:p w14:paraId="33E10B05" w14:textId="77777777" w:rsidR="006F3E20" w:rsidRPr="000B16A2" w:rsidRDefault="006F3E20" w:rsidP="00973F77">
            <w:pPr>
              <w:pStyle w:val="Texto"/>
              <w:spacing w:before="0" w:after="0"/>
              <w:jc w:val="center"/>
              <w:rPr>
                <w:rFonts w:ascii="Arial" w:hAnsi="Arial" w:cs="Arial"/>
                <w:b w:val="0"/>
                <w:lang w:val="es-ES"/>
              </w:rPr>
            </w:pPr>
            <w:r w:rsidRPr="000B16A2">
              <w:rPr>
                <w:rFonts w:ascii="Arial" w:hAnsi="Arial" w:cs="Arial"/>
                <w:b w:val="0"/>
              </w:rPr>
              <w:t>Alto</w:t>
            </w:r>
          </w:p>
        </w:tc>
      </w:tr>
      <w:tr w:rsidR="008C3BBE" w:rsidRPr="005F63B1" w14:paraId="1858CAF9" w14:textId="77777777" w:rsidTr="000B16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7"/>
          <w:tblHeader/>
        </w:trPr>
        <w:tc>
          <w:tcPr>
            <w:tcW w:w="704" w:type="dxa"/>
            <w:shd w:val="clear" w:color="auto" w:fill="auto"/>
            <w:vAlign w:val="center"/>
          </w:tcPr>
          <w:p w14:paraId="09793F5C" w14:textId="5715B4AA" w:rsidR="008C3BBE" w:rsidRPr="000B16A2" w:rsidRDefault="008C3BBE" w:rsidP="008C3BBE">
            <w:pPr>
              <w:pStyle w:val="Texto"/>
              <w:spacing w:before="0" w:after="0"/>
              <w:jc w:val="center"/>
              <w:rPr>
                <w:rFonts w:ascii="Arial" w:hAnsi="Arial" w:cs="Arial"/>
                <w:b w:val="0"/>
                <w:i/>
              </w:rPr>
            </w:pPr>
            <w:r w:rsidRPr="000B16A2">
              <w:rPr>
                <w:rFonts w:ascii="Arial" w:hAnsi="Arial" w:cs="Arial"/>
                <w:b w:val="0"/>
                <w:i/>
              </w:rPr>
              <w:t>R49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0B80710F" w14:textId="4E1AA5A6" w:rsidR="008C3BBE" w:rsidRPr="000B16A2" w:rsidRDefault="00776B15" w:rsidP="00973F77">
            <w:pPr>
              <w:pStyle w:val="Texto"/>
              <w:spacing w:before="0" w:after="0"/>
              <w:jc w:val="left"/>
              <w:rPr>
                <w:rFonts w:ascii="Arial" w:hAnsi="Arial" w:cs="Arial"/>
                <w:b w:val="0"/>
              </w:rPr>
            </w:pPr>
            <w:r w:rsidRPr="000B16A2">
              <w:rPr>
                <w:rFonts w:ascii="Arial" w:hAnsi="Arial" w:cs="Arial"/>
                <w:b w:val="0"/>
              </w:rPr>
              <w:t>Exceso de trabajo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597E0E9C" w14:textId="6C926868" w:rsidR="008C3BBE" w:rsidRPr="000B16A2" w:rsidRDefault="00776B15" w:rsidP="00973F77">
            <w:pPr>
              <w:pStyle w:val="Texto"/>
              <w:spacing w:before="0" w:after="0"/>
              <w:jc w:val="center"/>
              <w:rPr>
                <w:rFonts w:ascii="Arial" w:hAnsi="Arial" w:cs="Arial"/>
                <w:b w:val="0"/>
              </w:rPr>
            </w:pPr>
            <w:r w:rsidRPr="000B16A2">
              <w:rPr>
                <w:rFonts w:ascii="Arial" w:hAnsi="Arial" w:cs="Arial"/>
                <w:b w:val="0"/>
              </w:rPr>
              <w:t>Alta</w:t>
            </w:r>
          </w:p>
        </w:tc>
        <w:tc>
          <w:tcPr>
            <w:tcW w:w="3260" w:type="dxa"/>
            <w:shd w:val="clear" w:color="auto" w:fill="auto"/>
          </w:tcPr>
          <w:p w14:paraId="54035F6C" w14:textId="10ABBE3D" w:rsidR="008C3BBE" w:rsidRPr="000B16A2" w:rsidRDefault="00776B15" w:rsidP="00C4373F">
            <w:pPr>
              <w:pStyle w:val="Texto"/>
              <w:spacing w:before="0" w:after="0"/>
              <w:jc w:val="left"/>
              <w:rPr>
                <w:rFonts w:ascii="Arial" w:hAnsi="Arial" w:cs="Arial"/>
                <w:b w:val="0"/>
                <w:lang w:val="es-ES"/>
              </w:rPr>
            </w:pPr>
            <w:r w:rsidRPr="000B16A2">
              <w:rPr>
                <w:rFonts w:ascii="Arial" w:hAnsi="Arial" w:cs="Arial"/>
                <w:b w:val="0"/>
                <w:lang w:val="es-ES"/>
              </w:rPr>
              <w:t>División del trabajo entre miembros del equipo.</w:t>
            </w:r>
          </w:p>
        </w:tc>
        <w:tc>
          <w:tcPr>
            <w:tcW w:w="1655" w:type="dxa"/>
            <w:shd w:val="clear" w:color="auto" w:fill="auto"/>
            <w:vAlign w:val="center"/>
          </w:tcPr>
          <w:p w14:paraId="20708987" w14:textId="3C6141CA" w:rsidR="008C3BBE" w:rsidRPr="000B16A2" w:rsidRDefault="00776B15" w:rsidP="00973F77">
            <w:pPr>
              <w:pStyle w:val="Texto"/>
              <w:spacing w:before="0" w:after="0"/>
              <w:jc w:val="center"/>
              <w:rPr>
                <w:rFonts w:ascii="Arial" w:hAnsi="Arial" w:cs="Arial"/>
                <w:b w:val="0"/>
              </w:rPr>
            </w:pPr>
            <w:r w:rsidRPr="000B16A2">
              <w:rPr>
                <w:rFonts w:ascii="Arial" w:hAnsi="Arial" w:cs="Arial"/>
                <w:b w:val="0"/>
              </w:rPr>
              <w:t>Medio</w:t>
            </w:r>
          </w:p>
        </w:tc>
      </w:tr>
      <w:tr w:rsidR="00776B15" w:rsidRPr="005F63B1" w14:paraId="56DD5C1E" w14:textId="77777777" w:rsidTr="000B16A2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57"/>
          <w:tblHeader/>
        </w:trPr>
        <w:tc>
          <w:tcPr>
            <w:tcW w:w="704" w:type="dxa"/>
            <w:shd w:val="clear" w:color="auto" w:fill="auto"/>
            <w:vAlign w:val="center"/>
          </w:tcPr>
          <w:p w14:paraId="3F605CFE" w14:textId="7C4C3700" w:rsidR="00776B15" w:rsidRPr="000B16A2" w:rsidRDefault="00776B15" w:rsidP="008C3BBE">
            <w:pPr>
              <w:pStyle w:val="Texto"/>
              <w:spacing w:before="0" w:after="0"/>
              <w:jc w:val="center"/>
              <w:rPr>
                <w:rFonts w:ascii="Arial" w:hAnsi="Arial" w:cs="Arial"/>
                <w:b w:val="0"/>
                <w:i/>
              </w:rPr>
            </w:pPr>
            <w:r w:rsidRPr="000B16A2">
              <w:rPr>
                <w:rFonts w:ascii="Arial" w:hAnsi="Arial" w:cs="Arial"/>
                <w:b w:val="0"/>
                <w:i/>
              </w:rPr>
              <w:t>R50</w:t>
            </w:r>
          </w:p>
        </w:tc>
        <w:tc>
          <w:tcPr>
            <w:tcW w:w="2552" w:type="dxa"/>
            <w:shd w:val="clear" w:color="auto" w:fill="auto"/>
            <w:vAlign w:val="center"/>
          </w:tcPr>
          <w:p w14:paraId="6EDC5237" w14:textId="4B6E852B" w:rsidR="00776B15" w:rsidRPr="000B16A2" w:rsidRDefault="00F36199" w:rsidP="00973F77">
            <w:pPr>
              <w:pStyle w:val="Texto"/>
              <w:spacing w:before="0" w:after="0"/>
              <w:jc w:val="left"/>
              <w:rPr>
                <w:rFonts w:ascii="Arial" w:hAnsi="Arial" w:cs="Arial"/>
                <w:b w:val="0"/>
              </w:rPr>
            </w:pPr>
            <w:r w:rsidRPr="000B16A2">
              <w:rPr>
                <w:rFonts w:ascii="Arial" w:hAnsi="Arial" w:cs="Arial"/>
                <w:b w:val="0"/>
              </w:rPr>
              <w:t>Retraso en la planificación</w:t>
            </w:r>
          </w:p>
        </w:tc>
        <w:tc>
          <w:tcPr>
            <w:tcW w:w="1559" w:type="dxa"/>
            <w:shd w:val="clear" w:color="auto" w:fill="auto"/>
            <w:vAlign w:val="center"/>
          </w:tcPr>
          <w:p w14:paraId="154AEEEF" w14:textId="28F116D9" w:rsidR="00776B15" w:rsidRPr="000B16A2" w:rsidRDefault="00F36199" w:rsidP="00973F77">
            <w:pPr>
              <w:pStyle w:val="Texto"/>
              <w:spacing w:before="0" w:after="0"/>
              <w:jc w:val="center"/>
              <w:rPr>
                <w:rFonts w:ascii="Arial" w:hAnsi="Arial" w:cs="Arial"/>
                <w:b w:val="0"/>
              </w:rPr>
            </w:pPr>
            <w:r w:rsidRPr="000B16A2">
              <w:rPr>
                <w:rFonts w:ascii="Arial" w:hAnsi="Arial" w:cs="Arial"/>
                <w:b w:val="0"/>
              </w:rPr>
              <w:t>Media</w:t>
            </w:r>
          </w:p>
        </w:tc>
        <w:tc>
          <w:tcPr>
            <w:tcW w:w="3260" w:type="dxa"/>
            <w:shd w:val="clear" w:color="auto" w:fill="auto"/>
          </w:tcPr>
          <w:p w14:paraId="76BD107A" w14:textId="4FAC6005" w:rsidR="00776B15" w:rsidRPr="000B16A2" w:rsidRDefault="00F36199" w:rsidP="00C4373F">
            <w:pPr>
              <w:pStyle w:val="Texto"/>
              <w:spacing w:before="0" w:after="0"/>
              <w:jc w:val="left"/>
              <w:rPr>
                <w:rFonts w:ascii="Arial" w:hAnsi="Arial" w:cs="Arial"/>
                <w:b w:val="0"/>
                <w:lang w:val="es-ES"/>
              </w:rPr>
            </w:pPr>
            <w:r w:rsidRPr="000B16A2">
              <w:rPr>
                <w:rFonts w:ascii="Arial" w:hAnsi="Arial" w:cs="Arial"/>
                <w:b w:val="0"/>
                <w:lang w:val="es-ES"/>
              </w:rPr>
              <w:t>Paralelización máxima de dos tareas por grupo de desarrolladores, y soporte de recursos extra</w:t>
            </w:r>
            <w:r w:rsidR="00973F77" w:rsidRPr="000B16A2">
              <w:rPr>
                <w:rFonts w:ascii="Arial" w:hAnsi="Arial" w:cs="Arial"/>
                <w:b w:val="0"/>
                <w:lang w:val="es-ES"/>
              </w:rPr>
              <w:t xml:space="preserve"> en tareas relacionadas.</w:t>
            </w:r>
          </w:p>
        </w:tc>
        <w:tc>
          <w:tcPr>
            <w:tcW w:w="1655" w:type="dxa"/>
            <w:shd w:val="clear" w:color="auto" w:fill="auto"/>
            <w:vAlign w:val="center"/>
          </w:tcPr>
          <w:p w14:paraId="4E2E075D" w14:textId="52B01D2F" w:rsidR="00776B15" w:rsidRPr="000B16A2" w:rsidRDefault="00973F77" w:rsidP="00973F77">
            <w:pPr>
              <w:pStyle w:val="Texto"/>
              <w:spacing w:before="0" w:after="0"/>
              <w:jc w:val="center"/>
              <w:rPr>
                <w:rFonts w:ascii="Arial" w:hAnsi="Arial" w:cs="Arial"/>
                <w:b w:val="0"/>
              </w:rPr>
            </w:pPr>
            <w:r w:rsidRPr="000B16A2">
              <w:rPr>
                <w:rFonts w:ascii="Arial" w:hAnsi="Arial" w:cs="Arial"/>
                <w:b w:val="0"/>
              </w:rPr>
              <w:t>Alto</w:t>
            </w:r>
          </w:p>
        </w:tc>
      </w:tr>
    </w:tbl>
    <w:p w14:paraId="108BAF55" w14:textId="77777777" w:rsidR="0098733F" w:rsidRDefault="0098733F" w:rsidP="00B8523E">
      <w:pPr>
        <w:jc w:val="both"/>
        <w:rPr>
          <w:rFonts w:ascii="Arial" w:hAnsi="Arial" w:cs="Arial"/>
          <w:color w:val="000000"/>
          <w:szCs w:val="22"/>
        </w:rPr>
      </w:pPr>
    </w:p>
    <w:p w14:paraId="29AE4F26" w14:textId="7A1847E9" w:rsidR="006F3E20" w:rsidRPr="0098733F" w:rsidRDefault="000330D7" w:rsidP="00B8523E">
      <w:pPr>
        <w:jc w:val="both"/>
        <w:rPr>
          <w:rFonts w:ascii="Arial" w:hAnsi="Arial" w:cs="Arial"/>
          <w:color w:val="000000"/>
          <w:szCs w:val="22"/>
        </w:rPr>
      </w:pPr>
      <w:r w:rsidRPr="0098733F">
        <w:rPr>
          <w:rFonts w:ascii="Arial" w:hAnsi="Arial" w:cs="Arial"/>
          <w:color w:val="000000"/>
          <w:szCs w:val="22"/>
        </w:rPr>
        <w:t xml:space="preserve">Siguiendo el riesgo [R42] y </w:t>
      </w:r>
      <w:r w:rsidR="00077122" w:rsidRPr="0098733F">
        <w:rPr>
          <w:rFonts w:ascii="Arial" w:hAnsi="Arial" w:cs="Arial"/>
          <w:color w:val="000000"/>
          <w:szCs w:val="22"/>
        </w:rPr>
        <w:t>lo establecido en el SCMP [REF-06] se rellenó un formulario de solicitud de cambios [REF-04] con los riegos aquí definidos.</w:t>
      </w:r>
    </w:p>
    <w:p w14:paraId="0C2D3176" w14:textId="70721D1F" w:rsidR="004843A7" w:rsidRDefault="004843A7" w:rsidP="00F01574">
      <w:pPr>
        <w:pStyle w:val="Ttulo1"/>
      </w:pPr>
      <w:bookmarkStart w:id="24" w:name="_Toc100005915"/>
      <w:r>
        <w:lastRenderedPageBreak/>
        <w:t>Planificación</w:t>
      </w:r>
      <w:bookmarkEnd w:id="24"/>
    </w:p>
    <w:p w14:paraId="749EDEC9" w14:textId="5A131CEA" w:rsidR="003F4C0F" w:rsidRPr="003F4C0F" w:rsidRDefault="003F4C0F" w:rsidP="00F01574">
      <w:pPr>
        <w:pStyle w:val="Ttulo2"/>
      </w:pPr>
      <w:bookmarkStart w:id="25" w:name="_Toc100005916"/>
      <w:r>
        <w:t>Cambio en planificación</w:t>
      </w:r>
      <w:bookmarkEnd w:id="25"/>
    </w:p>
    <w:p w14:paraId="2F2CE1D3" w14:textId="47A05A81" w:rsidR="008A2526" w:rsidRPr="0098733F" w:rsidRDefault="00C04648" w:rsidP="008A2526">
      <w:pPr>
        <w:pStyle w:val="Texto"/>
        <w:rPr>
          <w:rFonts w:ascii="Arial" w:hAnsi="Arial" w:cs="Arial"/>
          <w:lang w:val="es-ES"/>
        </w:rPr>
      </w:pPr>
      <w:r w:rsidRPr="0098733F">
        <w:rPr>
          <w:rFonts w:ascii="Arial" w:hAnsi="Arial" w:cs="Arial"/>
          <w:lang w:val="es-ES"/>
        </w:rPr>
        <w:t xml:space="preserve">Debido </w:t>
      </w:r>
      <w:r w:rsidR="00B947B8" w:rsidRPr="0098733F">
        <w:rPr>
          <w:rFonts w:ascii="Arial" w:hAnsi="Arial" w:cs="Arial"/>
          <w:lang w:val="es-ES"/>
        </w:rPr>
        <w:t xml:space="preserve">a que se produjo un cambio de alcance en </w:t>
      </w:r>
      <w:r w:rsidR="009A153B" w:rsidRPr="0098733F">
        <w:rPr>
          <w:rFonts w:ascii="Arial" w:hAnsi="Arial" w:cs="Arial"/>
          <w:lang w:val="es-ES"/>
        </w:rPr>
        <w:t>el</w:t>
      </w:r>
      <w:r w:rsidR="00B947B8" w:rsidRPr="0098733F">
        <w:rPr>
          <w:rFonts w:ascii="Arial" w:hAnsi="Arial" w:cs="Arial"/>
          <w:lang w:val="es-ES"/>
        </w:rPr>
        <w:t xml:space="preserve"> proyecto</w:t>
      </w:r>
      <w:r w:rsidR="00BA453B" w:rsidRPr="0098733F">
        <w:rPr>
          <w:rFonts w:ascii="Arial" w:hAnsi="Arial" w:cs="Arial"/>
          <w:lang w:val="es-ES"/>
        </w:rPr>
        <w:t xml:space="preserve"> y se produjieron retrasos y adelantamento</w:t>
      </w:r>
      <w:r w:rsidR="004D2206" w:rsidRPr="0098733F">
        <w:rPr>
          <w:rFonts w:ascii="Arial" w:hAnsi="Arial" w:cs="Arial"/>
          <w:lang w:val="es-ES"/>
        </w:rPr>
        <w:t xml:space="preserve">, una nueva versión </w:t>
      </w:r>
      <w:r w:rsidR="000F09AE" w:rsidRPr="0098733F">
        <w:rPr>
          <w:rFonts w:ascii="Arial" w:hAnsi="Arial" w:cs="Arial"/>
          <w:lang w:val="es-ES"/>
        </w:rPr>
        <w:t xml:space="preserve">v1.1 de la planificación ha sido generada para </w:t>
      </w:r>
      <w:r w:rsidR="00D909FC" w:rsidRPr="0098733F">
        <w:rPr>
          <w:rFonts w:ascii="Arial" w:hAnsi="Arial" w:cs="Arial"/>
          <w:lang w:val="es-ES"/>
        </w:rPr>
        <w:t xml:space="preserve">establecer el </w:t>
      </w:r>
      <w:r w:rsidR="00B92D37" w:rsidRPr="0098733F">
        <w:rPr>
          <w:rFonts w:ascii="Arial" w:hAnsi="Arial" w:cs="Arial"/>
          <w:lang w:val="es-ES"/>
        </w:rPr>
        <w:t xml:space="preserve">rumbo y las consecuencias </w:t>
      </w:r>
      <w:r w:rsidR="00180306" w:rsidRPr="0098733F">
        <w:rPr>
          <w:rFonts w:ascii="Arial" w:hAnsi="Arial" w:cs="Arial"/>
          <w:lang w:val="es-ES"/>
        </w:rPr>
        <w:t>generadas a raíz del cambio.</w:t>
      </w:r>
    </w:p>
    <w:p w14:paraId="04849269" w14:textId="748BBAE5" w:rsidR="000F09AE" w:rsidRDefault="0001731D" w:rsidP="000F09AE">
      <w:pPr>
        <w:pStyle w:val="Texto"/>
        <w:keepNext/>
      </w:pPr>
      <w:r w:rsidRPr="0001731D">
        <w:rPr>
          <w:noProof/>
        </w:rPr>
        <w:drawing>
          <wp:inline distT="0" distB="0" distL="0" distR="0" wp14:anchorId="2F8DE2CC" wp14:editId="6F13EC25">
            <wp:extent cx="5939790" cy="4698365"/>
            <wp:effectExtent l="0" t="0" r="3810" b="6985"/>
            <wp:docPr id="14" name="Imagen 14" descr="Tabl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Tabla&#10;&#10;Descripción generada automáticament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98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BF752F" w14:textId="69487E41" w:rsidR="000F5478" w:rsidRDefault="000F09AE" w:rsidP="000F09AE">
      <w:pPr>
        <w:pStyle w:val="Descripcin"/>
      </w:pPr>
      <w:r>
        <w:t xml:space="preserve">Figura </w:t>
      </w:r>
      <w:fldSimple w:instr=" STYLEREF 1 \s ">
        <w:r w:rsidR="00EF687D">
          <w:rPr>
            <w:noProof/>
          </w:rPr>
          <w:t>9</w:t>
        </w:r>
      </w:fldSimple>
      <w:r w:rsidR="00EF687D">
        <w:t>.</w:t>
      </w:r>
      <w:fldSimple w:instr=" SEQ Figura \* ARABIC \s 1 ">
        <w:r w:rsidR="00EF687D">
          <w:rPr>
            <w:noProof/>
          </w:rPr>
          <w:t>1</w:t>
        </w:r>
      </w:fldSimple>
      <w:r>
        <w:t>: Planificación Actualizada Versión 1.1</w:t>
      </w:r>
      <w:r w:rsidR="0084725A">
        <w:t xml:space="preserve"> [REF-02]</w:t>
      </w:r>
    </w:p>
    <w:p w14:paraId="610E5D81" w14:textId="1B98F13B" w:rsidR="000F09AE" w:rsidRDefault="00F14753" w:rsidP="00F01574">
      <w:pPr>
        <w:pStyle w:val="Ttulo2"/>
      </w:pPr>
      <w:bookmarkStart w:id="26" w:name="_Toc100005917"/>
      <w:r>
        <w:t>Consecuencias</w:t>
      </w:r>
      <w:bookmarkEnd w:id="26"/>
    </w:p>
    <w:p w14:paraId="4BEAE3EB" w14:textId="20860548" w:rsidR="00F14753" w:rsidRPr="0098733F" w:rsidRDefault="00F14753" w:rsidP="00F14753">
      <w:pPr>
        <w:pStyle w:val="Texto"/>
        <w:rPr>
          <w:rFonts w:ascii="Arial" w:hAnsi="Arial" w:cs="Arial"/>
          <w:lang w:val="es-ES"/>
        </w:rPr>
      </w:pPr>
      <w:r w:rsidRPr="0098733F">
        <w:rPr>
          <w:rFonts w:ascii="Arial" w:hAnsi="Arial" w:cs="Arial"/>
          <w:lang w:val="es-ES"/>
        </w:rPr>
        <w:t xml:space="preserve">Las principales consecuencias se ven reflejadas en el cambio de las tareas donde el coste se incrementa en la tarea de Desarrollo de Generador de Informes y </w:t>
      </w:r>
      <w:r w:rsidR="00A17AAB" w:rsidRPr="0098733F">
        <w:rPr>
          <w:rFonts w:ascii="Arial" w:hAnsi="Arial" w:cs="Arial"/>
          <w:lang w:val="es-ES"/>
        </w:rPr>
        <w:t xml:space="preserve">se modifica en </w:t>
      </w:r>
      <w:r w:rsidR="00176023" w:rsidRPr="0098733F">
        <w:rPr>
          <w:rFonts w:ascii="Arial" w:hAnsi="Arial" w:cs="Arial"/>
          <w:lang w:val="es-ES"/>
        </w:rPr>
        <w:t>las tareas desplazadas.</w:t>
      </w:r>
    </w:p>
    <w:p w14:paraId="0C04CED7" w14:textId="2C9B1496" w:rsidR="00781468" w:rsidRPr="0098733F" w:rsidRDefault="00781468" w:rsidP="00F14753">
      <w:pPr>
        <w:pStyle w:val="Texto"/>
        <w:rPr>
          <w:rFonts w:ascii="Arial" w:hAnsi="Arial" w:cs="Arial"/>
          <w:lang w:val="es-ES"/>
        </w:rPr>
      </w:pPr>
      <w:r w:rsidRPr="0098733F">
        <w:rPr>
          <w:rFonts w:ascii="Arial" w:hAnsi="Arial" w:cs="Arial"/>
          <w:lang w:val="es-ES"/>
        </w:rPr>
        <w:t xml:space="preserve">Estas consecuencias </w:t>
      </w:r>
      <w:r w:rsidR="004B07BD" w:rsidRPr="0098733F">
        <w:rPr>
          <w:rFonts w:ascii="Arial" w:hAnsi="Arial" w:cs="Arial"/>
          <w:lang w:val="es-ES"/>
        </w:rPr>
        <w:t xml:space="preserve">se producen </w:t>
      </w:r>
      <w:r w:rsidRPr="0098733F">
        <w:rPr>
          <w:rFonts w:ascii="Arial" w:hAnsi="Arial" w:cs="Arial"/>
          <w:lang w:val="es-ES"/>
        </w:rPr>
        <w:t xml:space="preserve">debido a que se debe terminar en plazo para el día 25 y se ajustaron los tiempos para que cuadre </w:t>
      </w:r>
      <w:r w:rsidR="0071452C" w:rsidRPr="0098733F">
        <w:rPr>
          <w:rFonts w:ascii="Arial" w:hAnsi="Arial" w:cs="Arial"/>
          <w:lang w:val="es-ES"/>
        </w:rPr>
        <w:t>la entrega.</w:t>
      </w:r>
    </w:p>
    <w:p w14:paraId="31876430" w14:textId="031292CF" w:rsidR="003F4C0F" w:rsidRDefault="003F4C0F" w:rsidP="00F01574">
      <w:pPr>
        <w:pStyle w:val="Ttulo2"/>
      </w:pPr>
      <w:bookmarkStart w:id="27" w:name="_Cambio_en_Tareas"/>
      <w:bookmarkStart w:id="28" w:name="_Toc100005918"/>
      <w:bookmarkEnd w:id="27"/>
      <w:r>
        <w:lastRenderedPageBreak/>
        <w:t>Cambio en Tareas</w:t>
      </w:r>
      <w:bookmarkEnd w:id="28"/>
    </w:p>
    <w:p w14:paraId="64C58E0C" w14:textId="50B7683A" w:rsidR="002B7673" w:rsidRPr="002B7673" w:rsidRDefault="002B7673" w:rsidP="002B7673">
      <w:pPr>
        <w:pStyle w:val="Texto"/>
        <w:rPr>
          <w:lang w:val="es-ES"/>
        </w:rPr>
      </w:pPr>
      <w:r>
        <w:rPr>
          <w:lang w:val="es-ES"/>
        </w:rPr>
        <w:t>Las tareas vienen definidas con esta estructura:</w:t>
      </w:r>
    </w:p>
    <w:p w14:paraId="3EFB33F8" w14:textId="77777777" w:rsidR="002B7673" w:rsidRDefault="002B7673" w:rsidP="002B7673">
      <w:pPr>
        <w:pStyle w:val="Texto"/>
        <w:keepNext/>
      </w:pPr>
      <w:r w:rsidRPr="002B7673">
        <w:rPr>
          <w:noProof/>
          <w:lang w:val="es-ES"/>
        </w:rPr>
        <w:drawing>
          <wp:inline distT="0" distB="0" distL="0" distR="0" wp14:anchorId="74BF148A" wp14:editId="3DADACB6">
            <wp:extent cx="5939790" cy="364490"/>
            <wp:effectExtent l="0" t="0" r="381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A4D315" w14:textId="61620028" w:rsidR="00A365FC" w:rsidRPr="00A365FC" w:rsidRDefault="002B7673" w:rsidP="002B7673">
      <w:pPr>
        <w:pStyle w:val="Descripcin"/>
      </w:pPr>
      <w:r>
        <w:t xml:space="preserve">Figura </w:t>
      </w:r>
      <w:fldSimple w:instr=" STYLEREF 1 \s ">
        <w:r w:rsidR="00EF687D">
          <w:rPr>
            <w:noProof/>
          </w:rPr>
          <w:t>9</w:t>
        </w:r>
      </w:fldSimple>
      <w:r w:rsidR="00EF687D">
        <w:t>.</w:t>
      </w:r>
      <w:fldSimple w:instr=" SEQ Figura \* ARABIC \s 1 ">
        <w:r w:rsidR="00EF687D">
          <w:rPr>
            <w:noProof/>
          </w:rPr>
          <w:t>2</w:t>
        </w:r>
      </w:fldSimple>
      <w:r>
        <w:t xml:space="preserve">: Estructura </w:t>
      </w:r>
      <w:r w:rsidR="00E7672E">
        <w:t xml:space="preserve">de tabla de </w:t>
      </w:r>
      <w:r>
        <w:t>Tareas</w:t>
      </w:r>
      <w:r w:rsidR="00BD706C">
        <w:t xml:space="preserve"> GANTT</w:t>
      </w:r>
    </w:p>
    <w:p w14:paraId="03F6A131" w14:textId="29BBA12A" w:rsidR="003F4C0F" w:rsidRPr="00F01574" w:rsidRDefault="003F4C0F" w:rsidP="00F01574">
      <w:pPr>
        <w:pStyle w:val="Ttulo3"/>
      </w:pPr>
      <w:bookmarkStart w:id="29" w:name="_Toc100005919"/>
      <w:r w:rsidRPr="00F01574">
        <w:t>Desarrollo Backoffice Muelles</w:t>
      </w:r>
      <w:bookmarkEnd w:id="29"/>
    </w:p>
    <w:p w14:paraId="6787FAEA" w14:textId="77777777" w:rsidR="00763A93" w:rsidRDefault="00763A93" w:rsidP="00763A93">
      <w:pPr>
        <w:pStyle w:val="Texto"/>
        <w:keepNext/>
      </w:pPr>
      <w:r w:rsidRPr="00763A93">
        <w:rPr>
          <w:noProof/>
          <w:lang w:val="es-ES"/>
        </w:rPr>
        <w:drawing>
          <wp:inline distT="0" distB="0" distL="0" distR="0" wp14:anchorId="65071742" wp14:editId="0F99ADD3">
            <wp:extent cx="5987498" cy="1597690"/>
            <wp:effectExtent l="0" t="0" r="0" b="2540"/>
            <wp:docPr id="10" name="Imagen 10" descr="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Texto&#10;&#10;Descripción generada automáticament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002151" cy="1601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6D4769" w14:textId="1B56E37F" w:rsidR="003F4C0F" w:rsidRDefault="00763A93" w:rsidP="00763A93">
      <w:pPr>
        <w:pStyle w:val="Descripcin"/>
      </w:pPr>
      <w:r>
        <w:t xml:space="preserve">Figura </w:t>
      </w:r>
      <w:fldSimple w:instr=" STYLEREF 1 \s ">
        <w:r w:rsidR="00EF687D">
          <w:rPr>
            <w:noProof/>
          </w:rPr>
          <w:t>9</w:t>
        </w:r>
      </w:fldSimple>
      <w:r w:rsidR="00EF687D">
        <w:t>.</w:t>
      </w:r>
      <w:fldSimple w:instr=" SEQ Figura \* ARABIC \s 1 ">
        <w:r w:rsidR="00EF687D">
          <w:rPr>
            <w:noProof/>
          </w:rPr>
          <w:t>3</w:t>
        </w:r>
      </w:fldSimple>
      <w:r>
        <w:t>: Descripción y Nota de Cambio Tarea 28</w:t>
      </w:r>
      <w:r w:rsidR="00BD706C">
        <w:t xml:space="preserve"> [REF-0</w:t>
      </w:r>
      <w:r w:rsidR="0084725A">
        <w:t>3</w:t>
      </w:r>
      <w:r w:rsidR="00BD706C">
        <w:t>]</w:t>
      </w:r>
    </w:p>
    <w:p w14:paraId="123092CE" w14:textId="20558FB0" w:rsidR="005A11EB" w:rsidRPr="005A11EB" w:rsidRDefault="005A11EB" w:rsidP="00F01574">
      <w:pPr>
        <w:pStyle w:val="Ttulo3"/>
      </w:pPr>
      <w:bookmarkStart w:id="30" w:name="_Toc100005920"/>
      <w:r>
        <w:t>Desarrollo Área de Usuario</w:t>
      </w:r>
      <w:bookmarkEnd w:id="30"/>
    </w:p>
    <w:p w14:paraId="5802E916" w14:textId="77777777" w:rsidR="007C5C48" w:rsidRDefault="007C5C48" w:rsidP="007C5C48">
      <w:pPr>
        <w:pStyle w:val="Texto"/>
        <w:keepNext/>
      </w:pPr>
      <w:r w:rsidRPr="007C5C48">
        <w:rPr>
          <w:noProof/>
          <w:lang w:val="es-ES"/>
        </w:rPr>
        <w:drawing>
          <wp:inline distT="0" distB="0" distL="0" distR="0" wp14:anchorId="07AAED4E" wp14:editId="0D47CA7D">
            <wp:extent cx="5939790" cy="1468755"/>
            <wp:effectExtent l="0" t="0" r="3810" b="0"/>
            <wp:docPr id="12" name="Imagen 12" descr="Texto, Cart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Texto, Carta&#10;&#10;Descripción generada automáticament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68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4A3427" w14:textId="5C37855B" w:rsidR="00763A93" w:rsidRDefault="007C5C48" w:rsidP="007C5C48">
      <w:pPr>
        <w:pStyle w:val="Descripcin"/>
      </w:pPr>
      <w:r>
        <w:t xml:space="preserve">Figura </w:t>
      </w:r>
      <w:fldSimple w:instr=" STYLEREF 1 \s ">
        <w:r w:rsidR="00EF687D">
          <w:rPr>
            <w:noProof/>
          </w:rPr>
          <w:t>9</w:t>
        </w:r>
      </w:fldSimple>
      <w:r w:rsidR="00EF687D">
        <w:t>.</w:t>
      </w:r>
      <w:fldSimple w:instr=" SEQ Figura \* ARABIC \s 1 ">
        <w:r w:rsidR="00EF687D">
          <w:rPr>
            <w:noProof/>
          </w:rPr>
          <w:t>4</w:t>
        </w:r>
      </w:fldSimple>
      <w:r>
        <w:t>:</w:t>
      </w:r>
      <w:r w:rsidRPr="007C5C48">
        <w:t xml:space="preserve"> </w:t>
      </w:r>
      <w:r>
        <w:t xml:space="preserve">Descripción y Nota de Cambio Tarea </w:t>
      </w:r>
      <w:r w:rsidR="00B52C02">
        <w:t>40</w:t>
      </w:r>
      <w:r w:rsidR="00BD706C">
        <w:t xml:space="preserve"> [REF-0</w:t>
      </w:r>
      <w:r w:rsidR="0084725A">
        <w:t>3</w:t>
      </w:r>
      <w:r w:rsidR="00BD706C">
        <w:t>]</w:t>
      </w:r>
    </w:p>
    <w:p w14:paraId="30FED44A" w14:textId="71EA77CD" w:rsidR="001B4B20" w:rsidRDefault="0034112A" w:rsidP="00F01574">
      <w:pPr>
        <w:pStyle w:val="Ttulo3"/>
      </w:pPr>
      <w:bookmarkStart w:id="31" w:name="_Desarrollo_Generador_de"/>
      <w:bookmarkStart w:id="32" w:name="_Toc100005921"/>
      <w:bookmarkEnd w:id="31"/>
      <w:r>
        <w:t>Desarrollo Generador de Informes</w:t>
      </w:r>
      <w:bookmarkEnd w:id="32"/>
    </w:p>
    <w:p w14:paraId="49009FFA" w14:textId="657B3EDE" w:rsidR="0034112A" w:rsidRPr="0034112A" w:rsidRDefault="0034112A" w:rsidP="0034112A">
      <w:pPr>
        <w:pStyle w:val="Texto"/>
        <w:rPr>
          <w:lang w:val="es-ES"/>
        </w:rPr>
      </w:pPr>
      <w:r>
        <w:rPr>
          <w:lang w:val="es-ES"/>
        </w:rPr>
        <w:t xml:space="preserve">Debido al cambio de alcance </w:t>
      </w:r>
      <w:r w:rsidR="00CC3F52">
        <w:rPr>
          <w:lang w:val="es-ES"/>
        </w:rPr>
        <w:t>se añadieron dos días para el desarrollo del informe extra pedido en el apartado de generador de informes, para poder configurarlo.</w:t>
      </w:r>
    </w:p>
    <w:p w14:paraId="48A755DD" w14:textId="77777777" w:rsidR="00CC3F52" w:rsidRDefault="001B4B20" w:rsidP="00CC3F52">
      <w:pPr>
        <w:pStyle w:val="Texto"/>
        <w:keepNext/>
      </w:pPr>
      <w:r w:rsidRPr="001B4B20">
        <w:rPr>
          <w:noProof/>
          <w:lang w:val="es-ES"/>
        </w:rPr>
        <w:drawing>
          <wp:inline distT="0" distB="0" distL="0" distR="0" wp14:anchorId="41231D7B" wp14:editId="580B6083">
            <wp:extent cx="5939790" cy="981710"/>
            <wp:effectExtent l="0" t="0" r="3810" b="8890"/>
            <wp:docPr id="13" name="Imagen 13" descr="Text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n 13" descr="Texto&#10;&#10;Descripción generada automáticamente con confianza baja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981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688B37" w14:textId="092AE074" w:rsidR="001D4363" w:rsidRDefault="00CC3F52" w:rsidP="00BD706C">
      <w:pPr>
        <w:pStyle w:val="Descripcin"/>
      </w:pPr>
      <w:r>
        <w:t xml:space="preserve">Figura </w:t>
      </w:r>
      <w:fldSimple w:instr=" STYLEREF 1 \s ">
        <w:r w:rsidR="00EF687D">
          <w:rPr>
            <w:noProof/>
          </w:rPr>
          <w:t>9</w:t>
        </w:r>
      </w:fldSimple>
      <w:r w:rsidR="00EF687D">
        <w:t>.</w:t>
      </w:r>
      <w:fldSimple w:instr=" SEQ Figura \* ARABIC \s 1 ">
        <w:r w:rsidR="00EF687D">
          <w:rPr>
            <w:noProof/>
          </w:rPr>
          <w:t>5</w:t>
        </w:r>
      </w:fldSimple>
      <w:r>
        <w:t xml:space="preserve">: </w:t>
      </w:r>
      <w:r w:rsidRPr="0063343D">
        <w:t xml:space="preserve">Descripción y Nota de Cambio Tarea </w:t>
      </w:r>
      <w:r>
        <w:t>32</w:t>
      </w:r>
      <w:r w:rsidR="00BD706C">
        <w:t xml:space="preserve"> [REF-0</w:t>
      </w:r>
      <w:r w:rsidR="0084725A">
        <w:t>3</w:t>
      </w:r>
      <w:r w:rsidR="00BD706C">
        <w:t>]</w:t>
      </w:r>
    </w:p>
    <w:p w14:paraId="4D566563" w14:textId="251CE917" w:rsidR="001D4363" w:rsidRDefault="00233558" w:rsidP="00F01574">
      <w:pPr>
        <w:pStyle w:val="Ttulo3"/>
      </w:pPr>
      <w:bookmarkStart w:id="33" w:name="_Revisión_del_Código"/>
      <w:bookmarkStart w:id="34" w:name="_Toc100005922"/>
      <w:bookmarkEnd w:id="33"/>
      <w:r>
        <w:lastRenderedPageBreak/>
        <w:t>Revisión del Código</w:t>
      </w:r>
      <w:bookmarkEnd w:id="34"/>
    </w:p>
    <w:p w14:paraId="290580D5" w14:textId="77777777" w:rsidR="00233558" w:rsidRDefault="00233558" w:rsidP="00233558">
      <w:pPr>
        <w:pStyle w:val="Texto"/>
        <w:keepNext/>
      </w:pPr>
      <w:r w:rsidRPr="00233558">
        <w:rPr>
          <w:noProof/>
          <w:lang w:val="es-ES"/>
        </w:rPr>
        <w:drawing>
          <wp:inline distT="0" distB="0" distL="0" distR="0" wp14:anchorId="60313415" wp14:editId="1DB0807D">
            <wp:extent cx="5939790" cy="1104900"/>
            <wp:effectExtent l="0" t="0" r="3810" b="0"/>
            <wp:docPr id="17" name="Imagen 17" descr="Aplicación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Aplicación&#10;&#10;Descripción generada automáticamente con confianza baja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0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6D691A" w14:textId="6F6C9B60" w:rsidR="00233558" w:rsidRDefault="00233558" w:rsidP="00233558">
      <w:pPr>
        <w:pStyle w:val="Descripcin"/>
      </w:pPr>
      <w:r>
        <w:t xml:space="preserve">Figura </w:t>
      </w:r>
      <w:fldSimple w:instr=" STYLEREF 1 \s ">
        <w:r w:rsidR="00EF687D">
          <w:rPr>
            <w:noProof/>
          </w:rPr>
          <w:t>9</w:t>
        </w:r>
      </w:fldSimple>
      <w:r w:rsidR="00EF687D">
        <w:t>.</w:t>
      </w:r>
      <w:fldSimple w:instr=" SEQ Figura \* ARABIC \s 1 ">
        <w:r w:rsidR="00EF687D">
          <w:rPr>
            <w:noProof/>
          </w:rPr>
          <w:t>6</w:t>
        </w:r>
      </w:fldSimple>
      <w:r>
        <w:t>:</w:t>
      </w:r>
      <w:r w:rsidR="00BD706C" w:rsidRPr="00BD706C">
        <w:t xml:space="preserve"> </w:t>
      </w:r>
      <w:r w:rsidR="00BD706C" w:rsidRPr="0063343D">
        <w:t xml:space="preserve">Descripción y Nota de Cambio Tarea </w:t>
      </w:r>
      <w:r w:rsidR="00BD706C">
        <w:t>47 [REF-0</w:t>
      </w:r>
      <w:r w:rsidR="0084725A">
        <w:t>3</w:t>
      </w:r>
      <w:r w:rsidR="00BD706C">
        <w:t>]</w:t>
      </w:r>
    </w:p>
    <w:p w14:paraId="246513B9" w14:textId="4C42AA0C" w:rsidR="00233558" w:rsidRPr="00233558" w:rsidRDefault="00533437" w:rsidP="00F01574">
      <w:pPr>
        <w:pStyle w:val="Ttulo3"/>
      </w:pPr>
      <w:bookmarkStart w:id="35" w:name="_Pruebas_de_Validación"/>
      <w:bookmarkStart w:id="36" w:name="_Toc100005923"/>
      <w:bookmarkEnd w:id="35"/>
      <w:r>
        <w:t>Pruebas de Validación</w:t>
      </w:r>
      <w:bookmarkEnd w:id="36"/>
    </w:p>
    <w:p w14:paraId="1B8AB5BE" w14:textId="77777777" w:rsidR="00BD706C" w:rsidRDefault="00706181" w:rsidP="00BD706C">
      <w:pPr>
        <w:pStyle w:val="Texto"/>
        <w:keepNext/>
      </w:pPr>
      <w:r w:rsidRPr="00706181">
        <w:rPr>
          <w:noProof/>
          <w:lang w:val="es-ES"/>
        </w:rPr>
        <w:drawing>
          <wp:inline distT="0" distB="0" distL="0" distR="0" wp14:anchorId="260F35C3" wp14:editId="58285209">
            <wp:extent cx="5939790" cy="1328420"/>
            <wp:effectExtent l="0" t="0" r="3810" b="5080"/>
            <wp:docPr id="18" name="Imagen 18" descr="Interfaz de usuario gráfica, Aplicación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Interfaz de usuario gráfica, Aplicación&#10;&#10;Descripción generada automáticamente con confianza media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28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F45D5B" w14:textId="31AE0974" w:rsidR="00233558" w:rsidRDefault="00BD706C" w:rsidP="00BD706C">
      <w:pPr>
        <w:pStyle w:val="Descripcin"/>
      </w:pPr>
      <w:r>
        <w:t xml:space="preserve">Figura </w:t>
      </w:r>
      <w:fldSimple w:instr=" STYLEREF 1 \s ">
        <w:r w:rsidR="00EF687D">
          <w:rPr>
            <w:noProof/>
          </w:rPr>
          <w:t>9</w:t>
        </w:r>
      </w:fldSimple>
      <w:r w:rsidR="00EF687D">
        <w:t>.</w:t>
      </w:r>
      <w:fldSimple w:instr=" SEQ Figura \* ARABIC \s 1 ">
        <w:r w:rsidR="00EF687D">
          <w:rPr>
            <w:noProof/>
          </w:rPr>
          <w:t>7</w:t>
        </w:r>
      </w:fldSimple>
      <w:r>
        <w:t xml:space="preserve">: </w:t>
      </w:r>
      <w:r w:rsidRPr="007708C3">
        <w:t xml:space="preserve">Descripción y Nota de Cambio Tarea </w:t>
      </w:r>
      <w:r>
        <w:t>51</w:t>
      </w:r>
      <w:r w:rsidRPr="007708C3">
        <w:t xml:space="preserve"> [REF-0</w:t>
      </w:r>
      <w:r w:rsidR="0084725A">
        <w:t>3</w:t>
      </w:r>
      <w:r w:rsidRPr="007708C3">
        <w:t>]</w:t>
      </w:r>
    </w:p>
    <w:p w14:paraId="0AE9D26F" w14:textId="2C717B49" w:rsidR="00533437" w:rsidRDefault="00533437" w:rsidP="00F01574">
      <w:pPr>
        <w:pStyle w:val="Ttulo2"/>
      </w:pPr>
      <w:bookmarkStart w:id="37" w:name="_Toc100005924"/>
      <w:r>
        <w:t>Recursos</w:t>
      </w:r>
      <w:bookmarkEnd w:id="37"/>
    </w:p>
    <w:p w14:paraId="17CB7916" w14:textId="43C25C34" w:rsidR="003F6320" w:rsidRPr="007D4A18" w:rsidRDefault="003F6320" w:rsidP="003F6320">
      <w:pPr>
        <w:pStyle w:val="Texto"/>
        <w:rPr>
          <w:rFonts w:ascii="Arial" w:hAnsi="Arial" w:cs="Arial"/>
          <w:lang w:val="es-ES"/>
        </w:rPr>
      </w:pPr>
      <w:r w:rsidRPr="007D4A18">
        <w:rPr>
          <w:rFonts w:ascii="Arial" w:hAnsi="Arial" w:cs="Arial"/>
          <w:lang w:val="es-ES"/>
        </w:rPr>
        <w:t>Debido a que a los retrasos y a</w:t>
      </w:r>
      <w:r w:rsidR="000B5447" w:rsidRPr="007D4A18">
        <w:rPr>
          <w:rFonts w:ascii="Arial" w:hAnsi="Arial" w:cs="Arial"/>
          <w:lang w:val="es-ES"/>
        </w:rPr>
        <w:t>l cambio de alcance se realizaron una</w:t>
      </w:r>
      <w:r w:rsidR="00930B0E" w:rsidRPr="007D4A18">
        <w:rPr>
          <w:rFonts w:ascii="Arial" w:hAnsi="Arial" w:cs="Arial"/>
          <w:lang w:val="es-ES"/>
        </w:rPr>
        <w:t xml:space="preserve"> serie de reorganizaciones en los recursos. </w:t>
      </w:r>
    </w:p>
    <w:p w14:paraId="28FB39BA" w14:textId="121AA847" w:rsidR="0084725A" w:rsidRPr="007D4A18" w:rsidRDefault="0084725A" w:rsidP="0084725A">
      <w:pPr>
        <w:pStyle w:val="Texto"/>
        <w:numPr>
          <w:ilvl w:val="0"/>
          <w:numId w:val="46"/>
        </w:numPr>
        <w:rPr>
          <w:rFonts w:ascii="Arial" w:hAnsi="Arial" w:cs="Arial"/>
          <w:lang w:val="es-ES"/>
        </w:rPr>
      </w:pPr>
      <w:r w:rsidRPr="007D4A18">
        <w:rPr>
          <w:rFonts w:ascii="Arial" w:hAnsi="Arial" w:cs="Arial"/>
          <w:lang w:val="es-ES"/>
        </w:rPr>
        <w:t xml:space="preserve">El responsable de UX </w:t>
      </w:r>
      <w:r w:rsidR="00B53F34" w:rsidRPr="007D4A18">
        <w:rPr>
          <w:rFonts w:ascii="Arial" w:hAnsi="Arial" w:cs="Arial"/>
          <w:lang w:val="es-ES"/>
        </w:rPr>
        <w:t>[REC-0</w:t>
      </w:r>
      <w:r w:rsidR="009C47BF" w:rsidRPr="007D4A18">
        <w:rPr>
          <w:rFonts w:ascii="Arial" w:hAnsi="Arial" w:cs="Arial"/>
          <w:lang w:val="es-ES"/>
        </w:rPr>
        <w:t xml:space="preserve">3] </w:t>
      </w:r>
      <w:r w:rsidRPr="007D4A18">
        <w:rPr>
          <w:rFonts w:ascii="Arial" w:hAnsi="Arial" w:cs="Arial"/>
          <w:lang w:val="es-ES"/>
        </w:rPr>
        <w:t xml:space="preserve">será asignado a la tarea de </w:t>
      </w:r>
      <w:r w:rsidR="009C47BF" w:rsidRPr="007D4A18">
        <w:rPr>
          <w:rFonts w:ascii="Arial" w:hAnsi="Arial" w:cs="Arial"/>
          <w:lang w:val="es-ES"/>
        </w:rPr>
        <w:t>Á</w:t>
      </w:r>
      <w:r w:rsidR="00E512DA" w:rsidRPr="007D4A18">
        <w:rPr>
          <w:rFonts w:ascii="Arial" w:hAnsi="Arial" w:cs="Arial"/>
          <w:lang w:val="es-ES"/>
        </w:rPr>
        <w:t xml:space="preserve">rea de </w:t>
      </w:r>
      <w:r w:rsidR="009C47BF" w:rsidRPr="007D4A18">
        <w:rPr>
          <w:rFonts w:ascii="Arial" w:hAnsi="Arial" w:cs="Arial"/>
          <w:lang w:val="es-ES"/>
        </w:rPr>
        <w:t>U</w:t>
      </w:r>
      <w:r w:rsidR="00E512DA" w:rsidRPr="007D4A18">
        <w:rPr>
          <w:rFonts w:ascii="Arial" w:hAnsi="Arial" w:cs="Arial"/>
          <w:lang w:val="es-ES"/>
        </w:rPr>
        <w:t>suario</w:t>
      </w:r>
      <w:r w:rsidR="009C47BF" w:rsidRPr="007D4A18">
        <w:rPr>
          <w:rFonts w:ascii="Arial" w:hAnsi="Arial" w:cs="Arial"/>
          <w:lang w:val="es-ES"/>
        </w:rPr>
        <w:t>.</w:t>
      </w:r>
    </w:p>
    <w:p w14:paraId="2A4E8AC1" w14:textId="578010F4" w:rsidR="009C47BF" w:rsidRPr="007D4A18" w:rsidRDefault="009C47BF" w:rsidP="0084725A">
      <w:pPr>
        <w:pStyle w:val="Texto"/>
        <w:numPr>
          <w:ilvl w:val="0"/>
          <w:numId w:val="46"/>
        </w:numPr>
        <w:rPr>
          <w:rFonts w:ascii="Arial" w:hAnsi="Arial" w:cs="Arial"/>
          <w:lang w:val="es-ES"/>
        </w:rPr>
      </w:pPr>
      <w:r w:rsidRPr="007D4A18">
        <w:rPr>
          <w:rFonts w:ascii="Arial" w:hAnsi="Arial" w:cs="Arial"/>
          <w:lang w:val="es-ES"/>
        </w:rPr>
        <w:t>El responsable de Análisis de Datos [REC-0</w:t>
      </w:r>
      <w:r w:rsidR="00FC12DD" w:rsidRPr="007D4A18">
        <w:rPr>
          <w:rFonts w:ascii="Arial" w:hAnsi="Arial" w:cs="Arial"/>
          <w:lang w:val="es-ES"/>
        </w:rPr>
        <w:t>9</w:t>
      </w:r>
      <w:r w:rsidRPr="007D4A18">
        <w:rPr>
          <w:rFonts w:ascii="Arial" w:hAnsi="Arial" w:cs="Arial"/>
          <w:lang w:val="es-ES"/>
        </w:rPr>
        <w:t>] será asignado al desarrollo del dashboard.</w:t>
      </w:r>
    </w:p>
    <w:p w14:paraId="490E52E4" w14:textId="01F8E3C3" w:rsidR="00FC12DD" w:rsidRPr="007D4A18" w:rsidRDefault="00FC12DD" w:rsidP="0084725A">
      <w:pPr>
        <w:pStyle w:val="Texto"/>
        <w:numPr>
          <w:ilvl w:val="0"/>
          <w:numId w:val="46"/>
        </w:numPr>
        <w:rPr>
          <w:rFonts w:ascii="Arial" w:hAnsi="Arial" w:cs="Arial"/>
          <w:lang w:val="es-ES"/>
        </w:rPr>
      </w:pPr>
      <w:r w:rsidRPr="007D4A18">
        <w:rPr>
          <w:rFonts w:ascii="Arial" w:hAnsi="Arial" w:cs="Arial"/>
          <w:lang w:val="es-ES"/>
        </w:rPr>
        <w:t>El responsable de Desarrollo Testing [REC-08]</w:t>
      </w:r>
      <w:r w:rsidR="000D7863" w:rsidRPr="007D4A18">
        <w:rPr>
          <w:rFonts w:ascii="Arial" w:hAnsi="Arial" w:cs="Arial"/>
          <w:lang w:val="es-ES"/>
        </w:rPr>
        <w:t xml:space="preserve"> será asignado a</w:t>
      </w:r>
      <w:r w:rsidR="00C55649" w:rsidRPr="007D4A18">
        <w:rPr>
          <w:rFonts w:ascii="Arial" w:hAnsi="Arial" w:cs="Arial"/>
          <w:lang w:val="es-ES"/>
        </w:rPr>
        <w:t xml:space="preserve"> la tarea de desarrollo</w:t>
      </w:r>
      <w:r w:rsidR="000D7863" w:rsidRPr="007D4A18">
        <w:rPr>
          <w:rFonts w:ascii="Arial" w:hAnsi="Arial" w:cs="Arial"/>
          <w:lang w:val="es-ES"/>
        </w:rPr>
        <w:t xml:space="preserve"> de</w:t>
      </w:r>
      <w:r w:rsidR="00C55649" w:rsidRPr="007D4A18">
        <w:rPr>
          <w:rFonts w:ascii="Arial" w:hAnsi="Arial" w:cs="Arial"/>
          <w:lang w:val="es-ES"/>
        </w:rPr>
        <w:t>l backoffice de</w:t>
      </w:r>
      <w:r w:rsidR="000D7863" w:rsidRPr="007D4A18">
        <w:rPr>
          <w:rFonts w:ascii="Arial" w:hAnsi="Arial" w:cs="Arial"/>
          <w:lang w:val="es-ES"/>
        </w:rPr>
        <w:t xml:space="preserve"> Muelles.</w:t>
      </w:r>
    </w:p>
    <w:p w14:paraId="42CFC5F1" w14:textId="77777777" w:rsidR="003F6320" w:rsidRDefault="003F6320" w:rsidP="003F6320">
      <w:pPr>
        <w:pStyle w:val="Texto"/>
        <w:keepNext/>
      </w:pPr>
      <w:r w:rsidRPr="003F6320">
        <w:rPr>
          <w:noProof/>
          <w:lang w:val="es-ES"/>
        </w:rPr>
        <w:drawing>
          <wp:inline distT="0" distB="0" distL="0" distR="0" wp14:anchorId="262DFF25" wp14:editId="70F982E7">
            <wp:extent cx="5939790" cy="1883410"/>
            <wp:effectExtent l="0" t="0" r="3810" b="2540"/>
            <wp:docPr id="19" name="Imagen 19" descr="Una captura de pantalla de un videojuego&#10;&#10;Descripción generada automáticamente con confianza baj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Imagen 19" descr="Una captura de pantalla de un videojuego&#10;&#10;Descripción generada automáticamente con confianza baja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8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D9A70" w14:textId="58F29744" w:rsidR="00533437" w:rsidRPr="00533437" w:rsidRDefault="003F6320" w:rsidP="003F6320">
      <w:pPr>
        <w:pStyle w:val="Descripcin"/>
      </w:pPr>
      <w:r>
        <w:t xml:space="preserve">Figura </w:t>
      </w:r>
      <w:fldSimple w:instr=" STYLEREF 1 \s ">
        <w:r w:rsidR="00EF687D">
          <w:rPr>
            <w:noProof/>
          </w:rPr>
          <w:t>9</w:t>
        </w:r>
      </w:fldSimple>
      <w:r w:rsidR="00EF687D">
        <w:t>.</w:t>
      </w:r>
      <w:fldSimple w:instr=" SEQ Figura \* ARABIC \s 1 ">
        <w:r w:rsidR="00EF687D">
          <w:rPr>
            <w:noProof/>
          </w:rPr>
          <w:t>8</w:t>
        </w:r>
      </w:fldSimple>
      <w:r>
        <w:t>: Reorganización de Recursos</w:t>
      </w:r>
      <w:r w:rsidR="0084725A">
        <w:t xml:space="preserve"> [REF-02]</w:t>
      </w:r>
    </w:p>
    <w:p w14:paraId="36923065" w14:textId="682A56DE" w:rsidR="004843A7" w:rsidRDefault="004843A7" w:rsidP="00F01574">
      <w:pPr>
        <w:pStyle w:val="Ttulo1"/>
      </w:pPr>
      <w:bookmarkStart w:id="38" w:name="_Toc100005925"/>
      <w:r>
        <w:lastRenderedPageBreak/>
        <w:t>Conclusiones</w:t>
      </w:r>
      <w:bookmarkEnd w:id="38"/>
    </w:p>
    <w:p w14:paraId="764B8FF3" w14:textId="6019E652" w:rsidR="00CE4ED0" w:rsidRPr="00E70C6D" w:rsidRDefault="00DE0C2F" w:rsidP="00CE4ED0">
      <w:pPr>
        <w:pStyle w:val="Texto"/>
        <w:rPr>
          <w:rFonts w:ascii="Arial" w:hAnsi="Arial" w:cs="Arial"/>
          <w:lang w:val="es-ES"/>
        </w:rPr>
      </w:pPr>
      <w:r w:rsidRPr="00E70C6D">
        <w:rPr>
          <w:rFonts w:ascii="Arial" w:hAnsi="Arial" w:cs="Arial"/>
          <w:lang w:val="es-ES"/>
        </w:rPr>
        <w:t xml:space="preserve">Se concluye que el cambio de alcance, conbinado con </w:t>
      </w:r>
      <w:r w:rsidR="007B76AC" w:rsidRPr="00E70C6D">
        <w:rPr>
          <w:rFonts w:ascii="Arial" w:hAnsi="Arial" w:cs="Arial"/>
          <w:lang w:val="es-ES"/>
        </w:rPr>
        <w:t>el retraso de la tarea del área de usuario p</w:t>
      </w:r>
      <w:r w:rsidR="00CE4ED0" w:rsidRPr="00E70C6D">
        <w:rPr>
          <w:rFonts w:ascii="Arial" w:hAnsi="Arial" w:cs="Arial"/>
          <w:lang w:val="es-ES"/>
        </w:rPr>
        <w:t>rodujieron un impacto significativo en el proyecto llevando a la realización de cambios en diferentes documentos y en especial en la planificación.</w:t>
      </w:r>
    </w:p>
    <w:p w14:paraId="5BB61DFF" w14:textId="4C74A6EE" w:rsidR="00CE4ED0" w:rsidRPr="007D4A18" w:rsidRDefault="00CE4ED0" w:rsidP="00CE4ED0">
      <w:pPr>
        <w:pStyle w:val="Texto"/>
        <w:rPr>
          <w:rFonts w:ascii="Arial" w:hAnsi="Arial" w:cs="Arial"/>
          <w:sz w:val="24"/>
          <w:szCs w:val="28"/>
          <w:lang w:val="es-ES"/>
        </w:rPr>
      </w:pPr>
      <w:r w:rsidRPr="00E70C6D">
        <w:rPr>
          <w:rFonts w:ascii="Arial" w:hAnsi="Arial" w:cs="Arial"/>
          <w:lang w:val="es-ES"/>
        </w:rPr>
        <w:t>El proyecto está un 62% terminado y si se sigue el ritmo de realización de tareas establecido se concluirá el proyecto de manera optima</w:t>
      </w:r>
      <w:r w:rsidRPr="007D4A18">
        <w:rPr>
          <w:rFonts w:ascii="Arial" w:hAnsi="Arial" w:cs="Arial"/>
          <w:sz w:val="24"/>
          <w:szCs w:val="28"/>
          <w:lang w:val="es-ES"/>
        </w:rPr>
        <w:t>.</w:t>
      </w:r>
    </w:p>
    <w:p w14:paraId="0BD2EDC3" w14:textId="4FBD150B" w:rsidR="004843A7" w:rsidRDefault="004843A7" w:rsidP="00F01574">
      <w:pPr>
        <w:pStyle w:val="Ttulo1"/>
      </w:pPr>
      <w:bookmarkStart w:id="39" w:name="_Toc100005926"/>
      <w:r>
        <w:lastRenderedPageBreak/>
        <w:t>Anexo A: Hojas de imputación de horas del periodo</w:t>
      </w:r>
      <w:bookmarkEnd w:id="39"/>
    </w:p>
    <w:p w14:paraId="68F2CE6B" w14:textId="0A18CBF7" w:rsidR="00E2492B" w:rsidRPr="00E70C6D" w:rsidRDefault="00810832" w:rsidP="00810832">
      <w:pPr>
        <w:pStyle w:val="Texto"/>
        <w:rPr>
          <w:rFonts w:ascii="Arial" w:hAnsi="Arial" w:cs="Arial"/>
          <w:lang w:val="es-ES"/>
        </w:rPr>
      </w:pPr>
      <w:r w:rsidRPr="00E70C6D">
        <w:rPr>
          <w:rFonts w:ascii="Arial" w:hAnsi="Arial" w:cs="Arial"/>
          <w:lang w:val="es-ES"/>
        </w:rPr>
        <w:t xml:space="preserve">Los informes de asistencia a las reuniones y las actas están adjuntas a la entrega de este informe. Todas las actas se encuentran en el documento </w:t>
      </w:r>
      <w:r w:rsidR="00E2492B" w:rsidRPr="00E70C6D">
        <w:rPr>
          <w:rFonts w:ascii="Arial" w:hAnsi="Arial" w:cs="Arial"/>
          <w:lang w:val="es-ES"/>
        </w:rPr>
        <w:t>adjunto: [REF-0</w:t>
      </w:r>
      <w:r w:rsidR="0014403E" w:rsidRPr="00E70C6D">
        <w:rPr>
          <w:rFonts w:ascii="Arial" w:hAnsi="Arial" w:cs="Arial"/>
          <w:lang w:val="es-ES"/>
        </w:rPr>
        <w:t>8</w:t>
      </w:r>
      <w:r w:rsidR="00E2492B" w:rsidRPr="00E70C6D">
        <w:rPr>
          <w:rFonts w:ascii="Arial" w:hAnsi="Arial" w:cs="Arial"/>
          <w:lang w:val="es-ES"/>
        </w:rPr>
        <w:t>]</w:t>
      </w:r>
      <w:r w:rsidR="0014403E" w:rsidRPr="00E70C6D">
        <w:rPr>
          <w:rFonts w:ascii="Arial" w:hAnsi="Arial" w:cs="Arial"/>
          <w:lang w:val="es-ES"/>
        </w:rPr>
        <w:t xml:space="preserve"> y en el directorio comprimido: [REF-09] </w:t>
      </w:r>
    </w:p>
    <w:sectPr w:rsidR="00E2492B" w:rsidRPr="00E70C6D" w:rsidSect="00261581">
      <w:headerReference w:type="default" r:id="rId48"/>
      <w:footerReference w:type="default" r:id="rId49"/>
      <w:pgSz w:w="11906" w:h="16838" w:code="9"/>
      <w:pgMar w:top="1418" w:right="1418" w:bottom="1418" w:left="1134" w:header="567" w:footer="0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D17B1B8" w14:textId="77777777" w:rsidR="00AD5AEE" w:rsidRDefault="00AD5AEE">
      <w:r>
        <w:separator/>
      </w:r>
    </w:p>
    <w:p w14:paraId="3109A707" w14:textId="77777777" w:rsidR="00AD5AEE" w:rsidRDefault="00AD5AEE"/>
  </w:endnote>
  <w:endnote w:type="continuationSeparator" w:id="0">
    <w:p w14:paraId="36A18B80" w14:textId="77777777" w:rsidR="00AD5AEE" w:rsidRDefault="00AD5AEE">
      <w:r>
        <w:continuationSeparator/>
      </w:r>
    </w:p>
    <w:p w14:paraId="6E719187" w14:textId="77777777" w:rsidR="00AD5AEE" w:rsidRDefault="00AD5AEE"/>
  </w:endnote>
  <w:endnote w:type="continuationNotice" w:id="1">
    <w:p w14:paraId="20344C77" w14:textId="77777777" w:rsidR="00AD5AEE" w:rsidRDefault="00AD5AEE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Arial Nova">
    <w:altName w:val="Arial Nova"/>
    <w:charset w:val="00"/>
    <w:family w:val="swiss"/>
    <w:pitch w:val="variable"/>
    <w:sig w:usb0="0000028F" w:usb1="00000002" w:usb2="00000000" w:usb3="00000000" w:csb0="0000019F" w:csb1="00000000"/>
  </w:font>
  <w:font w:name="Yu Mincho Light">
    <w:charset w:val="80"/>
    <w:family w:val="roman"/>
    <w:pitch w:val="variable"/>
    <w:sig w:usb0="800002E7" w:usb1="2AC7FCFF" w:usb2="00000012" w:usb3="00000000" w:csb0="0002009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E790BB4" w14:textId="77777777" w:rsidR="0034135B" w:rsidRPr="0019067A" w:rsidRDefault="0034135B" w:rsidP="0019067A">
    <w:pPr>
      <w:pStyle w:val="Piedepgina"/>
      <w:rPr>
        <w:sz w:val="14"/>
        <w:szCs w:val="14"/>
      </w:rPr>
    </w:pPr>
    <w:r>
      <w:rPr>
        <w:b/>
        <w:bCs/>
        <w:noProof/>
        <w:sz w:val="20"/>
        <w:szCs w:val="20"/>
      </w:rPr>
      <w:drawing>
        <wp:anchor distT="0" distB="0" distL="114300" distR="114300" simplePos="0" relativeHeight="251658241" behindDoc="0" locked="0" layoutInCell="1" allowOverlap="1" wp14:anchorId="521D46AE" wp14:editId="76DD30D8">
          <wp:simplePos x="0" y="0"/>
          <wp:positionH relativeFrom="column">
            <wp:posOffset>5147310</wp:posOffset>
          </wp:positionH>
          <wp:positionV relativeFrom="paragraph">
            <wp:posOffset>-1056081</wp:posOffset>
          </wp:positionV>
          <wp:extent cx="1693545" cy="1693545"/>
          <wp:effectExtent l="0" t="0" r="1905" b="1905"/>
          <wp:wrapNone/>
          <wp:docPr id="8" name="Imagen 2" descr="Logotip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5" name="Imagen 15" descr="Logotipo&#10;&#10;Descripción generada automáticamente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1693545" cy="1693545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b/>
        <w:bCs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58240" behindDoc="0" locked="0" layoutInCell="1" allowOverlap="1" wp14:anchorId="123E0E8A" wp14:editId="71C085EB">
              <wp:simplePos x="0" y="0"/>
              <wp:positionH relativeFrom="page">
                <wp:posOffset>180340</wp:posOffset>
              </wp:positionH>
              <wp:positionV relativeFrom="page">
                <wp:posOffset>5400675</wp:posOffset>
              </wp:positionV>
              <wp:extent cx="360045" cy="0"/>
              <wp:effectExtent l="8890" t="9525" r="12065" b="9525"/>
              <wp:wrapNone/>
              <wp:docPr id="3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6004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969696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00BBE821" id="Line 3" o:spid="_x0000_s1026" style="position:absolute;z-index:2516582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.2pt,425.25pt" to="42.55pt,42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" strokecolor="#969696">
              <w10:wrap anchorx="page" anchory="page"/>
            </v:lin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BAF29B5" w14:textId="77777777" w:rsidR="007A08B6" w:rsidRPr="00BD2EDC" w:rsidRDefault="005F63B1" w:rsidP="007A08B6">
    <w:pPr>
      <w:pStyle w:val="Piedepgina"/>
      <w:tabs>
        <w:tab w:val="clear" w:pos="4252"/>
        <w:tab w:val="clear" w:pos="8504"/>
        <w:tab w:val="left" w:pos="3300"/>
      </w:tabs>
    </w:pPr>
    <w:r>
      <w:rPr>
        <w:b/>
        <w:bCs/>
        <w:noProof/>
        <w:sz w:val="20"/>
        <w:szCs w:val="20"/>
      </w:rPr>
      <mc:AlternateContent>
        <mc:Choice Requires="wps">
          <w:drawing>
            <wp:anchor distT="0" distB="0" distL="114300" distR="114300" simplePos="0" relativeHeight="251658244" behindDoc="0" locked="0" layoutInCell="1" allowOverlap="1" wp14:anchorId="18E52FBA" wp14:editId="2DA85F86">
              <wp:simplePos x="0" y="0"/>
              <wp:positionH relativeFrom="page">
                <wp:posOffset>180340</wp:posOffset>
              </wp:positionH>
              <wp:positionV relativeFrom="page">
                <wp:posOffset>5400675</wp:posOffset>
              </wp:positionV>
              <wp:extent cx="360045" cy="0"/>
              <wp:effectExtent l="8890" t="9525" r="12065" b="9525"/>
              <wp:wrapNone/>
              <wp:docPr id="6" name="Line 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CnPr>
                      <a:cxnSpLocks noChangeShapeType="1"/>
                    </wps:cNvCnPr>
                    <wps:spPr bwMode="auto">
                      <a:xfrm>
                        <a:off x="0" y="0"/>
                        <a:ext cx="360045" cy="0"/>
                      </a:xfrm>
                      <a:prstGeom prst="line">
                        <a:avLst/>
                      </a:prstGeom>
                      <a:noFill/>
                      <a:ln w="9525">
                        <a:solidFill>
                          <a:srgbClr val="969696"/>
                        </a:solidFill>
                        <a:round/>
                        <a:headEnd/>
                        <a:tailEnd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noFill/>
                          </a14:hiddenFill>
                        </a:ext>
                      </a:extLst>
                    </wps:spPr>
                    <wps:bodyPr/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line w14:anchorId="10B95E24" id="Line 3" o:spid="_x0000_s1026" style="position:absolute;z-index:25165824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page" from="14.2pt,425.25pt" to="42.55pt,425.2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" strokecolor="#969696">
              <w10:wrap anchorx="page" anchory="page"/>
            </v:line>
          </w:pict>
        </mc:Fallback>
      </mc:AlternateContent>
    </w:r>
    <w:r w:rsidR="007A08B6">
      <w:tab/>
    </w:r>
  </w:p>
  <w:tbl>
    <w:tblPr>
      <w:tblW w:w="4926" w:type="pct"/>
      <w:tblBorders>
        <w:top w:val="single" w:sz="4" w:space="0" w:color="E5510C"/>
      </w:tblBorders>
      <w:tblLayout w:type="fixed"/>
      <w:tblLook w:val="01E0" w:firstRow="1" w:lastRow="1" w:firstColumn="1" w:lastColumn="1" w:noHBand="0" w:noVBand="0"/>
    </w:tblPr>
    <w:tblGrid>
      <w:gridCol w:w="1754"/>
      <w:gridCol w:w="236"/>
      <w:gridCol w:w="3826"/>
      <w:gridCol w:w="1696"/>
      <w:gridCol w:w="190"/>
      <w:gridCol w:w="664"/>
      <w:gridCol w:w="850"/>
    </w:tblGrid>
    <w:tr w:rsidR="006F3E20" w:rsidRPr="00583FC6" w14:paraId="673A8251" w14:textId="77777777" w:rsidTr="006F3E20">
      <w:trPr>
        <w:trHeight w:val="264"/>
      </w:trPr>
      <w:tc>
        <w:tcPr>
          <w:tcW w:w="952" w:type="pct"/>
          <w:shd w:val="clear" w:color="auto" w:fill="auto"/>
          <w:noWrap/>
          <w:vAlign w:val="center"/>
        </w:tcPr>
        <w:p w14:paraId="79DFD3A6" w14:textId="77777777" w:rsidR="007A08B6" w:rsidRPr="00583FC6" w:rsidRDefault="007A08B6" w:rsidP="007A08B6">
          <w:pPr>
            <w:rPr>
              <w:rFonts w:cs="Yu Mincho Light"/>
              <w:szCs w:val="22"/>
            </w:rPr>
          </w:pPr>
        </w:p>
      </w:tc>
      <w:tc>
        <w:tcPr>
          <w:tcW w:w="128" w:type="pct"/>
          <w:shd w:val="clear" w:color="auto" w:fill="auto"/>
          <w:noWrap/>
        </w:tcPr>
        <w:p w14:paraId="1AC791C6" w14:textId="77777777" w:rsidR="007A08B6" w:rsidRPr="00583FC6" w:rsidRDefault="007A08B6" w:rsidP="007A08B6">
          <w:pPr>
            <w:rPr>
              <w:szCs w:val="22"/>
            </w:rPr>
          </w:pPr>
        </w:p>
      </w:tc>
      <w:tc>
        <w:tcPr>
          <w:tcW w:w="2076" w:type="pct"/>
          <w:shd w:val="clear" w:color="auto" w:fill="auto"/>
          <w:noWrap/>
          <w:vAlign w:val="center"/>
        </w:tcPr>
        <w:p w14:paraId="7530262E" w14:textId="77777777" w:rsidR="007A08B6" w:rsidRPr="00583FC6" w:rsidRDefault="007A08B6" w:rsidP="007A08B6">
          <w:pPr>
            <w:rPr>
              <w:szCs w:val="22"/>
            </w:rPr>
          </w:pPr>
        </w:p>
      </w:tc>
      <w:tc>
        <w:tcPr>
          <w:tcW w:w="1023" w:type="pct"/>
          <w:gridSpan w:val="2"/>
          <w:shd w:val="clear" w:color="auto" w:fill="auto"/>
          <w:noWrap/>
          <w:vAlign w:val="center"/>
        </w:tcPr>
        <w:p w14:paraId="533596F7" w14:textId="77777777" w:rsidR="007A08B6" w:rsidRPr="00583FC6" w:rsidRDefault="007A08B6" w:rsidP="007A08B6">
          <w:pPr>
            <w:rPr>
              <w:szCs w:val="22"/>
            </w:rPr>
          </w:pPr>
        </w:p>
      </w:tc>
      <w:tc>
        <w:tcPr>
          <w:tcW w:w="360" w:type="pct"/>
          <w:shd w:val="clear" w:color="auto" w:fill="auto"/>
          <w:noWrap/>
          <w:vAlign w:val="center"/>
        </w:tcPr>
        <w:p w14:paraId="49ED5D11" w14:textId="77777777" w:rsidR="007A08B6" w:rsidRPr="00583FC6" w:rsidRDefault="007A08B6" w:rsidP="007A08B6">
          <w:pPr>
            <w:rPr>
              <w:szCs w:val="22"/>
            </w:rPr>
          </w:pPr>
        </w:p>
      </w:tc>
      <w:tc>
        <w:tcPr>
          <w:tcW w:w="461" w:type="pct"/>
          <w:shd w:val="clear" w:color="auto" w:fill="auto"/>
          <w:noWrap/>
          <w:vAlign w:val="center"/>
        </w:tcPr>
        <w:p w14:paraId="32183F20" w14:textId="77777777" w:rsidR="007A08B6" w:rsidRPr="00583FC6" w:rsidRDefault="007A08B6" w:rsidP="007A08B6">
          <w:pPr>
            <w:rPr>
              <w:szCs w:val="22"/>
            </w:rPr>
          </w:pPr>
        </w:p>
      </w:tc>
    </w:tr>
    <w:tr w:rsidR="006F3E20" w:rsidRPr="00583FC6" w14:paraId="499C63D8" w14:textId="77777777" w:rsidTr="006F3E20">
      <w:trPr>
        <w:trHeight w:val="189"/>
      </w:trPr>
      <w:tc>
        <w:tcPr>
          <w:tcW w:w="952" w:type="pct"/>
          <w:vMerge w:val="restart"/>
          <w:shd w:val="clear" w:color="auto" w:fill="auto"/>
          <w:noWrap/>
          <w:vAlign w:val="center"/>
        </w:tcPr>
        <w:p w14:paraId="4AA65982" w14:textId="77777777" w:rsidR="007A08B6" w:rsidRPr="00583FC6" w:rsidRDefault="007A08B6" w:rsidP="007A08B6">
          <w:pPr>
            <w:jc w:val="center"/>
            <w:rPr>
              <w:szCs w:val="22"/>
            </w:rPr>
          </w:pPr>
          <w:r w:rsidRPr="00583FC6">
            <w:rPr>
              <w:rFonts w:cs="Yu Mincho Light"/>
              <w:szCs w:val="22"/>
            </w:rPr>
            <w:t>©</w:t>
          </w:r>
          <w:r w:rsidRPr="00583FC6">
            <w:rPr>
              <w:szCs w:val="22"/>
            </w:rPr>
            <w:t xml:space="preserve"> UFV 20</w:t>
          </w:r>
          <w:r>
            <w:rPr>
              <w:szCs w:val="22"/>
            </w:rPr>
            <w:t>22</w:t>
          </w:r>
        </w:p>
        <w:p w14:paraId="6AC4A245" w14:textId="77777777" w:rsidR="007A08B6" w:rsidRPr="00583FC6" w:rsidRDefault="007A08B6" w:rsidP="007A08B6">
          <w:pPr>
            <w:jc w:val="center"/>
            <w:rPr>
              <w:sz w:val="10"/>
              <w:szCs w:val="10"/>
            </w:rPr>
          </w:pPr>
        </w:p>
      </w:tc>
      <w:tc>
        <w:tcPr>
          <w:tcW w:w="128" w:type="pct"/>
          <w:shd w:val="clear" w:color="auto" w:fill="auto"/>
          <w:noWrap/>
        </w:tcPr>
        <w:p w14:paraId="14922D4D" w14:textId="77777777" w:rsidR="007A08B6" w:rsidRPr="00583FC6" w:rsidRDefault="007A08B6" w:rsidP="007A08B6">
          <w:pPr>
            <w:rPr>
              <w:sz w:val="16"/>
              <w:szCs w:val="16"/>
            </w:rPr>
          </w:pPr>
        </w:p>
      </w:tc>
      <w:tc>
        <w:tcPr>
          <w:tcW w:w="2076" w:type="pct"/>
          <w:shd w:val="clear" w:color="auto" w:fill="auto"/>
          <w:noWrap/>
          <w:vAlign w:val="center"/>
        </w:tcPr>
        <w:p w14:paraId="46E09C98" w14:textId="77777777" w:rsidR="007A08B6" w:rsidRPr="00583FC6" w:rsidRDefault="007A08B6" w:rsidP="007A08B6">
          <w:pPr>
            <w:rPr>
              <w:sz w:val="16"/>
              <w:szCs w:val="16"/>
            </w:rPr>
          </w:pPr>
          <w:r w:rsidRPr="00583FC6">
            <w:rPr>
              <w:sz w:val="16"/>
              <w:szCs w:val="16"/>
            </w:rPr>
            <w:t xml:space="preserve">Nombre del fichero: </w:t>
          </w:r>
        </w:p>
      </w:tc>
      <w:tc>
        <w:tcPr>
          <w:tcW w:w="920" w:type="pct"/>
          <w:shd w:val="clear" w:color="auto" w:fill="auto"/>
          <w:noWrap/>
          <w:vAlign w:val="center"/>
        </w:tcPr>
        <w:p w14:paraId="31E440D8" w14:textId="77777777" w:rsidR="007A08B6" w:rsidRPr="00583FC6" w:rsidRDefault="007A08B6" w:rsidP="007A08B6">
          <w:pPr>
            <w:rPr>
              <w:sz w:val="16"/>
              <w:szCs w:val="16"/>
            </w:rPr>
          </w:pPr>
          <w:r w:rsidRPr="00583FC6">
            <w:rPr>
              <w:sz w:val="16"/>
              <w:szCs w:val="16"/>
            </w:rPr>
            <w:t>Fecha:</w:t>
          </w:r>
        </w:p>
      </w:tc>
      <w:tc>
        <w:tcPr>
          <w:tcW w:w="463" w:type="pct"/>
          <w:gridSpan w:val="2"/>
          <w:shd w:val="clear" w:color="auto" w:fill="auto"/>
          <w:noWrap/>
          <w:vAlign w:val="center"/>
        </w:tcPr>
        <w:p w14:paraId="1C987F34" w14:textId="77777777" w:rsidR="007A08B6" w:rsidRPr="00583FC6" w:rsidRDefault="007A08B6" w:rsidP="007A08B6">
          <w:pPr>
            <w:rPr>
              <w:sz w:val="16"/>
              <w:szCs w:val="16"/>
            </w:rPr>
          </w:pPr>
          <w:r w:rsidRPr="00583FC6">
            <w:rPr>
              <w:sz w:val="16"/>
              <w:szCs w:val="16"/>
            </w:rPr>
            <w:t>Edición:</w:t>
          </w:r>
        </w:p>
      </w:tc>
      <w:tc>
        <w:tcPr>
          <w:tcW w:w="461" w:type="pct"/>
          <w:shd w:val="clear" w:color="auto" w:fill="auto"/>
          <w:noWrap/>
          <w:vAlign w:val="center"/>
        </w:tcPr>
        <w:p w14:paraId="2154B47A" w14:textId="77777777" w:rsidR="007A08B6" w:rsidRPr="00583FC6" w:rsidRDefault="007A08B6" w:rsidP="007A08B6">
          <w:pPr>
            <w:rPr>
              <w:sz w:val="16"/>
              <w:szCs w:val="16"/>
            </w:rPr>
          </w:pPr>
          <w:r w:rsidRPr="00583FC6">
            <w:rPr>
              <w:sz w:val="16"/>
              <w:szCs w:val="16"/>
            </w:rPr>
            <w:t>Página:</w:t>
          </w:r>
        </w:p>
      </w:tc>
    </w:tr>
    <w:tr w:rsidR="006F3E20" w:rsidRPr="00583FC6" w14:paraId="4FBB9CCE" w14:textId="77777777" w:rsidTr="006F3E20">
      <w:trPr>
        <w:trHeight w:val="531"/>
      </w:trPr>
      <w:tc>
        <w:tcPr>
          <w:tcW w:w="952" w:type="pct"/>
          <w:vMerge/>
          <w:shd w:val="clear" w:color="auto" w:fill="auto"/>
          <w:noWrap/>
          <w:vAlign w:val="center"/>
        </w:tcPr>
        <w:p w14:paraId="0FAF1FCD" w14:textId="77777777" w:rsidR="007A08B6" w:rsidRPr="00583FC6" w:rsidRDefault="007A08B6" w:rsidP="007A08B6">
          <w:pPr>
            <w:jc w:val="center"/>
            <w:rPr>
              <w:szCs w:val="22"/>
            </w:rPr>
          </w:pPr>
        </w:p>
      </w:tc>
      <w:tc>
        <w:tcPr>
          <w:tcW w:w="128" w:type="pct"/>
          <w:shd w:val="clear" w:color="auto" w:fill="auto"/>
          <w:noWrap/>
        </w:tcPr>
        <w:p w14:paraId="4C63B624" w14:textId="77777777" w:rsidR="007A08B6" w:rsidRPr="00583FC6" w:rsidRDefault="007A08B6" w:rsidP="007A08B6">
          <w:pPr>
            <w:rPr>
              <w:b/>
              <w:bCs/>
              <w:szCs w:val="22"/>
            </w:rPr>
          </w:pPr>
        </w:p>
      </w:tc>
      <w:tc>
        <w:tcPr>
          <w:tcW w:w="2076" w:type="pct"/>
          <w:shd w:val="clear" w:color="auto" w:fill="auto"/>
          <w:noWrap/>
          <w:vAlign w:val="center"/>
        </w:tcPr>
        <w:p w14:paraId="284F6589" w14:textId="77777777" w:rsidR="007A08B6" w:rsidRPr="00583FC6" w:rsidRDefault="007A08B6" w:rsidP="007A08B6">
          <w:pPr>
            <w:rPr>
              <w:szCs w:val="22"/>
            </w:rPr>
          </w:pPr>
          <w:r>
            <w:t>v1.0_0009_INFSG_GA1_SGM.pdf</w:t>
          </w:r>
        </w:p>
      </w:tc>
      <w:tc>
        <w:tcPr>
          <w:tcW w:w="1023" w:type="pct"/>
          <w:gridSpan w:val="2"/>
          <w:shd w:val="clear" w:color="auto" w:fill="auto"/>
          <w:noWrap/>
          <w:vAlign w:val="center"/>
        </w:tcPr>
        <w:p w14:paraId="07B491D1" w14:textId="335B4347" w:rsidR="007A08B6" w:rsidRPr="00583FC6" w:rsidRDefault="007A08B6" w:rsidP="007A08B6">
          <w:pPr>
            <w:rPr>
              <w:szCs w:val="22"/>
            </w:rPr>
          </w:pPr>
          <w:r>
            <w:rPr>
              <w:szCs w:val="22"/>
            </w:rPr>
            <w:t>04/04/2022</w:t>
          </w:r>
        </w:p>
      </w:tc>
      <w:tc>
        <w:tcPr>
          <w:tcW w:w="360" w:type="pct"/>
          <w:shd w:val="clear" w:color="auto" w:fill="auto"/>
          <w:noWrap/>
          <w:vAlign w:val="center"/>
        </w:tcPr>
        <w:p w14:paraId="354AAB82" w14:textId="77777777" w:rsidR="007A08B6" w:rsidRPr="00583FC6" w:rsidRDefault="007A08B6" w:rsidP="007A08B6">
          <w:pPr>
            <w:rPr>
              <w:szCs w:val="22"/>
            </w:rPr>
          </w:pPr>
          <w:r>
            <w:rPr>
              <w:szCs w:val="22"/>
            </w:rPr>
            <w:t>1.0</w:t>
          </w:r>
        </w:p>
      </w:tc>
      <w:tc>
        <w:tcPr>
          <w:tcW w:w="461" w:type="pct"/>
          <w:shd w:val="clear" w:color="auto" w:fill="auto"/>
          <w:noWrap/>
          <w:vAlign w:val="center"/>
        </w:tcPr>
        <w:p w14:paraId="0CA276FE" w14:textId="77777777" w:rsidR="007A08B6" w:rsidRPr="00583FC6" w:rsidRDefault="007A08B6" w:rsidP="007A08B6">
          <w:pPr>
            <w:rPr>
              <w:szCs w:val="22"/>
            </w:rPr>
          </w:pPr>
          <w:r w:rsidRPr="00583FC6">
            <w:rPr>
              <w:szCs w:val="22"/>
            </w:rPr>
            <w:fldChar w:fldCharType="begin"/>
          </w:r>
          <w:r w:rsidRPr="00583FC6">
            <w:rPr>
              <w:szCs w:val="22"/>
            </w:rPr>
            <w:instrText xml:space="preserve"> </w:instrText>
          </w:r>
          <w:r>
            <w:rPr>
              <w:szCs w:val="22"/>
            </w:rPr>
            <w:instrText>PAGE</w:instrText>
          </w:r>
          <w:r w:rsidRPr="00583FC6">
            <w:rPr>
              <w:szCs w:val="22"/>
            </w:rPr>
            <w:instrText xml:space="preserve">   \* MERGEFORMAT </w:instrText>
          </w:r>
          <w:r w:rsidRPr="00583FC6">
            <w:rPr>
              <w:szCs w:val="22"/>
            </w:rPr>
            <w:fldChar w:fldCharType="separate"/>
          </w:r>
          <w:r>
            <w:rPr>
              <w:szCs w:val="22"/>
            </w:rPr>
            <w:t>2</w:t>
          </w:r>
          <w:r w:rsidRPr="00583FC6">
            <w:rPr>
              <w:szCs w:val="22"/>
            </w:rPr>
            <w:fldChar w:fldCharType="end"/>
          </w:r>
          <w:r w:rsidRPr="00583FC6">
            <w:rPr>
              <w:szCs w:val="22"/>
            </w:rPr>
            <w:t>/</w:t>
          </w:r>
          <w:r w:rsidRPr="00583FC6">
            <w:rPr>
              <w:szCs w:val="22"/>
            </w:rPr>
            <w:fldChar w:fldCharType="begin"/>
          </w:r>
          <w:r w:rsidRPr="00583FC6">
            <w:rPr>
              <w:szCs w:val="22"/>
            </w:rPr>
            <w:instrText xml:space="preserve"> </w:instrText>
          </w:r>
          <w:r>
            <w:rPr>
              <w:szCs w:val="22"/>
            </w:rPr>
            <w:instrText>NUMPAGES</w:instrText>
          </w:r>
          <w:r w:rsidRPr="00583FC6">
            <w:rPr>
              <w:szCs w:val="22"/>
            </w:rPr>
            <w:instrText xml:space="preserve">   \* MERGEFORMAT </w:instrText>
          </w:r>
          <w:r w:rsidRPr="00583FC6">
            <w:rPr>
              <w:szCs w:val="22"/>
            </w:rPr>
            <w:fldChar w:fldCharType="separate"/>
          </w:r>
          <w:r>
            <w:rPr>
              <w:szCs w:val="22"/>
            </w:rPr>
            <w:t>24</w:t>
          </w:r>
          <w:r w:rsidRPr="00583FC6">
            <w:rPr>
              <w:szCs w:val="22"/>
            </w:rPr>
            <w:fldChar w:fldCharType="end"/>
          </w:r>
        </w:p>
      </w:tc>
    </w:tr>
    <w:tr w:rsidR="006F3E20" w:rsidRPr="00583FC6" w14:paraId="0967AED9" w14:textId="77777777" w:rsidTr="006F3E20">
      <w:trPr>
        <w:trHeight w:val="264"/>
      </w:trPr>
      <w:tc>
        <w:tcPr>
          <w:tcW w:w="952" w:type="pct"/>
          <w:vMerge/>
          <w:shd w:val="clear" w:color="auto" w:fill="auto"/>
          <w:noWrap/>
        </w:tcPr>
        <w:p w14:paraId="6B7B5CF4" w14:textId="77777777" w:rsidR="007A08B6" w:rsidRPr="00583FC6" w:rsidRDefault="007A08B6" w:rsidP="007A08B6">
          <w:pPr>
            <w:jc w:val="both"/>
            <w:rPr>
              <w:sz w:val="10"/>
              <w:szCs w:val="10"/>
            </w:rPr>
          </w:pPr>
        </w:p>
      </w:tc>
      <w:tc>
        <w:tcPr>
          <w:tcW w:w="128" w:type="pct"/>
          <w:shd w:val="clear" w:color="auto" w:fill="auto"/>
          <w:noWrap/>
        </w:tcPr>
        <w:p w14:paraId="76A9FFD6" w14:textId="77777777" w:rsidR="007A08B6" w:rsidRPr="00583FC6" w:rsidRDefault="007A08B6" w:rsidP="007A08B6">
          <w:pPr>
            <w:rPr>
              <w:szCs w:val="22"/>
            </w:rPr>
          </w:pPr>
        </w:p>
      </w:tc>
      <w:tc>
        <w:tcPr>
          <w:tcW w:w="2076" w:type="pct"/>
          <w:shd w:val="clear" w:color="auto" w:fill="auto"/>
          <w:noWrap/>
          <w:vAlign w:val="center"/>
        </w:tcPr>
        <w:p w14:paraId="72C8B70A" w14:textId="77777777" w:rsidR="007A08B6" w:rsidRPr="00583FC6" w:rsidRDefault="007A08B6" w:rsidP="007A08B6">
          <w:pPr>
            <w:rPr>
              <w:szCs w:val="22"/>
            </w:rPr>
          </w:pPr>
        </w:p>
      </w:tc>
      <w:tc>
        <w:tcPr>
          <w:tcW w:w="1023" w:type="pct"/>
          <w:gridSpan w:val="2"/>
          <w:shd w:val="clear" w:color="auto" w:fill="auto"/>
          <w:noWrap/>
          <w:vAlign w:val="center"/>
        </w:tcPr>
        <w:p w14:paraId="1922F60B" w14:textId="77777777" w:rsidR="007A08B6" w:rsidRPr="00583FC6" w:rsidRDefault="007A08B6" w:rsidP="007A08B6">
          <w:pPr>
            <w:rPr>
              <w:szCs w:val="22"/>
            </w:rPr>
          </w:pPr>
        </w:p>
      </w:tc>
      <w:tc>
        <w:tcPr>
          <w:tcW w:w="360" w:type="pct"/>
          <w:shd w:val="clear" w:color="auto" w:fill="auto"/>
          <w:noWrap/>
          <w:vAlign w:val="center"/>
        </w:tcPr>
        <w:p w14:paraId="6D45BDC3" w14:textId="77777777" w:rsidR="007A08B6" w:rsidRPr="00583FC6" w:rsidRDefault="007A08B6" w:rsidP="007A08B6">
          <w:pPr>
            <w:rPr>
              <w:szCs w:val="22"/>
            </w:rPr>
          </w:pPr>
        </w:p>
      </w:tc>
      <w:tc>
        <w:tcPr>
          <w:tcW w:w="461" w:type="pct"/>
          <w:shd w:val="clear" w:color="auto" w:fill="auto"/>
          <w:noWrap/>
          <w:vAlign w:val="center"/>
        </w:tcPr>
        <w:p w14:paraId="278DE3C4" w14:textId="77777777" w:rsidR="007A08B6" w:rsidRPr="00583FC6" w:rsidRDefault="007A08B6" w:rsidP="007A08B6">
          <w:pPr>
            <w:rPr>
              <w:szCs w:val="22"/>
            </w:rPr>
          </w:pPr>
        </w:p>
      </w:tc>
    </w:tr>
  </w:tbl>
  <w:p w14:paraId="55B1C71E" w14:textId="69AB69BC" w:rsidR="005F63B1" w:rsidRPr="0019067A" w:rsidRDefault="005F63B1" w:rsidP="0019067A">
    <w:pPr>
      <w:pStyle w:val="Piedepgina"/>
      <w:rPr>
        <w:sz w:val="14"/>
        <w:szCs w:val="1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45B82BB" w14:textId="77777777" w:rsidR="00AD5AEE" w:rsidRDefault="00AD5AEE">
      <w:r>
        <w:separator/>
      </w:r>
    </w:p>
    <w:p w14:paraId="65B30E28" w14:textId="77777777" w:rsidR="00AD5AEE" w:rsidRDefault="00AD5AEE"/>
  </w:footnote>
  <w:footnote w:type="continuationSeparator" w:id="0">
    <w:p w14:paraId="3D92DA48" w14:textId="77777777" w:rsidR="00AD5AEE" w:rsidRDefault="00AD5AEE">
      <w:r>
        <w:continuationSeparator/>
      </w:r>
    </w:p>
    <w:p w14:paraId="45CCDD0A" w14:textId="77777777" w:rsidR="00AD5AEE" w:rsidRDefault="00AD5AEE"/>
  </w:footnote>
  <w:footnote w:type="continuationNotice" w:id="1">
    <w:p w14:paraId="7FC1B6CF" w14:textId="77777777" w:rsidR="00AD5AEE" w:rsidRDefault="00AD5AEE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E2C1F92" w14:textId="77777777" w:rsidR="0034135B" w:rsidRDefault="0034135B" w:rsidP="00A3216A">
    <w:pPr>
      <w:jc w:val="center"/>
      <w:rPr>
        <w:b/>
        <w:bCs/>
        <w:sz w:val="20"/>
        <w:szCs w:val="20"/>
      </w:rPr>
    </w:pPr>
  </w:p>
  <w:p w14:paraId="1DC3E72D" w14:textId="77777777" w:rsidR="0034135B" w:rsidRDefault="0034135B" w:rsidP="00A3216A">
    <w:pPr>
      <w:jc w:val="center"/>
      <w:rPr>
        <w:b/>
        <w:bCs/>
        <w:sz w:val="20"/>
        <w:szCs w:val="20"/>
      </w:rPr>
    </w:pPr>
    <w:r>
      <w:rPr>
        <w:b/>
        <w:bCs/>
        <w:sz w:val="20"/>
        <w:szCs w:val="20"/>
      </w:rPr>
      <w:t>Confidencial Didáctico</w:t>
    </w:r>
  </w:p>
  <w:p w14:paraId="7F887998" w14:textId="77777777" w:rsidR="0034135B" w:rsidRPr="00A3216A" w:rsidRDefault="0034135B" w:rsidP="00A3216A">
    <w:pPr>
      <w:jc w:val="center"/>
      <w:rPr>
        <w:b/>
        <w:bCs/>
        <w:sz w:val="20"/>
        <w:szCs w:val="20"/>
      </w:rPr>
    </w:pPr>
    <w:r>
      <w:rPr>
        <w:b/>
        <w:bCs/>
        <w:noProof/>
        <w:sz w:val="20"/>
        <w:szCs w:val="20"/>
      </w:rPr>
      <w:drawing>
        <wp:anchor distT="0" distB="0" distL="114300" distR="114300" simplePos="0" relativeHeight="251658242" behindDoc="0" locked="0" layoutInCell="1" allowOverlap="1" wp14:anchorId="35B0DD96" wp14:editId="5D319490">
          <wp:simplePos x="0" y="0"/>
          <wp:positionH relativeFrom="column">
            <wp:posOffset>1741805</wp:posOffset>
          </wp:positionH>
          <wp:positionV relativeFrom="paragraph">
            <wp:posOffset>656590</wp:posOffset>
          </wp:positionV>
          <wp:extent cx="2394461" cy="716508"/>
          <wp:effectExtent l="0" t="0" r="6350" b="7620"/>
          <wp:wrapNone/>
          <wp:docPr id="7" name="Imagen 1" descr="Logotipo&#10;&#10;Descripción generada automáticamente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Imagen 2" descr="Logotipo&#10;&#10;Descripción generada automáticamente"/>
                  <pic:cNvPicPr/>
                </pic:nvPicPr>
                <pic:blipFill>
                  <a:blip r:embed="rId1"/>
                  <a:stretch>
                    <a:fillRect/>
                  </a:stretch>
                </pic:blipFill>
                <pic:spPr>
                  <a:xfrm>
                    <a:off x="0" y="0"/>
                    <a:ext cx="2394461" cy="716508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tbl>
    <w:tblPr>
      <w:tblW w:w="4946" w:type="pct"/>
      <w:tblBorders>
        <w:bottom w:val="single" w:sz="4" w:space="0" w:color="6C00C0"/>
      </w:tblBorders>
      <w:tblCellMar>
        <w:left w:w="0" w:type="dxa"/>
        <w:right w:w="0" w:type="dxa"/>
      </w:tblCellMar>
      <w:tblLook w:val="01E0" w:firstRow="1" w:lastRow="1" w:firstColumn="1" w:lastColumn="1" w:noHBand="0" w:noVBand="0"/>
    </w:tblPr>
    <w:tblGrid>
      <w:gridCol w:w="3085"/>
      <w:gridCol w:w="1543"/>
      <w:gridCol w:w="1542"/>
      <w:gridCol w:w="3083"/>
    </w:tblGrid>
    <w:tr w:rsidR="00656EC1" w:rsidRPr="00583FC6" w14:paraId="4081D6FF" w14:textId="77777777" w:rsidTr="00F729A6">
      <w:trPr>
        <w:cantSplit/>
        <w:trHeight w:hRule="exact" w:val="284"/>
      </w:trPr>
      <w:tc>
        <w:tcPr>
          <w:tcW w:w="1667" w:type="pct"/>
          <w:shd w:val="clear" w:color="auto" w:fill="auto"/>
          <w:vAlign w:val="center"/>
        </w:tcPr>
        <w:p w14:paraId="329845B8" w14:textId="77777777" w:rsidR="004B44D0" w:rsidRDefault="004B44D0" w:rsidP="004B44D0"/>
      </w:tc>
      <w:tc>
        <w:tcPr>
          <w:tcW w:w="1666" w:type="pct"/>
          <w:gridSpan w:val="2"/>
          <w:shd w:val="clear" w:color="auto" w:fill="auto"/>
        </w:tcPr>
        <w:p w14:paraId="16B77FEF" w14:textId="498AF6DA" w:rsidR="004B44D0" w:rsidRPr="00583FC6" w:rsidRDefault="003628E9" w:rsidP="00583FC6">
          <w:pPr>
            <w:jc w:val="center"/>
            <w:rPr>
              <w:b/>
              <w:bCs/>
              <w:sz w:val="18"/>
              <w:szCs w:val="18"/>
            </w:rPr>
          </w:pPr>
          <w:r w:rsidRPr="00583FC6">
            <w:rPr>
              <w:b/>
              <w:bCs/>
              <w:sz w:val="18"/>
              <w:szCs w:val="18"/>
            </w:rPr>
            <w:t>Confidencial didáctico</w:t>
          </w:r>
        </w:p>
      </w:tc>
      <w:tc>
        <w:tcPr>
          <w:tcW w:w="1666" w:type="pct"/>
          <w:shd w:val="clear" w:color="auto" w:fill="auto"/>
          <w:vAlign w:val="center"/>
        </w:tcPr>
        <w:p w14:paraId="18B3B05E" w14:textId="06028709" w:rsidR="004B44D0" w:rsidRDefault="004B44D0" w:rsidP="00583FC6">
          <w:pPr>
            <w:jc w:val="right"/>
          </w:pPr>
        </w:p>
      </w:tc>
    </w:tr>
    <w:tr w:rsidR="00656EC1" w:rsidRPr="00583FC6" w14:paraId="011CC189" w14:textId="77777777" w:rsidTr="00656EC1">
      <w:trPr>
        <w:trHeight w:val="518"/>
      </w:trPr>
      <w:tc>
        <w:tcPr>
          <w:tcW w:w="2501" w:type="pct"/>
          <w:gridSpan w:val="2"/>
          <w:shd w:val="clear" w:color="auto" w:fill="auto"/>
        </w:tcPr>
        <w:p w14:paraId="5021CE1A" w14:textId="43345FEB" w:rsidR="00A66852" w:rsidRPr="00583FC6" w:rsidRDefault="009D055A" w:rsidP="00A66852">
          <w:pPr>
            <w:rPr>
              <w:sz w:val="18"/>
              <w:szCs w:val="18"/>
            </w:rPr>
          </w:pPr>
          <w:r>
            <w:rPr>
              <w:sz w:val="18"/>
              <w:szCs w:val="18"/>
            </w:rPr>
            <w:t>PGPI</w:t>
          </w:r>
        </w:p>
        <w:p w14:paraId="3BEC90A4" w14:textId="5FB357F6" w:rsidR="004B44D0" w:rsidRPr="00583FC6" w:rsidRDefault="009D055A" w:rsidP="00A66852">
          <w:pPr>
            <w:rPr>
              <w:b/>
              <w:bCs/>
              <w:sz w:val="20"/>
              <w:szCs w:val="20"/>
            </w:rPr>
          </w:pPr>
          <w:r>
            <w:rPr>
              <w:b/>
              <w:bCs/>
              <w:sz w:val="20"/>
              <w:szCs w:val="20"/>
            </w:rPr>
            <w:t xml:space="preserve">Sistema de </w:t>
          </w:r>
          <w:r w:rsidR="00BB5576">
            <w:rPr>
              <w:b/>
              <w:bCs/>
              <w:sz w:val="20"/>
              <w:szCs w:val="20"/>
            </w:rPr>
            <w:t>Gestión de Muelles</w:t>
          </w:r>
        </w:p>
      </w:tc>
      <w:tc>
        <w:tcPr>
          <w:tcW w:w="833" w:type="pct"/>
          <w:shd w:val="clear" w:color="auto" w:fill="auto"/>
        </w:tcPr>
        <w:p w14:paraId="7D75AB35" w14:textId="77777777" w:rsidR="00A66852" w:rsidRPr="00583FC6" w:rsidRDefault="00A66852" w:rsidP="00583FC6">
          <w:pPr>
            <w:jc w:val="center"/>
            <w:rPr>
              <w:sz w:val="18"/>
              <w:szCs w:val="18"/>
            </w:rPr>
          </w:pPr>
        </w:p>
      </w:tc>
      <w:tc>
        <w:tcPr>
          <w:tcW w:w="1666" w:type="pct"/>
          <w:shd w:val="clear" w:color="auto" w:fill="auto"/>
        </w:tcPr>
        <w:p w14:paraId="6B5203C5" w14:textId="26FAF220" w:rsidR="0030656D" w:rsidRDefault="0030656D" w:rsidP="00583FC6">
          <w:pPr>
            <w:jc w:val="right"/>
            <w:rPr>
              <w:b/>
              <w:bCs/>
              <w:noProof/>
              <w:sz w:val="20"/>
              <w:szCs w:val="20"/>
            </w:rPr>
          </w:pPr>
          <w:r>
            <w:rPr>
              <w:b/>
              <w:bCs/>
              <w:noProof/>
              <w:sz w:val="20"/>
              <w:szCs w:val="20"/>
            </w:rPr>
            <w:drawing>
              <wp:anchor distT="0" distB="0" distL="114300" distR="114300" simplePos="0" relativeHeight="251658243" behindDoc="0" locked="0" layoutInCell="1" allowOverlap="1" wp14:anchorId="131CD173" wp14:editId="523062CA">
                <wp:simplePos x="0" y="0"/>
                <wp:positionH relativeFrom="column">
                  <wp:posOffset>284139</wp:posOffset>
                </wp:positionH>
                <wp:positionV relativeFrom="paragraph">
                  <wp:posOffset>-209029</wp:posOffset>
                </wp:positionV>
                <wp:extent cx="1719618" cy="514571"/>
                <wp:effectExtent l="0" t="0" r="5715" b="3175"/>
                <wp:wrapNone/>
                <wp:docPr id="36" name="Imagen 31" descr="Logotipo&#10;&#10;Descripción generada automáticamente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2" name="Imagen 2" descr="Logotipo&#10;&#10;Descripción generada automáticamente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719618" cy="514571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w:r>
        </w:p>
        <w:p w14:paraId="263602F9" w14:textId="3F7FDAD5" w:rsidR="00A66852" w:rsidRPr="007B0CEA" w:rsidRDefault="00A66852" w:rsidP="00583FC6">
          <w:pPr>
            <w:jc w:val="right"/>
          </w:pPr>
        </w:p>
      </w:tc>
    </w:tr>
    <w:tr w:rsidR="00656EC1" w:rsidRPr="00583FC6" w14:paraId="7676B5D1" w14:textId="77777777" w:rsidTr="00656EC1">
      <w:trPr>
        <w:trHeight w:val="100"/>
      </w:trPr>
      <w:tc>
        <w:tcPr>
          <w:tcW w:w="1667" w:type="pct"/>
          <w:shd w:val="clear" w:color="auto" w:fill="auto"/>
          <w:vAlign w:val="center"/>
        </w:tcPr>
        <w:p w14:paraId="4739454A" w14:textId="77777777" w:rsidR="004B44D0" w:rsidRPr="00583FC6" w:rsidRDefault="004B44D0" w:rsidP="00A66852">
          <w:pPr>
            <w:rPr>
              <w:sz w:val="8"/>
              <w:szCs w:val="8"/>
            </w:rPr>
          </w:pPr>
        </w:p>
      </w:tc>
      <w:tc>
        <w:tcPr>
          <w:tcW w:w="1666" w:type="pct"/>
          <w:gridSpan w:val="2"/>
          <w:shd w:val="clear" w:color="auto" w:fill="auto"/>
        </w:tcPr>
        <w:p w14:paraId="7B23FB47" w14:textId="77777777" w:rsidR="004B44D0" w:rsidRPr="00583FC6" w:rsidRDefault="004B44D0" w:rsidP="00583FC6">
          <w:pPr>
            <w:jc w:val="center"/>
            <w:rPr>
              <w:sz w:val="8"/>
              <w:szCs w:val="8"/>
            </w:rPr>
          </w:pPr>
        </w:p>
      </w:tc>
      <w:tc>
        <w:tcPr>
          <w:tcW w:w="1666" w:type="pct"/>
          <w:shd w:val="clear" w:color="auto" w:fill="auto"/>
          <w:vAlign w:val="center"/>
        </w:tcPr>
        <w:p w14:paraId="2E6BBE77" w14:textId="4CE1A45E" w:rsidR="004B44D0" w:rsidRPr="00583FC6" w:rsidRDefault="004B44D0" w:rsidP="00583FC6">
          <w:pPr>
            <w:jc w:val="right"/>
            <w:rPr>
              <w:sz w:val="8"/>
              <w:szCs w:val="8"/>
            </w:rPr>
          </w:pPr>
        </w:p>
      </w:tc>
    </w:tr>
  </w:tbl>
  <w:p w14:paraId="61EB538F" w14:textId="77777777" w:rsidR="00704DA0" w:rsidRDefault="00704DA0">
    <w:pPr>
      <w:pStyle w:val="Encabezado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805CD"/>
    <w:multiLevelType w:val="hybridMultilevel"/>
    <w:tmpl w:val="FFFFFFFF"/>
    <w:styleLink w:val="Vietas1"/>
    <w:lvl w:ilvl="0" w:tplc="95429C34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FB9AEAB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F844F0E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6E3ED170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7B2FF3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67C8E33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E3EB14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508C7A8E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EC123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B130B4"/>
    <w:multiLevelType w:val="hybridMultilevel"/>
    <w:tmpl w:val="5052BD7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1536A9"/>
    <w:multiLevelType w:val="hybridMultilevel"/>
    <w:tmpl w:val="56B2628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030A3649"/>
    <w:multiLevelType w:val="hybridMultilevel"/>
    <w:tmpl w:val="BD90E632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DF064A"/>
    <w:multiLevelType w:val="multilevel"/>
    <w:tmpl w:val="DD22EB0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5" w15:restartNumberingAfterBreak="0">
    <w:nsid w:val="084976FC"/>
    <w:multiLevelType w:val="hybridMultilevel"/>
    <w:tmpl w:val="4A08A15A"/>
    <w:lvl w:ilvl="0" w:tplc="3B7EACCA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AF62658"/>
    <w:multiLevelType w:val="hybridMultilevel"/>
    <w:tmpl w:val="7D6AD458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32C3307"/>
    <w:multiLevelType w:val="hybridMultilevel"/>
    <w:tmpl w:val="C3B69760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6F45366"/>
    <w:multiLevelType w:val="hybridMultilevel"/>
    <w:tmpl w:val="FFFFFFFF"/>
    <w:lvl w:ilvl="0" w:tplc="7040CADA">
      <w:start w:val="1"/>
      <w:numFmt w:val="bullet"/>
      <w:lvlText w:val="-"/>
      <w:lvlJc w:val="left"/>
      <w:pPr>
        <w:ind w:left="720" w:hanging="360"/>
      </w:pPr>
      <w:rPr>
        <w:rFonts w:ascii="Calibri" w:hAnsi="Calibri" w:hint="default"/>
      </w:rPr>
    </w:lvl>
    <w:lvl w:ilvl="1" w:tplc="CB563C62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CD0248D0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87A43AE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B61AB69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1B3C4C7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CC86F7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DCC279C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3AE02DF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8E71093"/>
    <w:multiLevelType w:val="hybridMultilevel"/>
    <w:tmpl w:val="37DC7CEC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B6059D7"/>
    <w:multiLevelType w:val="hybridMultilevel"/>
    <w:tmpl w:val="453EC6F0"/>
    <w:lvl w:ilvl="0" w:tplc="65EA1910">
      <w:numFmt w:val="bullet"/>
      <w:pStyle w:val="EstiloLatinaArialComplejoArial11ptInterlineadoMnim1"/>
      <w:lvlText w:val="-"/>
      <w:lvlJc w:val="left"/>
      <w:pPr>
        <w:tabs>
          <w:tab w:val="num" w:pos="720"/>
        </w:tabs>
        <w:ind w:left="720" w:hanging="360"/>
      </w:pPr>
      <w:rPr>
        <w:rFonts w:ascii="Arial" w:eastAsia="Times New Roman" w:hAnsi="Arial" w:cs="Arial" w:hint="default"/>
      </w:rPr>
    </w:lvl>
    <w:lvl w:ilvl="1" w:tplc="0C0A0003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tabs>
          <w:tab w:val="num" w:pos="3600"/>
        </w:tabs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tabs>
          <w:tab w:val="num" w:pos="5760"/>
        </w:tabs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C2E43AC"/>
    <w:multiLevelType w:val="hybridMultilevel"/>
    <w:tmpl w:val="B290F69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1CDD770A"/>
    <w:multiLevelType w:val="hybridMultilevel"/>
    <w:tmpl w:val="6A82952C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00751E2"/>
    <w:multiLevelType w:val="multilevel"/>
    <w:tmpl w:val="28686000"/>
    <w:lvl w:ilvl="0">
      <w:start w:val="1"/>
      <w:numFmt w:val="decimal"/>
      <w:lvlText w:val="%1"/>
      <w:lvlJc w:val="left"/>
      <w:pPr>
        <w:ind w:left="360" w:hanging="360"/>
      </w:pPr>
    </w:lvl>
    <w:lvl w:ilvl="1">
      <w:start w:val="1"/>
      <w:numFmt w:val="decimal"/>
      <w:lvlText w:val="%1.%2"/>
      <w:lvlJc w:val="left"/>
      <w:pPr>
        <w:tabs>
          <w:tab w:val="num" w:pos="709"/>
        </w:tabs>
        <w:ind w:left="0" w:firstLine="0"/>
      </w:pPr>
      <w:rPr>
        <w:rFonts w:ascii="Arial" w:hAnsi="Arial" w:hint="default"/>
        <w:b/>
        <w:i w:val="0"/>
        <w:sz w:val="26"/>
        <w:u w:val="none"/>
      </w:rPr>
    </w:lvl>
    <w:lvl w:ilvl="2">
      <w:start w:val="1"/>
      <w:numFmt w:val="decimal"/>
      <w:lvlText w:val="%1.%2.%3"/>
      <w:lvlJc w:val="left"/>
      <w:pPr>
        <w:tabs>
          <w:tab w:val="num" w:pos="709"/>
        </w:tabs>
        <w:ind w:left="0" w:firstLine="0"/>
      </w:pPr>
      <w:rPr>
        <w:rFonts w:ascii="Arial" w:hAnsi="Arial" w:hint="default"/>
        <w:b/>
        <w:i w:val="0"/>
        <w:sz w:val="24"/>
        <w:u w:val="none"/>
      </w:rPr>
    </w:lvl>
    <w:lvl w:ilvl="3">
      <w:start w:val="1"/>
      <w:numFmt w:val="decimal"/>
      <w:pStyle w:val="Ttulo4"/>
      <w:lvlText w:val="%1.%2.%3.%4"/>
      <w:lvlJc w:val="left"/>
      <w:pPr>
        <w:tabs>
          <w:tab w:val="num" w:pos="992"/>
        </w:tabs>
        <w:ind w:left="0" w:firstLine="0"/>
      </w:pPr>
      <w:rPr>
        <w:rFonts w:ascii="Arial" w:hAnsi="Arial" w:hint="default"/>
        <w:b/>
        <w:i w:val="0"/>
        <w:sz w:val="22"/>
        <w:u w:val="none"/>
      </w:rPr>
    </w:lvl>
    <w:lvl w:ilvl="4">
      <w:start w:val="1"/>
      <w:numFmt w:val="decimal"/>
      <w:pStyle w:val="Ttulo5"/>
      <w:lvlText w:val="%1.%2.%3.%4.%5"/>
      <w:lvlJc w:val="left"/>
      <w:pPr>
        <w:tabs>
          <w:tab w:val="num" w:pos="992"/>
        </w:tabs>
        <w:ind w:left="0" w:firstLine="0"/>
      </w:pPr>
      <w:rPr>
        <w:rFonts w:ascii="Arial" w:hAnsi="Arial" w:cs="Arial" w:hint="default"/>
        <w:b/>
        <w:bCs/>
        <w:i w:val="0"/>
        <w:iCs w:val="0"/>
        <w:sz w:val="22"/>
      </w:rPr>
    </w:lvl>
    <w:lvl w:ilvl="5">
      <w:start w:val="1"/>
      <w:numFmt w:val="decimal"/>
      <w:pStyle w:val="Ttulo6"/>
      <w:lvlText w:val="%1.%2.%3.%4.%5.%6"/>
      <w:lvlJc w:val="left"/>
      <w:pPr>
        <w:tabs>
          <w:tab w:val="num" w:pos="1134"/>
        </w:tabs>
        <w:ind w:left="0" w:firstLine="0"/>
      </w:pPr>
      <w:rPr>
        <w:rFonts w:ascii="Arial" w:hAnsi="Arial" w:hint="default"/>
        <w:b/>
        <w:i w:val="0"/>
        <w:sz w:val="22"/>
      </w:rPr>
    </w:lvl>
    <w:lvl w:ilvl="6">
      <w:start w:val="1"/>
      <w:numFmt w:val="decimal"/>
      <w:lvlText w:val="%1.%2.%3.%4.%5.%6.%7  "/>
      <w:lvlJc w:val="left"/>
      <w:pPr>
        <w:tabs>
          <w:tab w:val="num" w:pos="1134"/>
        </w:tabs>
        <w:ind w:left="1440" w:hanging="1440"/>
      </w:pPr>
      <w:rPr>
        <w:rFonts w:ascii="Arial" w:hAnsi="Arial" w:hint="default"/>
        <w:sz w:val="22"/>
      </w:rPr>
    </w:lvl>
    <w:lvl w:ilvl="7">
      <w:start w:val="1"/>
      <w:numFmt w:val="decimal"/>
      <w:lvlText w:val="%1.%2.%3.%4.%5.%6.%7.%8"/>
      <w:lvlJc w:val="left"/>
      <w:pPr>
        <w:tabs>
          <w:tab w:val="num" w:pos="1134"/>
        </w:tabs>
        <w:ind w:left="1800" w:hanging="1800"/>
      </w:pPr>
      <w:rPr>
        <w:rFonts w:ascii="Arial" w:hAnsi="Arial" w:hint="default"/>
        <w:sz w:val="22"/>
      </w:rPr>
    </w:lvl>
    <w:lvl w:ilvl="8">
      <w:start w:val="1"/>
      <w:numFmt w:val="decimal"/>
      <w:lvlText w:val="%1.%2.%3.%4.%5.%6.%7.%8.%9"/>
      <w:lvlJc w:val="left"/>
      <w:pPr>
        <w:tabs>
          <w:tab w:val="num" w:pos="1134"/>
        </w:tabs>
        <w:ind w:left="1800" w:hanging="1800"/>
      </w:pPr>
      <w:rPr>
        <w:rFonts w:ascii="Arial" w:hAnsi="Arial" w:hint="default"/>
        <w:sz w:val="22"/>
      </w:rPr>
    </w:lvl>
  </w:abstractNum>
  <w:abstractNum w:abstractNumId="14" w15:restartNumberingAfterBreak="0">
    <w:nsid w:val="202E4959"/>
    <w:multiLevelType w:val="hybridMultilevel"/>
    <w:tmpl w:val="4E2A0F08"/>
    <w:lvl w:ilvl="0" w:tplc="0C0A000F">
      <w:start w:val="1"/>
      <w:numFmt w:val="decimal"/>
      <w:lvlText w:val="%1."/>
      <w:lvlJc w:val="left"/>
      <w:pPr>
        <w:ind w:left="1080" w:hanging="360"/>
      </w:pPr>
    </w:lvl>
    <w:lvl w:ilvl="1" w:tplc="0C0A0019" w:tentative="1">
      <w:start w:val="1"/>
      <w:numFmt w:val="lowerLetter"/>
      <w:lvlText w:val="%2."/>
      <w:lvlJc w:val="left"/>
      <w:pPr>
        <w:ind w:left="1800" w:hanging="360"/>
      </w:pPr>
    </w:lvl>
    <w:lvl w:ilvl="2" w:tplc="0C0A001B" w:tentative="1">
      <w:start w:val="1"/>
      <w:numFmt w:val="lowerRoman"/>
      <w:lvlText w:val="%3."/>
      <w:lvlJc w:val="right"/>
      <w:pPr>
        <w:ind w:left="2520" w:hanging="180"/>
      </w:pPr>
    </w:lvl>
    <w:lvl w:ilvl="3" w:tplc="0C0A000F" w:tentative="1">
      <w:start w:val="1"/>
      <w:numFmt w:val="decimal"/>
      <w:lvlText w:val="%4."/>
      <w:lvlJc w:val="left"/>
      <w:pPr>
        <w:ind w:left="3240" w:hanging="360"/>
      </w:pPr>
    </w:lvl>
    <w:lvl w:ilvl="4" w:tplc="0C0A0019" w:tentative="1">
      <w:start w:val="1"/>
      <w:numFmt w:val="lowerLetter"/>
      <w:lvlText w:val="%5."/>
      <w:lvlJc w:val="left"/>
      <w:pPr>
        <w:ind w:left="3960" w:hanging="360"/>
      </w:pPr>
    </w:lvl>
    <w:lvl w:ilvl="5" w:tplc="0C0A001B" w:tentative="1">
      <w:start w:val="1"/>
      <w:numFmt w:val="lowerRoman"/>
      <w:lvlText w:val="%6."/>
      <w:lvlJc w:val="right"/>
      <w:pPr>
        <w:ind w:left="4680" w:hanging="180"/>
      </w:pPr>
    </w:lvl>
    <w:lvl w:ilvl="6" w:tplc="0C0A000F" w:tentative="1">
      <w:start w:val="1"/>
      <w:numFmt w:val="decimal"/>
      <w:lvlText w:val="%7."/>
      <w:lvlJc w:val="left"/>
      <w:pPr>
        <w:ind w:left="5400" w:hanging="360"/>
      </w:pPr>
    </w:lvl>
    <w:lvl w:ilvl="7" w:tplc="0C0A0019" w:tentative="1">
      <w:start w:val="1"/>
      <w:numFmt w:val="lowerLetter"/>
      <w:lvlText w:val="%8."/>
      <w:lvlJc w:val="left"/>
      <w:pPr>
        <w:ind w:left="6120" w:hanging="360"/>
      </w:pPr>
    </w:lvl>
    <w:lvl w:ilvl="8" w:tplc="0C0A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215F7C23"/>
    <w:multiLevelType w:val="multilevel"/>
    <w:tmpl w:val="2926DE94"/>
    <w:styleLink w:val="Numeracin1"/>
    <w:lvl w:ilvl="0">
      <w:start w:val="1"/>
      <w:numFmt w:val="decimal"/>
      <w:lvlText w:val="%1."/>
      <w:lvlJc w:val="left"/>
      <w:pPr>
        <w:tabs>
          <w:tab w:val="num" w:pos="794"/>
        </w:tabs>
        <w:ind w:left="794" w:hanging="397"/>
      </w:pPr>
      <w:rPr>
        <w:rFonts w:hint="default"/>
      </w:rPr>
    </w:lvl>
    <w:lvl w:ilvl="1">
      <w:start w:val="1"/>
      <w:numFmt w:val="lowerLetter"/>
      <w:lvlText w:val="%2."/>
      <w:lvlJc w:val="left"/>
      <w:pPr>
        <w:tabs>
          <w:tab w:val="num" w:pos="1191"/>
        </w:tabs>
        <w:ind w:left="1191" w:hanging="397"/>
      </w:pPr>
      <w:rPr>
        <w:rFonts w:hint="default"/>
      </w:rPr>
    </w:lvl>
    <w:lvl w:ilvl="2">
      <w:start w:val="1"/>
      <w:numFmt w:val="lowerRoman"/>
      <w:lvlText w:val="%3."/>
      <w:lvlJc w:val="left"/>
      <w:pPr>
        <w:tabs>
          <w:tab w:val="num" w:pos="1588"/>
        </w:tabs>
        <w:ind w:left="1588" w:hanging="397"/>
      </w:pPr>
      <w:rPr>
        <w:rFonts w:hint="default"/>
      </w:rPr>
    </w:lvl>
    <w:lvl w:ilvl="3">
      <w:start w:val="1"/>
      <w:numFmt w:val="decimal"/>
      <w:lvlText w:val="%4)"/>
      <w:lvlJc w:val="left"/>
      <w:pPr>
        <w:tabs>
          <w:tab w:val="num" w:pos="1985"/>
        </w:tabs>
        <w:ind w:left="1985" w:hanging="397"/>
      </w:pPr>
      <w:rPr>
        <w:rFonts w:hint="default"/>
      </w:rPr>
    </w:lvl>
    <w:lvl w:ilvl="4">
      <w:start w:val="1"/>
      <w:numFmt w:val="lowerLetter"/>
      <w:lvlText w:val="%5)"/>
      <w:lvlJc w:val="left"/>
      <w:pPr>
        <w:tabs>
          <w:tab w:val="num" w:pos="2381"/>
        </w:tabs>
        <w:ind w:left="2381" w:hanging="396"/>
      </w:pPr>
      <w:rPr>
        <w:rFonts w:hint="default"/>
      </w:rPr>
    </w:lvl>
    <w:lvl w:ilvl="5">
      <w:start w:val="1"/>
      <w:numFmt w:val="lowerRoman"/>
      <w:lvlText w:val="%6)"/>
      <w:lvlJc w:val="left"/>
      <w:pPr>
        <w:tabs>
          <w:tab w:val="num" w:pos="2778"/>
        </w:tabs>
        <w:ind w:left="2778" w:hanging="397"/>
      </w:pPr>
      <w:rPr>
        <w:rFonts w:hint="default"/>
      </w:rPr>
    </w:lvl>
    <w:lvl w:ilvl="6">
      <w:start w:val="1"/>
      <w:numFmt w:val="decimal"/>
      <w:lvlText w:val="(%7)"/>
      <w:lvlJc w:val="left"/>
      <w:pPr>
        <w:tabs>
          <w:tab w:val="num" w:pos="3175"/>
        </w:tabs>
        <w:ind w:left="3175" w:hanging="397"/>
      </w:pPr>
      <w:rPr>
        <w:rFonts w:hint="default"/>
      </w:rPr>
    </w:lvl>
    <w:lvl w:ilvl="7">
      <w:start w:val="1"/>
      <w:numFmt w:val="lowerLetter"/>
      <w:lvlText w:val="(%8)"/>
      <w:lvlJc w:val="left"/>
      <w:pPr>
        <w:tabs>
          <w:tab w:val="num" w:pos="3572"/>
        </w:tabs>
        <w:ind w:left="3572" w:hanging="397"/>
      </w:pPr>
      <w:rPr>
        <w:rFonts w:hint="default"/>
      </w:rPr>
    </w:lvl>
    <w:lvl w:ilvl="8">
      <w:start w:val="1"/>
      <w:numFmt w:val="lowerRoman"/>
      <w:lvlText w:val="(%9)"/>
      <w:lvlJc w:val="left"/>
      <w:pPr>
        <w:tabs>
          <w:tab w:val="num" w:pos="3969"/>
        </w:tabs>
        <w:ind w:left="3969" w:hanging="397"/>
      </w:pPr>
      <w:rPr>
        <w:rFonts w:hint="default"/>
      </w:rPr>
    </w:lvl>
  </w:abstractNum>
  <w:abstractNum w:abstractNumId="16" w15:restartNumberingAfterBreak="0">
    <w:nsid w:val="21ED3A68"/>
    <w:multiLevelType w:val="hybridMultilevel"/>
    <w:tmpl w:val="CDDC1E3E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21ED4BFB"/>
    <w:multiLevelType w:val="hybridMultilevel"/>
    <w:tmpl w:val="5F5CE33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231C2AE7"/>
    <w:multiLevelType w:val="hybridMultilevel"/>
    <w:tmpl w:val="8AD6C326"/>
    <w:lvl w:ilvl="0" w:tplc="8166C942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238E28FA"/>
    <w:multiLevelType w:val="hybridMultilevel"/>
    <w:tmpl w:val="443E85DA"/>
    <w:lvl w:ilvl="0" w:tplc="C84EDCAC">
      <w:start w:val="4"/>
      <w:numFmt w:val="bullet"/>
      <w:lvlText w:val="-"/>
      <w:lvlJc w:val="left"/>
      <w:pPr>
        <w:ind w:left="720" w:hanging="360"/>
      </w:pPr>
      <w:rPr>
        <w:rFonts w:ascii="Arial Nova" w:eastAsia="Times New Roman" w:hAnsi="Arial Nova" w:cs="Times New Roman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0" w15:restartNumberingAfterBreak="0">
    <w:nsid w:val="2B6E45B4"/>
    <w:multiLevelType w:val="hybridMultilevel"/>
    <w:tmpl w:val="7A381A76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2CCB22C1"/>
    <w:multiLevelType w:val="hybridMultilevel"/>
    <w:tmpl w:val="D854C14A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2" w15:restartNumberingAfterBreak="0">
    <w:nsid w:val="2FB035B6"/>
    <w:multiLevelType w:val="hybridMultilevel"/>
    <w:tmpl w:val="83782C22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35FD70F2"/>
    <w:multiLevelType w:val="multilevel"/>
    <w:tmpl w:val="0E3A47E6"/>
    <w:lvl w:ilvl="0">
      <w:start w:val="1"/>
      <w:numFmt w:val="decimal"/>
      <w:pStyle w:val="Ttulo1"/>
      <w:lvlText w:val="%1"/>
      <w:lvlJc w:val="left"/>
      <w:pPr>
        <w:ind w:left="720" w:hanging="360"/>
      </w:pPr>
      <w:rPr>
        <w:rFonts w:hint="default"/>
      </w:rPr>
    </w:lvl>
    <w:lvl w:ilvl="1">
      <w:start w:val="1"/>
      <w:numFmt w:val="decimal"/>
      <w:pStyle w:val="Ttulo2"/>
      <w:isLgl/>
      <w:lvlText w:val="%1.%2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pStyle w:val="Ttulo3"/>
      <w:isLgl/>
      <w:lvlText w:val="%1.%2.%3"/>
      <w:lvlJc w:val="left"/>
      <w:pPr>
        <w:ind w:left="1080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440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1440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1800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160" w:hanging="180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160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2520" w:hanging="2160"/>
      </w:pPr>
      <w:rPr>
        <w:rFonts w:hint="default"/>
      </w:rPr>
    </w:lvl>
  </w:abstractNum>
  <w:abstractNum w:abstractNumId="24" w15:restartNumberingAfterBreak="0">
    <w:nsid w:val="388209FD"/>
    <w:multiLevelType w:val="hybridMultilevel"/>
    <w:tmpl w:val="D43A347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3D244BDF"/>
    <w:multiLevelType w:val="hybridMultilevel"/>
    <w:tmpl w:val="EE7A6F64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3DCC69A0"/>
    <w:multiLevelType w:val="hybridMultilevel"/>
    <w:tmpl w:val="61A0ACA8"/>
    <w:lvl w:ilvl="0" w:tplc="12768944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3E3E1899"/>
    <w:multiLevelType w:val="hybridMultilevel"/>
    <w:tmpl w:val="CAD02786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42586794"/>
    <w:multiLevelType w:val="hybridMultilevel"/>
    <w:tmpl w:val="B3CE86DA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45756235"/>
    <w:multiLevelType w:val="hybridMultilevel"/>
    <w:tmpl w:val="8C2AA83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69629B7"/>
    <w:multiLevelType w:val="hybridMultilevel"/>
    <w:tmpl w:val="624EE8C0"/>
    <w:lvl w:ilvl="0" w:tplc="7C1A5138">
      <w:start w:val="1"/>
      <w:numFmt w:val="bullet"/>
      <w:lvlText w:val="-"/>
      <w:lvlJc w:val="left"/>
      <w:pPr>
        <w:ind w:left="720" w:hanging="360"/>
      </w:pPr>
      <w:rPr>
        <w:rFonts w:ascii="Arial Nova" w:eastAsia="Times New Roman" w:hAnsi="Arial Nova" w:cs="Times New Roman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4955773F"/>
    <w:multiLevelType w:val="hybridMultilevel"/>
    <w:tmpl w:val="08FCF9A6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4C343868"/>
    <w:multiLevelType w:val="hybridMultilevel"/>
    <w:tmpl w:val="FE048F88"/>
    <w:lvl w:ilvl="0" w:tplc="44BAF998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4E3B79FB"/>
    <w:multiLevelType w:val="hybridMultilevel"/>
    <w:tmpl w:val="D8C6AB56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50CC6D31"/>
    <w:multiLevelType w:val="hybridMultilevel"/>
    <w:tmpl w:val="7DAA8A74"/>
    <w:lvl w:ilvl="0" w:tplc="0C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FFFFFFFF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FFFFFFFF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FFFFFFF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FFFFFFFF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FFFFFFFF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FFFFFFFF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FFFFFFF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FFFFFFFF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179575E"/>
    <w:multiLevelType w:val="hybridMultilevel"/>
    <w:tmpl w:val="070CCFE6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Calibri" w:hAnsi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Arial Nova" w:hAnsi="Arial Nova" w:cs="Arial Nova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Calibri" w:hAnsi="Calibri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Yu Mincho Light" w:hAnsi="Yu Mincho Light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Arial Nova" w:hAnsi="Arial Nova" w:cs="Arial Nova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Calibri" w:hAnsi="Calibri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Yu Mincho Light" w:hAnsi="Yu Mincho Light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Arial Nova" w:hAnsi="Arial Nova" w:cs="Arial Nova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Calibri" w:hAnsi="Calibri" w:hint="default"/>
      </w:rPr>
    </w:lvl>
  </w:abstractNum>
  <w:abstractNum w:abstractNumId="36" w15:restartNumberingAfterBreak="0">
    <w:nsid w:val="517D66A5"/>
    <w:multiLevelType w:val="multilevel"/>
    <w:tmpl w:val="9F364F68"/>
    <w:lvl w:ilvl="0">
      <w:start w:val="1"/>
      <w:numFmt w:val="upperLetter"/>
      <w:pStyle w:val="AnexoTtulo1"/>
      <w:lvlText w:val="Anexo %1"/>
      <w:lvlJc w:val="left"/>
      <w:pPr>
        <w:tabs>
          <w:tab w:val="num" w:pos="1418"/>
        </w:tabs>
        <w:ind w:left="0" w:firstLine="0"/>
      </w:pPr>
      <w:rPr>
        <w:rFonts w:ascii="Arial" w:hAnsi="Arial" w:hint="default"/>
        <w:b/>
        <w:i w:val="0"/>
        <w:caps w:val="0"/>
        <w:strike w:val="0"/>
        <w:dstrike w:val="0"/>
        <w:vanish w:val="0"/>
        <w:color w:val="auto"/>
        <w:sz w:val="28"/>
        <w:u w:val="none"/>
        <w:vertAlign w:val="baseline"/>
        <w14:shadow w14:blurRad="0" w14:dist="0" w14:dir="0" w14:sx="0" w14:sy="0" w14:kx="0" w14:ky="0" w14:algn="none">
          <w14:srgbClr w14:val="000000"/>
        </w14:shadow>
        <w14:textOutline w14:w="0" w14:cap="rnd" w14:cmpd="sng" w14:algn="ctr">
          <w14:noFill/>
          <w14:prstDash w14:val="solid"/>
          <w14:bevel/>
        </w14:textOutline>
      </w:rPr>
    </w:lvl>
    <w:lvl w:ilvl="1">
      <w:start w:val="1"/>
      <w:numFmt w:val="decimal"/>
      <w:pStyle w:val="AnexoTtulo2"/>
      <w:lvlText w:val="%1.%2   "/>
      <w:lvlJc w:val="left"/>
      <w:pPr>
        <w:tabs>
          <w:tab w:val="num" w:pos="851"/>
        </w:tabs>
        <w:ind w:left="0" w:firstLine="0"/>
      </w:pPr>
      <w:rPr>
        <w:rFonts w:ascii="Arial" w:hAnsi="Arial" w:hint="default"/>
        <w:b/>
        <w:i w:val="0"/>
        <w:sz w:val="26"/>
        <w:u w:val="none"/>
      </w:rPr>
    </w:lvl>
    <w:lvl w:ilvl="2">
      <w:start w:val="1"/>
      <w:numFmt w:val="decimal"/>
      <w:pStyle w:val="AnexoTtulo3"/>
      <w:lvlText w:val="%1.%2.%3  "/>
      <w:lvlJc w:val="left"/>
      <w:pPr>
        <w:tabs>
          <w:tab w:val="num" w:pos="851"/>
        </w:tabs>
        <w:ind w:left="0" w:firstLine="0"/>
      </w:pPr>
      <w:rPr>
        <w:rFonts w:ascii="Arial" w:hAnsi="Arial" w:hint="default"/>
        <w:b/>
        <w:i w:val="0"/>
        <w:sz w:val="24"/>
        <w:u w:val="none"/>
      </w:rPr>
    </w:lvl>
    <w:lvl w:ilvl="3">
      <w:start w:val="1"/>
      <w:numFmt w:val="decimal"/>
      <w:lvlText w:val="%1.%2.%3.%4  "/>
      <w:lvlJc w:val="left"/>
      <w:pPr>
        <w:tabs>
          <w:tab w:val="num" w:pos="1134"/>
        </w:tabs>
        <w:ind w:left="1134" w:hanging="851"/>
      </w:pPr>
      <w:rPr>
        <w:rFonts w:ascii="Arial" w:hAnsi="Arial" w:hint="default"/>
        <w:b/>
        <w:i w:val="0"/>
        <w:sz w:val="22"/>
        <w:u w:val="none"/>
      </w:rPr>
    </w:lvl>
    <w:lvl w:ilvl="4">
      <w:start w:val="1"/>
      <w:numFmt w:val="decimal"/>
      <w:lvlText w:val="%1.%2.%3.%4.%5  "/>
      <w:lvlJc w:val="left"/>
      <w:pPr>
        <w:tabs>
          <w:tab w:val="num" w:pos="1417"/>
        </w:tabs>
        <w:ind w:left="1360" w:hanging="1077"/>
      </w:pPr>
      <w:rPr>
        <w:rFonts w:ascii="Arial" w:hAnsi="Arial" w:cs="Arial" w:hint="default"/>
        <w:b/>
        <w:bCs/>
        <w:i w:val="0"/>
        <w:iCs w:val="0"/>
        <w:sz w:val="22"/>
      </w:rPr>
    </w:lvl>
    <w:lvl w:ilvl="5">
      <w:start w:val="1"/>
      <w:numFmt w:val="decimal"/>
      <w:lvlText w:val="%1.%2.%3.%4.%5.%6  "/>
      <w:lvlJc w:val="left"/>
      <w:pPr>
        <w:tabs>
          <w:tab w:val="num" w:pos="1417"/>
        </w:tabs>
        <w:ind w:left="1559" w:hanging="1276"/>
      </w:pPr>
      <w:rPr>
        <w:rFonts w:ascii="Arial" w:hAnsi="Arial" w:hint="default"/>
        <w:b/>
        <w:i w:val="0"/>
        <w:sz w:val="22"/>
      </w:rPr>
    </w:lvl>
    <w:lvl w:ilvl="6">
      <w:start w:val="1"/>
      <w:numFmt w:val="decimal"/>
      <w:lvlText w:val="%1.%2.%3.%4.%5.%6.%7  "/>
      <w:lvlJc w:val="left"/>
      <w:pPr>
        <w:tabs>
          <w:tab w:val="num" w:pos="1417"/>
        </w:tabs>
        <w:ind w:left="1723" w:hanging="1440"/>
      </w:pPr>
      <w:rPr>
        <w:rFonts w:ascii="Arial" w:hAnsi="Arial" w:hint="default"/>
        <w:sz w:val="22"/>
      </w:rPr>
    </w:lvl>
    <w:lvl w:ilvl="7">
      <w:start w:val="1"/>
      <w:numFmt w:val="decimal"/>
      <w:lvlText w:val="%1.%2.%3.%4.%5.%6.%7.%8  "/>
      <w:lvlJc w:val="left"/>
      <w:pPr>
        <w:tabs>
          <w:tab w:val="num" w:pos="1417"/>
        </w:tabs>
        <w:ind w:left="2083" w:hanging="1800"/>
      </w:pPr>
      <w:rPr>
        <w:rFonts w:ascii="Arial" w:hAnsi="Arial" w:hint="default"/>
        <w:sz w:val="22"/>
      </w:rPr>
    </w:lvl>
    <w:lvl w:ilvl="8">
      <w:start w:val="1"/>
      <w:numFmt w:val="decimal"/>
      <w:lvlText w:val="%1.%2.%3.%4.%5.%6.%7.%8.%9"/>
      <w:lvlJc w:val="left"/>
      <w:pPr>
        <w:tabs>
          <w:tab w:val="num" w:pos="1417"/>
        </w:tabs>
        <w:ind w:left="2083" w:hanging="1800"/>
      </w:pPr>
      <w:rPr>
        <w:rFonts w:ascii="Arial" w:hAnsi="Arial" w:hint="default"/>
        <w:sz w:val="22"/>
      </w:rPr>
    </w:lvl>
  </w:abstractNum>
  <w:abstractNum w:abstractNumId="37" w15:restartNumberingAfterBreak="0">
    <w:nsid w:val="52E97FC9"/>
    <w:multiLevelType w:val="hybridMultilevel"/>
    <w:tmpl w:val="116CBC3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6FC545E"/>
    <w:multiLevelType w:val="hybridMultilevel"/>
    <w:tmpl w:val="0818F31A"/>
    <w:lvl w:ilvl="0" w:tplc="96105A0C"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70A66E7"/>
    <w:multiLevelType w:val="hybridMultilevel"/>
    <w:tmpl w:val="F07A033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80637F8"/>
    <w:multiLevelType w:val="multilevel"/>
    <w:tmpl w:val="B85E722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1" w15:restartNumberingAfterBreak="0">
    <w:nsid w:val="584C2F01"/>
    <w:multiLevelType w:val="hybridMultilevel"/>
    <w:tmpl w:val="08B213A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65123445"/>
    <w:multiLevelType w:val="hybridMultilevel"/>
    <w:tmpl w:val="EE20FE3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D052BA2"/>
    <w:multiLevelType w:val="hybridMultilevel"/>
    <w:tmpl w:val="7340D618"/>
    <w:lvl w:ilvl="0" w:tplc="E75EAD86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4" w15:restartNumberingAfterBreak="0">
    <w:nsid w:val="73611504"/>
    <w:multiLevelType w:val="hybridMultilevel"/>
    <w:tmpl w:val="EB441916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FFFFFFFF" w:tentative="1">
      <w:start w:val="1"/>
      <w:numFmt w:val="lowerLetter"/>
      <w:lvlText w:val="%2."/>
      <w:lvlJc w:val="left"/>
      <w:pPr>
        <w:ind w:left="1440" w:hanging="360"/>
      </w:pPr>
    </w:lvl>
    <w:lvl w:ilvl="2" w:tplc="FFFFFFFF" w:tentative="1">
      <w:start w:val="1"/>
      <w:numFmt w:val="lowerRoman"/>
      <w:lvlText w:val="%3."/>
      <w:lvlJc w:val="right"/>
      <w:pPr>
        <w:ind w:left="2160" w:hanging="180"/>
      </w:pPr>
    </w:lvl>
    <w:lvl w:ilvl="3" w:tplc="FFFFFFFF" w:tentative="1">
      <w:start w:val="1"/>
      <w:numFmt w:val="decimal"/>
      <w:lvlText w:val="%4."/>
      <w:lvlJc w:val="left"/>
      <w:pPr>
        <w:ind w:left="2880" w:hanging="360"/>
      </w:pPr>
    </w:lvl>
    <w:lvl w:ilvl="4" w:tplc="FFFFFFFF" w:tentative="1">
      <w:start w:val="1"/>
      <w:numFmt w:val="lowerLetter"/>
      <w:lvlText w:val="%5."/>
      <w:lvlJc w:val="left"/>
      <w:pPr>
        <w:ind w:left="3600" w:hanging="360"/>
      </w:pPr>
    </w:lvl>
    <w:lvl w:ilvl="5" w:tplc="FFFFFFFF" w:tentative="1">
      <w:start w:val="1"/>
      <w:numFmt w:val="lowerRoman"/>
      <w:lvlText w:val="%6."/>
      <w:lvlJc w:val="right"/>
      <w:pPr>
        <w:ind w:left="4320" w:hanging="180"/>
      </w:pPr>
    </w:lvl>
    <w:lvl w:ilvl="6" w:tplc="FFFFFFFF" w:tentative="1">
      <w:start w:val="1"/>
      <w:numFmt w:val="decimal"/>
      <w:lvlText w:val="%7."/>
      <w:lvlJc w:val="left"/>
      <w:pPr>
        <w:ind w:left="5040" w:hanging="360"/>
      </w:pPr>
    </w:lvl>
    <w:lvl w:ilvl="7" w:tplc="FFFFFFFF" w:tentative="1">
      <w:start w:val="1"/>
      <w:numFmt w:val="lowerLetter"/>
      <w:lvlText w:val="%8."/>
      <w:lvlJc w:val="left"/>
      <w:pPr>
        <w:ind w:left="5760" w:hanging="360"/>
      </w:pPr>
    </w:lvl>
    <w:lvl w:ilvl="8" w:tplc="FFFFFFFF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5" w15:restartNumberingAfterBreak="0">
    <w:nsid w:val="75644A9B"/>
    <w:multiLevelType w:val="hybridMultilevel"/>
    <w:tmpl w:val="06B47BDC"/>
    <w:lvl w:ilvl="0" w:tplc="7480F614">
      <w:start w:val="1"/>
      <w:numFmt w:val="upperRoman"/>
      <w:lvlText w:val="(%1)"/>
      <w:lvlJc w:val="left"/>
      <w:pPr>
        <w:ind w:left="1080" w:hanging="72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6" w15:restartNumberingAfterBreak="0">
    <w:nsid w:val="75F751C7"/>
    <w:multiLevelType w:val="hybridMultilevel"/>
    <w:tmpl w:val="66228756"/>
    <w:lvl w:ilvl="0" w:tplc="A66E636A">
      <w:start w:val="1"/>
      <w:numFmt w:val="upperLetter"/>
      <w:lvlText w:val="(%1)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num w:numId="1" w16cid:durableId="1844394969">
    <w:abstractNumId w:val="10"/>
  </w:num>
  <w:num w:numId="2" w16cid:durableId="1957758012">
    <w:abstractNumId w:val="13"/>
  </w:num>
  <w:num w:numId="3" w16cid:durableId="588151608">
    <w:abstractNumId w:val="36"/>
  </w:num>
  <w:num w:numId="4" w16cid:durableId="130363371">
    <w:abstractNumId w:val="8"/>
  </w:num>
  <w:num w:numId="5" w16cid:durableId="1095588913">
    <w:abstractNumId w:val="0"/>
  </w:num>
  <w:num w:numId="6" w16cid:durableId="448474738">
    <w:abstractNumId w:val="15"/>
  </w:num>
  <w:num w:numId="7" w16cid:durableId="1753576708">
    <w:abstractNumId w:val="42"/>
  </w:num>
  <w:num w:numId="8" w16cid:durableId="647977144">
    <w:abstractNumId w:val="11"/>
  </w:num>
  <w:num w:numId="9" w16cid:durableId="1486623977">
    <w:abstractNumId w:val="27"/>
  </w:num>
  <w:num w:numId="10" w16cid:durableId="992762062">
    <w:abstractNumId w:val="25"/>
  </w:num>
  <w:num w:numId="11" w16cid:durableId="1438867657">
    <w:abstractNumId w:val="34"/>
  </w:num>
  <w:num w:numId="12" w16cid:durableId="996298558">
    <w:abstractNumId w:val="9"/>
  </w:num>
  <w:num w:numId="13" w16cid:durableId="1761179253">
    <w:abstractNumId w:val="14"/>
  </w:num>
  <w:num w:numId="14" w16cid:durableId="1751997855">
    <w:abstractNumId w:val="1"/>
  </w:num>
  <w:num w:numId="15" w16cid:durableId="33625095">
    <w:abstractNumId w:val="22"/>
  </w:num>
  <w:num w:numId="16" w16cid:durableId="1620799339">
    <w:abstractNumId w:val="20"/>
  </w:num>
  <w:num w:numId="17" w16cid:durableId="412971155">
    <w:abstractNumId w:val="44"/>
  </w:num>
  <w:num w:numId="18" w16cid:durableId="1576935897">
    <w:abstractNumId w:val="16"/>
  </w:num>
  <w:num w:numId="19" w16cid:durableId="1825202585">
    <w:abstractNumId w:val="35"/>
  </w:num>
  <w:num w:numId="20" w16cid:durableId="958952857">
    <w:abstractNumId w:val="28"/>
  </w:num>
  <w:num w:numId="21" w16cid:durableId="1606228358">
    <w:abstractNumId w:val="6"/>
  </w:num>
  <w:num w:numId="22" w16cid:durableId="893466237">
    <w:abstractNumId w:val="31"/>
  </w:num>
  <w:num w:numId="23" w16cid:durableId="2127455906">
    <w:abstractNumId w:val="7"/>
  </w:num>
  <w:num w:numId="24" w16cid:durableId="327756037">
    <w:abstractNumId w:val="21"/>
  </w:num>
  <w:num w:numId="25" w16cid:durableId="679429353">
    <w:abstractNumId w:val="12"/>
  </w:num>
  <w:num w:numId="26" w16cid:durableId="1681811760">
    <w:abstractNumId w:val="33"/>
  </w:num>
  <w:num w:numId="27" w16cid:durableId="1782186314">
    <w:abstractNumId w:val="37"/>
  </w:num>
  <w:num w:numId="28" w16cid:durableId="738287299">
    <w:abstractNumId w:val="13"/>
  </w:num>
  <w:num w:numId="29" w16cid:durableId="122235679">
    <w:abstractNumId w:val="43"/>
  </w:num>
  <w:num w:numId="30" w16cid:durableId="2018192052">
    <w:abstractNumId w:val="46"/>
  </w:num>
  <w:num w:numId="31" w16cid:durableId="525410824">
    <w:abstractNumId w:val="24"/>
  </w:num>
  <w:num w:numId="32" w16cid:durableId="2017461683">
    <w:abstractNumId w:val="45"/>
  </w:num>
  <w:num w:numId="33" w16cid:durableId="1030379642">
    <w:abstractNumId w:val="5"/>
  </w:num>
  <w:num w:numId="34" w16cid:durableId="1662387202">
    <w:abstractNumId w:val="26"/>
  </w:num>
  <w:num w:numId="35" w16cid:durableId="2034377824">
    <w:abstractNumId w:val="18"/>
  </w:num>
  <w:num w:numId="36" w16cid:durableId="1684746367">
    <w:abstractNumId w:val="39"/>
  </w:num>
  <w:num w:numId="37" w16cid:durableId="2038846415">
    <w:abstractNumId w:val="29"/>
  </w:num>
  <w:num w:numId="38" w16cid:durableId="1018122602">
    <w:abstractNumId w:val="32"/>
  </w:num>
  <w:num w:numId="39" w16cid:durableId="1243445419">
    <w:abstractNumId w:val="38"/>
  </w:num>
  <w:num w:numId="40" w16cid:durableId="1294481141">
    <w:abstractNumId w:val="41"/>
  </w:num>
  <w:num w:numId="41" w16cid:durableId="31351496">
    <w:abstractNumId w:val="3"/>
  </w:num>
  <w:num w:numId="42" w16cid:durableId="158817784">
    <w:abstractNumId w:val="19"/>
  </w:num>
  <w:num w:numId="43" w16cid:durableId="360132200">
    <w:abstractNumId w:val="2"/>
  </w:num>
  <w:num w:numId="44" w16cid:durableId="872378128">
    <w:abstractNumId w:val="40"/>
  </w:num>
  <w:num w:numId="45" w16cid:durableId="325978214">
    <w:abstractNumId w:val="4"/>
  </w:num>
  <w:num w:numId="46" w16cid:durableId="1898465805">
    <w:abstractNumId w:val="30"/>
  </w:num>
  <w:num w:numId="47" w16cid:durableId="1548029726">
    <w:abstractNumId w:val="13"/>
    <w:lvlOverride w:ilvl="0">
      <w:startOverride w:val="2"/>
    </w:lvlOverride>
    <w:lvlOverride w:ilvl="1">
      <w:startOverride w:val="2"/>
    </w:lvlOverride>
  </w:num>
  <w:num w:numId="48" w16cid:durableId="426657680">
    <w:abstractNumId w:val="17"/>
  </w:num>
  <w:num w:numId="49" w16cid:durableId="223106816">
    <w:abstractNumId w:val="23"/>
  </w:num>
  <w:numIdMacAtCleanup w:val="8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80"/>
  <w:hideSpellingErrors/>
  <w:hideGrammaticalErrors/>
  <w:activeWritingStyle w:appName="MSWord" w:lang="fr-FR" w:vendorID="64" w:dllVersion="0" w:nlCheck="1" w:checkStyle="0"/>
  <w:activeWritingStyle w:appName="MSWord" w:lang="es-ES" w:vendorID="64" w:dllVersion="0" w:nlCheck="1" w:checkStyle="0"/>
  <w:activeWritingStyle w:appName="MSWord" w:lang="pt-BR" w:vendorID="64" w:dllVersion="0" w:nlCheck="1" w:checkStyle="0"/>
  <w:activeWritingStyle w:appName="MSWord" w:lang="en-US" w:vendorID="64" w:dllVersion="0" w:nlCheck="1" w:checkStyle="0"/>
  <w:activeWritingStyle w:appName="MSWord" w:lang="en-GB" w:vendorID="64" w:dllVersion="0" w:nlCheck="1" w:checkStyle="0"/>
  <w:attachedTemplate r:id="rId1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ocumentProtection w:edit="readOnly" w:enforcement="0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3495C"/>
    <w:rsid w:val="0000063D"/>
    <w:rsid w:val="000008A5"/>
    <w:rsid w:val="00000CB4"/>
    <w:rsid w:val="00000CC4"/>
    <w:rsid w:val="00000E31"/>
    <w:rsid w:val="000013C4"/>
    <w:rsid w:val="00001C93"/>
    <w:rsid w:val="00002179"/>
    <w:rsid w:val="000023B5"/>
    <w:rsid w:val="00002478"/>
    <w:rsid w:val="00002944"/>
    <w:rsid w:val="00003480"/>
    <w:rsid w:val="000036C6"/>
    <w:rsid w:val="00003B5A"/>
    <w:rsid w:val="00003CC6"/>
    <w:rsid w:val="00004269"/>
    <w:rsid w:val="0000475C"/>
    <w:rsid w:val="00004B12"/>
    <w:rsid w:val="00004E88"/>
    <w:rsid w:val="00005844"/>
    <w:rsid w:val="0000608C"/>
    <w:rsid w:val="00006466"/>
    <w:rsid w:val="00007300"/>
    <w:rsid w:val="000074F6"/>
    <w:rsid w:val="0000757B"/>
    <w:rsid w:val="00007937"/>
    <w:rsid w:val="00007E2E"/>
    <w:rsid w:val="00010D86"/>
    <w:rsid w:val="00010E98"/>
    <w:rsid w:val="00010FA8"/>
    <w:rsid w:val="00011186"/>
    <w:rsid w:val="000112CB"/>
    <w:rsid w:val="00011B87"/>
    <w:rsid w:val="00011C71"/>
    <w:rsid w:val="00011DBE"/>
    <w:rsid w:val="00012C2B"/>
    <w:rsid w:val="00012E99"/>
    <w:rsid w:val="00013032"/>
    <w:rsid w:val="000131E6"/>
    <w:rsid w:val="00013914"/>
    <w:rsid w:val="000144BD"/>
    <w:rsid w:val="00014676"/>
    <w:rsid w:val="00014BDD"/>
    <w:rsid w:val="00014DB3"/>
    <w:rsid w:val="000153F9"/>
    <w:rsid w:val="0001588D"/>
    <w:rsid w:val="000158A0"/>
    <w:rsid w:val="000159C5"/>
    <w:rsid w:val="00015D5F"/>
    <w:rsid w:val="0001647D"/>
    <w:rsid w:val="000167D8"/>
    <w:rsid w:val="00017073"/>
    <w:rsid w:val="0001731D"/>
    <w:rsid w:val="00017B2D"/>
    <w:rsid w:val="00017E6F"/>
    <w:rsid w:val="0002021F"/>
    <w:rsid w:val="00020668"/>
    <w:rsid w:val="00020B2F"/>
    <w:rsid w:val="00020EDB"/>
    <w:rsid w:val="00021178"/>
    <w:rsid w:val="00021544"/>
    <w:rsid w:val="0002184C"/>
    <w:rsid w:val="00021AAB"/>
    <w:rsid w:val="00021D75"/>
    <w:rsid w:val="00022478"/>
    <w:rsid w:val="000231B9"/>
    <w:rsid w:val="00023602"/>
    <w:rsid w:val="00023B63"/>
    <w:rsid w:val="0002413C"/>
    <w:rsid w:val="00024C26"/>
    <w:rsid w:val="00025061"/>
    <w:rsid w:val="000254EA"/>
    <w:rsid w:val="0002555A"/>
    <w:rsid w:val="00025B44"/>
    <w:rsid w:val="00025ECD"/>
    <w:rsid w:val="00026408"/>
    <w:rsid w:val="00026770"/>
    <w:rsid w:val="000268ED"/>
    <w:rsid w:val="0002720D"/>
    <w:rsid w:val="00027988"/>
    <w:rsid w:val="000307A8"/>
    <w:rsid w:val="00030858"/>
    <w:rsid w:val="00030BF5"/>
    <w:rsid w:val="00031375"/>
    <w:rsid w:val="0003145D"/>
    <w:rsid w:val="00032388"/>
    <w:rsid w:val="000325F2"/>
    <w:rsid w:val="000326F6"/>
    <w:rsid w:val="000330D7"/>
    <w:rsid w:val="0003360D"/>
    <w:rsid w:val="00033801"/>
    <w:rsid w:val="00033C63"/>
    <w:rsid w:val="000346F7"/>
    <w:rsid w:val="00034DD2"/>
    <w:rsid w:val="00034E7A"/>
    <w:rsid w:val="00035A11"/>
    <w:rsid w:val="00035B36"/>
    <w:rsid w:val="0003627C"/>
    <w:rsid w:val="000363BB"/>
    <w:rsid w:val="00036489"/>
    <w:rsid w:val="00036874"/>
    <w:rsid w:val="00036A5E"/>
    <w:rsid w:val="00036BB7"/>
    <w:rsid w:val="00036BE2"/>
    <w:rsid w:val="00036BF3"/>
    <w:rsid w:val="00036C1E"/>
    <w:rsid w:val="00036C87"/>
    <w:rsid w:val="00037645"/>
    <w:rsid w:val="00037682"/>
    <w:rsid w:val="00037914"/>
    <w:rsid w:val="00037B0E"/>
    <w:rsid w:val="00037F1E"/>
    <w:rsid w:val="00037FAD"/>
    <w:rsid w:val="000402DC"/>
    <w:rsid w:val="00040D9D"/>
    <w:rsid w:val="00040F94"/>
    <w:rsid w:val="00041385"/>
    <w:rsid w:val="00041B36"/>
    <w:rsid w:val="00042414"/>
    <w:rsid w:val="00042729"/>
    <w:rsid w:val="000438D4"/>
    <w:rsid w:val="00044803"/>
    <w:rsid w:val="00045208"/>
    <w:rsid w:val="000456AA"/>
    <w:rsid w:val="00045A9D"/>
    <w:rsid w:val="00045E1D"/>
    <w:rsid w:val="00045E97"/>
    <w:rsid w:val="00045FB5"/>
    <w:rsid w:val="00046057"/>
    <w:rsid w:val="0004624B"/>
    <w:rsid w:val="000462B1"/>
    <w:rsid w:val="0004692B"/>
    <w:rsid w:val="000469A9"/>
    <w:rsid w:val="00046D0C"/>
    <w:rsid w:val="000470A6"/>
    <w:rsid w:val="00047834"/>
    <w:rsid w:val="000478CB"/>
    <w:rsid w:val="00047D24"/>
    <w:rsid w:val="00047DA2"/>
    <w:rsid w:val="00047FEB"/>
    <w:rsid w:val="000500B8"/>
    <w:rsid w:val="00050B3D"/>
    <w:rsid w:val="00050F0D"/>
    <w:rsid w:val="00051737"/>
    <w:rsid w:val="00051A1D"/>
    <w:rsid w:val="000520CF"/>
    <w:rsid w:val="000524B5"/>
    <w:rsid w:val="00052B93"/>
    <w:rsid w:val="000544BF"/>
    <w:rsid w:val="00054535"/>
    <w:rsid w:val="00054872"/>
    <w:rsid w:val="0005491A"/>
    <w:rsid w:val="00054A27"/>
    <w:rsid w:val="00055963"/>
    <w:rsid w:val="00055BF1"/>
    <w:rsid w:val="00056389"/>
    <w:rsid w:val="000564D4"/>
    <w:rsid w:val="00056B0E"/>
    <w:rsid w:val="00057732"/>
    <w:rsid w:val="00057C60"/>
    <w:rsid w:val="00060D52"/>
    <w:rsid w:val="00061806"/>
    <w:rsid w:val="00061CB2"/>
    <w:rsid w:val="00062495"/>
    <w:rsid w:val="00062BED"/>
    <w:rsid w:val="00062DBD"/>
    <w:rsid w:val="00062E91"/>
    <w:rsid w:val="00062EF7"/>
    <w:rsid w:val="00063139"/>
    <w:rsid w:val="000638B3"/>
    <w:rsid w:val="00063A09"/>
    <w:rsid w:val="00063CD5"/>
    <w:rsid w:val="00063F35"/>
    <w:rsid w:val="00064F19"/>
    <w:rsid w:val="00065489"/>
    <w:rsid w:val="000654EE"/>
    <w:rsid w:val="0006551C"/>
    <w:rsid w:val="000655D2"/>
    <w:rsid w:val="00065811"/>
    <w:rsid w:val="000660AE"/>
    <w:rsid w:val="00066262"/>
    <w:rsid w:val="00066997"/>
    <w:rsid w:val="00067216"/>
    <w:rsid w:val="00067587"/>
    <w:rsid w:val="00067B33"/>
    <w:rsid w:val="00070E83"/>
    <w:rsid w:val="000710FB"/>
    <w:rsid w:val="00072137"/>
    <w:rsid w:val="000729CE"/>
    <w:rsid w:val="00072BA1"/>
    <w:rsid w:val="000734CA"/>
    <w:rsid w:val="00073B95"/>
    <w:rsid w:val="00074060"/>
    <w:rsid w:val="0007424D"/>
    <w:rsid w:val="0007438A"/>
    <w:rsid w:val="000745E3"/>
    <w:rsid w:val="00074CC9"/>
    <w:rsid w:val="00074D16"/>
    <w:rsid w:val="000750CC"/>
    <w:rsid w:val="00075750"/>
    <w:rsid w:val="0007586D"/>
    <w:rsid w:val="000764BD"/>
    <w:rsid w:val="00076749"/>
    <w:rsid w:val="00076F4C"/>
    <w:rsid w:val="00077122"/>
    <w:rsid w:val="00077269"/>
    <w:rsid w:val="000773BB"/>
    <w:rsid w:val="000776C4"/>
    <w:rsid w:val="00077759"/>
    <w:rsid w:val="0007776B"/>
    <w:rsid w:val="00077A3F"/>
    <w:rsid w:val="00081397"/>
    <w:rsid w:val="0008187E"/>
    <w:rsid w:val="00081BE2"/>
    <w:rsid w:val="00081CBA"/>
    <w:rsid w:val="00081E70"/>
    <w:rsid w:val="00081E7B"/>
    <w:rsid w:val="00082139"/>
    <w:rsid w:val="0008232C"/>
    <w:rsid w:val="000824AA"/>
    <w:rsid w:val="00082528"/>
    <w:rsid w:val="000828DB"/>
    <w:rsid w:val="000831FD"/>
    <w:rsid w:val="0008342B"/>
    <w:rsid w:val="00083C63"/>
    <w:rsid w:val="00083E3F"/>
    <w:rsid w:val="00084403"/>
    <w:rsid w:val="00084C8A"/>
    <w:rsid w:val="00084EA6"/>
    <w:rsid w:val="00084EDD"/>
    <w:rsid w:val="000857BC"/>
    <w:rsid w:val="00085E59"/>
    <w:rsid w:val="00085EB5"/>
    <w:rsid w:val="00085ED1"/>
    <w:rsid w:val="0008648F"/>
    <w:rsid w:val="00086FA7"/>
    <w:rsid w:val="00087399"/>
    <w:rsid w:val="00087433"/>
    <w:rsid w:val="000875C5"/>
    <w:rsid w:val="00087617"/>
    <w:rsid w:val="0008796C"/>
    <w:rsid w:val="000900C2"/>
    <w:rsid w:val="00090A41"/>
    <w:rsid w:val="00090DE2"/>
    <w:rsid w:val="00091187"/>
    <w:rsid w:val="00091982"/>
    <w:rsid w:val="0009210E"/>
    <w:rsid w:val="00092486"/>
    <w:rsid w:val="00092D3B"/>
    <w:rsid w:val="0009362E"/>
    <w:rsid w:val="00093912"/>
    <w:rsid w:val="00093BF5"/>
    <w:rsid w:val="00093EEE"/>
    <w:rsid w:val="00094033"/>
    <w:rsid w:val="000946C0"/>
    <w:rsid w:val="000946C1"/>
    <w:rsid w:val="00094C98"/>
    <w:rsid w:val="00094CAE"/>
    <w:rsid w:val="00095165"/>
    <w:rsid w:val="0009516B"/>
    <w:rsid w:val="00095340"/>
    <w:rsid w:val="0009556F"/>
    <w:rsid w:val="000959E0"/>
    <w:rsid w:val="00095B3E"/>
    <w:rsid w:val="00096070"/>
    <w:rsid w:val="00096417"/>
    <w:rsid w:val="00096687"/>
    <w:rsid w:val="00096C41"/>
    <w:rsid w:val="00096D6B"/>
    <w:rsid w:val="00097118"/>
    <w:rsid w:val="0009756A"/>
    <w:rsid w:val="0009757A"/>
    <w:rsid w:val="000978A2"/>
    <w:rsid w:val="000978A6"/>
    <w:rsid w:val="00097CD8"/>
    <w:rsid w:val="00097DE6"/>
    <w:rsid w:val="000A0066"/>
    <w:rsid w:val="000A01B5"/>
    <w:rsid w:val="000A14DE"/>
    <w:rsid w:val="000A1ED1"/>
    <w:rsid w:val="000A215C"/>
    <w:rsid w:val="000A264F"/>
    <w:rsid w:val="000A2C06"/>
    <w:rsid w:val="000A3208"/>
    <w:rsid w:val="000A3272"/>
    <w:rsid w:val="000A35F3"/>
    <w:rsid w:val="000A3E49"/>
    <w:rsid w:val="000A43AB"/>
    <w:rsid w:val="000A4573"/>
    <w:rsid w:val="000A56D8"/>
    <w:rsid w:val="000A5B34"/>
    <w:rsid w:val="000A6512"/>
    <w:rsid w:val="000A67E9"/>
    <w:rsid w:val="000A6879"/>
    <w:rsid w:val="000A6DB9"/>
    <w:rsid w:val="000A774B"/>
    <w:rsid w:val="000A77A6"/>
    <w:rsid w:val="000B04DA"/>
    <w:rsid w:val="000B10A3"/>
    <w:rsid w:val="000B11FA"/>
    <w:rsid w:val="000B1380"/>
    <w:rsid w:val="000B14C4"/>
    <w:rsid w:val="000B16A2"/>
    <w:rsid w:val="000B1C98"/>
    <w:rsid w:val="000B284B"/>
    <w:rsid w:val="000B33BE"/>
    <w:rsid w:val="000B371D"/>
    <w:rsid w:val="000B393E"/>
    <w:rsid w:val="000B45A6"/>
    <w:rsid w:val="000B467F"/>
    <w:rsid w:val="000B4B15"/>
    <w:rsid w:val="000B541C"/>
    <w:rsid w:val="000B5447"/>
    <w:rsid w:val="000B5AF0"/>
    <w:rsid w:val="000B5BFB"/>
    <w:rsid w:val="000B5CFF"/>
    <w:rsid w:val="000B608C"/>
    <w:rsid w:val="000B65DE"/>
    <w:rsid w:val="000B6ADF"/>
    <w:rsid w:val="000B6FD7"/>
    <w:rsid w:val="000B702B"/>
    <w:rsid w:val="000B7BBD"/>
    <w:rsid w:val="000C0670"/>
    <w:rsid w:val="000C06E9"/>
    <w:rsid w:val="000C0727"/>
    <w:rsid w:val="000C0753"/>
    <w:rsid w:val="000C07EC"/>
    <w:rsid w:val="000C095E"/>
    <w:rsid w:val="000C132A"/>
    <w:rsid w:val="000C202A"/>
    <w:rsid w:val="000C2085"/>
    <w:rsid w:val="000C286B"/>
    <w:rsid w:val="000C2AF2"/>
    <w:rsid w:val="000C2B14"/>
    <w:rsid w:val="000C2C39"/>
    <w:rsid w:val="000C2E10"/>
    <w:rsid w:val="000C3268"/>
    <w:rsid w:val="000C3705"/>
    <w:rsid w:val="000C3D11"/>
    <w:rsid w:val="000C4024"/>
    <w:rsid w:val="000C4940"/>
    <w:rsid w:val="000C4954"/>
    <w:rsid w:val="000C5271"/>
    <w:rsid w:val="000C5417"/>
    <w:rsid w:val="000C58AB"/>
    <w:rsid w:val="000C5A58"/>
    <w:rsid w:val="000C60E4"/>
    <w:rsid w:val="000C64CC"/>
    <w:rsid w:val="000C6B3A"/>
    <w:rsid w:val="000C7031"/>
    <w:rsid w:val="000C7794"/>
    <w:rsid w:val="000C7D2D"/>
    <w:rsid w:val="000D031B"/>
    <w:rsid w:val="000D1153"/>
    <w:rsid w:val="000D1362"/>
    <w:rsid w:val="000D14DE"/>
    <w:rsid w:val="000D1520"/>
    <w:rsid w:val="000D152F"/>
    <w:rsid w:val="000D1899"/>
    <w:rsid w:val="000D1BC0"/>
    <w:rsid w:val="000D1BD0"/>
    <w:rsid w:val="000D2923"/>
    <w:rsid w:val="000D29D5"/>
    <w:rsid w:val="000D3279"/>
    <w:rsid w:val="000D396C"/>
    <w:rsid w:val="000D3F5E"/>
    <w:rsid w:val="000D4E11"/>
    <w:rsid w:val="000D4EE3"/>
    <w:rsid w:val="000D5444"/>
    <w:rsid w:val="000D5892"/>
    <w:rsid w:val="000D59C8"/>
    <w:rsid w:val="000D5AA8"/>
    <w:rsid w:val="000D6635"/>
    <w:rsid w:val="000D68A2"/>
    <w:rsid w:val="000D6A90"/>
    <w:rsid w:val="000D766E"/>
    <w:rsid w:val="000D7863"/>
    <w:rsid w:val="000D792C"/>
    <w:rsid w:val="000D7D19"/>
    <w:rsid w:val="000E09BB"/>
    <w:rsid w:val="000E0BBC"/>
    <w:rsid w:val="000E1480"/>
    <w:rsid w:val="000E16D2"/>
    <w:rsid w:val="000E18A5"/>
    <w:rsid w:val="000E18C8"/>
    <w:rsid w:val="000E1C0E"/>
    <w:rsid w:val="000E1CEF"/>
    <w:rsid w:val="000E1DE1"/>
    <w:rsid w:val="000E1DEB"/>
    <w:rsid w:val="000E1EEF"/>
    <w:rsid w:val="000E2221"/>
    <w:rsid w:val="000E23BC"/>
    <w:rsid w:val="000E2FC8"/>
    <w:rsid w:val="000E3088"/>
    <w:rsid w:val="000E32FC"/>
    <w:rsid w:val="000E334B"/>
    <w:rsid w:val="000E3657"/>
    <w:rsid w:val="000E365B"/>
    <w:rsid w:val="000E36B5"/>
    <w:rsid w:val="000E3AC4"/>
    <w:rsid w:val="000E3BC6"/>
    <w:rsid w:val="000E449E"/>
    <w:rsid w:val="000E50CA"/>
    <w:rsid w:val="000E58EB"/>
    <w:rsid w:val="000E5915"/>
    <w:rsid w:val="000E5B94"/>
    <w:rsid w:val="000E5D85"/>
    <w:rsid w:val="000E6741"/>
    <w:rsid w:val="000E6C51"/>
    <w:rsid w:val="000E794C"/>
    <w:rsid w:val="000E7E19"/>
    <w:rsid w:val="000E7EBA"/>
    <w:rsid w:val="000F0319"/>
    <w:rsid w:val="000F043F"/>
    <w:rsid w:val="000F0648"/>
    <w:rsid w:val="000F06F1"/>
    <w:rsid w:val="000F0853"/>
    <w:rsid w:val="000F08FE"/>
    <w:rsid w:val="000F09AE"/>
    <w:rsid w:val="000F0D7F"/>
    <w:rsid w:val="000F1335"/>
    <w:rsid w:val="000F15D8"/>
    <w:rsid w:val="000F1B40"/>
    <w:rsid w:val="000F1D11"/>
    <w:rsid w:val="000F1D72"/>
    <w:rsid w:val="000F1F43"/>
    <w:rsid w:val="000F2533"/>
    <w:rsid w:val="000F274D"/>
    <w:rsid w:val="000F2BF8"/>
    <w:rsid w:val="000F2DA2"/>
    <w:rsid w:val="000F303E"/>
    <w:rsid w:val="000F38F7"/>
    <w:rsid w:val="000F3A85"/>
    <w:rsid w:val="000F4C67"/>
    <w:rsid w:val="000F4C96"/>
    <w:rsid w:val="000F5478"/>
    <w:rsid w:val="000F5767"/>
    <w:rsid w:val="000F5C35"/>
    <w:rsid w:val="000F5DB9"/>
    <w:rsid w:val="000F5DEC"/>
    <w:rsid w:val="000F5E15"/>
    <w:rsid w:val="000F66B6"/>
    <w:rsid w:val="000F6726"/>
    <w:rsid w:val="000F6829"/>
    <w:rsid w:val="000F7655"/>
    <w:rsid w:val="000F77DB"/>
    <w:rsid w:val="000F7832"/>
    <w:rsid w:val="000F7E41"/>
    <w:rsid w:val="001002BB"/>
    <w:rsid w:val="0010073A"/>
    <w:rsid w:val="00100757"/>
    <w:rsid w:val="00100796"/>
    <w:rsid w:val="00100BE7"/>
    <w:rsid w:val="00101C9E"/>
    <w:rsid w:val="001021CA"/>
    <w:rsid w:val="001023E2"/>
    <w:rsid w:val="0010246E"/>
    <w:rsid w:val="00102701"/>
    <w:rsid w:val="001028A7"/>
    <w:rsid w:val="0010361C"/>
    <w:rsid w:val="00103D70"/>
    <w:rsid w:val="001040DB"/>
    <w:rsid w:val="0010423A"/>
    <w:rsid w:val="001046DD"/>
    <w:rsid w:val="001057A6"/>
    <w:rsid w:val="0010589B"/>
    <w:rsid w:val="001062B0"/>
    <w:rsid w:val="00106380"/>
    <w:rsid w:val="00106672"/>
    <w:rsid w:val="00106F1B"/>
    <w:rsid w:val="00106F52"/>
    <w:rsid w:val="00107548"/>
    <w:rsid w:val="00107567"/>
    <w:rsid w:val="00110274"/>
    <w:rsid w:val="0011085D"/>
    <w:rsid w:val="00110A6D"/>
    <w:rsid w:val="001110E5"/>
    <w:rsid w:val="001110F6"/>
    <w:rsid w:val="00112436"/>
    <w:rsid w:val="00112447"/>
    <w:rsid w:val="00112725"/>
    <w:rsid w:val="00112FC2"/>
    <w:rsid w:val="00113F59"/>
    <w:rsid w:val="00114056"/>
    <w:rsid w:val="00114248"/>
    <w:rsid w:val="00114A55"/>
    <w:rsid w:val="00114B62"/>
    <w:rsid w:val="00114CB7"/>
    <w:rsid w:val="00114DA2"/>
    <w:rsid w:val="00114FE8"/>
    <w:rsid w:val="00115012"/>
    <w:rsid w:val="0011569D"/>
    <w:rsid w:val="001156F3"/>
    <w:rsid w:val="00115934"/>
    <w:rsid w:val="00115B02"/>
    <w:rsid w:val="00116851"/>
    <w:rsid w:val="00117291"/>
    <w:rsid w:val="00117671"/>
    <w:rsid w:val="00117FF5"/>
    <w:rsid w:val="0012035A"/>
    <w:rsid w:val="001204D1"/>
    <w:rsid w:val="00120FFC"/>
    <w:rsid w:val="00121063"/>
    <w:rsid w:val="001210E6"/>
    <w:rsid w:val="001213D4"/>
    <w:rsid w:val="00121D87"/>
    <w:rsid w:val="00121F0B"/>
    <w:rsid w:val="00122226"/>
    <w:rsid w:val="0012258A"/>
    <w:rsid w:val="001226B3"/>
    <w:rsid w:val="001229F3"/>
    <w:rsid w:val="00123615"/>
    <w:rsid w:val="00123D4F"/>
    <w:rsid w:val="00123E90"/>
    <w:rsid w:val="001243BB"/>
    <w:rsid w:val="001247F3"/>
    <w:rsid w:val="00124A38"/>
    <w:rsid w:val="00125CA5"/>
    <w:rsid w:val="00125E1B"/>
    <w:rsid w:val="00125F37"/>
    <w:rsid w:val="00126387"/>
    <w:rsid w:val="00126D10"/>
    <w:rsid w:val="00126D4A"/>
    <w:rsid w:val="00127049"/>
    <w:rsid w:val="001271FD"/>
    <w:rsid w:val="0012751E"/>
    <w:rsid w:val="00127C8E"/>
    <w:rsid w:val="00127EE0"/>
    <w:rsid w:val="001302C7"/>
    <w:rsid w:val="00130637"/>
    <w:rsid w:val="00130BCF"/>
    <w:rsid w:val="00131264"/>
    <w:rsid w:val="00131934"/>
    <w:rsid w:val="00131CC1"/>
    <w:rsid w:val="0013204E"/>
    <w:rsid w:val="001326ED"/>
    <w:rsid w:val="001329FB"/>
    <w:rsid w:val="0013300E"/>
    <w:rsid w:val="001332C3"/>
    <w:rsid w:val="00133455"/>
    <w:rsid w:val="00133C64"/>
    <w:rsid w:val="001343AA"/>
    <w:rsid w:val="00134A63"/>
    <w:rsid w:val="00134E80"/>
    <w:rsid w:val="001350E9"/>
    <w:rsid w:val="0013567C"/>
    <w:rsid w:val="001359DC"/>
    <w:rsid w:val="00136049"/>
    <w:rsid w:val="00136287"/>
    <w:rsid w:val="00136D6E"/>
    <w:rsid w:val="00137000"/>
    <w:rsid w:val="00137AEB"/>
    <w:rsid w:val="00137D5E"/>
    <w:rsid w:val="0014061A"/>
    <w:rsid w:val="00140B0E"/>
    <w:rsid w:val="00142D28"/>
    <w:rsid w:val="00142F7D"/>
    <w:rsid w:val="00143714"/>
    <w:rsid w:val="00143A91"/>
    <w:rsid w:val="00143AC5"/>
    <w:rsid w:val="0014403E"/>
    <w:rsid w:val="00144107"/>
    <w:rsid w:val="00144178"/>
    <w:rsid w:val="00144451"/>
    <w:rsid w:val="0014476F"/>
    <w:rsid w:val="00144AFE"/>
    <w:rsid w:val="0014506B"/>
    <w:rsid w:val="0014528C"/>
    <w:rsid w:val="001452F2"/>
    <w:rsid w:val="00145422"/>
    <w:rsid w:val="00145C4A"/>
    <w:rsid w:val="001460CA"/>
    <w:rsid w:val="0014678A"/>
    <w:rsid w:val="00146BD1"/>
    <w:rsid w:val="00146CA1"/>
    <w:rsid w:val="001471A1"/>
    <w:rsid w:val="001475AC"/>
    <w:rsid w:val="00147712"/>
    <w:rsid w:val="001477B6"/>
    <w:rsid w:val="00147EB6"/>
    <w:rsid w:val="00147F47"/>
    <w:rsid w:val="0015017D"/>
    <w:rsid w:val="0015046B"/>
    <w:rsid w:val="001508E0"/>
    <w:rsid w:val="0015093C"/>
    <w:rsid w:val="0015112D"/>
    <w:rsid w:val="00151792"/>
    <w:rsid w:val="001519D0"/>
    <w:rsid w:val="00151CAC"/>
    <w:rsid w:val="00151E7C"/>
    <w:rsid w:val="0015281F"/>
    <w:rsid w:val="00152CD6"/>
    <w:rsid w:val="0015364E"/>
    <w:rsid w:val="001537D5"/>
    <w:rsid w:val="001538F1"/>
    <w:rsid w:val="00153AF6"/>
    <w:rsid w:val="00155433"/>
    <w:rsid w:val="001554E3"/>
    <w:rsid w:val="00155DAA"/>
    <w:rsid w:val="00155EC9"/>
    <w:rsid w:val="00156F6E"/>
    <w:rsid w:val="001577E1"/>
    <w:rsid w:val="00157D31"/>
    <w:rsid w:val="0016014A"/>
    <w:rsid w:val="001601E9"/>
    <w:rsid w:val="001607F8"/>
    <w:rsid w:val="00161682"/>
    <w:rsid w:val="001616E1"/>
    <w:rsid w:val="00161837"/>
    <w:rsid w:val="00161987"/>
    <w:rsid w:val="00161BA4"/>
    <w:rsid w:val="00161E93"/>
    <w:rsid w:val="00162A17"/>
    <w:rsid w:val="00162CF7"/>
    <w:rsid w:val="00162D04"/>
    <w:rsid w:val="00162D4F"/>
    <w:rsid w:val="00162FCA"/>
    <w:rsid w:val="00163B82"/>
    <w:rsid w:val="00163CD9"/>
    <w:rsid w:val="00164582"/>
    <w:rsid w:val="00164C32"/>
    <w:rsid w:val="001651C3"/>
    <w:rsid w:val="0016551E"/>
    <w:rsid w:val="001655DE"/>
    <w:rsid w:val="00165925"/>
    <w:rsid w:val="001659FF"/>
    <w:rsid w:val="001661F3"/>
    <w:rsid w:val="0016622C"/>
    <w:rsid w:val="0016671C"/>
    <w:rsid w:val="00166BD7"/>
    <w:rsid w:val="00166DDA"/>
    <w:rsid w:val="00167001"/>
    <w:rsid w:val="001670CE"/>
    <w:rsid w:val="0016729E"/>
    <w:rsid w:val="00167731"/>
    <w:rsid w:val="00167737"/>
    <w:rsid w:val="0016788D"/>
    <w:rsid w:val="00167C7E"/>
    <w:rsid w:val="00167E6C"/>
    <w:rsid w:val="00170E94"/>
    <w:rsid w:val="00171056"/>
    <w:rsid w:val="001716AF"/>
    <w:rsid w:val="0017180D"/>
    <w:rsid w:val="00171893"/>
    <w:rsid w:val="00171CCB"/>
    <w:rsid w:val="00171D59"/>
    <w:rsid w:val="00171EDA"/>
    <w:rsid w:val="0017206A"/>
    <w:rsid w:val="001721A0"/>
    <w:rsid w:val="001721C6"/>
    <w:rsid w:val="001724ED"/>
    <w:rsid w:val="0017261C"/>
    <w:rsid w:val="00172E6C"/>
    <w:rsid w:val="001732BE"/>
    <w:rsid w:val="0017332C"/>
    <w:rsid w:val="0017354A"/>
    <w:rsid w:val="001738C0"/>
    <w:rsid w:val="00173957"/>
    <w:rsid w:val="00173F6B"/>
    <w:rsid w:val="0017454D"/>
    <w:rsid w:val="001748CF"/>
    <w:rsid w:val="00174A1F"/>
    <w:rsid w:val="00174FF4"/>
    <w:rsid w:val="0017526E"/>
    <w:rsid w:val="00175BDC"/>
    <w:rsid w:val="00175CD7"/>
    <w:rsid w:val="00176023"/>
    <w:rsid w:val="00176351"/>
    <w:rsid w:val="001764D2"/>
    <w:rsid w:val="001766E8"/>
    <w:rsid w:val="0017673F"/>
    <w:rsid w:val="00176756"/>
    <w:rsid w:val="0017683B"/>
    <w:rsid w:val="00176A90"/>
    <w:rsid w:val="00176C1E"/>
    <w:rsid w:val="001772ED"/>
    <w:rsid w:val="00178469"/>
    <w:rsid w:val="00180306"/>
    <w:rsid w:val="00180315"/>
    <w:rsid w:val="001805CB"/>
    <w:rsid w:val="00180CE8"/>
    <w:rsid w:val="00180FF7"/>
    <w:rsid w:val="001810DD"/>
    <w:rsid w:val="001816C3"/>
    <w:rsid w:val="00182022"/>
    <w:rsid w:val="00182479"/>
    <w:rsid w:val="00183275"/>
    <w:rsid w:val="0018335D"/>
    <w:rsid w:val="00183AD0"/>
    <w:rsid w:val="00184A72"/>
    <w:rsid w:val="00184EB7"/>
    <w:rsid w:val="00185173"/>
    <w:rsid w:val="001854EA"/>
    <w:rsid w:val="00185AC4"/>
    <w:rsid w:val="00185C07"/>
    <w:rsid w:val="00186121"/>
    <w:rsid w:val="001865B7"/>
    <w:rsid w:val="00186744"/>
    <w:rsid w:val="00187266"/>
    <w:rsid w:val="00187556"/>
    <w:rsid w:val="001878F9"/>
    <w:rsid w:val="001879CE"/>
    <w:rsid w:val="00187BCE"/>
    <w:rsid w:val="00187DAA"/>
    <w:rsid w:val="00187F74"/>
    <w:rsid w:val="00190539"/>
    <w:rsid w:val="0019067A"/>
    <w:rsid w:val="00191876"/>
    <w:rsid w:val="00191F69"/>
    <w:rsid w:val="0019231C"/>
    <w:rsid w:val="00192762"/>
    <w:rsid w:val="001929BB"/>
    <w:rsid w:val="00192C90"/>
    <w:rsid w:val="00192E7A"/>
    <w:rsid w:val="00192F37"/>
    <w:rsid w:val="00193A5F"/>
    <w:rsid w:val="00193F2F"/>
    <w:rsid w:val="00194146"/>
    <w:rsid w:val="001944C8"/>
    <w:rsid w:val="00194879"/>
    <w:rsid w:val="00194C09"/>
    <w:rsid w:val="00194EE8"/>
    <w:rsid w:val="001953E2"/>
    <w:rsid w:val="001955E7"/>
    <w:rsid w:val="0019573B"/>
    <w:rsid w:val="001959FA"/>
    <w:rsid w:val="00195F17"/>
    <w:rsid w:val="00196236"/>
    <w:rsid w:val="001967DC"/>
    <w:rsid w:val="00196950"/>
    <w:rsid w:val="00196E8A"/>
    <w:rsid w:val="00196FFD"/>
    <w:rsid w:val="00197431"/>
    <w:rsid w:val="00197568"/>
    <w:rsid w:val="001977B9"/>
    <w:rsid w:val="001978CF"/>
    <w:rsid w:val="001A007A"/>
    <w:rsid w:val="001A03E1"/>
    <w:rsid w:val="001A049C"/>
    <w:rsid w:val="001A06BA"/>
    <w:rsid w:val="001A0773"/>
    <w:rsid w:val="001A07D2"/>
    <w:rsid w:val="001A1535"/>
    <w:rsid w:val="001A1DBE"/>
    <w:rsid w:val="001A271B"/>
    <w:rsid w:val="001A419D"/>
    <w:rsid w:val="001A4205"/>
    <w:rsid w:val="001A4740"/>
    <w:rsid w:val="001A4772"/>
    <w:rsid w:val="001A4E84"/>
    <w:rsid w:val="001A53AC"/>
    <w:rsid w:val="001A5429"/>
    <w:rsid w:val="001A6C94"/>
    <w:rsid w:val="001A7344"/>
    <w:rsid w:val="001A77FC"/>
    <w:rsid w:val="001A7918"/>
    <w:rsid w:val="001A7BE3"/>
    <w:rsid w:val="001B0801"/>
    <w:rsid w:val="001B09EB"/>
    <w:rsid w:val="001B0B5A"/>
    <w:rsid w:val="001B0DAC"/>
    <w:rsid w:val="001B0FB8"/>
    <w:rsid w:val="001B176A"/>
    <w:rsid w:val="001B1E2F"/>
    <w:rsid w:val="001B2254"/>
    <w:rsid w:val="001B2411"/>
    <w:rsid w:val="001B2647"/>
    <w:rsid w:val="001B2864"/>
    <w:rsid w:val="001B2BC2"/>
    <w:rsid w:val="001B2FB4"/>
    <w:rsid w:val="001B3176"/>
    <w:rsid w:val="001B3816"/>
    <w:rsid w:val="001B3B46"/>
    <w:rsid w:val="001B4478"/>
    <w:rsid w:val="001B45A6"/>
    <w:rsid w:val="001B477F"/>
    <w:rsid w:val="001B4B0E"/>
    <w:rsid w:val="001B4B20"/>
    <w:rsid w:val="001B5257"/>
    <w:rsid w:val="001B5FCC"/>
    <w:rsid w:val="001B6022"/>
    <w:rsid w:val="001B692C"/>
    <w:rsid w:val="001B6DBF"/>
    <w:rsid w:val="001B6E91"/>
    <w:rsid w:val="001B724D"/>
    <w:rsid w:val="001B7576"/>
    <w:rsid w:val="001B7A1D"/>
    <w:rsid w:val="001B7B3F"/>
    <w:rsid w:val="001B7C30"/>
    <w:rsid w:val="001B7D81"/>
    <w:rsid w:val="001B7DE3"/>
    <w:rsid w:val="001B7E17"/>
    <w:rsid w:val="001C007E"/>
    <w:rsid w:val="001C1CD2"/>
    <w:rsid w:val="001C243E"/>
    <w:rsid w:val="001C256F"/>
    <w:rsid w:val="001C2984"/>
    <w:rsid w:val="001C2D80"/>
    <w:rsid w:val="001C30E2"/>
    <w:rsid w:val="001C352F"/>
    <w:rsid w:val="001C3F0D"/>
    <w:rsid w:val="001C4077"/>
    <w:rsid w:val="001C4387"/>
    <w:rsid w:val="001C43B3"/>
    <w:rsid w:val="001C4883"/>
    <w:rsid w:val="001C4B91"/>
    <w:rsid w:val="001C5443"/>
    <w:rsid w:val="001C578A"/>
    <w:rsid w:val="001C5BC5"/>
    <w:rsid w:val="001C5DE0"/>
    <w:rsid w:val="001C5FEF"/>
    <w:rsid w:val="001C64CE"/>
    <w:rsid w:val="001C6773"/>
    <w:rsid w:val="001C78A0"/>
    <w:rsid w:val="001C7A7F"/>
    <w:rsid w:val="001C7D24"/>
    <w:rsid w:val="001D03E0"/>
    <w:rsid w:val="001D06EF"/>
    <w:rsid w:val="001D0792"/>
    <w:rsid w:val="001D08A7"/>
    <w:rsid w:val="001D0CEA"/>
    <w:rsid w:val="001D1395"/>
    <w:rsid w:val="001D1AE9"/>
    <w:rsid w:val="001D254A"/>
    <w:rsid w:val="001D2557"/>
    <w:rsid w:val="001D298E"/>
    <w:rsid w:val="001D3148"/>
    <w:rsid w:val="001D3D9A"/>
    <w:rsid w:val="001D4363"/>
    <w:rsid w:val="001D48EB"/>
    <w:rsid w:val="001D49E3"/>
    <w:rsid w:val="001D4D38"/>
    <w:rsid w:val="001D5081"/>
    <w:rsid w:val="001D52AE"/>
    <w:rsid w:val="001D54FE"/>
    <w:rsid w:val="001D586A"/>
    <w:rsid w:val="001D5A07"/>
    <w:rsid w:val="001D5A18"/>
    <w:rsid w:val="001D5A91"/>
    <w:rsid w:val="001D5C60"/>
    <w:rsid w:val="001D5D6D"/>
    <w:rsid w:val="001D60DC"/>
    <w:rsid w:val="001D64F1"/>
    <w:rsid w:val="001D6AFD"/>
    <w:rsid w:val="001D6BCE"/>
    <w:rsid w:val="001D715C"/>
    <w:rsid w:val="001D75BA"/>
    <w:rsid w:val="001D7618"/>
    <w:rsid w:val="001D76F6"/>
    <w:rsid w:val="001D77EE"/>
    <w:rsid w:val="001D7EF2"/>
    <w:rsid w:val="001E1440"/>
    <w:rsid w:val="001E144C"/>
    <w:rsid w:val="001E1AF2"/>
    <w:rsid w:val="001E1BA1"/>
    <w:rsid w:val="001E218C"/>
    <w:rsid w:val="001E24D3"/>
    <w:rsid w:val="001E2514"/>
    <w:rsid w:val="001E2726"/>
    <w:rsid w:val="001E27B1"/>
    <w:rsid w:val="001E2ADE"/>
    <w:rsid w:val="001E2D54"/>
    <w:rsid w:val="001E303F"/>
    <w:rsid w:val="001E32AB"/>
    <w:rsid w:val="001E37C8"/>
    <w:rsid w:val="001E401C"/>
    <w:rsid w:val="001E436C"/>
    <w:rsid w:val="001E4805"/>
    <w:rsid w:val="001E4A6E"/>
    <w:rsid w:val="001E4B30"/>
    <w:rsid w:val="001E4C31"/>
    <w:rsid w:val="001E589E"/>
    <w:rsid w:val="001E5D4A"/>
    <w:rsid w:val="001E5EE7"/>
    <w:rsid w:val="001E5F02"/>
    <w:rsid w:val="001E6E1A"/>
    <w:rsid w:val="001E784F"/>
    <w:rsid w:val="001E7B7A"/>
    <w:rsid w:val="001E7FB9"/>
    <w:rsid w:val="001F04F2"/>
    <w:rsid w:val="001F079E"/>
    <w:rsid w:val="001F0900"/>
    <w:rsid w:val="001F0E1E"/>
    <w:rsid w:val="001F0FAE"/>
    <w:rsid w:val="001F1195"/>
    <w:rsid w:val="001F156C"/>
    <w:rsid w:val="001F21F8"/>
    <w:rsid w:val="001F286E"/>
    <w:rsid w:val="001F2BE8"/>
    <w:rsid w:val="001F2DB3"/>
    <w:rsid w:val="001F2E44"/>
    <w:rsid w:val="001F33C4"/>
    <w:rsid w:val="001F3958"/>
    <w:rsid w:val="001F39BD"/>
    <w:rsid w:val="001F3B7A"/>
    <w:rsid w:val="001F3F73"/>
    <w:rsid w:val="001F420C"/>
    <w:rsid w:val="001F43F9"/>
    <w:rsid w:val="001F4F37"/>
    <w:rsid w:val="001F4FB2"/>
    <w:rsid w:val="001F55A1"/>
    <w:rsid w:val="001F55D5"/>
    <w:rsid w:val="001F5A6A"/>
    <w:rsid w:val="001F642F"/>
    <w:rsid w:val="001F656E"/>
    <w:rsid w:val="001F73AD"/>
    <w:rsid w:val="002004AC"/>
    <w:rsid w:val="00200B93"/>
    <w:rsid w:val="00200DB5"/>
    <w:rsid w:val="002010B8"/>
    <w:rsid w:val="002013B8"/>
    <w:rsid w:val="00201861"/>
    <w:rsid w:val="00201B6B"/>
    <w:rsid w:val="00201BF5"/>
    <w:rsid w:val="002025B5"/>
    <w:rsid w:val="00202608"/>
    <w:rsid w:val="00202975"/>
    <w:rsid w:val="00202FB8"/>
    <w:rsid w:val="0020332C"/>
    <w:rsid w:val="00203C27"/>
    <w:rsid w:val="0020413F"/>
    <w:rsid w:val="002041E2"/>
    <w:rsid w:val="002046D8"/>
    <w:rsid w:val="00204721"/>
    <w:rsid w:val="002048DB"/>
    <w:rsid w:val="0020499A"/>
    <w:rsid w:val="002049F5"/>
    <w:rsid w:val="00204D44"/>
    <w:rsid w:val="00205234"/>
    <w:rsid w:val="00205F18"/>
    <w:rsid w:val="00205F5D"/>
    <w:rsid w:val="002062BB"/>
    <w:rsid w:val="002062DB"/>
    <w:rsid w:val="00206376"/>
    <w:rsid w:val="002063A6"/>
    <w:rsid w:val="002064AC"/>
    <w:rsid w:val="002068F3"/>
    <w:rsid w:val="00206B4E"/>
    <w:rsid w:val="00207617"/>
    <w:rsid w:val="00207A40"/>
    <w:rsid w:val="00210363"/>
    <w:rsid w:val="00210367"/>
    <w:rsid w:val="0021078C"/>
    <w:rsid w:val="00210A86"/>
    <w:rsid w:val="0021101D"/>
    <w:rsid w:val="00211092"/>
    <w:rsid w:val="002118A1"/>
    <w:rsid w:val="00211D84"/>
    <w:rsid w:val="002123BE"/>
    <w:rsid w:val="002128DC"/>
    <w:rsid w:val="00212916"/>
    <w:rsid w:val="00213224"/>
    <w:rsid w:val="00213258"/>
    <w:rsid w:val="00213573"/>
    <w:rsid w:val="002136A3"/>
    <w:rsid w:val="00213BBA"/>
    <w:rsid w:val="00213DF4"/>
    <w:rsid w:val="0021490C"/>
    <w:rsid w:val="0021548D"/>
    <w:rsid w:val="00215E8F"/>
    <w:rsid w:val="00215F10"/>
    <w:rsid w:val="00216525"/>
    <w:rsid w:val="00216BD8"/>
    <w:rsid w:val="00217131"/>
    <w:rsid w:val="0021737A"/>
    <w:rsid w:val="00217481"/>
    <w:rsid w:val="0021761D"/>
    <w:rsid w:val="00217A63"/>
    <w:rsid w:val="0022078E"/>
    <w:rsid w:val="002207F4"/>
    <w:rsid w:val="00220B71"/>
    <w:rsid w:val="00220C77"/>
    <w:rsid w:val="00220EC4"/>
    <w:rsid w:val="00221255"/>
    <w:rsid w:val="00221E87"/>
    <w:rsid w:val="002223DE"/>
    <w:rsid w:val="00222492"/>
    <w:rsid w:val="002224DD"/>
    <w:rsid w:val="00222500"/>
    <w:rsid w:val="002228C5"/>
    <w:rsid w:val="002229B3"/>
    <w:rsid w:val="00223036"/>
    <w:rsid w:val="002238F9"/>
    <w:rsid w:val="00223CBF"/>
    <w:rsid w:val="00224233"/>
    <w:rsid w:val="002245D0"/>
    <w:rsid w:val="002245D4"/>
    <w:rsid w:val="00224656"/>
    <w:rsid w:val="00224AF8"/>
    <w:rsid w:val="00225657"/>
    <w:rsid w:val="00225E1A"/>
    <w:rsid w:val="00225F6A"/>
    <w:rsid w:val="002269DF"/>
    <w:rsid w:val="002269FE"/>
    <w:rsid w:val="00226AE7"/>
    <w:rsid w:val="00226FA6"/>
    <w:rsid w:val="002270B6"/>
    <w:rsid w:val="002272BB"/>
    <w:rsid w:val="00227770"/>
    <w:rsid w:val="002277E9"/>
    <w:rsid w:val="00227802"/>
    <w:rsid w:val="002278C4"/>
    <w:rsid w:val="00227996"/>
    <w:rsid w:val="00227D58"/>
    <w:rsid w:val="002307B6"/>
    <w:rsid w:val="00230A2F"/>
    <w:rsid w:val="00231141"/>
    <w:rsid w:val="002317C2"/>
    <w:rsid w:val="00231895"/>
    <w:rsid w:val="00231A5A"/>
    <w:rsid w:val="00231B09"/>
    <w:rsid w:val="00231BE6"/>
    <w:rsid w:val="00231C0C"/>
    <w:rsid w:val="00232A82"/>
    <w:rsid w:val="00232F46"/>
    <w:rsid w:val="002331E6"/>
    <w:rsid w:val="00233296"/>
    <w:rsid w:val="0023332E"/>
    <w:rsid w:val="00233558"/>
    <w:rsid w:val="0023359C"/>
    <w:rsid w:val="00233D9E"/>
    <w:rsid w:val="00234334"/>
    <w:rsid w:val="002347E4"/>
    <w:rsid w:val="00234DDF"/>
    <w:rsid w:val="002350B5"/>
    <w:rsid w:val="0023530B"/>
    <w:rsid w:val="002353DF"/>
    <w:rsid w:val="002355A0"/>
    <w:rsid w:val="002363B1"/>
    <w:rsid w:val="0023653F"/>
    <w:rsid w:val="00237646"/>
    <w:rsid w:val="00237D61"/>
    <w:rsid w:val="00240A2E"/>
    <w:rsid w:val="00240BFF"/>
    <w:rsid w:val="00241238"/>
    <w:rsid w:val="00241424"/>
    <w:rsid w:val="0024148F"/>
    <w:rsid w:val="002418E6"/>
    <w:rsid w:val="00241C3F"/>
    <w:rsid w:val="00242927"/>
    <w:rsid w:val="00243470"/>
    <w:rsid w:val="00243977"/>
    <w:rsid w:val="00243BF5"/>
    <w:rsid w:val="002448BC"/>
    <w:rsid w:val="00244DF8"/>
    <w:rsid w:val="00244EFB"/>
    <w:rsid w:val="00245792"/>
    <w:rsid w:val="002458BF"/>
    <w:rsid w:val="00245CFF"/>
    <w:rsid w:val="00245DCC"/>
    <w:rsid w:val="002463CE"/>
    <w:rsid w:val="00246893"/>
    <w:rsid w:val="00246B3F"/>
    <w:rsid w:val="00247D63"/>
    <w:rsid w:val="00250336"/>
    <w:rsid w:val="0025072B"/>
    <w:rsid w:val="00250F66"/>
    <w:rsid w:val="002513EE"/>
    <w:rsid w:val="0025154E"/>
    <w:rsid w:val="002516BD"/>
    <w:rsid w:val="00251742"/>
    <w:rsid w:val="0025188F"/>
    <w:rsid w:val="0025202B"/>
    <w:rsid w:val="00252150"/>
    <w:rsid w:val="00252594"/>
    <w:rsid w:val="00252FB4"/>
    <w:rsid w:val="00253123"/>
    <w:rsid w:val="00253173"/>
    <w:rsid w:val="0025322B"/>
    <w:rsid w:val="0025328D"/>
    <w:rsid w:val="0025338B"/>
    <w:rsid w:val="002537C9"/>
    <w:rsid w:val="00253869"/>
    <w:rsid w:val="00253BF8"/>
    <w:rsid w:val="00253E62"/>
    <w:rsid w:val="00254293"/>
    <w:rsid w:val="00254DF3"/>
    <w:rsid w:val="002559C6"/>
    <w:rsid w:val="00255BC0"/>
    <w:rsid w:val="00255FE1"/>
    <w:rsid w:val="00256FA1"/>
    <w:rsid w:val="00257193"/>
    <w:rsid w:val="00257477"/>
    <w:rsid w:val="0025794A"/>
    <w:rsid w:val="00257A38"/>
    <w:rsid w:val="00260B23"/>
    <w:rsid w:val="00260EC9"/>
    <w:rsid w:val="00261581"/>
    <w:rsid w:val="00261622"/>
    <w:rsid w:val="00261981"/>
    <w:rsid w:val="00262640"/>
    <w:rsid w:val="00262783"/>
    <w:rsid w:val="002628DC"/>
    <w:rsid w:val="00262A5E"/>
    <w:rsid w:val="00262F1A"/>
    <w:rsid w:val="00263E80"/>
    <w:rsid w:val="00264450"/>
    <w:rsid w:val="002644DF"/>
    <w:rsid w:val="00264689"/>
    <w:rsid w:val="00264DB9"/>
    <w:rsid w:val="002650E6"/>
    <w:rsid w:val="0026525F"/>
    <w:rsid w:val="00265CEE"/>
    <w:rsid w:val="00265FAC"/>
    <w:rsid w:val="00266888"/>
    <w:rsid w:val="00266EAD"/>
    <w:rsid w:val="00267324"/>
    <w:rsid w:val="00267510"/>
    <w:rsid w:val="00267823"/>
    <w:rsid w:val="002679F2"/>
    <w:rsid w:val="00267EFC"/>
    <w:rsid w:val="00270226"/>
    <w:rsid w:val="0027024F"/>
    <w:rsid w:val="00270502"/>
    <w:rsid w:val="00270668"/>
    <w:rsid w:val="00270B9D"/>
    <w:rsid w:val="00271112"/>
    <w:rsid w:val="00271AE2"/>
    <w:rsid w:val="00272890"/>
    <w:rsid w:val="00272B8F"/>
    <w:rsid w:val="00273C9D"/>
    <w:rsid w:val="00273D16"/>
    <w:rsid w:val="00273EAC"/>
    <w:rsid w:val="0027431C"/>
    <w:rsid w:val="002743C9"/>
    <w:rsid w:val="00274514"/>
    <w:rsid w:val="0027473A"/>
    <w:rsid w:val="002748A6"/>
    <w:rsid w:val="00274CE9"/>
    <w:rsid w:val="00274E84"/>
    <w:rsid w:val="002750CA"/>
    <w:rsid w:val="00275A6C"/>
    <w:rsid w:val="00275C78"/>
    <w:rsid w:val="002768F2"/>
    <w:rsid w:val="00276A3F"/>
    <w:rsid w:val="00277112"/>
    <w:rsid w:val="00277999"/>
    <w:rsid w:val="00277B5C"/>
    <w:rsid w:val="00277B9E"/>
    <w:rsid w:val="002803DF"/>
    <w:rsid w:val="00280475"/>
    <w:rsid w:val="00280C4F"/>
    <w:rsid w:val="00280DAB"/>
    <w:rsid w:val="00280F36"/>
    <w:rsid w:val="00281650"/>
    <w:rsid w:val="00281FB9"/>
    <w:rsid w:val="002822D0"/>
    <w:rsid w:val="00282590"/>
    <w:rsid w:val="00282B57"/>
    <w:rsid w:val="00282BBF"/>
    <w:rsid w:val="00282BF6"/>
    <w:rsid w:val="00283034"/>
    <w:rsid w:val="00283130"/>
    <w:rsid w:val="002836CB"/>
    <w:rsid w:val="0028376D"/>
    <w:rsid w:val="00283A84"/>
    <w:rsid w:val="00284137"/>
    <w:rsid w:val="0028440E"/>
    <w:rsid w:val="00284978"/>
    <w:rsid w:val="00284DFD"/>
    <w:rsid w:val="00285109"/>
    <w:rsid w:val="0028538A"/>
    <w:rsid w:val="00285736"/>
    <w:rsid w:val="0028605E"/>
    <w:rsid w:val="002864B1"/>
    <w:rsid w:val="002865AC"/>
    <w:rsid w:val="00286A6A"/>
    <w:rsid w:val="00287451"/>
    <w:rsid w:val="00287889"/>
    <w:rsid w:val="00287C95"/>
    <w:rsid w:val="00287D09"/>
    <w:rsid w:val="00287F73"/>
    <w:rsid w:val="00290294"/>
    <w:rsid w:val="002904AA"/>
    <w:rsid w:val="00290952"/>
    <w:rsid w:val="00290D60"/>
    <w:rsid w:val="002914A1"/>
    <w:rsid w:val="00291793"/>
    <w:rsid w:val="00291E91"/>
    <w:rsid w:val="00292E81"/>
    <w:rsid w:val="002931CC"/>
    <w:rsid w:val="00294162"/>
    <w:rsid w:val="002942F0"/>
    <w:rsid w:val="00294356"/>
    <w:rsid w:val="00294759"/>
    <w:rsid w:val="0029489C"/>
    <w:rsid w:val="002948CC"/>
    <w:rsid w:val="00294CEA"/>
    <w:rsid w:val="00294DBA"/>
    <w:rsid w:val="00295322"/>
    <w:rsid w:val="0029576B"/>
    <w:rsid w:val="00295BC3"/>
    <w:rsid w:val="00295C89"/>
    <w:rsid w:val="00295E73"/>
    <w:rsid w:val="00296277"/>
    <w:rsid w:val="00296628"/>
    <w:rsid w:val="002967A9"/>
    <w:rsid w:val="00296B49"/>
    <w:rsid w:val="00296C85"/>
    <w:rsid w:val="002978BA"/>
    <w:rsid w:val="002A0009"/>
    <w:rsid w:val="002A03C9"/>
    <w:rsid w:val="002A067A"/>
    <w:rsid w:val="002A0F4E"/>
    <w:rsid w:val="002A1587"/>
    <w:rsid w:val="002A1F4F"/>
    <w:rsid w:val="002A201F"/>
    <w:rsid w:val="002A20B6"/>
    <w:rsid w:val="002A2255"/>
    <w:rsid w:val="002A23D6"/>
    <w:rsid w:val="002A2524"/>
    <w:rsid w:val="002A2C26"/>
    <w:rsid w:val="002A3013"/>
    <w:rsid w:val="002A3122"/>
    <w:rsid w:val="002A3C74"/>
    <w:rsid w:val="002A3DF6"/>
    <w:rsid w:val="002A4E3B"/>
    <w:rsid w:val="002A5065"/>
    <w:rsid w:val="002A507D"/>
    <w:rsid w:val="002A5605"/>
    <w:rsid w:val="002A59C8"/>
    <w:rsid w:val="002A5F16"/>
    <w:rsid w:val="002A6072"/>
    <w:rsid w:val="002A62AC"/>
    <w:rsid w:val="002A63FF"/>
    <w:rsid w:val="002A64C0"/>
    <w:rsid w:val="002A65E7"/>
    <w:rsid w:val="002A6E27"/>
    <w:rsid w:val="002A78A8"/>
    <w:rsid w:val="002A791E"/>
    <w:rsid w:val="002A7F8E"/>
    <w:rsid w:val="002A7FA5"/>
    <w:rsid w:val="002B01DC"/>
    <w:rsid w:val="002B059F"/>
    <w:rsid w:val="002B05FE"/>
    <w:rsid w:val="002B0A33"/>
    <w:rsid w:val="002B0B2A"/>
    <w:rsid w:val="002B13C7"/>
    <w:rsid w:val="002B158E"/>
    <w:rsid w:val="002B1620"/>
    <w:rsid w:val="002B1649"/>
    <w:rsid w:val="002B1710"/>
    <w:rsid w:val="002B1899"/>
    <w:rsid w:val="002B18E4"/>
    <w:rsid w:val="002B1AF0"/>
    <w:rsid w:val="002B1C62"/>
    <w:rsid w:val="002B1CDC"/>
    <w:rsid w:val="002B2024"/>
    <w:rsid w:val="002B2105"/>
    <w:rsid w:val="002B246B"/>
    <w:rsid w:val="002B28E0"/>
    <w:rsid w:val="002B2BDB"/>
    <w:rsid w:val="002B3E09"/>
    <w:rsid w:val="002B3F1C"/>
    <w:rsid w:val="002B4142"/>
    <w:rsid w:val="002B4496"/>
    <w:rsid w:val="002B4C26"/>
    <w:rsid w:val="002B4D43"/>
    <w:rsid w:val="002B528A"/>
    <w:rsid w:val="002B5A1A"/>
    <w:rsid w:val="002B5AA7"/>
    <w:rsid w:val="002B623D"/>
    <w:rsid w:val="002B688A"/>
    <w:rsid w:val="002B722D"/>
    <w:rsid w:val="002B7464"/>
    <w:rsid w:val="002B7673"/>
    <w:rsid w:val="002B7B9E"/>
    <w:rsid w:val="002C0A81"/>
    <w:rsid w:val="002C103C"/>
    <w:rsid w:val="002C1041"/>
    <w:rsid w:val="002C10CA"/>
    <w:rsid w:val="002C15B4"/>
    <w:rsid w:val="002C163B"/>
    <w:rsid w:val="002C177C"/>
    <w:rsid w:val="002C1A94"/>
    <w:rsid w:val="002C1D66"/>
    <w:rsid w:val="002C1F3C"/>
    <w:rsid w:val="002C261F"/>
    <w:rsid w:val="002C2D72"/>
    <w:rsid w:val="002C2E38"/>
    <w:rsid w:val="002C2EC4"/>
    <w:rsid w:val="002C2ECD"/>
    <w:rsid w:val="002C3191"/>
    <w:rsid w:val="002C37E7"/>
    <w:rsid w:val="002C3D61"/>
    <w:rsid w:val="002C3E16"/>
    <w:rsid w:val="002C42A0"/>
    <w:rsid w:val="002C4554"/>
    <w:rsid w:val="002C4830"/>
    <w:rsid w:val="002C6D10"/>
    <w:rsid w:val="002C772E"/>
    <w:rsid w:val="002D0382"/>
    <w:rsid w:val="002D0927"/>
    <w:rsid w:val="002D0B22"/>
    <w:rsid w:val="002D0DF4"/>
    <w:rsid w:val="002D1285"/>
    <w:rsid w:val="002D13B0"/>
    <w:rsid w:val="002D1476"/>
    <w:rsid w:val="002D14E2"/>
    <w:rsid w:val="002D18F3"/>
    <w:rsid w:val="002D1BF9"/>
    <w:rsid w:val="002D2732"/>
    <w:rsid w:val="002D276D"/>
    <w:rsid w:val="002D27A6"/>
    <w:rsid w:val="002D2C8E"/>
    <w:rsid w:val="002D2E59"/>
    <w:rsid w:val="002D2E61"/>
    <w:rsid w:val="002D31CC"/>
    <w:rsid w:val="002D37C8"/>
    <w:rsid w:val="002D388D"/>
    <w:rsid w:val="002D3A06"/>
    <w:rsid w:val="002D3A88"/>
    <w:rsid w:val="002D3B23"/>
    <w:rsid w:val="002D3C60"/>
    <w:rsid w:val="002D3D05"/>
    <w:rsid w:val="002D3E15"/>
    <w:rsid w:val="002D4954"/>
    <w:rsid w:val="002D525A"/>
    <w:rsid w:val="002D525B"/>
    <w:rsid w:val="002D52C8"/>
    <w:rsid w:val="002D557D"/>
    <w:rsid w:val="002D5ECA"/>
    <w:rsid w:val="002D667B"/>
    <w:rsid w:val="002D6B4D"/>
    <w:rsid w:val="002D7016"/>
    <w:rsid w:val="002D74C8"/>
    <w:rsid w:val="002D74DC"/>
    <w:rsid w:val="002D7602"/>
    <w:rsid w:val="002D7868"/>
    <w:rsid w:val="002D7EE8"/>
    <w:rsid w:val="002D7FB8"/>
    <w:rsid w:val="002E00EE"/>
    <w:rsid w:val="002E0215"/>
    <w:rsid w:val="002E0AA4"/>
    <w:rsid w:val="002E0AA7"/>
    <w:rsid w:val="002E0B81"/>
    <w:rsid w:val="002E0D33"/>
    <w:rsid w:val="002E1309"/>
    <w:rsid w:val="002E1963"/>
    <w:rsid w:val="002E1C84"/>
    <w:rsid w:val="002E1DC6"/>
    <w:rsid w:val="002E2102"/>
    <w:rsid w:val="002E242F"/>
    <w:rsid w:val="002E2627"/>
    <w:rsid w:val="002E2670"/>
    <w:rsid w:val="002E2683"/>
    <w:rsid w:val="002E38A4"/>
    <w:rsid w:val="002E3ED5"/>
    <w:rsid w:val="002E4233"/>
    <w:rsid w:val="002E49BB"/>
    <w:rsid w:val="002E4A6D"/>
    <w:rsid w:val="002E4ABC"/>
    <w:rsid w:val="002E5004"/>
    <w:rsid w:val="002E55DD"/>
    <w:rsid w:val="002E5659"/>
    <w:rsid w:val="002E598B"/>
    <w:rsid w:val="002E5EC4"/>
    <w:rsid w:val="002E6E8B"/>
    <w:rsid w:val="002E76D8"/>
    <w:rsid w:val="002E7FE7"/>
    <w:rsid w:val="002F05CE"/>
    <w:rsid w:val="002F094C"/>
    <w:rsid w:val="002F0E35"/>
    <w:rsid w:val="002F1772"/>
    <w:rsid w:val="002F204E"/>
    <w:rsid w:val="002F27C4"/>
    <w:rsid w:val="002F2D0C"/>
    <w:rsid w:val="002F31B0"/>
    <w:rsid w:val="002F3355"/>
    <w:rsid w:val="002F378B"/>
    <w:rsid w:val="002F379B"/>
    <w:rsid w:val="002F3969"/>
    <w:rsid w:val="002F3983"/>
    <w:rsid w:val="002F45FB"/>
    <w:rsid w:val="002F54D3"/>
    <w:rsid w:val="002F6DC1"/>
    <w:rsid w:val="002F6FC5"/>
    <w:rsid w:val="002F7675"/>
    <w:rsid w:val="002F76F0"/>
    <w:rsid w:val="002F7853"/>
    <w:rsid w:val="002F79F0"/>
    <w:rsid w:val="002F7E78"/>
    <w:rsid w:val="002F7F7F"/>
    <w:rsid w:val="003007B7"/>
    <w:rsid w:val="00300861"/>
    <w:rsid w:val="00300D07"/>
    <w:rsid w:val="00301099"/>
    <w:rsid w:val="003014EB"/>
    <w:rsid w:val="00301765"/>
    <w:rsid w:val="00301AA3"/>
    <w:rsid w:val="00301D8D"/>
    <w:rsid w:val="00302065"/>
    <w:rsid w:val="003029FE"/>
    <w:rsid w:val="00302FD2"/>
    <w:rsid w:val="0030309F"/>
    <w:rsid w:val="003037E2"/>
    <w:rsid w:val="00303FC1"/>
    <w:rsid w:val="00303FD8"/>
    <w:rsid w:val="0030460E"/>
    <w:rsid w:val="003046B0"/>
    <w:rsid w:val="003047BE"/>
    <w:rsid w:val="0030513F"/>
    <w:rsid w:val="00305405"/>
    <w:rsid w:val="003054FB"/>
    <w:rsid w:val="003062DB"/>
    <w:rsid w:val="003064D6"/>
    <w:rsid w:val="0030656D"/>
    <w:rsid w:val="003067FE"/>
    <w:rsid w:val="0030725F"/>
    <w:rsid w:val="00307284"/>
    <w:rsid w:val="00307F03"/>
    <w:rsid w:val="003103E4"/>
    <w:rsid w:val="003103F3"/>
    <w:rsid w:val="00310441"/>
    <w:rsid w:val="003104D6"/>
    <w:rsid w:val="003107CA"/>
    <w:rsid w:val="00310919"/>
    <w:rsid w:val="00310DB1"/>
    <w:rsid w:val="00310EBE"/>
    <w:rsid w:val="0031122A"/>
    <w:rsid w:val="0031127E"/>
    <w:rsid w:val="00311544"/>
    <w:rsid w:val="00311605"/>
    <w:rsid w:val="00311608"/>
    <w:rsid w:val="00312097"/>
    <w:rsid w:val="0031216B"/>
    <w:rsid w:val="0031220A"/>
    <w:rsid w:val="00312337"/>
    <w:rsid w:val="0031242E"/>
    <w:rsid w:val="00312439"/>
    <w:rsid w:val="003129D2"/>
    <w:rsid w:val="00313AE9"/>
    <w:rsid w:val="00314280"/>
    <w:rsid w:val="003144ED"/>
    <w:rsid w:val="00314732"/>
    <w:rsid w:val="0031489A"/>
    <w:rsid w:val="00314F5D"/>
    <w:rsid w:val="003151A5"/>
    <w:rsid w:val="003155EF"/>
    <w:rsid w:val="00316194"/>
    <w:rsid w:val="00316381"/>
    <w:rsid w:val="003164DF"/>
    <w:rsid w:val="003165BC"/>
    <w:rsid w:val="00316E24"/>
    <w:rsid w:val="00317265"/>
    <w:rsid w:val="003176F3"/>
    <w:rsid w:val="00317B0E"/>
    <w:rsid w:val="00317D37"/>
    <w:rsid w:val="00320477"/>
    <w:rsid w:val="003206F6"/>
    <w:rsid w:val="00320D88"/>
    <w:rsid w:val="003211AF"/>
    <w:rsid w:val="00321327"/>
    <w:rsid w:val="00321704"/>
    <w:rsid w:val="00321C29"/>
    <w:rsid w:val="003223B2"/>
    <w:rsid w:val="003228B3"/>
    <w:rsid w:val="0032300D"/>
    <w:rsid w:val="00323361"/>
    <w:rsid w:val="00324FC5"/>
    <w:rsid w:val="0032503C"/>
    <w:rsid w:val="003250FF"/>
    <w:rsid w:val="00325331"/>
    <w:rsid w:val="00325C47"/>
    <w:rsid w:val="003264DA"/>
    <w:rsid w:val="00326594"/>
    <w:rsid w:val="00326604"/>
    <w:rsid w:val="00326605"/>
    <w:rsid w:val="0032709D"/>
    <w:rsid w:val="003270D9"/>
    <w:rsid w:val="0032717B"/>
    <w:rsid w:val="00327AA7"/>
    <w:rsid w:val="003302C3"/>
    <w:rsid w:val="003305AF"/>
    <w:rsid w:val="003307BF"/>
    <w:rsid w:val="003310C9"/>
    <w:rsid w:val="0033169B"/>
    <w:rsid w:val="00332769"/>
    <w:rsid w:val="00332834"/>
    <w:rsid w:val="00332B01"/>
    <w:rsid w:val="00333719"/>
    <w:rsid w:val="003337D5"/>
    <w:rsid w:val="00333A4F"/>
    <w:rsid w:val="00333B32"/>
    <w:rsid w:val="00333C90"/>
    <w:rsid w:val="00334072"/>
    <w:rsid w:val="00334143"/>
    <w:rsid w:val="0033415C"/>
    <w:rsid w:val="0033439F"/>
    <w:rsid w:val="003343F7"/>
    <w:rsid w:val="0033466C"/>
    <w:rsid w:val="00334A9D"/>
    <w:rsid w:val="00334BC4"/>
    <w:rsid w:val="00335722"/>
    <w:rsid w:val="0033577D"/>
    <w:rsid w:val="00335A1B"/>
    <w:rsid w:val="0033609F"/>
    <w:rsid w:val="0033629D"/>
    <w:rsid w:val="00336B9A"/>
    <w:rsid w:val="003370B2"/>
    <w:rsid w:val="00337A89"/>
    <w:rsid w:val="00337ED8"/>
    <w:rsid w:val="003405BE"/>
    <w:rsid w:val="0034090C"/>
    <w:rsid w:val="00340956"/>
    <w:rsid w:val="00340A3B"/>
    <w:rsid w:val="00340C3C"/>
    <w:rsid w:val="00340CA0"/>
    <w:rsid w:val="00340CB8"/>
    <w:rsid w:val="00340E88"/>
    <w:rsid w:val="0034112A"/>
    <w:rsid w:val="0034125A"/>
    <w:rsid w:val="0034135B"/>
    <w:rsid w:val="0034157F"/>
    <w:rsid w:val="00341BFA"/>
    <w:rsid w:val="00341D6E"/>
    <w:rsid w:val="003421AA"/>
    <w:rsid w:val="00342529"/>
    <w:rsid w:val="0034310E"/>
    <w:rsid w:val="003436F7"/>
    <w:rsid w:val="00343763"/>
    <w:rsid w:val="00344075"/>
    <w:rsid w:val="0034436E"/>
    <w:rsid w:val="00344449"/>
    <w:rsid w:val="00344C5B"/>
    <w:rsid w:val="00344C8D"/>
    <w:rsid w:val="00345F68"/>
    <w:rsid w:val="0034601F"/>
    <w:rsid w:val="00346109"/>
    <w:rsid w:val="00346660"/>
    <w:rsid w:val="003466FD"/>
    <w:rsid w:val="003469E4"/>
    <w:rsid w:val="00346DC5"/>
    <w:rsid w:val="0034724B"/>
    <w:rsid w:val="0034749F"/>
    <w:rsid w:val="0035008F"/>
    <w:rsid w:val="0035017A"/>
    <w:rsid w:val="00350BA2"/>
    <w:rsid w:val="00350C8A"/>
    <w:rsid w:val="00351B8A"/>
    <w:rsid w:val="00351BAE"/>
    <w:rsid w:val="00351C3B"/>
    <w:rsid w:val="00351DA9"/>
    <w:rsid w:val="00352089"/>
    <w:rsid w:val="0035285B"/>
    <w:rsid w:val="00352897"/>
    <w:rsid w:val="003528F1"/>
    <w:rsid w:val="00352B33"/>
    <w:rsid w:val="00352EAE"/>
    <w:rsid w:val="003530BC"/>
    <w:rsid w:val="003534E3"/>
    <w:rsid w:val="003537BF"/>
    <w:rsid w:val="0035389A"/>
    <w:rsid w:val="00354AC1"/>
    <w:rsid w:val="00355107"/>
    <w:rsid w:val="00355588"/>
    <w:rsid w:val="003555BC"/>
    <w:rsid w:val="003555F7"/>
    <w:rsid w:val="0035580D"/>
    <w:rsid w:val="003558F9"/>
    <w:rsid w:val="00355B30"/>
    <w:rsid w:val="00355B6F"/>
    <w:rsid w:val="00355F53"/>
    <w:rsid w:val="0035630F"/>
    <w:rsid w:val="00356711"/>
    <w:rsid w:val="0035676E"/>
    <w:rsid w:val="00356CA0"/>
    <w:rsid w:val="00357114"/>
    <w:rsid w:val="00357BEB"/>
    <w:rsid w:val="003601D7"/>
    <w:rsid w:val="0036083C"/>
    <w:rsid w:val="00360D8A"/>
    <w:rsid w:val="003610E2"/>
    <w:rsid w:val="003611C2"/>
    <w:rsid w:val="00361801"/>
    <w:rsid w:val="003618FC"/>
    <w:rsid w:val="00361F45"/>
    <w:rsid w:val="00361FE3"/>
    <w:rsid w:val="003620F4"/>
    <w:rsid w:val="003628E9"/>
    <w:rsid w:val="00362B56"/>
    <w:rsid w:val="00362ED4"/>
    <w:rsid w:val="0036338C"/>
    <w:rsid w:val="0036340F"/>
    <w:rsid w:val="003636EC"/>
    <w:rsid w:val="00364A72"/>
    <w:rsid w:val="003662F3"/>
    <w:rsid w:val="00366375"/>
    <w:rsid w:val="003666D0"/>
    <w:rsid w:val="0036691C"/>
    <w:rsid w:val="00366934"/>
    <w:rsid w:val="00367826"/>
    <w:rsid w:val="00367DEC"/>
    <w:rsid w:val="00370578"/>
    <w:rsid w:val="00370B70"/>
    <w:rsid w:val="00372615"/>
    <w:rsid w:val="00372B3A"/>
    <w:rsid w:val="00372D90"/>
    <w:rsid w:val="00372EF3"/>
    <w:rsid w:val="00373497"/>
    <w:rsid w:val="0037373E"/>
    <w:rsid w:val="003737AB"/>
    <w:rsid w:val="00373EF7"/>
    <w:rsid w:val="003740E1"/>
    <w:rsid w:val="00374273"/>
    <w:rsid w:val="003743E6"/>
    <w:rsid w:val="00374480"/>
    <w:rsid w:val="00374483"/>
    <w:rsid w:val="003748D7"/>
    <w:rsid w:val="00374E99"/>
    <w:rsid w:val="003750E4"/>
    <w:rsid w:val="00375777"/>
    <w:rsid w:val="0037593D"/>
    <w:rsid w:val="00375B5E"/>
    <w:rsid w:val="00375BEE"/>
    <w:rsid w:val="00375DB2"/>
    <w:rsid w:val="00376325"/>
    <w:rsid w:val="0037633D"/>
    <w:rsid w:val="0037644C"/>
    <w:rsid w:val="00376562"/>
    <w:rsid w:val="0037683B"/>
    <w:rsid w:val="00377FE2"/>
    <w:rsid w:val="003800FE"/>
    <w:rsid w:val="003801EF"/>
    <w:rsid w:val="003805AE"/>
    <w:rsid w:val="00380CAC"/>
    <w:rsid w:val="00381807"/>
    <w:rsid w:val="00381A5D"/>
    <w:rsid w:val="0038320F"/>
    <w:rsid w:val="00383BC7"/>
    <w:rsid w:val="00383DEB"/>
    <w:rsid w:val="003843F4"/>
    <w:rsid w:val="00384746"/>
    <w:rsid w:val="00384BF3"/>
    <w:rsid w:val="0038520B"/>
    <w:rsid w:val="00385826"/>
    <w:rsid w:val="00385BA6"/>
    <w:rsid w:val="003861F3"/>
    <w:rsid w:val="00387206"/>
    <w:rsid w:val="00387522"/>
    <w:rsid w:val="003876E4"/>
    <w:rsid w:val="00387F01"/>
    <w:rsid w:val="0039018E"/>
    <w:rsid w:val="00390409"/>
    <w:rsid w:val="00390900"/>
    <w:rsid w:val="00390BD0"/>
    <w:rsid w:val="00391038"/>
    <w:rsid w:val="003918B2"/>
    <w:rsid w:val="00391CEC"/>
    <w:rsid w:val="003924EF"/>
    <w:rsid w:val="0039276B"/>
    <w:rsid w:val="003933B1"/>
    <w:rsid w:val="00393BEF"/>
    <w:rsid w:val="003940AF"/>
    <w:rsid w:val="00394684"/>
    <w:rsid w:val="00394AF8"/>
    <w:rsid w:val="00394B23"/>
    <w:rsid w:val="003956A2"/>
    <w:rsid w:val="003957FD"/>
    <w:rsid w:val="00395B4A"/>
    <w:rsid w:val="00395D75"/>
    <w:rsid w:val="0039674F"/>
    <w:rsid w:val="003967F5"/>
    <w:rsid w:val="00397198"/>
    <w:rsid w:val="003971C1"/>
    <w:rsid w:val="00397489"/>
    <w:rsid w:val="003974C2"/>
    <w:rsid w:val="003974C5"/>
    <w:rsid w:val="00397A4C"/>
    <w:rsid w:val="00397CFC"/>
    <w:rsid w:val="00397D60"/>
    <w:rsid w:val="003A0A3B"/>
    <w:rsid w:val="003A0D47"/>
    <w:rsid w:val="003A0F52"/>
    <w:rsid w:val="003A1059"/>
    <w:rsid w:val="003A1149"/>
    <w:rsid w:val="003A178E"/>
    <w:rsid w:val="003A1947"/>
    <w:rsid w:val="003A1A93"/>
    <w:rsid w:val="003A1FAE"/>
    <w:rsid w:val="003A20CE"/>
    <w:rsid w:val="003A24FF"/>
    <w:rsid w:val="003A2B59"/>
    <w:rsid w:val="003A2F36"/>
    <w:rsid w:val="003A33CF"/>
    <w:rsid w:val="003A3645"/>
    <w:rsid w:val="003A3C1A"/>
    <w:rsid w:val="003A4010"/>
    <w:rsid w:val="003A40EE"/>
    <w:rsid w:val="003A4159"/>
    <w:rsid w:val="003A499B"/>
    <w:rsid w:val="003A4C00"/>
    <w:rsid w:val="003A5275"/>
    <w:rsid w:val="003A56F9"/>
    <w:rsid w:val="003A5A90"/>
    <w:rsid w:val="003A6177"/>
    <w:rsid w:val="003A62A1"/>
    <w:rsid w:val="003A6486"/>
    <w:rsid w:val="003A6BD7"/>
    <w:rsid w:val="003A7112"/>
    <w:rsid w:val="003A7447"/>
    <w:rsid w:val="003A77B2"/>
    <w:rsid w:val="003B0D68"/>
    <w:rsid w:val="003B123C"/>
    <w:rsid w:val="003B16FD"/>
    <w:rsid w:val="003B1A16"/>
    <w:rsid w:val="003B20EB"/>
    <w:rsid w:val="003B2311"/>
    <w:rsid w:val="003B2EA8"/>
    <w:rsid w:val="003B32A0"/>
    <w:rsid w:val="003B366A"/>
    <w:rsid w:val="003B547A"/>
    <w:rsid w:val="003B5556"/>
    <w:rsid w:val="003B565C"/>
    <w:rsid w:val="003B57B8"/>
    <w:rsid w:val="003B58D6"/>
    <w:rsid w:val="003B59F5"/>
    <w:rsid w:val="003B5C7F"/>
    <w:rsid w:val="003B6433"/>
    <w:rsid w:val="003B652B"/>
    <w:rsid w:val="003B687D"/>
    <w:rsid w:val="003B6AD0"/>
    <w:rsid w:val="003B6EF4"/>
    <w:rsid w:val="003B7131"/>
    <w:rsid w:val="003B7306"/>
    <w:rsid w:val="003B774D"/>
    <w:rsid w:val="003B79E5"/>
    <w:rsid w:val="003B7E46"/>
    <w:rsid w:val="003C053C"/>
    <w:rsid w:val="003C0636"/>
    <w:rsid w:val="003C0F18"/>
    <w:rsid w:val="003C138E"/>
    <w:rsid w:val="003C156A"/>
    <w:rsid w:val="003C1ACA"/>
    <w:rsid w:val="003C235C"/>
    <w:rsid w:val="003C2609"/>
    <w:rsid w:val="003C2B68"/>
    <w:rsid w:val="003C2EBD"/>
    <w:rsid w:val="003C320F"/>
    <w:rsid w:val="003C3519"/>
    <w:rsid w:val="003C374B"/>
    <w:rsid w:val="003C38B1"/>
    <w:rsid w:val="003C44EC"/>
    <w:rsid w:val="003C4631"/>
    <w:rsid w:val="003C4700"/>
    <w:rsid w:val="003C4DDB"/>
    <w:rsid w:val="003C543A"/>
    <w:rsid w:val="003C582A"/>
    <w:rsid w:val="003C59B8"/>
    <w:rsid w:val="003C6692"/>
    <w:rsid w:val="003C6982"/>
    <w:rsid w:val="003C6D46"/>
    <w:rsid w:val="003C770C"/>
    <w:rsid w:val="003C7EAC"/>
    <w:rsid w:val="003C7EFE"/>
    <w:rsid w:val="003D03CD"/>
    <w:rsid w:val="003D0549"/>
    <w:rsid w:val="003D0F6C"/>
    <w:rsid w:val="003D0F8B"/>
    <w:rsid w:val="003D14B5"/>
    <w:rsid w:val="003D16A7"/>
    <w:rsid w:val="003D1D5B"/>
    <w:rsid w:val="003D1DC0"/>
    <w:rsid w:val="003D212C"/>
    <w:rsid w:val="003D28B6"/>
    <w:rsid w:val="003D29E9"/>
    <w:rsid w:val="003D2C49"/>
    <w:rsid w:val="003D2C4B"/>
    <w:rsid w:val="003D2D70"/>
    <w:rsid w:val="003D3290"/>
    <w:rsid w:val="003D3997"/>
    <w:rsid w:val="003D4474"/>
    <w:rsid w:val="003D4727"/>
    <w:rsid w:val="003D4DE0"/>
    <w:rsid w:val="003D4F1A"/>
    <w:rsid w:val="003D50EA"/>
    <w:rsid w:val="003D521C"/>
    <w:rsid w:val="003D576E"/>
    <w:rsid w:val="003D5DB1"/>
    <w:rsid w:val="003D6242"/>
    <w:rsid w:val="003D63C2"/>
    <w:rsid w:val="003D6791"/>
    <w:rsid w:val="003D67AD"/>
    <w:rsid w:val="003D6B98"/>
    <w:rsid w:val="003D7602"/>
    <w:rsid w:val="003D769B"/>
    <w:rsid w:val="003D79E5"/>
    <w:rsid w:val="003E00CA"/>
    <w:rsid w:val="003E073D"/>
    <w:rsid w:val="003E0C81"/>
    <w:rsid w:val="003E0EBD"/>
    <w:rsid w:val="003E1279"/>
    <w:rsid w:val="003E13D1"/>
    <w:rsid w:val="003E1A82"/>
    <w:rsid w:val="003E1BD7"/>
    <w:rsid w:val="003E1C21"/>
    <w:rsid w:val="003E204E"/>
    <w:rsid w:val="003E27AD"/>
    <w:rsid w:val="003E2E08"/>
    <w:rsid w:val="003E31CF"/>
    <w:rsid w:val="003E400F"/>
    <w:rsid w:val="003E4052"/>
    <w:rsid w:val="003E40D0"/>
    <w:rsid w:val="003E42BF"/>
    <w:rsid w:val="003E42F3"/>
    <w:rsid w:val="003E4742"/>
    <w:rsid w:val="003E4987"/>
    <w:rsid w:val="003E53AE"/>
    <w:rsid w:val="003E6037"/>
    <w:rsid w:val="003E6042"/>
    <w:rsid w:val="003E605D"/>
    <w:rsid w:val="003E634E"/>
    <w:rsid w:val="003E664F"/>
    <w:rsid w:val="003E6BB5"/>
    <w:rsid w:val="003E6C76"/>
    <w:rsid w:val="003E7757"/>
    <w:rsid w:val="003E7988"/>
    <w:rsid w:val="003E7C0A"/>
    <w:rsid w:val="003F03FA"/>
    <w:rsid w:val="003F0772"/>
    <w:rsid w:val="003F0969"/>
    <w:rsid w:val="003F0F03"/>
    <w:rsid w:val="003F196C"/>
    <w:rsid w:val="003F1A48"/>
    <w:rsid w:val="003F1E9B"/>
    <w:rsid w:val="003F21A6"/>
    <w:rsid w:val="003F23DF"/>
    <w:rsid w:val="003F2688"/>
    <w:rsid w:val="003F29B3"/>
    <w:rsid w:val="003F2BC0"/>
    <w:rsid w:val="003F2D3E"/>
    <w:rsid w:val="003F427B"/>
    <w:rsid w:val="003F4C0F"/>
    <w:rsid w:val="003F4EF0"/>
    <w:rsid w:val="003F4F0E"/>
    <w:rsid w:val="003F536C"/>
    <w:rsid w:val="003F5B03"/>
    <w:rsid w:val="003F6320"/>
    <w:rsid w:val="003F67EA"/>
    <w:rsid w:val="003F7356"/>
    <w:rsid w:val="003F7A95"/>
    <w:rsid w:val="003F7B30"/>
    <w:rsid w:val="003F7BB0"/>
    <w:rsid w:val="00400027"/>
    <w:rsid w:val="00400510"/>
    <w:rsid w:val="00400685"/>
    <w:rsid w:val="00400B84"/>
    <w:rsid w:val="00401238"/>
    <w:rsid w:val="004018F3"/>
    <w:rsid w:val="00401BE4"/>
    <w:rsid w:val="00401FC9"/>
    <w:rsid w:val="00402AC1"/>
    <w:rsid w:val="00402BEA"/>
    <w:rsid w:val="00402E89"/>
    <w:rsid w:val="004031B9"/>
    <w:rsid w:val="00403E28"/>
    <w:rsid w:val="00404364"/>
    <w:rsid w:val="0040461E"/>
    <w:rsid w:val="00404BB2"/>
    <w:rsid w:val="00404BD7"/>
    <w:rsid w:val="004051AB"/>
    <w:rsid w:val="0040532E"/>
    <w:rsid w:val="004056D7"/>
    <w:rsid w:val="004057E3"/>
    <w:rsid w:val="00405955"/>
    <w:rsid w:val="00405BA4"/>
    <w:rsid w:val="00405E24"/>
    <w:rsid w:val="0040610E"/>
    <w:rsid w:val="004061E3"/>
    <w:rsid w:val="00406694"/>
    <w:rsid w:val="00406897"/>
    <w:rsid w:val="00407505"/>
    <w:rsid w:val="004076A7"/>
    <w:rsid w:val="00407BC5"/>
    <w:rsid w:val="00407BE0"/>
    <w:rsid w:val="00410069"/>
    <w:rsid w:val="00410641"/>
    <w:rsid w:val="00411322"/>
    <w:rsid w:val="00411362"/>
    <w:rsid w:val="00411CB6"/>
    <w:rsid w:val="00412DF0"/>
    <w:rsid w:val="00413078"/>
    <w:rsid w:val="00414031"/>
    <w:rsid w:val="004140CE"/>
    <w:rsid w:val="004141D5"/>
    <w:rsid w:val="0041481C"/>
    <w:rsid w:val="00414946"/>
    <w:rsid w:val="00414B61"/>
    <w:rsid w:val="00414D8A"/>
    <w:rsid w:val="004150B1"/>
    <w:rsid w:val="0041516E"/>
    <w:rsid w:val="00415386"/>
    <w:rsid w:val="00415407"/>
    <w:rsid w:val="00415A20"/>
    <w:rsid w:val="00415B06"/>
    <w:rsid w:val="00415BF7"/>
    <w:rsid w:val="00415F6E"/>
    <w:rsid w:val="004164FF"/>
    <w:rsid w:val="00416659"/>
    <w:rsid w:val="00416850"/>
    <w:rsid w:val="00416FA9"/>
    <w:rsid w:val="00417835"/>
    <w:rsid w:val="00417C0D"/>
    <w:rsid w:val="00417D50"/>
    <w:rsid w:val="00417E07"/>
    <w:rsid w:val="004200DA"/>
    <w:rsid w:val="00420298"/>
    <w:rsid w:val="00420390"/>
    <w:rsid w:val="004203EF"/>
    <w:rsid w:val="00421267"/>
    <w:rsid w:val="00421F1F"/>
    <w:rsid w:val="00422536"/>
    <w:rsid w:val="004229F0"/>
    <w:rsid w:val="00422F1C"/>
    <w:rsid w:val="0042350B"/>
    <w:rsid w:val="00424798"/>
    <w:rsid w:val="00424808"/>
    <w:rsid w:val="00424FB5"/>
    <w:rsid w:val="0042537D"/>
    <w:rsid w:val="004255E9"/>
    <w:rsid w:val="00425635"/>
    <w:rsid w:val="0042584B"/>
    <w:rsid w:val="00425CCF"/>
    <w:rsid w:val="0042600F"/>
    <w:rsid w:val="004261A9"/>
    <w:rsid w:val="0042675D"/>
    <w:rsid w:val="00426791"/>
    <w:rsid w:val="00426D74"/>
    <w:rsid w:val="00426FD3"/>
    <w:rsid w:val="00427584"/>
    <w:rsid w:val="00427815"/>
    <w:rsid w:val="00427892"/>
    <w:rsid w:val="00427959"/>
    <w:rsid w:val="00430DA3"/>
    <w:rsid w:val="0043111A"/>
    <w:rsid w:val="004320A6"/>
    <w:rsid w:val="00432B03"/>
    <w:rsid w:val="00432BA1"/>
    <w:rsid w:val="00432CD5"/>
    <w:rsid w:val="00433403"/>
    <w:rsid w:val="00433411"/>
    <w:rsid w:val="004336B4"/>
    <w:rsid w:val="00433F4E"/>
    <w:rsid w:val="00434145"/>
    <w:rsid w:val="0043418A"/>
    <w:rsid w:val="004342A2"/>
    <w:rsid w:val="004345BF"/>
    <w:rsid w:val="004346C5"/>
    <w:rsid w:val="004347C3"/>
    <w:rsid w:val="0043580A"/>
    <w:rsid w:val="00435A24"/>
    <w:rsid w:val="00436024"/>
    <w:rsid w:val="00436A25"/>
    <w:rsid w:val="0043716D"/>
    <w:rsid w:val="004372F1"/>
    <w:rsid w:val="0043759E"/>
    <w:rsid w:val="00437FD7"/>
    <w:rsid w:val="004402E9"/>
    <w:rsid w:val="004403E7"/>
    <w:rsid w:val="00441260"/>
    <w:rsid w:val="004413E9"/>
    <w:rsid w:val="00441D5B"/>
    <w:rsid w:val="004427D6"/>
    <w:rsid w:val="0044322C"/>
    <w:rsid w:val="00443BC0"/>
    <w:rsid w:val="00443EA6"/>
    <w:rsid w:val="00443EC7"/>
    <w:rsid w:val="00444431"/>
    <w:rsid w:val="00444A7E"/>
    <w:rsid w:val="004452BD"/>
    <w:rsid w:val="00445D1D"/>
    <w:rsid w:val="00446079"/>
    <w:rsid w:val="00446E5F"/>
    <w:rsid w:val="0044765E"/>
    <w:rsid w:val="00447B41"/>
    <w:rsid w:val="0045032C"/>
    <w:rsid w:val="004504D2"/>
    <w:rsid w:val="004505B1"/>
    <w:rsid w:val="00450705"/>
    <w:rsid w:val="004508F0"/>
    <w:rsid w:val="00450B52"/>
    <w:rsid w:val="00450C4F"/>
    <w:rsid w:val="004510CB"/>
    <w:rsid w:val="0045140F"/>
    <w:rsid w:val="004517D6"/>
    <w:rsid w:val="00451D70"/>
    <w:rsid w:val="00452856"/>
    <w:rsid w:val="00452FDB"/>
    <w:rsid w:val="004533FD"/>
    <w:rsid w:val="00453E8F"/>
    <w:rsid w:val="00454483"/>
    <w:rsid w:val="004547C4"/>
    <w:rsid w:val="00454848"/>
    <w:rsid w:val="004553AB"/>
    <w:rsid w:val="00455865"/>
    <w:rsid w:val="00455A9F"/>
    <w:rsid w:val="004566EB"/>
    <w:rsid w:val="00456A6B"/>
    <w:rsid w:val="004572B1"/>
    <w:rsid w:val="004572CF"/>
    <w:rsid w:val="00457956"/>
    <w:rsid w:val="00457A7C"/>
    <w:rsid w:val="00457B9C"/>
    <w:rsid w:val="004606CD"/>
    <w:rsid w:val="00460DF1"/>
    <w:rsid w:val="00460F89"/>
    <w:rsid w:val="00461434"/>
    <w:rsid w:val="0046173A"/>
    <w:rsid w:val="00461EEF"/>
    <w:rsid w:val="00462A67"/>
    <w:rsid w:val="00462C82"/>
    <w:rsid w:val="00462CD0"/>
    <w:rsid w:val="00463488"/>
    <w:rsid w:val="004639EB"/>
    <w:rsid w:val="00464136"/>
    <w:rsid w:val="004649BB"/>
    <w:rsid w:val="00464B56"/>
    <w:rsid w:val="00465037"/>
    <w:rsid w:val="00465AA1"/>
    <w:rsid w:val="004660FA"/>
    <w:rsid w:val="0046673B"/>
    <w:rsid w:val="00466EC2"/>
    <w:rsid w:val="00466FF6"/>
    <w:rsid w:val="0047006D"/>
    <w:rsid w:val="004701A3"/>
    <w:rsid w:val="004705ED"/>
    <w:rsid w:val="00470677"/>
    <w:rsid w:val="00470EF9"/>
    <w:rsid w:val="0047102D"/>
    <w:rsid w:val="004711FE"/>
    <w:rsid w:val="0047209D"/>
    <w:rsid w:val="004723B9"/>
    <w:rsid w:val="00472765"/>
    <w:rsid w:val="00472963"/>
    <w:rsid w:val="00472A03"/>
    <w:rsid w:val="00472CCC"/>
    <w:rsid w:val="004733B8"/>
    <w:rsid w:val="00473F88"/>
    <w:rsid w:val="00474106"/>
    <w:rsid w:val="004743EA"/>
    <w:rsid w:val="0047491F"/>
    <w:rsid w:val="00474E98"/>
    <w:rsid w:val="0047544A"/>
    <w:rsid w:val="004758A4"/>
    <w:rsid w:val="004758D0"/>
    <w:rsid w:val="004758F2"/>
    <w:rsid w:val="00475DC8"/>
    <w:rsid w:val="004763F0"/>
    <w:rsid w:val="00476588"/>
    <w:rsid w:val="00476A99"/>
    <w:rsid w:val="0047730A"/>
    <w:rsid w:val="0047796E"/>
    <w:rsid w:val="00477AAA"/>
    <w:rsid w:val="00477BE1"/>
    <w:rsid w:val="00480767"/>
    <w:rsid w:val="004815DE"/>
    <w:rsid w:val="00481BA6"/>
    <w:rsid w:val="00481D2E"/>
    <w:rsid w:val="00481D3B"/>
    <w:rsid w:val="0048243F"/>
    <w:rsid w:val="0048299C"/>
    <w:rsid w:val="00482DB6"/>
    <w:rsid w:val="00482F05"/>
    <w:rsid w:val="00483054"/>
    <w:rsid w:val="004831CF"/>
    <w:rsid w:val="004832CA"/>
    <w:rsid w:val="004832E9"/>
    <w:rsid w:val="0048357C"/>
    <w:rsid w:val="0048393D"/>
    <w:rsid w:val="004843A7"/>
    <w:rsid w:val="00484833"/>
    <w:rsid w:val="004849D0"/>
    <w:rsid w:val="00485359"/>
    <w:rsid w:val="00485533"/>
    <w:rsid w:val="0048590C"/>
    <w:rsid w:val="00485A35"/>
    <w:rsid w:val="00485ABA"/>
    <w:rsid w:val="00486873"/>
    <w:rsid w:val="00486B05"/>
    <w:rsid w:val="00486FFA"/>
    <w:rsid w:val="004878F5"/>
    <w:rsid w:val="00487CF8"/>
    <w:rsid w:val="004901C3"/>
    <w:rsid w:val="00490865"/>
    <w:rsid w:val="00490C2C"/>
    <w:rsid w:val="00490D6A"/>
    <w:rsid w:val="00490ED9"/>
    <w:rsid w:val="0049118D"/>
    <w:rsid w:val="00491C9C"/>
    <w:rsid w:val="00491FFE"/>
    <w:rsid w:val="0049203D"/>
    <w:rsid w:val="004922F1"/>
    <w:rsid w:val="004925ED"/>
    <w:rsid w:val="00493B9B"/>
    <w:rsid w:val="00493F3C"/>
    <w:rsid w:val="00494090"/>
    <w:rsid w:val="00494112"/>
    <w:rsid w:val="00494206"/>
    <w:rsid w:val="0049426F"/>
    <w:rsid w:val="00494481"/>
    <w:rsid w:val="00495578"/>
    <w:rsid w:val="004955F7"/>
    <w:rsid w:val="00496175"/>
    <w:rsid w:val="00496681"/>
    <w:rsid w:val="0049681D"/>
    <w:rsid w:val="0049694F"/>
    <w:rsid w:val="00496EB8"/>
    <w:rsid w:val="004970DB"/>
    <w:rsid w:val="004975F9"/>
    <w:rsid w:val="00497752"/>
    <w:rsid w:val="0049781B"/>
    <w:rsid w:val="004A0165"/>
    <w:rsid w:val="004A137C"/>
    <w:rsid w:val="004A14C5"/>
    <w:rsid w:val="004A1DD3"/>
    <w:rsid w:val="004A2149"/>
    <w:rsid w:val="004A2298"/>
    <w:rsid w:val="004A24A8"/>
    <w:rsid w:val="004A3653"/>
    <w:rsid w:val="004A38B3"/>
    <w:rsid w:val="004A3955"/>
    <w:rsid w:val="004A3AB1"/>
    <w:rsid w:val="004A3DD9"/>
    <w:rsid w:val="004A3E58"/>
    <w:rsid w:val="004A4123"/>
    <w:rsid w:val="004A430D"/>
    <w:rsid w:val="004A4354"/>
    <w:rsid w:val="004A4843"/>
    <w:rsid w:val="004A4884"/>
    <w:rsid w:val="004A4982"/>
    <w:rsid w:val="004A4B78"/>
    <w:rsid w:val="004A4F58"/>
    <w:rsid w:val="004A58ED"/>
    <w:rsid w:val="004A593E"/>
    <w:rsid w:val="004A5A44"/>
    <w:rsid w:val="004A5D7C"/>
    <w:rsid w:val="004A6101"/>
    <w:rsid w:val="004A668B"/>
    <w:rsid w:val="004A67A7"/>
    <w:rsid w:val="004A6AF9"/>
    <w:rsid w:val="004A6E38"/>
    <w:rsid w:val="004A75D2"/>
    <w:rsid w:val="004A7622"/>
    <w:rsid w:val="004A7820"/>
    <w:rsid w:val="004B061B"/>
    <w:rsid w:val="004B062D"/>
    <w:rsid w:val="004B07BD"/>
    <w:rsid w:val="004B0C75"/>
    <w:rsid w:val="004B1C43"/>
    <w:rsid w:val="004B2AD5"/>
    <w:rsid w:val="004B2D80"/>
    <w:rsid w:val="004B2F36"/>
    <w:rsid w:val="004B32D8"/>
    <w:rsid w:val="004B33EB"/>
    <w:rsid w:val="004B40B0"/>
    <w:rsid w:val="004B4185"/>
    <w:rsid w:val="004B44D0"/>
    <w:rsid w:val="004B5240"/>
    <w:rsid w:val="004B52BE"/>
    <w:rsid w:val="004B53A0"/>
    <w:rsid w:val="004B5549"/>
    <w:rsid w:val="004B5643"/>
    <w:rsid w:val="004B633A"/>
    <w:rsid w:val="004B682C"/>
    <w:rsid w:val="004B6DA0"/>
    <w:rsid w:val="004B6EC8"/>
    <w:rsid w:val="004B72D8"/>
    <w:rsid w:val="004B77A3"/>
    <w:rsid w:val="004B7CD6"/>
    <w:rsid w:val="004C0239"/>
    <w:rsid w:val="004C0264"/>
    <w:rsid w:val="004C0265"/>
    <w:rsid w:val="004C0D6C"/>
    <w:rsid w:val="004C1112"/>
    <w:rsid w:val="004C1159"/>
    <w:rsid w:val="004C1204"/>
    <w:rsid w:val="004C17FF"/>
    <w:rsid w:val="004C19BE"/>
    <w:rsid w:val="004C1BB8"/>
    <w:rsid w:val="004C2601"/>
    <w:rsid w:val="004C27F2"/>
    <w:rsid w:val="004C29D8"/>
    <w:rsid w:val="004C3317"/>
    <w:rsid w:val="004C3642"/>
    <w:rsid w:val="004C39D3"/>
    <w:rsid w:val="004C3BB9"/>
    <w:rsid w:val="004C4C05"/>
    <w:rsid w:val="004C5527"/>
    <w:rsid w:val="004C5EB8"/>
    <w:rsid w:val="004C7012"/>
    <w:rsid w:val="004C742B"/>
    <w:rsid w:val="004C7696"/>
    <w:rsid w:val="004C77E4"/>
    <w:rsid w:val="004C782F"/>
    <w:rsid w:val="004C796F"/>
    <w:rsid w:val="004C7A49"/>
    <w:rsid w:val="004C7F7C"/>
    <w:rsid w:val="004D0357"/>
    <w:rsid w:val="004D03B4"/>
    <w:rsid w:val="004D0424"/>
    <w:rsid w:val="004D0477"/>
    <w:rsid w:val="004D0484"/>
    <w:rsid w:val="004D083B"/>
    <w:rsid w:val="004D09BE"/>
    <w:rsid w:val="004D1004"/>
    <w:rsid w:val="004D11B2"/>
    <w:rsid w:val="004D160E"/>
    <w:rsid w:val="004D1B68"/>
    <w:rsid w:val="004D2206"/>
    <w:rsid w:val="004D2391"/>
    <w:rsid w:val="004D2397"/>
    <w:rsid w:val="004D2CB1"/>
    <w:rsid w:val="004D2E5E"/>
    <w:rsid w:val="004D318E"/>
    <w:rsid w:val="004D3D3C"/>
    <w:rsid w:val="004D42C2"/>
    <w:rsid w:val="004D481E"/>
    <w:rsid w:val="004D4C1B"/>
    <w:rsid w:val="004D4E8E"/>
    <w:rsid w:val="004D57B2"/>
    <w:rsid w:val="004D57E0"/>
    <w:rsid w:val="004D5C4D"/>
    <w:rsid w:val="004D610C"/>
    <w:rsid w:val="004D638C"/>
    <w:rsid w:val="004D73DF"/>
    <w:rsid w:val="004D77AC"/>
    <w:rsid w:val="004D78E4"/>
    <w:rsid w:val="004D7EDC"/>
    <w:rsid w:val="004E0091"/>
    <w:rsid w:val="004E09D0"/>
    <w:rsid w:val="004E0C63"/>
    <w:rsid w:val="004E10FE"/>
    <w:rsid w:val="004E145A"/>
    <w:rsid w:val="004E18B3"/>
    <w:rsid w:val="004E1D39"/>
    <w:rsid w:val="004E1E3C"/>
    <w:rsid w:val="004E257B"/>
    <w:rsid w:val="004E26DB"/>
    <w:rsid w:val="004E2AEB"/>
    <w:rsid w:val="004E3136"/>
    <w:rsid w:val="004E3464"/>
    <w:rsid w:val="004E38EF"/>
    <w:rsid w:val="004E4467"/>
    <w:rsid w:val="004E447E"/>
    <w:rsid w:val="004E4858"/>
    <w:rsid w:val="004E548B"/>
    <w:rsid w:val="004E6053"/>
    <w:rsid w:val="004E614E"/>
    <w:rsid w:val="004E7301"/>
    <w:rsid w:val="004E75F5"/>
    <w:rsid w:val="004E78EF"/>
    <w:rsid w:val="004E7CF6"/>
    <w:rsid w:val="004F0381"/>
    <w:rsid w:val="004F041D"/>
    <w:rsid w:val="004F0604"/>
    <w:rsid w:val="004F0819"/>
    <w:rsid w:val="004F21DC"/>
    <w:rsid w:val="004F2F23"/>
    <w:rsid w:val="004F2FE4"/>
    <w:rsid w:val="004F3444"/>
    <w:rsid w:val="004F351D"/>
    <w:rsid w:val="004F35A3"/>
    <w:rsid w:val="004F3651"/>
    <w:rsid w:val="004F36DB"/>
    <w:rsid w:val="004F3805"/>
    <w:rsid w:val="004F3DBD"/>
    <w:rsid w:val="004F40C1"/>
    <w:rsid w:val="004F4829"/>
    <w:rsid w:val="004F4B60"/>
    <w:rsid w:val="004F4DCF"/>
    <w:rsid w:val="004F51E5"/>
    <w:rsid w:val="004F54BD"/>
    <w:rsid w:val="004F581B"/>
    <w:rsid w:val="004F5D90"/>
    <w:rsid w:val="004F6202"/>
    <w:rsid w:val="004F6A67"/>
    <w:rsid w:val="004F7702"/>
    <w:rsid w:val="004F7B35"/>
    <w:rsid w:val="004F7EB0"/>
    <w:rsid w:val="0050023A"/>
    <w:rsid w:val="0050079E"/>
    <w:rsid w:val="0050187A"/>
    <w:rsid w:val="005019FF"/>
    <w:rsid w:val="00501A2A"/>
    <w:rsid w:val="00501F73"/>
    <w:rsid w:val="00502202"/>
    <w:rsid w:val="00502768"/>
    <w:rsid w:val="005027FC"/>
    <w:rsid w:val="0050290C"/>
    <w:rsid w:val="00502E95"/>
    <w:rsid w:val="00502FF7"/>
    <w:rsid w:val="005033A2"/>
    <w:rsid w:val="005033B3"/>
    <w:rsid w:val="00503920"/>
    <w:rsid w:val="00503D29"/>
    <w:rsid w:val="00503E1D"/>
    <w:rsid w:val="00503F37"/>
    <w:rsid w:val="00504A8E"/>
    <w:rsid w:val="005053B3"/>
    <w:rsid w:val="0050576B"/>
    <w:rsid w:val="005057D8"/>
    <w:rsid w:val="005057DD"/>
    <w:rsid w:val="00505B79"/>
    <w:rsid w:val="00505BA5"/>
    <w:rsid w:val="00505E4C"/>
    <w:rsid w:val="00505E89"/>
    <w:rsid w:val="005063D8"/>
    <w:rsid w:val="0050667A"/>
    <w:rsid w:val="00506906"/>
    <w:rsid w:val="00506D23"/>
    <w:rsid w:val="005075B8"/>
    <w:rsid w:val="005077B9"/>
    <w:rsid w:val="00507A13"/>
    <w:rsid w:val="00507B6D"/>
    <w:rsid w:val="00507D63"/>
    <w:rsid w:val="00507E2B"/>
    <w:rsid w:val="00510092"/>
    <w:rsid w:val="00510427"/>
    <w:rsid w:val="005109CD"/>
    <w:rsid w:val="00510A43"/>
    <w:rsid w:val="00511B31"/>
    <w:rsid w:val="00511B78"/>
    <w:rsid w:val="00511E0C"/>
    <w:rsid w:val="00512185"/>
    <w:rsid w:val="005121EA"/>
    <w:rsid w:val="00512545"/>
    <w:rsid w:val="00512571"/>
    <w:rsid w:val="00512E04"/>
    <w:rsid w:val="00512E15"/>
    <w:rsid w:val="00512EF2"/>
    <w:rsid w:val="005135ED"/>
    <w:rsid w:val="005137CA"/>
    <w:rsid w:val="00513D74"/>
    <w:rsid w:val="0051410D"/>
    <w:rsid w:val="0051453A"/>
    <w:rsid w:val="005145A8"/>
    <w:rsid w:val="0051565F"/>
    <w:rsid w:val="005156D4"/>
    <w:rsid w:val="00515808"/>
    <w:rsid w:val="00515980"/>
    <w:rsid w:val="00515F74"/>
    <w:rsid w:val="00516855"/>
    <w:rsid w:val="005170A4"/>
    <w:rsid w:val="00517198"/>
    <w:rsid w:val="00517414"/>
    <w:rsid w:val="005175E5"/>
    <w:rsid w:val="005176FA"/>
    <w:rsid w:val="005177AE"/>
    <w:rsid w:val="0052032D"/>
    <w:rsid w:val="00520608"/>
    <w:rsid w:val="00520851"/>
    <w:rsid w:val="005209B0"/>
    <w:rsid w:val="00520AA0"/>
    <w:rsid w:val="005214A5"/>
    <w:rsid w:val="00521AC2"/>
    <w:rsid w:val="00521C90"/>
    <w:rsid w:val="005224C6"/>
    <w:rsid w:val="00522D62"/>
    <w:rsid w:val="00522EA6"/>
    <w:rsid w:val="00523487"/>
    <w:rsid w:val="00523829"/>
    <w:rsid w:val="00523A9C"/>
    <w:rsid w:val="00523D3F"/>
    <w:rsid w:val="00524342"/>
    <w:rsid w:val="00524AC0"/>
    <w:rsid w:val="00524B5D"/>
    <w:rsid w:val="0052642B"/>
    <w:rsid w:val="00526DFD"/>
    <w:rsid w:val="00527055"/>
    <w:rsid w:val="0052751B"/>
    <w:rsid w:val="005301FD"/>
    <w:rsid w:val="00530239"/>
    <w:rsid w:val="00530804"/>
    <w:rsid w:val="005308A8"/>
    <w:rsid w:val="00530973"/>
    <w:rsid w:val="00530CBD"/>
    <w:rsid w:val="00530ED0"/>
    <w:rsid w:val="0053118B"/>
    <w:rsid w:val="005313B7"/>
    <w:rsid w:val="005313BE"/>
    <w:rsid w:val="005314AD"/>
    <w:rsid w:val="00531C00"/>
    <w:rsid w:val="005324F0"/>
    <w:rsid w:val="0053284B"/>
    <w:rsid w:val="00532AD0"/>
    <w:rsid w:val="00532DA9"/>
    <w:rsid w:val="00532E73"/>
    <w:rsid w:val="00533437"/>
    <w:rsid w:val="00534385"/>
    <w:rsid w:val="005347DD"/>
    <w:rsid w:val="00535670"/>
    <w:rsid w:val="00535A10"/>
    <w:rsid w:val="00535AF8"/>
    <w:rsid w:val="00535C31"/>
    <w:rsid w:val="005362F6"/>
    <w:rsid w:val="005368F3"/>
    <w:rsid w:val="00536B8B"/>
    <w:rsid w:val="00536E1A"/>
    <w:rsid w:val="00537723"/>
    <w:rsid w:val="005379F8"/>
    <w:rsid w:val="00537A87"/>
    <w:rsid w:val="00537F34"/>
    <w:rsid w:val="0054030F"/>
    <w:rsid w:val="0054031E"/>
    <w:rsid w:val="00540523"/>
    <w:rsid w:val="005405FD"/>
    <w:rsid w:val="00540F34"/>
    <w:rsid w:val="00540FF7"/>
    <w:rsid w:val="00541316"/>
    <w:rsid w:val="0054173B"/>
    <w:rsid w:val="0054194D"/>
    <w:rsid w:val="005419F8"/>
    <w:rsid w:val="00541A35"/>
    <w:rsid w:val="00541EA9"/>
    <w:rsid w:val="00541FF9"/>
    <w:rsid w:val="00542F07"/>
    <w:rsid w:val="00543070"/>
    <w:rsid w:val="0054330D"/>
    <w:rsid w:val="0054366F"/>
    <w:rsid w:val="005437C3"/>
    <w:rsid w:val="00543817"/>
    <w:rsid w:val="00543898"/>
    <w:rsid w:val="00543994"/>
    <w:rsid w:val="00543C5B"/>
    <w:rsid w:val="005448D8"/>
    <w:rsid w:val="0054513A"/>
    <w:rsid w:val="0054523F"/>
    <w:rsid w:val="0054621D"/>
    <w:rsid w:val="00546624"/>
    <w:rsid w:val="00547FCB"/>
    <w:rsid w:val="00550AAA"/>
    <w:rsid w:val="00550EC9"/>
    <w:rsid w:val="00551271"/>
    <w:rsid w:val="00551430"/>
    <w:rsid w:val="0055153D"/>
    <w:rsid w:val="00551B9B"/>
    <w:rsid w:val="00551F29"/>
    <w:rsid w:val="0055206D"/>
    <w:rsid w:val="00552AA5"/>
    <w:rsid w:val="00552F46"/>
    <w:rsid w:val="005535AA"/>
    <w:rsid w:val="00553E1E"/>
    <w:rsid w:val="00554004"/>
    <w:rsid w:val="005546F8"/>
    <w:rsid w:val="005549A0"/>
    <w:rsid w:val="0055556E"/>
    <w:rsid w:val="005556D2"/>
    <w:rsid w:val="00555707"/>
    <w:rsid w:val="00555C4B"/>
    <w:rsid w:val="005573CB"/>
    <w:rsid w:val="00557752"/>
    <w:rsid w:val="00557D24"/>
    <w:rsid w:val="00560302"/>
    <w:rsid w:val="005603B3"/>
    <w:rsid w:val="0056076D"/>
    <w:rsid w:val="00560BCF"/>
    <w:rsid w:val="00560DA7"/>
    <w:rsid w:val="00562820"/>
    <w:rsid w:val="00562CD4"/>
    <w:rsid w:val="005631A9"/>
    <w:rsid w:val="0056331F"/>
    <w:rsid w:val="00563B7A"/>
    <w:rsid w:val="005640FC"/>
    <w:rsid w:val="00564ABD"/>
    <w:rsid w:val="00566537"/>
    <w:rsid w:val="005665BE"/>
    <w:rsid w:val="0056664C"/>
    <w:rsid w:val="00566DBE"/>
    <w:rsid w:val="00567270"/>
    <w:rsid w:val="00567FF3"/>
    <w:rsid w:val="005708CB"/>
    <w:rsid w:val="0057105A"/>
    <w:rsid w:val="005713FD"/>
    <w:rsid w:val="00571452"/>
    <w:rsid w:val="00571DB2"/>
    <w:rsid w:val="00571DCF"/>
    <w:rsid w:val="00572640"/>
    <w:rsid w:val="005726F7"/>
    <w:rsid w:val="00572BE2"/>
    <w:rsid w:val="00573A45"/>
    <w:rsid w:val="00573E64"/>
    <w:rsid w:val="00573FE6"/>
    <w:rsid w:val="00574E18"/>
    <w:rsid w:val="005752D4"/>
    <w:rsid w:val="00577190"/>
    <w:rsid w:val="005771A4"/>
    <w:rsid w:val="005771CE"/>
    <w:rsid w:val="0057775C"/>
    <w:rsid w:val="00577B2D"/>
    <w:rsid w:val="00577C1B"/>
    <w:rsid w:val="00580020"/>
    <w:rsid w:val="0058084F"/>
    <w:rsid w:val="0058092A"/>
    <w:rsid w:val="00580A33"/>
    <w:rsid w:val="00580EEF"/>
    <w:rsid w:val="00581095"/>
    <w:rsid w:val="00581521"/>
    <w:rsid w:val="00581D2E"/>
    <w:rsid w:val="00581DE7"/>
    <w:rsid w:val="00582AAA"/>
    <w:rsid w:val="00582E14"/>
    <w:rsid w:val="00582F8B"/>
    <w:rsid w:val="0058339D"/>
    <w:rsid w:val="00583623"/>
    <w:rsid w:val="00583AE2"/>
    <w:rsid w:val="00583C66"/>
    <w:rsid w:val="00583FC6"/>
    <w:rsid w:val="005844AA"/>
    <w:rsid w:val="00584B99"/>
    <w:rsid w:val="00584D44"/>
    <w:rsid w:val="00585232"/>
    <w:rsid w:val="00585BEE"/>
    <w:rsid w:val="005861D2"/>
    <w:rsid w:val="00586273"/>
    <w:rsid w:val="005869DD"/>
    <w:rsid w:val="00586D8F"/>
    <w:rsid w:val="00586F72"/>
    <w:rsid w:val="00587FCF"/>
    <w:rsid w:val="00590193"/>
    <w:rsid w:val="005903A1"/>
    <w:rsid w:val="005905EC"/>
    <w:rsid w:val="00590EFE"/>
    <w:rsid w:val="00591075"/>
    <w:rsid w:val="00591449"/>
    <w:rsid w:val="00591915"/>
    <w:rsid w:val="00591ADC"/>
    <w:rsid w:val="00592036"/>
    <w:rsid w:val="005923DE"/>
    <w:rsid w:val="005927E5"/>
    <w:rsid w:val="005933DF"/>
    <w:rsid w:val="00593453"/>
    <w:rsid w:val="00593B1A"/>
    <w:rsid w:val="00594615"/>
    <w:rsid w:val="00594E4F"/>
    <w:rsid w:val="00594F08"/>
    <w:rsid w:val="00595555"/>
    <w:rsid w:val="00595618"/>
    <w:rsid w:val="005957C7"/>
    <w:rsid w:val="005958C0"/>
    <w:rsid w:val="00595EA7"/>
    <w:rsid w:val="00596111"/>
    <w:rsid w:val="00596462"/>
    <w:rsid w:val="005964D7"/>
    <w:rsid w:val="00596A57"/>
    <w:rsid w:val="00596DB6"/>
    <w:rsid w:val="005973BF"/>
    <w:rsid w:val="005976BD"/>
    <w:rsid w:val="00597BF5"/>
    <w:rsid w:val="00597C07"/>
    <w:rsid w:val="005A00DD"/>
    <w:rsid w:val="005A03BA"/>
    <w:rsid w:val="005A0513"/>
    <w:rsid w:val="005A054E"/>
    <w:rsid w:val="005A0738"/>
    <w:rsid w:val="005A092D"/>
    <w:rsid w:val="005A09EE"/>
    <w:rsid w:val="005A1070"/>
    <w:rsid w:val="005A11EB"/>
    <w:rsid w:val="005A157C"/>
    <w:rsid w:val="005A17C5"/>
    <w:rsid w:val="005A199F"/>
    <w:rsid w:val="005A2411"/>
    <w:rsid w:val="005A276A"/>
    <w:rsid w:val="005A278D"/>
    <w:rsid w:val="005A2DA9"/>
    <w:rsid w:val="005A2FBE"/>
    <w:rsid w:val="005A3007"/>
    <w:rsid w:val="005A36F4"/>
    <w:rsid w:val="005A3C1A"/>
    <w:rsid w:val="005A3D0F"/>
    <w:rsid w:val="005A40A8"/>
    <w:rsid w:val="005A412E"/>
    <w:rsid w:val="005A4339"/>
    <w:rsid w:val="005A436A"/>
    <w:rsid w:val="005A469D"/>
    <w:rsid w:val="005A4917"/>
    <w:rsid w:val="005A49D6"/>
    <w:rsid w:val="005A4B03"/>
    <w:rsid w:val="005A4EC5"/>
    <w:rsid w:val="005A50C0"/>
    <w:rsid w:val="005A520D"/>
    <w:rsid w:val="005A56A8"/>
    <w:rsid w:val="005A5AC2"/>
    <w:rsid w:val="005A618C"/>
    <w:rsid w:val="005A63BC"/>
    <w:rsid w:val="005A649A"/>
    <w:rsid w:val="005A68FA"/>
    <w:rsid w:val="005A6AEF"/>
    <w:rsid w:val="005A7189"/>
    <w:rsid w:val="005A71BC"/>
    <w:rsid w:val="005A79E9"/>
    <w:rsid w:val="005A7C28"/>
    <w:rsid w:val="005B00C4"/>
    <w:rsid w:val="005B027E"/>
    <w:rsid w:val="005B070D"/>
    <w:rsid w:val="005B0BEC"/>
    <w:rsid w:val="005B0F0D"/>
    <w:rsid w:val="005B11D0"/>
    <w:rsid w:val="005B23BE"/>
    <w:rsid w:val="005B2582"/>
    <w:rsid w:val="005B29BF"/>
    <w:rsid w:val="005B3A7A"/>
    <w:rsid w:val="005B3AD7"/>
    <w:rsid w:val="005B4131"/>
    <w:rsid w:val="005B4E84"/>
    <w:rsid w:val="005B5270"/>
    <w:rsid w:val="005B5747"/>
    <w:rsid w:val="005B5822"/>
    <w:rsid w:val="005B588E"/>
    <w:rsid w:val="005B5D4B"/>
    <w:rsid w:val="005B6DD0"/>
    <w:rsid w:val="005B6F96"/>
    <w:rsid w:val="005B70BB"/>
    <w:rsid w:val="005B75BB"/>
    <w:rsid w:val="005B7D6C"/>
    <w:rsid w:val="005C0264"/>
    <w:rsid w:val="005C051A"/>
    <w:rsid w:val="005C07F6"/>
    <w:rsid w:val="005C1047"/>
    <w:rsid w:val="005C15C4"/>
    <w:rsid w:val="005C29B6"/>
    <w:rsid w:val="005C2BE2"/>
    <w:rsid w:val="005C2D0C"/>
    <w:rsid w:val="005C2D79"/>
    <w:rsid w:val="005C2EF6"/>
    <w:rsid w:val="005C314B"/>
    <w:rsid w:val="005C3AEE"/>
    <w:rsid w:val="005C3FB3"/>
    <w:rsid w:val="005C3FE6"/>
    <w:rsid w:val="005C40B5"/>
    <w:rsid w:val="005C4CB5"/>
    <w:rsid w:val="005C5506"/>
    <w:rsid w:val="005C57F7"/>
    <w:rsid w:val="005C6039"/>
    <w:rsid w:val="005C639D"/>
    <w:rsid w:val="005C7210"/>
    <w:rsid w:val="005C7321"/>
    <w:rsid w:val="005C73D8"/>
    <w:rsid w:val="005C7CE2"/>
    <w:rsid w:val="005D030C"/>
    <w:rsid w:val="005D09F9"/>
    <w:rsid w:val="005D0EEE"/>
    <w:rsid w:val="005D0EF3"/>
    <w:rsid w:val="005D0FDE"/>
    <w:rsid w:val="005D1165"/>
    <w:rsid w:val="005D183E"/>
    <w:rsid w:val="005D1F2D"/>
    <w:rsid w:val="005D2101"/>
    <w:rsid w:val="005D26A6"/>
    <w:rsid w:val="005D2964"/>
    <w:rsid w:val="005D29BF"/>
    <w:rsid w:val="005D2C15"/>
    <w:rsid w:val="005D2FA9"/>
    <w:rsid w:val="005D3385"/>
    <w:rsid w:val="005D3834"/>
    <w:rsid w:val="005D38D4"/>
    <w:rsid w:val="005D3C8E"/>
    <w:rsid w:val="005D3E0D"/>
    <w:rsid w:val="005D4171"/>
    <w:rsid w:val="005D5624"/>
    <w:rsid w:val="005D5A0F"/>
    <w:rsid w:val="005D5A2A"/>
    <w:rsid w:val="005D5EC5"/>
    <w:rsid w:val="005D604A"/>
    <w:rsid w:val="005D60AE"/>
    <w:rsid w:val="005D6388"/>
    <w:rsid w:val="005D644D"/>
    <w:rsid w:val="005D682C"/>
    <w:rsid w:val="005D6876"/>
    <w:rsid w:val="005D6941"/>
    <w:rsid w:val="005D6B2D"/>
    <w:rsid w:val="005D6B37"/>
    <w:rsid w:val="005D6B3A"/>
    <w:rsid w:val="005D6FCA"/>
    <w:rsid w:val="005D7040"/>
    <w:rsid w:val="005D7254"/>
    <w:rsid w:val="005D7418"/>
    <w:rsid w:val="005E01E5"/>
    <w:rsid w:val="005E0742"/>
    <w:rsid w:val="005E0999"/>
    <w:rsid w:val="005E142C"/>
    <w:rsid w:val="005E1B40"/>
    <w:rsid w:val="005E1B5E"/>
    <w:rsid w:val="005E1D8A"/>
    <w:rsid w:val="005E22D7"/>
    <w:rsid w:val="005E2303"/>
    <w:rsid w:val="005E25DC"/>
    <w:rsid w:val="005E2721"/>
    <w:rsid w:val="005E29BF"/>
    <w:rsid w:val="005E3156"/>
    <w:rsid w:val="005E3162"/>
    <w:rsid w:val="005E3400"/>
    <w:rsid w:val="005E3493"/>
    <w:rsid w:val="005E3F14"/>
    <w:rsid w:val="005E42AE"/>
    <w:rsid w:val="005E48CE"/>
    <w:rsid w:val="005E4B8C"/>
    <w:rsid w:val="005E538F"/>
    <w:rsid w:val="005E5B6E"/>
    <w:rsid w:val="005E62AB"/>
    <w:rsid w:val="005E64E2"/>
    <w:rsid w:val="005E6594"/>
    <w:rsid w:val="005E6C82"/>
    <w:rsid w:val="005E733B"/>
    <w:rsid w:val="005E7438"/>
    <w:rsid w:val="005F0014"/>
    <w:rsid w:val="005F0077"/>
    <w:rsid w:val="005F0081"/>
    <w:rsid w:val="005F03CA"/>
    <w:rsid w:val="005F11FA"/>
    <w:rsid w:val="005F14A0"/>
    <w:rsid w:val="005F1A6C"/>
    <w:rsid w:val="005F1E89"/>
    <w:rsid w:val="005F1F1F"/>
    <w:rsid w:val="005F2142"/>
    <w:rsid w:val="005F2A28"/>
    <w:rsid w:val="005F2D8A"/>
    <w:rsid w:val="005F3A5D"/>
    <w:rsid w:val="005F4D67"/>
    <w:rsid w:val="005F50BB"/>
    <w:rsid w:val="005F53C8"/>
    <w:rsid w:val="005F56A6"/>
    <w:rsid w:val="005F573A"/>
    <w:rsid w:val="005F5A60"/>
    <w:rsid w:val="005F63B1"/>
    <w:rsid w:val="005F6B43"/>
    <w:rsid w:val="005F6B56"/>
    <w:rsid w:val="005F6BAC"/>
    <w:rsid w:val="005F798E"/>
    <w:rsid w:val="00600957"/>
    <w:rsid w:val="00600C9F"/>
    <w:rsid w:val="00600FEC"/>
    <w:rsid w:val="006017CC"/>
    <w:rsid w:val="006018C6"/>
    <w:rsid w:val="00601BBD"/>
    <w:rsid w:val="00602400"/>
    <w:rsid w:val="006027B0"/>
    <w:rsid w:val="00602978"/>
    <w:rsid w:val="00602EF3"/>
    <w:rsid w:val="006038B3"/>
    <w:rsid w:val="0060394E"/>
    <w:rsid w:val="006041FA"/>
    <w:rsid w:val="006045B3"/>
    <w:rsid w:val="00605A62"/>
    <w:rsid w:val="00605FB7"/>
    <w:rsid w:val="00606006"/>
    <w:rsid w:val="0060679B"/>
    <w:rsid w:val="006068CF"/>
    <w:rsid w:val="006071DD"/>
    <w:rsid w:val="006079CD"/>
    <w:rsid w:val="00607F71"/>
    <w:rsid w:val="006108C5"/>
    <w:rsid w:val="00610941"/>
    <w:rsid w:val="0061121E"/>
    <w:rsid w:val="00611819"/>
    <w:rsid w:val="0061198A"/>
    <w:rsid w:val="006119FA"/>
    <w:rsid w:val="00611BCA"/>
    <w:rsid w:val="00611E97"/>
    <w:rsid w:val="00612402"/>
    <w:rsid w:val="00612FC9"/>
    <w:rsid w:val="006138E3"/>
    <w:rsid w:val="00613BF7"/>
    <w:rsid w:val="00613DD8"/>
    <w:rsid w:val="00614255"/>
    <w:rsid w:val="00614449"/>
    <w:rsid w:val="00614911"/>
    <w:rsid w:val="0061512D"/>
    <w:rsid w:val="0061522D"/>
    <w:rsid w:val="00615719"/>
    <w:rsid w:val="00616886"/>
    <w:rsid w:val="00616B3D"/>
    <w:rsid w:val="00616CD3"/>
    <w:rsid w:val="00616EAE"/>
    <w:rsid w:val="00616FDD"/>
    <w:rsid w:val="00617108"/>
    <w:rsid w:val="00617D5F"/>
    <w:rsid w:val="00620C96"/>
    <w:rsid w:val="006222BB"/>
    <w:rsid w:val="006223BC"/>
    <w:rsid w:val="006231B4"/>
    <w:rsid w:val="00623304"/>
    <w:rsid w:val="006238AA"/>
    <w:rsid w:val="00624116"/>
    <w:rsid w:val="00624232"/>
    <w:rsid w:val="0062430A"/>
    <w:rsid w:val="00624E00"/>
    <w:rsid w:val="00624F85"/>
    <w:rsid w:val="006254A0"/>
    <w:rsid w:val="0062566D"/>
    <w:rsid w:val="0062583B"/>
    <w:rsid w:val="00625DEF"/>
    <w:rsid w:val="006264A3"/>
    <w:rsid w:val="00626A87"/>
    <w:rsid w:val="00626B68"/>
    <w:rsid w:val="00626EE4"/>
    <w:rsid w:val="00626F2D"/>
    <w:rsid w:val="006274C8"/>
    <w:rsid w:val="0062756B"/>
    <w:rsid w:val="0062767E"/>
    <w:rsid w:val="006277AC"/>
    <w:rsid w:val="00627AA0"/>
    <w:rsid w:val="00630074"/>
    <w:rsid w:val="00631232"/>
    <w:rsid w:val="00631403"/>
    <w:rsid w:val="0063202F"/>
    <w:rsid w:val="00632116"/>
    <w:rsid w:val="00632818"/>
    <w:rsid w:val="00632E32"/>
    <w:rsid w:val="00633799"/>
    <w:rsid w:val="00633C47"/>
    <w:rsid w:val="00634489"/>
    <w:rsid w:val="00634721"/>
    <w:rsid w:val="00634E68"/>
    <w:rsid w:val="00635046"/>
    <w:rsid w:val="00635B4C"/>
    <w:rsid w:val="00636107"/>
    <w:rsid w:val="006362E7"/>
    <w:rsid w:val="00636A85"/>
    <w:rsid w:val="00636C7D"/>
    <w:rsid w:val="00636CFA"/>
    <w:rsid w:val="00636E51"/>
    <w:rsid w:val="00636FA2"/>
    <w:rsid w:val="006375C4"/>
    <w:rsid w:val="006402B9"/>
    <w:rsid w:val="006402D6"/>
    <w:rsid w:val="006404C6"/>
    <w:rsid w:val="00640E06"/>
    <w:rsid w:val="00640F1B"/>
    <w:rsid w:val="00640F85"/>
    <w:rsid w:val="006411EF"/>
    <w:rsid w:val="006420C0"/>
    <w:rsid w:val="006424C7"/>
    <w:rsid w:val="006427D3"/>
    <w:rsid w:val="006429F8"/>
    <w:rsid w:val="00642CF5"/>
    <w:rsid w:val="00642E88"/>
    <w:rsid w:val="00642F67"/>
    <w:rsid w:val="00643F29"/>
    <w:rsid w:val="006448CE"/>
    <w:rsid w:val="00645170"/>
    <w:rsid w:val="00645560"/>
    <w:rsid w:val="006455DE"/>
    <w:rsid w:val="00645DE8"/>
    <w:rsid w:val="00645E5C"/>
    <w:rsid w:val="00646353"/>
    <w:rsid w:val="006469FF"/>
    <w:rsid w:val="006471E0"/>
    <w:rsid w:val="0064732C"/>
    <w:rsid w:val="006478A3"/>
    <w:rsid w:val="00647E0F"/>
    <w:rsid w:val="006501F1"/>
    <w:rsid w:val="006506EF"/>
    <w:rsid w:val="00651D34"/>
    <w:rsid w:val="00651EAB"/>
    <w:rsid w:val="00652300"/>
    <w:rsid w:val="00652A3B"/>
    <w:rsid w:val="00652DCA"/>
    <w:rsid w:val="00653284"/>
    <w:rsid w:val="00653EE2"/>
    <w:rsid w:val="0065412F"/>
    <w:rsid w:val="006555C5"/>
    <w:rsid w:val="00655AB1"/>
    <w:rsid w:val="00655CEE"/>
    <w:rsid w:val="00656386"/>
    <w:rsid w:val="006563FF"/>
    <w:rsid w:val="006568A3"/>
    <w:rsid w:val="00656DA5"/>
    <w:rsid w:val="00656EC1"/>
    <w:rsid w:val="006576C7"/>
    <w:rsid w:val="00657D19"/>
    <w:rsid w:val="006600C7"/>
    <w:rsid w:val="00660B49"/>
    <w:rsid w:val="00660CC4"/>
    <w:rsid w:val="0066122B"/>
    <w:rsid w:val="00661ADF"/>
    <w:rsid w:val="00661B61"/>
    <w:rsid w:val="006647C4"/>
    <w:rsid w:val="006651C3"/>
    <w:rsid w:val="006653B1"/>
    <w:rsid w:val="00665916"/>
    <w:rsid w:val="00665A41"/>
    <w:rsid w:val="00665B2B"/>
    <w:rsid w:val="00665C1D"/>
    <w:rsid w:val="00665C4C"/>
    <w:rsid w:val="00665DB3"/>
    <w:rsid w:val="00665F84"/>
    <w:rsid w:val="0066612F"/>
    <w:rsid w:val="00666301"/>
    <w:rsid w:val="006667FF"/>
    <w:rsid w:val="00667A9F"/>
    <w:rsid w:val="00670841"/>
    <w:rsid w:val="00670F3B"/>
    <w:rsid w:val="006713B6"/>
    <w:rsid w:val="00671558"/>
    <w:rsid w:val="00671AC3"/>
    <w:rsid w:val="00672F6F"/>
    <w:rsid w:val="00673263"/>
    <w:rsid w:val="00673613"/>
    <w:rsid w:val="00673A89"/>
    <w:rsid w:val="00673D9F"/>
    <w:rsid w:val="00673F15"/>
    <w:rsid w:val="00674383"/>
    <w:rsid w:val="006744BA"/>
    <w:rsid w:val="006745E7"/>
    <w:rsid w:val="006748DC"/>
    <w:rsid w:val="00674B1D"/>
    <w:rsid w:val="00674F20"/>
    <w:rsid w:val="00674FD1"/>
    <w:rsid w:val="0067569B"/>
    <w:rsid w:val="00675BDD"/>
    <w:rsid w:val="00676016"/>
    <w:rsid w:val="00676C39"/>
    <w:rsid w:val="00676FAA"/>
    <w:rsid w:val="006771A3"/>
    <w:rsid w:val="006772EE"/>
    <w:rsid w:val="00677480"/>
    <w:rsid w:val="00677FBA"/>
    <w:rsid w:val="00680134"/>
    <w:rsid w:val="00680AFB"/>
    <w:rsid w:val="00680BC9"/>
    <w:rsid w:val="00680F4E"/>
    <w:rsid w:val="006817E9"/>
    <w:rsid w:val="00681AEF"/>
    <w:rsid w:val="00681F53"/>
    <w:rsid w:val="006824E7"/>
    <w:rsid w:val="00683121"/>
    <w:rsid w:val="006831F3"/>
    <w:rsid w:val="00684237"/>
    <w:rsid w:val="006843DA"/>
    <w:rsid w:val="0068455F"/>
    <w:rsid w:val="00684A9F"/>
    <w:rsid w:val="006856BE"/>
    <w:rsid w:val="00685F52"/>
    <w:rsid w:val="006860CC"/>
    <w:rsid w:val="00686580"/>
    <w:rsid w:val="006865CD"/>
    <w:rsid w:val="00686825"/>
    <w:rsid w:val="0068688E"/>
    <w:rsid w:val="00686E64"/>
    <w:rsid w:val="00686FFF"/>
    <w:rsid w:val="00687D9E"/>
    <w:rsid w:val="00687E86"/>
    <w:rsid w:val="00690170"/>
    <w:rsid w:val="006902DB"/>
    <w:rsid w:val="00690378"/>
    <w:rsid w:val="00690A6A"/>
    <w:rsid w:val="00691214"/>
    <w:rsid w:val="0069147F"/>
    <w:rsid w:val="00691691"/>
    <w:rsid w:val="0069179B"/>
    <w:rsid w:val="00691AB3"/>
    <w:rsid w:val="00691B03"/>
    <w:rsid w:val="00691B73"/>
    <w:rsid w:val="00691B91"/>
    <w:rsid w:val="00691D25"/>
    <w:rsid w:val="00691EFB"/>
    <w:rsid w:val="00692861"/>
    <w:rsid w:val="006929CC"/>
    <w:rsid w:val="00692C49"/>
    <w:rsid w:val="00693014"/>
    <w:rsid w:val="0069306C"/>
    <w:rsid w:val="0069344A"/>
    <w:rsid w:val="006936B7"/>
    <w:rsid w:val="00693ADE"/>
    <w:rsid w:val="0069459B"/>
    <w:rsid w:val="00694714"/>
    <w:rsid w:val="00695718"/>
    <w:rsid w:val="00696464"/>
    <w:rsid w:val="00696937"/>
    <w:rsid w:val="00696F3F"/>
    <w:rsid w:val="00697806"/>
    <w:rsid w:val="00697854"/>
    <w:rsid w:val="006A0239"/>
    <w:rsid w:val="006A0584"/>
    <w:rsid w:val="006A072E"/>
    <w:rsid w:val="006A07BA"/>
    <w:rsid w:val="006A0D06"/>
    <w:rsid w:val="006A0F14"/>
    <w:rsid w:val="006A1171"/>
    <w:rsid w:val="006A11BE"/>
    <w:rsid w:val="006A14C0"/>
    <w:rsid w:val="006A1926"/>
    <w:rsid w:val="006A1B31"/>
    <w:rsid w:val="006A1E55"/>
    <w:rsid w:val="006A22F2"/>
    <w:rsid w:val="006A2B04"/>
    <w:rsid w:val="006A2B09"/>
    <w:rsid w:val="006A3111"/>
    <w:rsid w:val="006A3476"/>
    <w:rsid w:val="006A348E"/>
    <w:rsid w:val="006A3942"/>
    <w:rsid w:val="006A3A08"/>
    <w:rsid w:val="006A3CB8"/>
    <w:rsid w:val="006A414B"/>
    <w:rsid w:val="006A4379"/>
    <w:rsid w:val="006A44C5"/>
    <w:rsid w:val="006A45B4"/>
    <w:rsid w:val="006A47D6"/>
    <w:rsid w:val="006A5A9E"/>
    <w:rsid w:val="006A5AB5"/>
    <w:rsid w:val="006A5D60"/>
    <w:rsid w:val="006A5F9F"/>
    <w:rsid w:val="006A650F"/>
    <w:rsid w:val="006A6B9D"/>
    <w:rsid w:val="006A7033"/>
    <w:rsid w:val="006A73E5"/>
    <w:rsid w:val="006B05AD"/>
    <w:rsid w:val="006B0878"/>
    <w:rsid w:val="006B08E6"/>
    <w:rsid w:val="006B0A51"/>
    <w:rsid w:val="006B0C3C"/>
    <w:rsid w:val="006B0C4D"/>
    <w:rsid w:val="006B0C50"/>
    <w:rsid w:val="006B0FF5"/>
    <w:rsid w:val="006B11AB"/>
    <w:rsid w:val="006B186A"/>
    <w:rsid w:val="006B2006"/>
    <w:rsid w:val="006B21B9"/>
    <w:rsid w:val="006B24DB"/>
    <w:rsid w:val="006B2529"/>
    <w:rsid w:val="006B2754"/>
    <w:rsid w:val="006B2D4C"/>
    <w:rsid w:val="006B3138"/>
    <w:rsid w:val="006B3674"/>
    <w:rsid w:val="006B3C1E"/>
    <w:rsid w:val="006B4075"/>
    <w:rsid w:val="006B436A"/>
    <w:rsid w:val="006B46A2"/>
    <w:rsid w:val="006B4708"/>
    <w:rsid w:val="006B491B"/>
    <w:rsid w:val="006B4A05"/>
    <w:rsid w:val="006B5313"/>
    <w:rsid w:val="006B5AEF"/>
    <w:rsid w:val="006B6223"/>
    <w:rsid w:val="006B6CEE"/>
    <w:rsid w:val="006B78E4"/>
    <w:rsid w:val="006B7975"/>
    <w:rsid w:val="006B7FB8"/>
    <w:rsid w:val="006C00B5"/>
    <w:rsid w:val="006C03F0"/>
    <w:rsid w:val="006C0778"/>
    <w:rsid w:val="006C09D3"/>
    <w:rsid w:val="006C2E76"/>
    <w:rsid w:val="006C2F09"/>
    <w:rsid w:val="006C3B68"/>
    <w:rsid w:val="006C3DF5"/>
    <w:rsid w:val="006C3FF4"/>
    <w:rsid w:val="006C4727"/>
    <w:rsid w:val="006C4849"/>
    <w:rsid w:val="006C4A6A"/>
    <w:rsid w:val="006C4C46"/>
    <w:rsid w:val="006C4C98"/>
    <w:rsid w:val="006C5531"/>
    <w:rsid w:val="006C5A21"/>
    <w:rsid w:val="006C5C0C"/>
    <w:rsid w:val="006C5F26"/>
    <w:rsid w:val="006C60C0"/>
    <w:rsid w:val="006C6301"/>
    <w:rsid w:val="006C6420"/>
    <w:rsid w:val="006C6A27"/>
    <w:rsid w:val="006C6FC9"/>
    <w:rsid w:val="006C7095"/>
    <w:rsid w:val="006C7742"/>
    <w:rsid w:val="006C77BE"/>
    <w:rsid w:val="006D003E"/>
    <w:rsid w:val="006D00AD"/>
    <w:rsid w:val="006D1145"/>
    <w:rsid w:val="006D142D"/>
    <w:rsid w:val="006D1554"/>
    <w:rsid w:val="006D17F9"/>
    <w:rsid w:val="006D1849"/>
    <w:rsid w:val="006D18D0"/>
    <w:rsid w:val="006D1F0A"/>
    <w:rsid w:val="006D1F23"/>
    <w:rsid w:val="006D25A3"/>
    <w:rsid w:val="006D2807"/>
    <w:rsid w:val="006D3002"/>
    <w:rsid w:val="006D36D8"/>
    <w:rsid w:val="006D36F3"/>
    <w:rsid w:val="006D3FF3"/>
    <w:rsid w:val="006D44D8"/>
    <w:rsid w:val="006D4618"/>
    <w:rsid w:val="006D525D"/>
    <w:rsid w:val="006D55E5"/>
    <w:rsid w:val="006D59F7"/>
    <w:rsid w:val="006D5B5D"/>
    <w:rsid w:val="006D6562"/>
    <w:rsid w:val="006D6A3F"/>
    <w:rsid w:val="006D6F8B"/>
    <w:rsid w:val="006D71E2"/>
    <w:rsid w:val="006D720A"/>
    <w:rsid w:val="006D76DF"/>
    <w:rsid w:val="006D7EBC"/>
    <w:rsid w:val="006D7EF4"/>
    <w:rsid w:val="006E028A"/>
    <w:rsid w:val="006E039E"/>
    <w:rsid w:val="006E0663"/>
    <w:rsid w:val="006E084C"/>
    <w:rsid w:val="006E0860"/>
    <w:rsid w:val="006E0DCB"/>
    <w:rsid w:val="006E181E"/>
    <w:rsid w:val="006E1CA0"/>
    <w:rsid w:val="006E20AD"/>
    <w:rsid w:val="006E3545"/>
    <w:rsid w:val="006E3BA6"/>
    <w:rsid w:val="006E4038"/>
    <w:rsid w:val="006E428A"/>
    <w:rsid w:val="006E4987"/>
    <w:rsid w:val="006E5558"/>
    <w:rsid w:val="006E59E9"/>
    <w:rsid w:val="006E5BCF"/>
    <w:rsid w:val="006E5BD0"/>
    <w:rsid w:val="006E5C28"/>
    <w:rsid w:val="006E65AE"/>
    <w:rsid w:val="006E6600"/>
    <w:rsid w:val="006E6802"/>
    <w:rsid w:val="006E6D48"/>
    <w:rsid w:val="006E6FA1"/>
    <w:rsid w:val="006E7A69"/>
    <w:rsid w:val="006E7C14"/>
    <w:rsid w:val="006F02FA"/>
    <w:rsid w:val="006F1253"/>
    <w:rsid w:val="006F15F0"/>
    <w:rsid w:val="006F1A6B"/>
    <w:rsid w:val="006F1EAC"/>
    <w:rsid w:val="006F2035"/>
    <w:rsid w:val="006F2759"/>
    <w:rsid w:val="006F2DFC"/>
    <w:rsid w:val="006F2FC8"/>
    <w:rsid w:val="006F30F9"/>
    <w:rsid w:val="006F3752"/>
    <w:rsid w:val="006F3E20"/>
    <w:rsid w:val="006F4062"/>
    <w:rsid w:val="006F42DC"/>
    <w:rsid w:val="006F46E4"/>
    <w:rsid w:val="006F4DE8"/>
    <w:rsid w:val="006F5080"/>
    <w:rsid w:val="006F545E"/>
    <w:rsid w:val="006F5772"/>
    <w:rsid w:val="006F6133"/>
    <w:rsid w:val="006F754B"/>
    <w:rsid w:val="006F7D93"/>
    <w:rsid w:val="0070002E"/>
    <w:rsid w:val="007003C3"/>
    <w:rsid w:val="00700CEB"/>
    <w:rsid w:val="00700D4F"/>
    <w:rsid w:val="00701471"/>
    <w:rsid w:val="00701D11"/>
    <w:rsid w:val="007020BF"/>
    <w:rsid w:val="007022DC"/>
    <w:rsid w:val="007026D5"/>
    <w:rsid w:val="007032FF"/>
    <w:rsid w:val="00703BC7"/>
    <w:rsid w:val="007041BD"/>
    <w:rsid w:val="0070488B"/>
    <w:rsid w:val="00704DA0"/>
    <w:rsid w:val="00704FA1"/>
    <w:rsid w:val="00705686"/>
    <w:rsid w:val="00705B97"/>
    <w:rsid w:val="00705EE5"/>
    <w:rsid w:val="00706181"/>
    <w:rsid w:val="0070639C"/>
    <w:rsid w:val="0070647D"/>
    <w:rsid w:val="007064C1"/>
    <w:rsid w:val="0070730A"/>
    <w:rsid w:val="007104DD"/>
    <w:rsid w:val="0071050A"/>
    <w:rsid w:val="00712CCA"/>
    <w:rsid w:val="007136C1"/>
    <w:rsid w:val="00713A37"/>
    <w:rsid w:val="00713BD4"/>
    <w:rsid w:val="00713E33"/>
    <w:rsid w:val="0071452C"/>
    <w:rsid w:val="0071532B"/>
    <w:rsid w:val="007157BB"/>
    <w:rsid w:val="00716484"/>
    <w:rsid w:val="00716AEB"/>
    <w:rsid w:val="00717186"/>
    <w:rsid w:val="007176A4"/>
    <w:rsid w:val="00717B40"/>
    <w:rsid w:val="00717E47"/>
    <w:rsid w:val="00720464"/>
    <w:rsid w:val="0072074A"/>
    <w:rsid w:val="007208E4"/>
    <w:rsid w:val="00720BF9"/>
    <w:rsid w:val="007210FE"/>
    <w:rsid w:val="0072118B"/>
    <w:rsid w:val="0072148B"/>
    <w:rsid w:val="0072198A"/>
    <w:rsid w:val="007219B9"/>
    <w:rsid w:val="00722812"/>
    <w:rsid w:val="00722944"/>
    <w:rsid w:val="007229FD"/>
    <w:rsid w:val="00722A04"/>
    <w:rsid w:val="00722B70"/>
    <w:rsid w:val="00722E77"/>
    <w:rsid w:val="007233B3"/>
    <w:rsid w:val="00723514"/>
    <w:rsid w:val="0072383D"/>
    <w:rsid w:val="00724077"/>
    <w:rsid w:val="007241CC"/>
    <w:rsid w:val="00724AF2"/>
    <w:rsid w:val="007251E4"/>
    <w:rsid w:val="00725E12"/>
    <w:rsid w:val="0072648F"/>
    <w:rsid w:val="007267EF"/>
    <w:rsid w:val="0072691E"/>
    <w:rsid w:val="00726D12"/>
    <w:rsid w:val="00727630"/>
    <w:rsid w:val="00727811"/>
    <w:rsid w:val="00727C45"/>
    <w:rsid w:val="00731015"/>
    <w:rsid w:val="007313F5"/>
    <w:rsid w:val="00731428"/>
    <w:rsid w:val="007316BB"/>
    <w:rsid w:val="00731CB0"/>
    <w:rsid w:val="00731F1D"/>
    <w:rsid w:val="007320DC"/>
    <w:rsid w:val="00732142"/>
    <w:rsid w:val="007321DD"/>
    <w:rsid w:val="00732297"/>
    <w:rsid w:val="007327DD"/>
    <w:rsid w:val="00732DC9"/>
    <w:rsid w:val="007339A9"/>
    <w:rsid w:val="00733EA2"/>
    <w:rsid w:val="00733FA3"/>
    <w:rsid w:val="00734029"/>
    <w:rsid w:val="007343AB"/>
    <w:rsid w:val="00735339"/>
    <w:rsid w:val="00735B73"/>
    <w:rsid w:val="00735B83"/>
    <w:rsid w:val="00735F10"/>
    <w:rsid w:val="00735F52"/>
    <w:rsid w:val="007365AE"/>
    <w:rsid w:val="00736D14"/>
    <w:rsid w:val="00736D21"/>
    <w:rsid w:val="0073749E"/>
    <w:rsid w:val="00740064"/>
    <w:rsid w:val="00740401"/>
    <w:rsid w:val="00740B08"/>
    <w:rsid w:val="00740D3C"/>
    <w:rsid w:val="007410CB"/>
    <w:rsid w:val="007416D2"/>
    <w:rsid w:val="00741849"/>
    <w:rsid w:val="00742279"/>
    <w:rsid w:val="00742433"/>
    <w:rsid w:val="00742BC6"/>
    <w:rsid w:val="007438E8"/>
    <w:rsid w:val="00743B40"/>
    <w:rsid w:val="00743E08"/>
    <w:rsid w:val="0074453C"/>
    <w:rsid w:val="00744A78"/>
    <w:rsid w:val="00744CDB"/>
    <w:rsid w:val="00745257"/>
    <w:rsid w:val="0074549A"/>
    <w:rsid w:val="00746725"/>
    <w:rsid w:val="00746AE9"/>
    <w:rsid w:val="00746CA1"/>
    <w:rsid w:val="007472B9"/>
    <w:rsid w:val="00747AFD"/>
    <w:rsid w:val="00747F2B"/>
    <w:rsid w:val="00750065"/>
    <w:rsid w:val="00750CF4"/>
    <w:rsid w:val="00751390"/>
    <w:rsid w:val="00751844"/>
    <w:rsid w:val="0075196A"/>
    <w:rsid w:val="00751BB8"/>
    <w:rsid w:val="007521D2"/>
    <w:rsid w:val="00752476"/>
    <w:rsid w:val="007528AD"/>
    <w:rsid w:val="00752E12"/>
    <w:rsid w:val="00752FD9"/>
    <w:rsid w:val="00752FDC"/>
    <w:rsid w:val="007538B7"/>
    <w:rsid w:val="00753D2C"/>
    <w:rsid w:val="00753EC9"/>
    <w:rsid w:val="00753EF3"/>
    <w:rsid w:val="00754077"/>
    <w:rsid w:val="0075428E"/>
    <w:rsid w:val="007542CC"/>
    <w:rsid w:val="00754DB3"/>
    <w:rsid w:val="00754E7F"/>
    <w:rsid w:val="00754FEC"/>
    <w:rsid w:val="007551E0"/>
    <w:rsid w:val="00755C5C"/>
    <w:rsid w:val="0075607A"/>
    <w:rsid w:val="00756A5E"/>
    <w:rsid w:val="00756E3C"/>
    <w:rsid w:val="00756E7B"/>
    <w:rsid w:val="00756FE7"/>
    <w:rsid w:val="007575CD"/>
    <w:rsid w:val="00757C47"/>
    <w:rsid w:val="00760062"/>
    <w:rsid w:val="007606DF"/>
    <w:rsid w:val="00760BA7"/>
    <w:rsid w:val="00760D62"/>
    <w:rsid w:val="00760D85"/>
    <w:rsid w:val="0076118A"/>
    <w:rsid w:val="0076187F"/>
    <w:rsid w:val="00761D87"/>
    <w:rsid w:val="00762567"/>
    <w:rsid w:val="007626C9"/>
    <w:rsid w:val="007629E7"/>
    <w:rsid w:val="00762B8B"/>
    <w:rsid w:val="00762CE8"/>
    <w:rsid w:val="007636E4"/>
    <w:rsid w:val="00763700"/>
    <w:rsid w:val="00763A93"/>
    <w:rsid w:val="007643A5"/>
    <w:rsid w:val="0076493F"/>
    <w:rsid w:val="00764A5F"/>
    <w:rsid w:val="00764C19"/>
    <w:rsid w:val="00765177"/>
    <w:rsid w:val="00765531"/>
    <w:rsid w:val="007660AD"/>
    <w:rsid w:val="0076630B"/>
    <w:rsid w:val="0076644C"/>
    <w:rsid w:val="0076659D"/>
    <w:rsid w:val="0076669C"/>
    <w:rsid w:val="00766AD5"/>
    <w:rsid w:val="00766C06"/>
    <w:rsid w:val="00766D97"/>
    <w:rsid w:val="007671FD"/>
    <w:rsid w:val="0076745C"/>
    <w:rsid w:val="00767814"/>
    <w:rsid w:val="00767B36"/>
    <w:rsid w:val="00770619"/>
    <w:rsid w:val="00770D92"/>
    <w:rsid w:val="007713CC"/>
    <w:rsid w:val="0077187F"/>
    <w:rsid w:val="00771C08"/>
    <w:rsid w:val="00771F1F"/>
    <w:rsid w:val="00771F94"/>
    <w:rsid w:val="00773335"/>
    <w:rsid w:val="007734D6"/>
    <w:rsid w:val="00773682"/>
    <w:rsid w:val="007737B6"/>
    <w:rsid w:val="00773969"/>
    <w:rsid w:val="00773994"/>
    <w:rsid w:val="00773DEF"/>
    <w:rsid w:val="007740AA"/>
    <w:rsid w:val="007741C3"/>
    <w:rsid w:val="007744AC"/>
    <w:rsid w:val="00775361"/>
    <w:rsid w:val="00775604"/>
    <w:rsid w:val="00775806"/>
    <w:rsid w:val="00775DE7"/>
    <w:rsid w:val="0077616C"/>
    <w:rsid w:val="00776875"/>
    <w:rsid w:val="00776B15"/>
    <w:rsid w:val="00776E18"/>
    <w:rsid w:val="0077761D"/>
    <w:rsid w:val="00777B98"/>
    <w:rsid w:val="00780811"/>
    <w:rsid w:val="00781468"/>
    <w:rsid w:val="0078160E"/>
    <w:rsid w:val="007816BB"/>
    <w:rsid w:val="00781CE7"/>
    <w:rsid w:val="00781D59"/>
    <w:rsid w:val="00781ED9"/>
    <w:rsid w:val="00781FB0"/>
    <w:rsid w:val="007827A8"/>
    <w:rsid w:val="00782A55"/>
    <w:rsid w:val="00782BD0"/>
    <w:rsid w:val="00782E45"/>
    <w:rsid w:val="007832C4"/>
    <w:rsid w:val="00783701"/>
    <w:rsid w:val="007837D1"/>
    <w:rsid w:val="0078420C"/>
    <w:rsid w:val="007843B7"/>
    <w:rsid w:val="0078525E"/>
    <w:rsid w:val="0078554B"/>
    <w:rsid w:val="00785563"/>
    <w:rsid w:val="007856CC"/>
    <w:rsid w:val="00785CA1"/>
    <w:rsid w:val="00786131"/>
    <w:rsid w:val="007861E3"/>
    <w:rsid w:val="00786757"/>
    <w:rsid w:val="00786BB2"/>
    <w:rsid w:val="007871CF"/>
    <w:rsid w:val="0078732B"/>
    <w:rsid w:val="007878BC"/>
    <w:rsid w:val="00787ACA"/>
    <w:rsid w:val="00787BD1"/>
    <w:rsid w:val="00787C57"/>
    <w:rsid w:val="00787D62"/>
    <w:rsid w:val="00787D8B"/>
    <w:rsid w:val="00787EAA"/>
    <w:rsid w:val="00787F89"/>
    <w:rsid w:val="007904B2"/>
    <w:rsid w:val="007905D9"/>
    <w:rsid w:val="007907C1"/>
    <w:rsid w:val="00790B90"/>
    <w:rsid w:val="00791294"/>
    <w:rsid w:val="007918FF"/>
    <w:rsid w:val="00791AC4"/>
    <w:rsid w:val="00791CFA"/>
    <w:rsid w:val="00791E66"/>
    <w:rsid w:val="00792AAB"/>
    <w:rsid w:val="00792B3C"/>
    <w:rsid w:val="00792D71"/>
    <w:rsid w:val="00792F3D"/>
    <w:rsid w:val="007932A7"/>
    <w:rsid w:val="00793694"/>
    <w:rsid w:val="0079375E"/>
    <w:rsid w:val="0079386C"/>
    <w:rsid w:val="00793E73"/>
    <w:rsid w:val="00794065"/>
    <w:rsid w:val="007944A1"/>
    <w:rsid w:val="0079482D"/>
    <w:rsid w:val="00794B37"/>
    <w:rsid w:val="00794CD3"/>
    <w:rsid w:val="00795142"/>
    <w:rsid w:val="007955CA"/>
    <w:rsid w:val="00795648"/>
    <w:rsid w:val="0079576A"/>
    <w:rsid w:val="00795E37"/>
    <w:rsid w:val="00796674"/>
    <w:rsid w:val="00796B5F"/>
    <w:rsid w:val="0079705D"/>
    <w:rsid w:val="00797A79"/>
    <w:rsid w:val="007A018C"/>
    <w:rsid w:val="007A08B6"/>
    <w:rsid w:val="007A09C2"/>
    <w:rsid w:val="007A1CD8"/>
    <w:rsid w:val="007A21DD"/>
    <w:rsid w:val="007A2A03"/>
    <w:rsid w:val="007A2F3C"/>
    <w:rsid w:val="007A3299"/>
    <w:rsid w:val="007A4A2D"/>
    <w:rsid w:val="007A4D45"/>
    <w:rsid w:val="007A4E91"/>
    <w:rsid w:val="007A4FAA"/>
    <w:rsid w:val="007A5284"/>
    <w:rsid w:val="007A534C"/>
    <w:rsid w:val="007A5366"/>
    <w:rsid w:val="007A566E"/>
    <w:rsid w:val="007A6485"/>
    <w:rsid w:val="007A6610"/>
    <w:rsid w:val="007A6679"/>
    <w:rsid w:val="007A67A4"/>
    <w:rsid w:val="007A69FE"/>
    <w:rsid w:val="007A6D60"/>
    <w:rsid w:val="007A6E1A"/>
    <w:rsid w:val="007A6EA8"/>
    <w:rsid w:val="007A6ED7"/>
    <w:rsid w:val="007A72E9"/>
    <w:rsid w:val="007B020F"/>
    <w:rsid w:val="007B0CEA"/>
    <w:rsid w:val="007B0FA2"/>
    <w:rsid w:val="007B1014"/>
    <w:rsid w:val="007B19C2"/>
    <w:rsid w:val="007B2967"/>
    <w:rsid w:val="007B2AA7"/>
    <w:rsid w:val="007B4399"/>
    <w:rsid w:val="007B4411"/>
    <w:rsid w:val="007B46D3"/>
    <w:rsid w:val="007B53BF"/>
    <w:rsid w:val="007B54AB"/>
    <w:rsid w:val="007B54EA"/>
    <w:rsid w:val="007B5A2E"/>
    <w:rsid w:val="007B5D71"/>
    <w:rsid w:val="007B61A2"/>
    <w:rsid w:val="007B66E4"/>
    <w:rsid w:val="007B6972"/>
    <w:rsid w:val="007B6D61"/>
    <w:rsid w:val="007B6DAB"/>
    <w:rsid w:val="007B6E2F"/>
    <w:rsid w:val="007B76AC"/>
    <w:rsid w:val="007B7B39"/>
    <w:rsid w:val="007B7F09"/>
    <w:rsid w:val="007C07D3"/>
    <w:rsid w:val="007C09AF"/>
    <w:rsid w:val="007C0BC8"/>
    <w:rsid w:val="007C0CA7"/>
    <w:rsid w:val="007C10E9"/>
    <w:rsid w:val="007C1C86"/>
    <w:rsid w:val="007C2A23"/>
    <w:rsid w:val="007C2E2A"/>
    <w:rsid w:val="007C340E"/>
    <w:rsid w:val="007C3459"/>
    <w:rsid w:val="007C34B3"/>
    <w:rsid w:val="007C39A8"/>
    <w:rsid w:val="007C3AE4"/>
    <w:rsid w:val="007C3C4E"/>
    <w:rsid w:val="007C3CF9"/>
    <w:rsid w:val="007C3E7E"/>
    <w:rsid w:val="007C3FBA"/>
    <w:rsid w:val="007C52E4"/>
    <w:rsid w:val="007C5C48"/>
    <w:rsid w:val="007C5D16"/>
    <w:rsid w:val="007C6261"/>
    <w:rsid w:val="007C62F8"/>
    <w:rsid w:val="007C6424"/>
    <w:rsid w:val="007C6518"/>
    <w:rsid w:val="007C7274"/>
    <w:rsid w:val="007C768F"/>
    <w:rsid w:val="007C77A4"/>
    <w:rsid w:val="007C7B0A"/>
    <w:rsid w:val="007D0193"/>
    <w:rsid w:val="007D05D9"/>
    <w:rsid w:val="007D1288"/>
    <w:rsid w:val="007D14E6"/>
    <w:rsid w:val="007D2819"/>
    <w:rsid w:val="007D29FF"/>
    <w:rsid w:val="007D2AAA"/>
    <w:rsid w:val="007D320B"/>
    <w:rsid w:val="007D34A5"/>
    <w:rsid w:val="007D3510"/>
    <w:rsid w:val="007D45FB"/>
    <w:rsid w:val="007D4622"/>
    <w:rsid w:val="007D4A18"/>
    <w:rsid w:val="007D4BC4"/>
    <w:rsid w:val="007D4EDF"/>
    <w:rsid w:val="007D5009"/>
    <w:rsid w:val="007D550A"/>
    <w:rsid w:val="007D5C49"/>
    <w:rsid w:val="007D6321"/>
    <w:rsid w:val="007D655A"/>
    <w:rsid w:val="007D678E"/>
    <w:rsid w:val="007D6A07"/>
    <w:rsid w:val="007D6AAA"/>
    <w:rsid w:val="007D6E6F"/>
    <w:rsid w:val="007D6E83"/>
    <w:rsid w:val="007D733B"/>
    <w:rsid w:val="007D77C9"/>
    <w:rsid w:val="007D7839"/>
    <w:rsid w:val="007D7C62"/>
    <w:rsid w:val="007D7D7A"/>
    <w:rsid w:val="007D7F1C"/>
    <w:rsid w:val="007E0661"/>
    <w:rsid w:val="007E171C"/>
    <w:rsid w:val="007E17C6"/>
    <w:rsid w:val="007E197F"/>
    <w:rsid w:val="007E204F"/>
    <w:rsid w:val="007E2170"/>
    <w:rsid w:val="007E2904"/>
    <w:rsid w:val="007E2B92"/>
    <w:rsid w:val="007E2CB7"/>
    <w:rsid w:val="007E30AB"/>
    <w:rsid w:val="007E30C0"/>
    <w:rsid w:val="007E389F"/>
    <w:rsid w:val="007E3C58"/>
    <w:rsid w:val="007E40FD"/>
    <w:rsid w:val="007E4162"/>
    <w:rsid w:val="007E4367"/>
    <w:rsid w:val="007E5343"/>
    <w:rsid w:val="007E57EF"/>
    <w:rsid w:val="007E58B0"/>
    <w:rsid w:val="007E59F3"/>
    <w:rsid w:val="007E5C61"/>
    <w:rsid w:val="007E5D62"/>
    <w:rsid w:val="007E5D83"/>
    <w:rsid w:val="007E5DF8"/>
    <w:rsid w:val="007E6503"/>
    <w:rsid w:val="007E673D"/>
    <w:rsid w:val="007E7449"/>
    <w:rsid w:val="007E7483"/>
    <w:rsid w:val="007E7E2C"/>
    <w:rsid w:val="007F0529"/>
    <w:rsid w:val="007F0645"/>
    <w:rsid w:val="007F07AB"/>
    <w:rsid w:val="007F0909"/>
    <w:rsid w:val="007F0ADB"/>
    <w:rsid w:val="007F1EE3"/>
    <w:rsid w:val="007F3177"/>
    <w:rsid w:val="007F32C5"/>
    <w:rsid w:val="007F4033"/>
    <w:rsid w:val="007F4102"/>
    <w:rsid w:val="007F4388"/>
    <w:rsid w:val="007F57D1"/>
    <w:rsid w:val="007F5A2E"/>
    <w:rsid w:val="007F5D93"/>
    <w:rsid w:val="007F6390"/>
    <w:rsid w:val="007F6A12"/>
    <w:rsid w:val="007F71AF"/>
    <w:rsid w:val="007F7F3F"/>
    <w:rsid w:val="0080063B"/>
    <w:rsid w:val="00800A5C"/>
    <w:rsid w:val="00802AF8"/>
    <w:rsid w:val="00802C23"/>
    <w:rsid w:val="00802F48"/>
    <w:rsid w:val="00803B7B"/>
    <w:rsid w:val="00804630"/>
    <w:rsid w:val="00804E4B"/>
    <w:rsid w:val="00804FBC"/>
    <w:rsid w:val="0080527C"/>
    <w:rsid w:val="00805893"/>
    <w:rsid w:val="008063FD"/>
    <w:rsid w:val="00806677"/>
    <w:rsid w:val="00806C86"/>
    <w:rsid w:val="00806DD2"/>
    <w:rsid w:val="0080741E"/>
    <w:rsid w:val="00807BBE"/>
    <w:rsid w:val="00807C2C"/>
    <w:rsid w:val="00810832"/>
    <w:rsid w:val="0081095D"/>
    <w:rsid w:val="00811017"/>
    <w:rsid w:val="00811547"/>
    <w:rsid w:val="00811755"/>
    <w:rsid w:val="0081179E"/>
    <w:rsid w:val="0081192A"/>
    <w:rsid w:val="00811CE4"/>
    <w:rsid w:val="00811E6C"/>
    <w:rsid w:val="00812260"/>
    <w:rsid w:val="008125A9"/>
    <w:rsid w:val="0081283D"/>
    <w:rsid w:val="00812BF6"/>
    <w:rsid w:val="00812E9F"/>
    <w:rsid w:val="008130B2"/>
    <w:rsid w:val="0081385C"/>
    <w:rsid w:val="00813D36"/>
    <w:rsid w:val="00813E16"/>
    <w:rsid w:val="00814367"/>
    <w:rsid w:val="00815088"/>
    <w:rsid w:val="008153B1"/>
    <w:rsid w:val="00815790"/>
    <w:rsid w:val="00815809"/>
    <w:rsid w:val="00815C83"/>
    <w:rsid w:val="00815D37"/>
    <w:rsid w:val="008163CC"/>
    <w:rsid w:val="00816900"/>
    <w:rsid w:val="00816B66"/>
    <w:rsid w:val="00816D59"/>
    <w:rsid w:val="00817044"/>
    <w:rsid w:val="00817FCD"/>
    <w:rsid w:val="00817FE4"/>
    <w:rsid w:val="00820063"/>
    <w:rsid w:val="00820252"/>
    <w:rsid w:val="00820E61"/>
    <w:rsid w:val="0082103B"/>
    <w:rsid w:val="00821345"/>
    <w:rsid w:val="00821451"/>
    <w:rsid w:val="00821685"/>
    <w:rsid w:val="008226C4"/>
    <w:rsid w:val="008232B1"/>
    <w:rsid w:val="0082384B"/>
    <w:rsid w:val="00823BB7"/>
    <w:rsid w:val="00823F5B"/>
    <w:rsid w:val="008249B4"/>
    <w:rsid w:val="008258F4"/>
    <w:rsid w:val="00825B4A"/>
    <w:rsid w:val="00825F1F"/>
    <w:rsid w:val="00826117"/>
    <w:rsid w:val="008264B7"/>
    <w:rsid w:val="008269AA"/>
    <w:rsid w:val="00826DD2"/>
    <w:rsid w:val="008270B0"/>
    <w:rsid w:val="00827384"/>
    <w:rsid w:val="00827504"/>
    <w:rsid w:val="00827586"/>
    <w:rsid w:val="00827BB0"/>
    <w:rsid w:val="0083026C"/>
    <w:rsid w:val="00830AA8"/>
    <w:rsid w:val="00830FC0"/>
    <w:rsid w:val="00831071"/>
    <w:rsid w:val="0083109E"/>
    <w:rsid w:val="008324B1"/>
    <w:rsid w:val="00832E83"/>
    <w:rsid w:val="0083319A"/>
    <w:rsid w:val="00833257"/>
    <w:rsid w:val="008335DD"/>
    <w:rsid w:val="00833683"/>
    <w:rsid w:val="00833744"/>
    <w:rsid w:val="00833DA4"/>
    <w:rsid w:val="008340EE"/>
    <w:rsid w:val="008344E8"/>
    <w:rsid w:val="008345A0"/>
    <w:rsid w:val="008350EF"/>
    <w:rsid w:val="00835332"/>
    <w:rsid w:val="00835629"/>
    <w:rsid w:val="00835B3D"/>
    <w:rsid w:val="00835C35"/>
    <w:rsid w:val="008365A3"/>
    <w:rsid w:val="00836AAF"/>
    <w:rsid w:val="00836AB1"/>
    <w:rsid w:val="00836C2F"/>
    <w:rsid w:val="00836C85"/>
    <w:rsid w:val="00836FFC"/>
    <w:rsid w:val="00837181"/>
    <w:rsid w:val="00837810"/>
    <w:rsid w:val="008401C5"/>
    <w:rsid w:val="008404B5"/>
    <w:rsid w:val="008404F7"/>
    <w:rsid w:val="0084076C"/>
    <w:rsid w:val="00841151"/>
    <w:rsid w:val="0084127A"/>
    <w:rsid w:val="00841C9B"/>
    <w:rsid w:val="00842E2A"/>
    <w:rsid w:val="00842F80"/>
    <w:rsid w:val="00843505"/>
    <w:rsid w:val="00843900"/>
    <w:rsid w:val="00843A99"/>
    <w:rsid w:val="00843ED6"/>
    <w:rsid w:val="00844176"/>
    <w:rsid w:val="00844226"/>
    <w:rsid w:val="008446F2"/>
    <w:rsid w:val="00844A73"/>
    <w:rsid w:val="00844D72"/>
    <w:rsid w:val="00845248"/>
    <w:rsid w:val="00846BF5"/>
    <w:rsid w:val="0084701C"/>
    <w:rsid w:val="0084725A"/>
    <w:rsid w:val="00847460"/>
    <w:rsid w:val="00847761"/>
    <w:rsid w:val="00847CB7"/>
    <w:rsid w:val="00850808"/>
    <w:rsid w:val="008508C2"/>
    <w:rsid w:val="00850AC7"/>
    <w:rsid w:val="00850CFE"/>
    <w:rsid w:val="00850E2F"/>
    <w:rsid w:val="00851357"/>
    <w:rsid w:val="00851425"/>
    <w:rsid w:val="00851B5C"/>
    <w:rsid w:val="00851BBB"/>
    <w:rsid w:val="00851DDB"/>
    <w:rsid w:val="00851EE4"/>
    <w:rsid w:val="00852940"/>
    <w:rsid w:val="008529ED"/>
    <w:rsid w:val="00852B5D"/>
    <w:rsid w:val="00853371"/>
    <w:rsid w:val="00853A6D"/>
    <w:rsid w:val="00853F64"/>
    <w:rsid w:val="00854169"/>
    <w:rsid w:val="00854831"/>
    <w:rsid w:val="00855A7C"/>
    <w:rsid w:val="00855C25"/>
    <w:rsid w:val="00856B29"/>
    <w:rsid w:val="00856BAD"/>
    <w:rsid w:val="00856F8E"/>
    <w:rsid w:val="008573EE"/>
    <w:rsid w:val="0085766D"/>
    <w:rsid w:val="00857B70"/>
    <w:rsid w:val="00860A21"/>
    <w:rsid w:val="00860C91"/>
    <w:rsid w:val="00860CE9"/>
    <w:rsid w:val="00860D1D"/>
    <w:rsid w:val="00861037"/>
    <w:rsid w:val="0086110B"/>
    <w:rsid w:val="00861D37"/>
    <w:rsid w:val="008623AE"/>
    <w:rsid w:val="008624BD"/>
    <w:rsid w:val="00862596"/>
    <w:rsid w:val="0086275F"/>
    <w:rsid w:val="00862A42"/>
    <w:rsid w:val="00862FA8"/>
    <w:rsid w:val="0086307F"/>
    <w:rsid w:val="00863992"/>
    <w:rsid w:val="00863C32"/>
    <w:rsid w:val="00863D82"/>
    <w:rsid w:val="00863F15"/>
    <w:rsid w:val="00864570"/>
    <w:rsid w:val="00864B44"/>
    <w:rsid w:val="00864FA1"/>
    <w:rsid w:val="00865455"/>
    <w:rsid w:val="0086570A"/>
    <w:rsid w:val="00865778"/>
    <w:rsid w:val="00865920"/>
    <w:rsid w:val="00865A4A"/>
    <w:rsid w:val="00865B27"/>
    <w:rsid w:val="00865E65"/>
    <w:rsid w:val="0086602E"/>
    <w:rsid w:val="00866085"/>
    <w:rsid w:val="00866201"/>
    <w:rsid w:val="008662F8"/>
    <w:rsid w:val="00866471"/>
    <w:rsid w:val="008666ED"/>
    <w:rsid w:val="00866F38"/>
    <w:rsid w:val="00867189"/>
    <w:rsid w:val="008676F3"/>
    <w:rsid w:val="00867963"/>
    <w:rsid w:val="00867C59"/>
    <w:rsid w:val="00867F4B"/>
    <w:rsid w:val="00870700"/>
    <w:rsid w:val="00870891"/>
    <w:rsid w:val="00870CA3"/>
    <w:rsid w:val="00870E83"/>
    <w:rsid w:val="00871019"/>
    <w:rsid w:val="00871050"/>
    <w:rsid w:val="008710D8"/>
    <w:rsid w:val="00871AA5"/>
    <w:rsid w:val="00871AE3"/>
    <w:rsid w:val="00871DC0"/>
    <w:rsid w:val="00871F09"/>
    <w:rsid w:val="008731BE"/>
    <w:rsid w:val="008735A1"/>
    <w:rsid w:val="00873969"/>
    <w:rsid w:val="00874E86"/>
    <w:rsid w:val="008752A6"/>
    <w:rsid w:val="008755E3"/>
    <w:rsid w:val="00875945"/>
    <w:rsid w:val="00875BFB"/>
    <w:rsid w:val="008762B1"/>
    <w:rsid w:val="008765B6"/>
    <w:rsid w:val="0087671B"/>
    <w:rsid w:val="00876C15"/>
    <w:rsid w:val="00877495"/>
    <w:rsid w:val="00877C4A"/>
    <w:rsid w:val="00877D02"/>
    <w:rsid w:val="0088070D"/>
    <w:rsid w:val="00880BA8"/>
    <w:rsid w:val="0088108A"/>
    <w:rsid w:val="008814D9"/>
    <w:rsid w:val="0088212F"/>
    <w:rsid w:val="008825EB"/>
    <w:rsid w:val="00882EAB"/>
    <w:rsid w:val="00882F30"/>
    <w:rsid w:val="0088329C"/>
    <w:rsid w:val="00883324"/>
    <w:rsid w:val="00883723"/>
    <w:rsid w:val="00883AC9"/>
    <w:rsid w:val="00883D16"/>
    <w:rsid w:val="008845F7"/>
    <w:rsid w:val="00884A9D"/>
    <w:rsid w:val="00884DB7"/>
    <w:rsid w:val="00885A07"/>
    <w:rsid w:val="00885DA8"/>
    <w:rsid w:val="00885E1C"/>
    <w:rsid w:val="00886047"/>
    <w:rsid w:val="008862AA"/>
    <w:rsid w:val="00886733"/>
    <w:rsid w:val="008867C6"/>
    <w:rsid w:val="0088777F"/>
    <w:rsid w:val="008877E6"/>
    <w:rsid w:val="00887D52"/>
    <w:rsid w:val="00890461"/>
    <w:rsid w:val="00891190"/>
    <w:rsid w:val="00891202"/>
    <w:rsid w:val="0089166C"/>
    <w:rsid w:val="008929A0"/>
    <w:rsid w:val="00892FB0"/>
    <w:rsid w:val="00892FBA"/>
    <w:rsid w:val="008932BB"/>
    <w:rsid w:val="00893CC8"/>
    <w:rsid w:val="00893EF7"/>
    <w:rsid w:val="00893F6B"/>
    <w:rsid w:val="0089476E"/>
    <w:rsid w:val="008947AD"/>
    <w:rsid w:val="0089498A"/>
    <w:rsid w:val="00894BA9"/>
    <w:rsid w:val="00894BDA"/>
    <w:rsid w:val="00894D45"/>
    <w:rsid w:val="00894EB9"/>
    <w:rsid w:val="00895824"/>
    <w:rsid w:val="008959BD"/>
    <w:rsid w:val="008959D1"/>
    <w:rsid w:val="00895F2A"/>
    <w:rsid w:val="0089612E"/>
    <w:rsid w:val="0089696D"/>
    <w:rsid w:val="00896E68"/>
    <w:rsid w:val="00897180"/>
    <w:rsid w:val="0089789E"/>
    <w:rsid w:val="00897DA7"/>
    <w:rsid w:val="008A069B"/>
    <w:rsid w:val="008A089E"/>
    <w:rsid w:val="008A1CE7"/>
    <w:rsid w:val="008A1D4E"/>
    <w:rsid w:val="008A202C"/>
    <w:rsid w:val="008A2182"/>
    <w:rsid w:val="008A21F4"/>
    <w:rsid w:val="008A2526"/>
    <w:rsid w:val="008A4182"/>
    <w:rsid w:val="008A4433"/>
    <w:rsid w:val="008A4627"/>
    <w:rsid w:val="008A465F"/>
    <w:rsid w:val="008A4EEC"/>
    <w:rsid w:val="008A4F12"/>
    <w:rsid w:val="008A61D2"/>
    <w:rsid w:val="008A6E6B"/>
    <w:rsid w:val="008A7355"/>
    <w:rsid w:val="008A7F3C"/>
    <w:rsid w:val="008A7FA6"/>
    <w:rsid w:val="008B0294"/>
    <w:rsid w:val="008B0626"/>
    <w:rsid w:val="008B070C"/>
    <w:rsid w:val="008B09F5"/>
    <w:rsid w:val="008B0BFF"/>
    <w:rsid w:val="008B0CBC"/>
    <w:rsid w:val="008B0D1A"/>
    <w:rsid w:val="008B14CD"/>
    <w:rsid w:val="008B1574"/>
    <w:rsid w:val="008B168B"/>
    <w:rsid w:val="008B19C4"/>
    <w:rsid w:val="008B1AED"/>
    <w:rsid w:val="008B1DE0"/>
    <w:rsid w:val="008B22B0"/>
    <w:rsid w:val="008B24C2"/>
    <w:rsid w:val="008B2758"/>
    <w:rsid w:val="008B2BB0"/>
    <w:rsid w:val="008B3F21"/>
    <w:rsid w:val="008B3F5D"/>
    <w:rsid w:val="008B4191"/>
    <w:rsid w:val="008B4226"/>
    <w:rsid w:val="008B4258"/>
    <w:rsid w:val="008B4CB5"/>
    <w:rsid w:val="008B50D5"/>
    <w:rsid w:val="008B51D4"/>
    <w:rsid w:val="008B535E"/>
    <w:rsid w:val="008B5A46"/>
    <w:rsid w:val="008B5DF8"/>
    <w:rsid w:val="008B5FBF"/>
    <w:rsid w:val="008B697A"/>
    <w:rsid w:val="008B7242"/>
    <w:rsid w:val="008B7436"/>
    <w:rsid w:val="008C0163"/>
    <w:rsid w:val="008C04BB"/>
    <w:rsid w:val="008C0E02"/>
    <w:rsid w:val="008C0F17"/>
    <w:rsid w:val="008C1507"/>
    <w:rsid w:val="008C185F"/>
    <w:rsid w:val="008C1A7D"/>
    <w:rsid w:val="008C206B"/>
    <w:rsid w:val="008C2389"/>
    <w:rsid w:val="008C2FA0"/>
    <w:rsid w:val="008C309F"/>
    <w:rsid w:val="008C33AD"/>
    <w:rsid w:val="008C3406"/>
    <w:rsid w:val="008C3BBE"/>
    <w:rsid w:val="008C441F"/>
    <w:rsid w:val="008C4424"/>
    <w:rsid w:val="008C48EB"/>
    <w:rsid w:val="008C4A1F"/>
    <w:rsid w:val="008C4D12"/>
    <w:rsid w:val="008C5544"/>
    <w:rsid w:val="008C5AC8"/>
    <w:rsid w:val="008C60D3"/>
    <w:rsid w:val="008C688A"/>
    <w:rsid w:val="008C74BE"/>
    <w:rsid w:val="008C7623"/>
    <w:rsid w:val="008C76D7"/>
    <w:rsid w:val="008C7BD6"/>
    <w:rsid w:val="008D0610"/>
    <w:rsid w:val="008D090A"/>
    <w:rsid w:val="008D0A4F"/>
    <w:rsid w:val="008D13BD"/>
    <w:rsid w:val="008D16E6"/>
    <w:rsid w:val="008D1B3B"/>
    <w:rsid w:val="008D1E7E"/>
    <w:rsid w:val="008D2343"/>
    <w:rsid w:val="008D2A12"/>
    <w:rsid w:val="008D2C4A"/>
    <w:rsid w:val="008D2D2E"/>
    <w:rsid w:val="008D38B9"/>
    <w:rsid w:val="008D4409"/>
    <w:rsid w:val="008D462F"/>
    <w:rsid w:val="008D466D"/>
    <w:rsid w:val="008D473D"/>
    <w:rsid w:val="008D4937"/>
    <w:rsid w:val="008D4956"/>
    <w:rsid w:val="008D4F3A"/>
    <w:rsid w:val="008D55B0"/>
    <w:rsid w:val="008D5BED"/>
    <w:rsid w:val="008D6945"/>
    <w:rsid w:val="008D731A"/>
    <w:rsid w:val="008D7623"/>
    <w:rsid w:val="008D7C35"/>
    <w:rsid w:val="008E0109"/>
    <w:rsid w:val="008E030F"/>
    <w:rsid w:val="008E0453"/>
    <w:rsid w:val="008E05BB"/>
    <w:rsid w:val="008E0AA8"/>
    <w:rsid w:val="008E1CBE"/>
    <w:rsid w:val="008E1F95"/>
    <w:rsid w:val="008E2117"/>
    <w:rsid w:val="008E242E"/>
    <w:rsid w:val="008E2471"/>
    <w:rsid w:val="008E2873"/>
    <w:rsid w:val="008E2D42"/>
    <w:rsid w:val="008E343D"/>
    <w:rsid w:val="008E3A4D"/>
    <w:rsid w:val="008E4289"/>
    <w:rsid w:val="008E4616"/>
    <w:rsid w:val="008E48AD"/>
    <w:rsid w:val="008E4AA9"/>
    <w:rsid w:val="008E4D2C"/>
    <w:rsid w:val="008E526F"/>
    <w:rsid w:val="008E54D3"/>
    <w:rsid w:val="008E5CDA"/>
    <w:rsid w:val="008E6483"/>
    <w:rsid w:val="008E67DE"/>
    <w:rsid w:val="008E6F81"/>
    <w:rsid w:val="008E7173"/>
    <w:rsid w:val="008F02F4"/>
    <w:rsid w:val="008F0A96"/>
    <w:rsid w:val="008F0DEF"/>
    <w:rsid w:val="008F147F"/>
    <w:rsid w:val="008F1BBA"/>
    <w:rsid w:val="008F20F0"/>
    <w:rsid w:val="008F23DC"/>
    <w:rsid w:val="008F2C6D"/>
    <w:rsid w:val="008F2C88"/>
    <w:rsid w:val="008F39F2"/>
    <w:rsid w:val="008F42D3"/>
    <w:rsid w:val="008F45BF"/>
    <w:rsid w:val="008F4B56"/>
    <w:rsid w:val="008F59CF"/>
    <w:rsid w:val="008F6480"/>
    <w:rsid w:val="008F696C"/>
    <w:rsid w:val="008F6BA6"/>
    <w:rsid w:val="008F7231"/>
    <w:rsid w:val="008F752D"/>
    <w:rsid w:val="008F7574"/>
    <w:rsid w:val="008F7730"/>
    <w:rsid w:val="008F784D"/>
    <w:rsid w:val="008F7865"/>
    <w:rsid w:val="008F78E1"/>
    <w:rsid w:val="008F7B3C"/>
    <w:rsid w:val="008F7D7C"/>
    <w:rsid w:val="008F7DF4"/>
    <w:rsid w:val="00900764"/>
    <w:rsid w:val="00900948"/>
    <w:rsid w:val="00900B36"/>
    <w:rsid w:val="00900B38"/>
    <w:rsid w:val="00900BC8"/>
    <w:rsid w:val="00900CE6"/>
    <w:rsid w:val="00900D6A"/>
    <w:rsid w:val="00900DC5"/>
    <w:rsid w:val="00900E0C"/>
    <w:rsid w:val="00900EE6"/>
    <w:rsid w:val="00900F53"/>
    <w:rsid w:val="00900FC1"/>
    <w:rsid w:val="009019D1"/>
    <w:rsid w:val="00901D1E"/>
    <w:rsid w:val="00902750"/>
    <w:rsid w:val="00903014"/>
    <w:rsid w:val="00903073"/>
    <w:rsid w:val="00903240"/>
    <w:rsid w:val="00903391"/>
    <w:rsid w:val="009034EB"/>
    <w:rsid w:val="00903A86"/>
    <w:rsid w:val="0090456B"/>
    <w:rsid w:val="00904A67"/>
    <w:rsid w:val="00905052"/>
    <w:rsid w:val="00905133"/>
    <w:rsid w:val="00905287"/>
    <w:rsid w:val="009053D2"/>
    <w:rsid w:val="00905851"/>
    <w:rsid w:val="009058E9"/>
    <w:rsid w:val="009059C5"/>
    <w:rsid w:val="00905F8A"/>
    <w:rsid w:val="0090604E"/>
    <w:rsid w:val="0090606A"/>
    <w:rsid w:val="00906C6C"/>
    <w:rsid w:val="00907231"/>
    <w:rsid w:val="00907963"/>
    <w:rsid w:val="00907D18"/>
    <w:rsid w:val="009101E3"/>
    <w:rsid w:val="00911613"/>
    <w:rsid w:val="009119A8"/>
    <w:rsid w:val="009122E1"/>
    <w:rsid w:val="00912437"/>
    <w:rsid w:val="00912561"/>
    <w:rsid w:val="00912B05"/>
    <w:rsid w:val="00912FD1"/>
    <w:rsid w:val="009132FD"/>
    <w:rsid w:val="0091385B"/>
    <w:rsid w:val="00913F9B"/>
    <w:rsid w:val="00914D3A"/>
    <w:rsid w:val="00915D88"/>
    <w:rsid w:val="00915EF3"/>
    <w:rsid w:val="009167D2"/>
    <w:rsid w:val="0091682F"/>
    <w:rsid w:val="0091691D"/>
    <w:rsid w:val="00916D08"/>
    <w:rsid w:val="00917387"/>
    <w:rsid w:val="00917422"/>
    <w:rsid w:val="009175DE"/>
    <w:rsid w:val="00917C1E"/>
    <w:rsid w:val="00917FD1"/>
    <w:rsid w:val="00921185"/>
    <w:rsid w:val="00921A09"/>
    <w:rsid w:val="00921A82"/>
    <w:rsid w:val="00921AC0"/>
    <w:rsid w:val="00921BDE"/>
    <w:rsid w:val="00922267"/>
    <w:rsid w:val="0092260E"/>
    <w:rsid w:val="00922750"/>
    <w:rsid w:val="00922CDA"/>
    <w:rsid w:val="0092301D"/>
    <w:rsid w:val="009232E7"/>
    <w:rsid w:val="009235FE"/>
    <w:rsid w:val="009237DA"/>
    <w:rsid w:val="00923A8D"/>
    <w:rsid w:val="00923C10"/>
    <w:rsid w:val="00923D66"/>
    <w:rsid w:val="00923D92"/>
    <w:rsid w:val="00923E31"/>
    <w:rsid w:val="00923F9E"/>
    <w:rsid w:val="00924207"/>
    <w:rsid w:val="0092436E"/>
    <w:rsid w:val="00924F93"/>
    <w:rsid w:val="0092513E"/>
    <w:rsid w:val="00925899"/>
    <w:rsid w:val="00925BCB"/>
    <w:rsid w:val="00925F78"/>
    <w:rsid w:val="00926EDA"/>
    <w:rsid w:val="00927349"/>
    <w:rsid w:val="009277CE"/>
    <w:rsid w:val="00927BF2"/>
    <w:rsid w:val="00927DB4"/>
    <w:rsid w:val="009303C3"/>
    <w:rsid w:val="0093094C"/>
    <w:rsid w:val="00930B0E"/>
    <w:rsid w:val="00930C55"/>
    <w:rsid w:val="0093108B"/>
    <w:rsid w:val="00931FC9"/>
    <w:rsid w:val="00932131"/>
    <w:rsid w:val="0093243C"/>
    <w:rsid w:val="00932857"/>
    <w:rsid w:val="00932E8C"/>
    <w:rsid w:val="00933206"/>
    <w:rsid w:val="009332A3"/>
    <w:rsid w:val="0093374B"/>
    <w:rsid w:val="00933A28"/>
    <w:rsid w:val="00933A5C"/>
    <w:rsid w:val="0093467D"/>
    <w:rsid w:val="00934F4D"/>
    <w:rsid w:val="009356E6"/>
    <w:rsid w:val="0093598C"/>
    <w:rsid w:val="00935C4F"/>
    <w:rsid w:val="00935DF5"/>
    <w:rsid w:val="00936046"/>
    <w:rsid w:val="00936452"/>
    <w:rsid w:val="00936B1B"/>
    <w:rsid w:val="00936F1D"/>
    <w:rsid w:val="009378DE"/>
    <w:rsid w:val="00937AEB"/>
    <w:rsid w:val="00937B5E"/>
    <w:rsid w:val="009406A0"/>
    <w:rsid w:val="00940780"/>
    <w:rsid w:val="009407F2"/>
    <w:rsid w:val="00940ED5"/>
    <w:rsid w:val="00941178"/>
    <w:rsid w:val="009412C7"/>
    <w:rsid w:val="00941808"/>
    <w:rsid w:val="00941AAE"/>
    <w:rsid w:val="009420D6"/>
    <w:rsid w:val="009421CA"/>
    <w:rsid w:val="009425A6"/>
    <w:rsid w:val="00942600"/>
    <w:rsid w:val="00942FBB"/>
    <w:rsid w:val="00943447"/>
    <w:rsid w:val="0094356A"/>
    <w:rsid w:val="00943589"/>
    <w:rsid w:val="009441E0"/>
    <w:rsid w:val="00944670"/>
    <w:rsid w:val="00944B25"/>
    <w:rsid w:val="00944E7A"/>
    <w:rsid w:val="0094504C"/>
    <w:rsid w:val="0094521E"/>
    <w:rsid w:val="00945E30"/>
    <w:rsid w:val="00945EB7"/>
    <w:rsid w:val="0094618A"/>
    <w:rsid w:val="0094661B"/>
    <w:rsid w:val="009468B4"/>
    <w:rsid w:val="009468C1"/>
    <w:rsid w:val="00946CAC"/>
    <w:rsid w:val="00947723"/>
    <w:rsid w:val="00947ED7"/>
    <w:rsid w:val="009501C9"/>
    <w:rsid w:val="00950897"/>
    <w:rsid w:val="0095173D"/>
    <w:rsid w:val="00951865"/>
    <w:rsid w:val="0095197E"/>
    <w:rsid w:val="00951EA2"/>
    <w:rsid w:val="0095208D"/>
    <w:rsid w:val="0095212B"/>
    <w:rsid w:val="0095249A"/>
    <w:rsid w:val="00952689"/>
    <w:rsid w:val="0095269D"/>
    <w:rsid w:val="009527BF"/>
    <w:rsid w:val="0095285C"/>
    <w:rsid w:val="00952EE2"/>
    <w:rsid w:val="0095308A"/>
    <w:rsid w:val="0095319E"/>
    <w:rsid w:val="00953A4C"/>
    <w:rsid w:val="00953FAD"/>
    <w:rsid w:val="00954024"/>
    <w:rsid w:val="009541C8"/>
    <w:rsid w:val="009541EA"/>
    <w:rsid w:val="00954506"/>
    <w:rsid w:val="00954901"/>
    <w:rsid w:val="00954ADE"/>
    <w:rsid w:val="00954F61"/>
    <w:rsid w:val="00955090"/>
    <w:rsid w:val="0095537A"/>
    <w:rsid w:val="0095541C"/>
    <w:rsid w:val="009554A8"/>
    <w:rsid w:val="00955ABC"/>
    <w:rsid w:val="00956AC1"/>
    <w:rsid w:val="00956AF3"/>
    <w:rsid w:val="00956F98"/>
    <w:rsid w:val="009570AF"/>
    <w:rsid w:val="00957123"/>
    <w:rsid w:val="009572A4"/>
    <w:rsid w:val="009605C6"/>
    <w:rsid w:val="00960816"/>
    <w:rsid w:val="00960882"/>
    <w:rsid w:val="0096099C"/>
    <w:rsid w:val="009609B5"/>
    <w:rsid w:val="00960B3D"/>
    <w:rsid w:val="00960C08"/>
    <w:rsid w:val="00960ECF"/>
    <w:rsid w:val="00961463"/>
    <w:rsid w:val="00961491"/>
    <w:rsid w:val="00961542"/>
    <w:rsid w:val="00961560"/>
    <w:rsid w:val="009619BB"/>
    <w:rsid w:val="00961A73"/>
    <w:rsid w:val="00961C02"/>
    <w:rsid w:val="00961D17"/>
    <w:rsid w:val="00961DA3"/>
    <w:rsid w:val="009621E7"/>
    <w:rsid w:val="00962832"/>
    <w:rsid w:val="0096293A"/>
    <w:rsid w:val="00962F9C"/>
    <w:rsid w:val="009633A5"/>
    <w:rsid w:val="00963F81"/>
    <w:rsid w:val="009653B6"/>
    <w:rsid w:val="009654BE"/>
    <w:rsid w:val="009658D8"/>
    <w:rsid w:val="00965998"/>
    <w:rsid w:val="0096645A"/>
    <w:rsid w:val="00966C64"/>
    <w:rsid w:val="0096752F"/>
    <w:rsid w:val="00967756"/>
    <w:rsid w:val="00967DA1"/>
    <w:rsid w:val="009705D5"/>
    <w:rsid w:val="009707D6"/>
    <w:rsid w:val="00970A02"/>
    <w:rsid w:val="00970F76"/>
    <w:rsid w:val="00971424"/>
    <w:rsid w:val="00971466"/>
    <w:rsid w:val="0097168E"/>
    <w:rsid w:val="009718EE"/>
    <w:rsid w:val="00971EFA"/>
    <w:rsid w:val="00972277"/>
    <w:rsid w:val="00972540"/>
    <w:rsid w:val="0097280A"/>
    <w:rsid w:val="009728A2"/>
    <w:rsid w:val="00972EEF"/>
    <w:rsid w:val="0097301E"/>
    <w:rsid w:val="00973826"/>
    <w:rsid w:val="00973F77"/>
    <w:rsid w:val="009742BE"/>
    <w:rsid w:val="009743A2"/>
    <w:rsid w:val="009747C8"/>
    <w:rsid w:val="00974902"/>
    <w:rsid w:val="009752EF"/>
    <w:rsid w:val="00975CC2"/>
    <w:rsid w:val="00976763"/>
    <w:rsid w:val="00976764"/>
    <w:rsid w:val="00977387"/>
    <w:rsid w:val="0097777D"/>
    <w:rsid w:val="009805FD"/>
    <w:rsid w:val="00980B50"/>
    <w:rsid w:val="0098115B"/>
    <w:rsid w:val="009815B1"/>
    <w:rsid w:val="00981638"/>
    <w:rsid w:val="0098167F"/>
    <w:rsid w:val="0098181B"/>
    <w:rsid w:val="0098187B"/>
    <w:rsid w:val="00981A18"/>
    <w:rsid w:val="00981E35"/>
    <w:rsid w:val="00981F5B"/>
    <w:rsid w:val="00981FFB"/>
    <w:rsid w:val="00982036"/>
    <w:rsid w:val="009828DB"/>
    <w:rsid w:val="00983666"/>
    <w:rsid w:val="0098419A"/>
    <w:rsid w:val="009848D9"/>
    <w:rsid w:val="00984A86"/>
    <w:rsid w:val="00984EB9"/>
    <w:rsid w:val="00985124"/>
    <w:rsid w:val="0098547E"/>
    <w:rsid w:val="009857E3"/>
    <w:rsid w:val="00985927"/>
    <w:rsid w:val="00985F3E"/>
    <w:rsid w:val="00986327"/>
    <w:rsid w:val="00986640"/>
    <w:rsid w:val="00986F5E"/>
    <w:rsid w:val="0098733F"/>
    <w:rsid w:val="00990094"/>
    <w:rsid w:val="009902D4"/>
    <w:rsid w:val="00990329"/>
    <w:rsid w:val="00990989"/>
    <w:rsid w:val="00990A0E"/>
    <w:rsid w:val="00990E93"/>
    <w:rsid w:val="00991119"/>
    <w:rsid w:val="0099121C"/>
    <w:rsid w:val="00991958"/>
    <w:rsid w:val="00991B5A"/>
    <w:rsid w:val="00991EF9"/>
    <w:rsid w:val="009927B8"/>
    <w:rsid w:val="00992B60"/>
    <w:rsid w:val="00992F99"/>
    <w:rsid w:val="009941A7"/>
    <w:rsid w:val="00994E36"/>
    <w:rsid w:val="00995FB9"/>
    <w:rsid w:val="00996575"/>
    <w:rsid w:val="00997009"/>
    <w:rsid w:val="009978EA"/>
    <w:rsid w:val="00997A44"/>
    <w:rsid w:val="00997C88"/>
    <w:rsid w:val="00997D21"/>
    <w:rsid w:val="009A020F"/>
    <w:rsid w:val="009A0BFA"/>
    <w:rsid w:val="009A0C95"/>
    <w:rsid w:val="009A0DA9"/>
    <w:rsid w:val="009A13FD"/>
    <w:rsid w:val="009A14D5"/>
    <w:rsid w:val="009A153B"/>
    <w:rsid w:val="009A15D8"/>
    <w:rsid w:val="009A16A3"/>
    <w:rsid w:val="009A1826"/>
    <w:rsid w:val="009A1CC0"/>
    <w:rsid w:val="009A24FC"/>
    <w:rsid w:val="009A2834"/>
    <w:rsid w:val="009A2853"/>
    <w:rsid w:val="009A292D"/>
    <w:rsid w:val="009A373A"/>
    <w:rsid w:val="009A37FF"/>
    <w:rsid w:val="009A39B0"/>
    <w:rsid w:val="009A3EA7"/>
    <w:rsid w:val="009A3F2C"/>
    <w:rsid w:val="009A4289"/>
    <w:rsid w:val="009A4750"/>
    <w:rsid w:val="009A49C8"/>
    <w:rsid w:val="009A4D9B"/>
    <w:rsid w:val="009A4F45"/>
    <w:rsid w:val="009A5535"/>
    <w:rsid w:val="009A5810"/>
    <w:rsid w:val="009A5CB5"/>
    <w:rsid w:val="009A5E05"/>
    <w:rsid w:val="009A6B78"/>
    <w:rsid w:val="009A6FF8"/>
    <w:rsid w:val="009A719A"/>
    <w:rsid w:val="009A7D04"/>
    <w:rsid w:val="009B0062"/>
    <w:rsid w:val="009B089B"/>
    <w:rsid w:val="009B1205"/>
    <w:rsid w:val="009B13BA"/>
    <w:rsid w:val="009B13CE"/>
    <w:rsid w:val="009B1519"/>
    <w:rsid w:val="009B15AF"/>
    <w:rsid w:val="009B1D79"/>
    <w:rsid w:val="009B1F38"/>
    <w:rsid w:val="009B2148"/>
    <w:rsid w:val="009B23F3"/>
    <w:rsid w:val="009B2654"/>
    <w:rsid w:val="009B2E16"/>
    <w:rsid w:val="009B33B6"/>
    <w:rsid w:val="009B3A9D"/>
    <w:rsid w:val="009B4221"/>
    <w:rsid w:val="009B48C9"/>
    <w:rsid w:val="009B4AB7"/>
    <w:rsid w:val="009B54F4"/>
    <w:rsid w:val="009B6435"/>
    <w:rsid w:val="009B67E6"/>
    <w:rsid w:val="009B681D"/>
    <w:rsid w:val="009B6980"/>
    <w:rsid w:val="009B706E"/>
    <w:rsid w:val="009B73AE"/>
    <w:rsid w:val="009B77AC"/>
    <w:rsid w:val="009B7C80"/>
    <w:rsid w:val="009B7E69"/>
    <w:rsid w:val="009C0141"/>
    <w:rsid w:val="009C07DE"/>
    <w:rsid w:val="009C0D25"/>
    <w:rsid w:val="009C1026"/>
    <w:rsid w:val="009C1106"/>
    <w:rsid w:val="009C1573"/>
    <w:rsid w:val="009C1A20"/>
    <w:rsid w:val="009C1FA1"/>
    <w:rsid w:val="009C206E"/>
    <w:rsid w:val="009C2636"/>
    <w:rsid w:val="009C272F"/>
    <w:rsid w:val="009C2A67"/>
    <w:rsid w:val="009C3668"/>
    <w:rsid w:val="009C44DB"/>
    <w:rsid w:val="009C46AE"/>
    <w:rsid w:val="009C47BF"/>
    <w:rsid w:val="009C4A48"/>
    <w:rsid w:val="009C5287"/>
    <w:rsid w:val="009C5416"/>
    <w:rsid w:val="009C60A2"/>
    <w:rsid w:val="009C64DC"/>
    <w:rsid w:val="009C655C"/>
    <w:rsid w:val="009C6993"/>
    <w:rsid w:val="009C6F12"/>
    <w:rsid w:val="009C733B"/>
    <w:rsid w:val="009C76B4"/>
    <w:rsid w:val="009C7713"/>
    <w:rsid w:val="009C794A"/>
    <w:rsid w:val="009C7B4F"/>
    <w:rsid w:val="009C7C60"/>
    <w:rsid w:val="009C7E1B"/>
    <w:rsid w:val="009D0195"/>
    <w:rsid w:val="009D055A"/>
    <w:rsid w:val="009D0585"/>
    <w:rsid w:val="009D0A8F"/>
    <w:rsid w:val="009D159A"/>
    <w:rsid w:val="009D15D8"/>
    <w:rsid w:val="009D177E"/>
    <w:rsid w:val="009D17D7"/>
    <w:rsid w:val="009D1A5D"/>
    <w:rsid w:val="009D1D7F"/>
    <w:rsid w:val="009D202A"/>
    <w:rsid w:val="009D270C"/>
    <w:rsid w:val="009D2DB1"/>
    <w:rsid w:val="009D33E7"/>
    <w:rsid w:val="009D3AE9"/>
    <w:rsid w:val="009D3D5D"/>
    <w:rsid w:val="009D40CA"/>
    <w:rsid w:val="009D4953"/>
    <w:rsid w:val="009D4F34"/>
    <w:rsid w:val="009D5F65"/>
    <w:rsid w:val="009D61AB"/>
    <w:rsid w:val="009D6374"/>
    <w:rsid w:val="009D6782"/>
    <w:rsid w:val="009D6907"/>
    <w:rsid w:val="009D6BAC"/>
    <w:rsid w:val="009D6D3B"/>
    <w:rsid w:val="009D72CF"/>
    <w:rsid w:val="009D73FA"/>
    <w:rsid w:val="009D7615"/>
    <w:rsid w:val="009D77A9"/>
    <w:rsid w:val="009D7FD2"/>
    <w:rsid w:val="009E09E0"/>
    <w:rsid w:val="009E1650"/>
    <w:rsid w:val="009E179A"/>
    <w:rsid w:val="009E17B0"/>
    <w:rsid w:val="009E2795"/>
    <w:rsid w:val="009E3081"/>
    <w:rsid w:val="009E3371"/>
    <w:rsid w:val="009E340D"/>
    <w:rsid w:val="009E3ABD"/>
    <w:rsid w:val="009E3DE0"/>
    <w:rsid w:val="009E3E8D"/>
    <w:rsid w:val="009E4EC3"/>
    <w:rsid w:val="009E4F88"/>
    <w:rsid w:val="009E5207"/>
    <w:rsid w:val="009E571D"/>
    <w:rsid w:val="009E57E3"/>
    <w:rsid w:val="009E5BD8"/>
    <w:rsid w:val="009E5E7C"/>
    <w:rsid w:val="009E6260"/>
    <w:rsid w:val="009E63D6"/>
    <w:rsid w:val="009E6956"/>
    <w:rsid w:val="009E6BAC"/>
    <w:rsid w:val="009E6BC8"/>
    <w:rsid w:val="009E6F0F"/>
    <w:rsid w:val="009E746C"/>
    <w:rsid w:val="009E7F0E"/>
    <w:rsid w:val="009E7FAD"/>
    <w:rsid w:val="009F0148"/>
    <w:rsid w:val="009F0788"/>
    <w:rsid w:val="009F0834"/>
    <w:rsid w:val="009F0B12"/>
    <w:rsid w:val="009F0DC9"/>
    <w:rsid w:val="009F1105"/>
    <w:rsid w:val="009F1539"/>
    <w:rsid w:val="009F175C"/>
    <w:rsid w:val="009F19A7"/>
    <w:rsid w:val="009F1FA4"/>
    <w:rsid w:val="009F22E2"/>
    <w:rsid w:val="009F23AC"/>
    <w:rsid w:val="009F276E"/>
    <w:rsid w:val="009F27D2"/>
    <w:rsid w:val="009F29C9"/>
    <w:rsid w:val="009F2BDB"/>
    <w:rsid w:val="009F3118"/>
    <w:rsid w:val="009F3230"/>
    <w:rsid w:val="009F36E7"/>
    <w:rsid w:val="009F3E4C"/>
    <w:rsid w:val="009F3E5C"/>
    <w:rsid w:val="009F46F0"/>
    <w:rsid w:val="009F4DF0"/>
    <w:rsid w:val="009F4E2A"/>
    <w:rsid w:val="009F51C4"/>
    <w:rsid w:val="009F5664"/>
    <w:rsid w:val="009F5710"/>
    <w:rsid w:val="009F5B0C"/>
    <w:rsid w:val="009F5F1B"/>
    <w:rsid w:val="009F600A"/>
    <w:rsid w:val="009F6393"/>
    <w:rsid w:val="009F642C"/>
    <w:rsid w:val="009F6A2E"/>
    <w:rsid w:val="009F6D78"/>
    <w:rsid w:val="009F6F2F"/>
    <w:rsid w:val="009F6F61"/>
    <w:rsid w:val="009F7137"/>
    <w:rsid w:val="009F7A6D"/>
    <w:rsid w:val="009F7D99"/>
    <w:rsid w:val="00A00A9C"/>
    <w:rsid w:val="00A00CA2"/>
    <w:rsid w:val="00A01081"/>
    <w:rsid w:val="00A01173"/>
    <w:rsid w:val="00A011D1"/>
    <w:rsid w:val="00A016F6"/>
    <w:rsid w:val="00A01795"/>
    <w:rsid w:val="00A01871"/>
    <w:rsid w:val="00A01B1C"/>
    <w:rsid w:val="00A021FA"/>
    <w:rsid w:val="00A02384"/>
    <w:rsid w:val="00A02443"/>
    <w:rsid w:val="00A027FB"/>
    <w:rsid w:val="00A02DC5"/>
    <w:rsid w:val="00A03655"/>
    <w:rsid w:val="00A037AF"/>
    <w:rsid w:val="00A044AD"/>
    <w:rsid w:val="00A0476D"/>
    <w:rsid w:val="00A04865"/>
    <w:rsid w:val="00A0490D"/>
    <w:rsid w:val="00A0546A"/>
    <w:rsid w:val="00A05827"/>
    <w:rsid w:val="00A0586D"/>
    <w:rsid w:val="00A05BE5"/>
    <w:rsid w:val="00A05CB3"/>
    <w:rsid w:val="00A062EF"/>
    <w:rsid w:val="00A0637C"/>
    <w:rsid w:val="00A06630"/>
    <w:rsid w:val="00A06FD6"/>
    <w:rsid w:val="00A072FD"/>
    <w:rsid w:val="00A074D0"/>
    <w:rsid w:val="00A07561"/>
    <w:rsid w:val="00A07986"/>
    <w:rsid w:val="00A07BCE"/>
    <w:rsid w:val="00A07FE4"/>
    <w:rsid w:val="00A10213"/>
    <w:rsid w:val="00A10953"/>
    <w:rsid w:val="00A10C8A"/>
    <w:rsid w:val="00A119FB"/>
    <w:rsid w:val="00A11CBD"/>
    <w:rsid w:val="00A11E22"/>
    <w:rsid w:val="00A11F58"/>
    <w:rsid w:val="00A12382"/>
    <w:rsid w:val="00A12442"/>
    <w:rsid w:val="00A12596"/>
    <w:rsid w:val="00A12822"/>
    <w:rsid w:val="00A12AFF"/>
    <w:rsid w:val="00A12B08"/>
    <w:rsid w:val="00A12D1B"/>
    <w:rsid w:val="00A13057"/>
    <w:rsid w:val="00A131EC"/>
    <w:rsid w:val="00A13A3B"/>
    <w:rsid w:val="00A13A5D"/>
    <w:rsid w:val="00A13B21"/>
    <w:rsid w:val="00A14325"/>
    <w:rsid w:val="00A14A89"/>
    <w:rsid w:val="00A14BB2"/>
    <w:rsid w:val="00A14EA3"/>
    <w:rsid w:val="00A15267"/>
    <w:rsid w:val="00A15457"/>
    <w:rsid w:val="00A1557F"/>
    <w:rsid w:val="00A15900"/>
    <w:rsid w:val="00A1681F"/>
    <w:rsid w:val="00A168B5"/>
    <w:rsid w:val="00A16C6C"/>
    <w:rsid w:val="00A16FE1"/>
    <w:rsid w:val="00A1790A"/>
    <w:rsid w:val="00A17AAB"/>
    <w:rsid w:val="00A17C1C"/>
    <w:rsid w:val="00A17DB0"/>
    <w:rsid w:val="00A17E9A"/>
    <w:rsid w:val="00A200BA"/>
    <w:rsid w:val="00A20371"/>
    <w:rsid w:val="00A20805"/>
    <w:rsid w:val="00A21552"/>
    <w:rsid w:val="00A216EB"/>
    <w:rsid w:val="00A21926"/>
    <w:rsid w:val="00A221F3"/>
    <w:rsid w:val="00A223B1"/>
    <w:rsid w:val="00A229C9"/>
    <w:rsid w:val="00A2330D"/>
    <w:rsid w:val="00A2386B"/>
    <w:rsid w:val="00A25701"/>
    <w:rsid w:val="00A25AE0"/>
    <w:rsid w:val="00A25C24"/>
    <w:rsid w:val="00A26489"/>
    <w:rsid w:val="00A26AED"/>
    <w:rsid w:val="00A26AF2"/>
    <w:rsid w:val="00A26CD1"/>
    <w:rsid w:val="00A2723B"/>
    <w:rsid w:val="00A27340"/>
    <w:rsid w:val="00A2746E"/>
    <w:rsid w:val="00A27603"/>
    <w:rsid w:val="00A278F9"/>
    <w:rsid w:val="00A27E37"/>
    <w:rsid w:val="00A27F87"/>
    <w:rsid w:val="00A306CE"/>
    <w:rsid w:val="00A30DB8"/>
    <w:rsid w:val="00A316D6"/>
    <w:rsid w:val="00A31D95"/>
    <w:rsid w:val="00A31EE0"/>
    <w:rsid w:val="00A3216A"/>
    <w:rsid w:val="00A3235B"/>
    <w:rsid w:val="00A32737"/>
    <w:rsid w:val="00A3306B"/>
    <w:rsid w:val="00A334B5"/>
    <w:rsid w:val="00A33D75"/>
    <w:rsid w:val="00A348FF"/>
    <w:rsid w:val="00A34BC9"/>
    <w:rsid w:val="00A35259"/>
    <w:rsid w:val="00A353E1"/>
    <w:rsid w:val="00A365FC"/>
    <w:rsid w:val="00A36E61"/>
    <w:rsid w:val="00A3753C"/>
    <w:rsid w:val="00A37E93"/>
    <w:rsid w:val="00A40067"/>
    <w:rsid w:val="00A40207"/>
    <w:rsid w:val="00A40DAD"/>
    <w:rsid w:val="00A41506"/>
    <w:rsid w:val="00A4178F"/>
    <w:rsid w:val="00A41B5A"/>
    <w:rsid w:val="00A42567"/>
    <w:rsid w:val="00A42737"/>
    <w:rsid w:val="00A42BB2"/>
    <w:rsid w:val="00A42D55"/>
    <w:rsid w:val="00A432DA"/>
    <w:rsid w:val="00A4371F"/>
    <w:rsid w:val="00A43A3E"/>
    <w:rsid w:val="00A43B89"/>
    <w:rsid w:val="00A43FCC"/>
    <w:rsid w:val="00A440E8"/>
    <w:rsid w:val="00A442A6"/>
    <w:rsid w:val="00A4440E"/>
    <w:rsid w:val="00A445B5"/>
    <w:rsid w:val="00A44680"/>
    <w:rsid w:val="00A45DBB"/>
    <w:rsid w:val="00A468FF"/>
    <w:rsid w:val="00A46A91"/>
    <w:rsid w:val="00A46EB3"/>
    <w:rsid w:val="00A470B8"/>
    <w:rsid w:val="00A4776D"/>
    <w:rsid w:val="00A47FB1"/>
    <w:rsid w:val="00A47FD6"/>
    <w:rsid w:val="00A50127"/>
    <w:rsid w:val="00A503BB"/>
    <w:rsid w:val="00A5060E"/>
    <w:rsid w:val="00A50743"/>
    <w:rsid w:val="00A50D36"/>
    <w:rsid w:val="00A514F4"/>
    <w:rsid w:val="00A5176B"/>
    <w:rsid w:val="00A519FD"/>
    <w:rsid w:val="00A51A13"/>
    <w:rsid w:val="00A521C4"/>
    <w:rsid w:val="00A52B19"/>
    <w:rsid w:val="00A53CB6"/>
    <w:rsid w:val="00A53F2E"/>
    <w:rsid w:val="00A546E8"/>
    <w:rsid w:val="00A54E84"/>
    <w:rsid w:val="00A55271"/>
    <w:rsid w:val="00A56011"/>
    <w:rsid w:val="00A56B92"/>
    <w:rsid w:val="00A5726C"/>
    <w:rsid w:val="00A5750C"/>
    <w:rsid w:val="00A57A84"/>
    <w:rsid w:val="00A57DBA"/>
    <w:rsid w:val="00A57E2C"/>
    <w:rsid w:val="00A6034E"/>
    <w:rsid w:val="00A60419"/>
    <w:rsid w:val="00A60759"/>
    <w:rsid w:val="00A60D25"/>
    <w:rsid w:val="00A61070"/>
    <w:rsid w:val="00A61DD1"/>
    <w:rsid w:val="00A62242"/>
    <w:rsid w:val="00A62276"/>
    <w:rsid w:val="00A62AE2"/>
    <w:rsid w:val="00A62BCA"/>
    <w:rsid w:val="00A62E07"/>
    <w:rsid w:val="00A62ECD"/>
    <w:rsid w:val="00A63182"/>
    <w:rsid w:val="00A6380D"/>
    <w:rsid w:val="00A639AF"/>
    <w:rsid w:val="00A63A42"/>
    <w:rsid w:val="00A63CBF"/>
    <w:rsid w:val="00A63D8F"/>
    <w:rsid w:val="00A641EC"/>
    <w:rsid w:val="00A64801"/>
    <w:rsid w:val="00A6513C"/>
    <w:rsid w:val="00A6530D"/>
    <w:rsid w:val="00A653DF"/>
    <w:rsid w:val="00A65625"/>
    <w:rsid w:val="00A65DF5"/>
    <w:rsid w:val="00A65F27"/>
    <w:rsid w:val="00A66472"/>
    <w:rsid w:val="00A66852"/>
    <w:rsid w:val="00A671BB"/>
    <w:rsid w:val="00A6738A"/>
    <w:rsid w:val="00A67B43"/>
    <w:rsid w:val="00A67B56"/>
    <w:rsid w:val="00A67D54"/>
    <w:rsid w:val="00A67E00"/>
    <w:rsid w:val="00A67FF2"/>
    <w:rsid w:val="00A7076B"/>
    <w:rsid w:val="00A70C7D"/>
    <w:rsid w:val="00A71073"/>
    <w:rsid w:val="00A719C0"/>
    <w:rsid w:val="00A722E8"/>
    <w:rsid w:val="00A72D4C"/>
    <w:rsid w:val="00A72FD4"/>
    <w:rsid w:val="00A737B1"/>
    <w:rsid w:val="00A73909"/>
    <w:rsid w:val="00A73BA2"/>
    <w:rsid w:val="00A73BFE"/>
    <w:rsid w:val="00A74206"/>
    <w:rsid w:val="00A7444A"/>
    <w:rsid w:val="00A7489F"/>
    <w:rsid w:val="00A74C49"/>
    <w:rsid w:val="00A7533B"/>
    <w:rsid w:val="00A7695E"/>
    <w:rsid w:val="00A770F5"/>
    <w:rsid w:val="00A7740A"/>
    <w:rsid w:val="00A77A2B"/>
    <w:rsid w:val="00A77B4A"/>
    <w:rsid w:val="00A80011"/>
    <w:rsid w:val="00A80449"/>
    <w:rsid w:val="00A804FB"/>
    <w:rsid w:val="00A80C12"/>
    <w:rsid w:val="00A80F68"/>
    <w:rsid w:val="00A81FB8"/>
    <w:rsid w:val="00A82087"/>
    <w:rsid w:val="00A8251E"/>
    <w:rsid w:val="00A82778"/>
    <w:rsid w:val="00A82885"/>
    <w:rsid w:val="00A829F1"/>
    <w:rsid w:val="00A82D58"/>
    <w:rsid w:val="00A8327A"/>
    <w:rsid w:val="00A8330B"/>
    <w:rsid w:val="00A833A2"/>
    <w:rsid w:val="00A8343A"/>
    <w:rsid w:val="00A83627"/>
    <w:rsid w:val="00A8366F"/>
    <w:rsid w:val="00A8420E"/>
    <w:rsid w:val="00A84AC2"/>
    <w:rsid w:val="00A84B01"/>
    <w:rsid w:val="00A852F3"/>
    <w:rsid w:val="00A8559E"/>
    <w:rsid w:val="00A858D2"/>
    <w:rsid w:val="00A85BA2"/>
    <w:rsid w:val="00A85C43"/>
    <w:rsid w:val="00A86A20"/>
    <w:rsid w:val="00A86F8E"/>
    <w:rsid w:val="00A87C76"/>
    <w:rsid w:val="00A87D1B"/>
    <w:rsid w:val="00A87F46"/>
    <w:rsid w:val="00A9022C"/>
    <w:rsid w:val="00A90418"/>
    <w:rsid w:val="00A9043E"/>
    <w:rsid w:val="00A905A4"/>
    <w:rsid w:val="00A90F93"/>
    <w:rsid w:val="00A911F9"/>
    <w:rsid w:val="00A91570"/>
    <w:rsid w:val="00A91DEF"/>
    <w:rsid w:val="00A91FE8"/>
    <w:rsid w:val="00A92795"/>
    <w:rsid w:val="00A931CF"/>
    <w:rsid w:val="00A9323D"/>
    <w:rsid w:val="00A93B76"/>
    <w:rsid w:val="00A94795"/>
    <w:rsid w:val="00A9503E"/>
    <w:rsid w:val="00A953A1"/>
    <w:rsid w:val="00A95773"/>
    <w:rsid w:val="00A9594A"/>
    <w:rsid w:val="00A95D38"/>
    <w:rsid w:val="00A96014"/>
    <w:rsid w:val="00A9668E"/>
    <w:rsid w:val="00A967C5"/>
    <w:rsid w:val="00A9683D"/>
    <w:rsid w:val="00A9711C"/>
    <w:rsid w:val="00A97F38"/>
    <w:rsid w:val="00AA033B"/>
    <w:rsid w:val="00AA0D3E"/>
    <w:rsid w:val="00AA115A"/>
    <w:rsid w:val="00AA17BD"/>
    <w:rsid w:val="00AA1813"/>
    <w:rsid w:val="00AA19EA"/>
    <w:rsid w:val="00AA1B94"/>
    <w:rsid w:val="00AA1C18"/>
    <w:rsid w:val="00AA1D5A"/>
    <w:rsid w:val="00AA1E99"/>
    <w:rsid w:val="00AA219C"/>
    <w:rsid w:val="00AA27AB"/>
    <w:rsid w:val="00AA2AB6"/>
    <w:rsid w:val="00AA2F76"/>
    <w:rsid w:val="00AA36BF"/>
    <w:rsid w:val="00AA3D35"/>
    <w:rsid w:val="00AA3D5A"/>
    <w:rsid w:val="00AA3DDF"/>
    <w:rsid w:val="00AA3EAD"/>
    <w:rsid w:val="00AA4169"/>
    <w:rsid w:val="00AA41A7"/>
    <w:rsid w:val="00AA474B"/>
    <w:rsid w:val="00AA4BD2"/>
    <w:rsid w:val="00AA4BEF"/>
    <w:rsid w:val="00AA4D2D"/>
    <w:rsid w:val="00AA4DF5"/>
    <w:rsid w:val="00AA4E1C"/>
    <w:rsid w:val="00AA4FAA"/>
    <w:rsid w:val="00AA542B"/>
    <w:rsid w:val="00AA5D83"/>
    <w:rsid w:val="00AA6501"/>
    <w:rsid w:val="00AA6CB0"/>
    <w:rsid w:val="00AA788D"/>
    <w:rsid w:val="00AA7AAA"/>
    <w:rsid w:val="00AA7CCF"/>
    <w:rsid w:val="00AA7D22"/>
    <w:rsid w:val="00AB0018"/>
    <w:rsid w:val="00AB0634"/>
    <w:rsid w:val="00AB06B0"/>
    <w:rsid w:val="00AB178B"/>
    <w:rsid w:val="00AB2066"/>
    <w:rsid w:val="00AB237F"/>
    <w:rsid w:val="00AB286A"/>
    <w:rsid w:val="00AB28B9"/>
    <w:rsid w:val="00AB300E"/>
    <w:rsid w:val="00AB3073"/>
    <w:rsid w:val="00AB363A"/>
    <w:rsid w:val="00AB38E7"/>
    <w:rsid w:val="00AB4272"/>
    <w:rsid w:val="00AB46F4"/>
    <w:rsid w:val="00AB50B0"/>
    <w:rsid w:val="00AB53A9"/>
    <w:rsid w:val="00AB541A"/>
    <w:rsid w:val="00AB554D"/>
    <w:rsid w:val="00AB5616"/>
    <w:rsid w:val="00AB5623"/>
    <w:rsid w:val="00AB5729"/>
    <w:rsid w:val="00AB5770"/>
    <w:rsid w:val="00AB5797"/>
    <w:rsid w:val="00AB59B8"/>
    <w:rsid w:val="00AB5E75"/>
    <w:rsid w:val="00AB60A4"/>
    <w:rsid w:val="00AB63E7"/>
    <w:rsid w:val="00AB6851"/>
    <w:rsid w:val="00AB689C"/>
    <w:rsid w:val="00AB6B62"/>
    <w:rsid w:val="00AB6CCD"/>
    <w:rsid w:val="00AB7088"/>
    <w:rsid w:val="00AB736B"/>
    <w:rsid w:val="00AB76AA"/>
    <w:rsid w:val="00AB7F98"/>
    <w:rsid w:val="00AC03BB"/>
    <w:rsid w:val="00AC06E0"/>
    <w:rsid w:val="00AC0857"/>
    <w:rsid w:val="00AC0AD8"/>
    <w:rsid w:val="00AC16A0"/>
    <w:rsid w:val="00AC1991"/>
    <w:rsid w:val="00AC2135"/>
    <w:rsid w:val="00AC232E"/>
    <w:rsid w:val="00AC245F"/>
    <w:rsid w:val="00AC3041"/>
    <w:rsid w:val="00AC3066"/>
    <w:rsid w:val="00AC32BC"/>
    <w:rsid w:val="00AC3CE1"/>
    <w:rsid w:val="00AC3EBC"/>
    <w:rsid w:val="00AC483A"/>
    <w:rsid w:val="00AC4E65"/>
    <w:rsid w:val="00AC4EB4"/>
    <w:rsid w:val="00AC514B"/>
    <w:rsid w:val="00AC55EA"/>
    <w:rsid w:val="00AC562E"/>
    <w:rsid w:val="00AC57A5"/>
    <w:rsid w:val="00AC5978"/>
    <w:rsid w:val="00AC59E3"/>
    <w:rsid w:val="00AC5A39"/>
    <w:rsid w:val="00AC5BC4"/>
    <w:rsid w:val="00AC6B2C"/>
    <w:rsid w:val="00AC6D2C"/>
    <w:rsid w:val="00AC7D7C"/>
    <w:rsid w:val="00AC7F77"/>
    <w:rsid w:val="00AD05BE"/>
    <w:rsid w:val="00AD0C70"/>
    <w:rsid w:val="00AD12DF"/>
    <w:rsid w:val="00AD1564"/>
    <w:rsid w:val="00AD194B"/>
    <w:rsid w:val="00AD1990"/>
    <w:rsid w:val="00AD20F1"/>
    <w:rsid w:val="00AD2597"/>
    <w:rsid w:val="00AD28E4"/>
    <w:rsid w:val="00AD407B"/>
    <w:rsid w:val="00AD44E2"/>
    <w:rsid w:val="00AD4541"/>
    <w:rsid w:val="00AD4669"/>
    <w:rsid w:val="00AD47CC"/>
    <w:rsid w:val="00AD4E4F"/>
    <w:rsid w:val="00AD522A"/>
    <w:rsid w:val="00AD5496"/>
    <w:rsid w:val="00AD551B"/>
    <w:rsid w:val="00AD5880"/>
    <w:rsid w:val="00AD5959"/>
    <w:rsid w:val="00AD5AEE"/>
    <w:rsid w:val="00AD5EC5"/>
    <w:rsid w:val="00AD698A"/>
    <w:rsid w:val="00AD7645"/>
    <w:rsid w:val="00AE04F9"/>
    <w:rsid w:val="00AE0510"/>
    <w:rsid w:val="00AE0744"/>
    <w:rsid w:val="00AE0A81"/>
    <w:rsid w:val="00AE0DA2"/>
    <w:rsid w:val="00AE0FD0"/>
    <w:rsid w:val="00AE12B8"/>
    <w:rsid w:val="00AE179F"/>
    <w:rsid w:val="00AE1AA1"/>
    <w:rsid w:val="00AE1B17"/>
    <w:rsid w:val="00AE20A7"/>
    <w:rsid w:val="00AE22CE"/>
    <w:rsid w:val="00AE23CB"/>
    <w:rsid w:val="00AE2590"/>
    <w:rsid w:val="00AE37C2"/>
    <w:rsid w:val="00AE380E"/>
    <w:rsid w:val="00AE402F"/>
    <w:rsid w:val="00AE4BE3"/>
    <w:rsid w:val="00AE4E31"/>
    <w:rsid w:val="00AE4E72"/>
    <w:rsid w:val="00AE50AD"/>
    <w:rsid w:val="00AE50DB"/>
    <w:rsid w:val="00AE50F7"/>
    <w:rsid w:val="00AE5F25"/>
    <w:rsid w:val="00AE654D"/>
    <w:rsid w:val="00AE6647"/>
    <w:rsid w:val="00AE6747"/>
    <w:rsid w:val="00AE6889"/>
    <w:rsid w:val="00AE6AE6"/>
    <w:rsid w:val="00AE6BAB"/>
    <w:rsid w:val="00AE6E54"/>
    <w:rsid w:val="00AE6F28"/>
    <w:rsid w:val="00AE7021"/>
    <w:rsid w:val="00AE7B4B"/>
    <w:rsid w:val="00AE7E22"/>
    <w:rsid w:val="00AE7E38"/>
    <w:rsid w:val="00AE7EA7"/>
    <w:rsid w:val="00AF0357"/>
    <w:rsid w:val="00AF0626"/>
    <w:rsid w:val="00AF0767"/>
    <w:rsid w:val="00AF0FD1"/>
    <w:rsid w:val="00AF1125"/>
    <w:rsid w:val="00AF2676"/>
    <w:rsid w:val="00AF2C8D"/>
    <w:rsid w:val="00AF327F"/>
    <w:rsid w:val="00AF3604"/>
    <w:rsid w:val="00AF4033"/>
    <w:rsid w:val="00AF407D"/>
    <w:rsid w:val="00AF4271"/>
    <w:rsid w:val="00AF4365"/>
    <w:rsid w:val="00AF438E"/>
    <w:rsid w:val="00AF4618"/>
    <w:rsid w:val="00AF470B"/>
    <w:rsid w:val="00AF4BD7"/>
    <w:rsid w:val="00AF4DE3"/>
    <w:rsid w:val="00AF5280"/>
    <w:rsid w:val="00AF5333"/>
    <w:rsid w:val="00AF5418"/>
    <w:rsid w:val="00AF564F"/>
    <w:rsid w:val="00AF596E"/>
    <w:rsid w:val="00AF6674"/>
    <w:rsid w:val="00AF6C81"/>
    <w:rsid w:val="00AF7DF6"/>
    <w:rsid w:val="00AF7F61"/>
    <w:rsid w:val="00B002C0"/>
    <w:rsid w:val="00B00519"/>
    <w:rsid w:val="00B00C61"/>
    <w:rsid w:val="00B011F6"/>
    <w:rsid w:val="00B01501"/>
    <w:rsid w:val="00B02569"/>
    <w:rsid w:val="00B0306F"/>
    <w:rsid w:val="00B030F0"/>
    <w:rsid w:val="00B03132"/>
    <w:rsid w:val="00B031C4"/>
    <w:rsid w:val="00B03284"/>
    <w:rsid w:val="00B03479"/>
    <w:rsid w:val="00B0363F"/>
    <w:rsid w:val="00B0395A"/>
    <w:rsid w:val="00B03BBA"/>
    <w:rsid w:val="00B03C93"/>
    <w:rsid w:val="00B03EE4"/>
    <w:rsid w:val="00B0402A"/>
    <w:rsid w:val="00B046FB"/>
    <w:rsid w:val="00B04783"/>
    <w:rsid w:val="00B04CA8"/>
    <w:rsid w:val="00B051E9"/>
    <w:rsid w:val="00B05B18"/>
    <w:rsid w:val="00B05C2B"/>
    <w:rsid w:val="00B05C5A"/>
    <w:rsid w:val="00B06551"/>
    <w:rsid w:val="00B068AB"/>
    <w:rsid w:val="00B0754E"/>
    <w:rsid w:val="00B076A7"/>
    <w:rsid w:val="00B07D00"/>
    <w:rsid w:val="00B07F88"/>
    <w:rsid w:val="00B107FC"/>
    <w:rsid w:val="00B10AF1"/>
    <w:rsid w:val="00B10B2A"/>
    <w:rsid w:val="00B1103F"/>
    <w:rsid w:val="00B1162B"/>
    <w:rsid w:val="00B12650"/>
    <w:rsid w:val="00B12959"/>
    <w:rsid w:val="00B129F0"/>
    <w:rsid w:val="00B12A68"/>
    <w:rsid w:val="00B12C17"/>
    <w:rsid w:val="00B12D85"/>
    <w:rsid w:val="00B12DB4"/>
    <w:rsid w:val="00B12FE0"/>
    <w:rsid w:val="00B13097"/>
    <w:rsid w:val="00B13AEB"/>
    <w:rsid w:val="00B13B96"/>
    <w:rsid w:val="00B13CB3"/>
    <w:rsid w:val="00B1405A"/>
    <w:rsid w:val="00B14374"/>
    <w:rsid w:val="00B14A45"/>
    <w:rsid w:val="00B151B8"/>
    <w:rsid w:val="00B15616"/>
    <w:rsid w:val="00B15CF1"/>
    <w:rsid w:val="00B160B3"/>
    <w:rsid w:val="00B168AE"/>
    <w:rsid w:val="00B16A90"/>
    <w:rsid w:val="00B16D09"/>
    <w:rsid w:val="00B17A40"/>
    <w:rsid w:val="00B20100"/>
    <w:rsid w:val="00B20877"/>
    <w:rsid w:val="00B20B78"/>
    <w:rsid w:val="00B20EFE"/>
    <w:rsid w:val="00B2133B"/>
    <w:rsid w:val="00B213E7"/>
    <w:rsid w:val="00B215D1"/>
    <w:rsid w:val="00B2167B"/>
    <w:rsid w:val="00B216CA"/>
    <w:rsid w:val="00B217F5"/>
    <w:rsid w:val="00B21DEE"/>
    <w:rsid w:val="00B21E41"/>
    <w:rsid w:val="00B22A0B"/>
    <w:rsid w:val="00B22E8A"/>
    <w:rsid w:val="00B2319E"/>
    <w:rsid w:val="00B23444"/>
    <w:rsid w:val="00B234C3"/>
    <w:rsid w:val="00B23F29"/>
    <w:rsid w:val="00B24754"/>
    <w:rsid w:val="00B2571E"/>
    <w:rsid w:val="00B25798"/>
    <w:rsid w:val="00B260EB"/>
    <w:rsid w:val="00B261D8"/>
    <w:rsid w:val="00B2662F"/>
    <w:rsid w:val="00B279D2"/>
    <w:rsid w:val="00B27C42"/>
    <w:rsid w:val="00B301F1"/>
    <w:rsid w:val="00B30865"/>
    <w:rsid w:val="00B30C1B"/>
    <w:rsid w:val="00B312AE"/>
    <w:rsid w:val="00B32225"/>
    <w:rsid w:val="00B3276E"/>
    <w:rsid w:val="00B32E59"/>
    <w:rsid w:val="00B336B9"/>
    <w:rsid w:val="00B337D2"/>
    <w:rsid w:val="00B33971"/>
    <w:rsid w:val="00B33BCE"/>
    <w:rsid w:val="00B33C3E"/>
    <w:rsid w:val="00B34419"/>
    <w:rsid w:val="00B345A4"/>
    <w:rsid w:val="00B3479A"/>
    <w:rsid w:val="00B3495C"/>
    <w:rsid w:val="00B34C13"/>
    <w:rsid w:val="00B34E3E"/>
    <w:rsid w:val="00B352DA"/>
    <w:rsid w:val="00B353AA"/>
    <w:rsid w:val="00B35A4D"/>
    <w:rsid w:val="00B35F77"/>
    <w:rsid w:val="00B36107"/>
    <w:rsid w:val="00B36481"/>
    <w:rsid w:val="00B3650B"/>
    <w:rsid w:val="00B36849"/>
    <w:rsid w:val="00B36BAE"/>
    <w:rsid w:val="00B36C76"/>
    <w:rsid w:val="00B372B2"/>
    <w:rsid w:val="00B40001"/>
    <w:rsid w:val="00B40E39"/>
    <w:rsid w:val="00B4118A"/>
    <w:rsid w:val="00B41497"/>
    <w:rsid w:val="00B41587"/>
    <w:rsid w:val="00B41753"/>
    <w:rsid w:val="00B41AE2"/>
    <w:rsid w:val="00B4204F"/>
    <w:rsid w:val="00B42A16"/>
    <w:rsid w:val="00B42A9A"/>
    <w:rsid w:val="00B43731"/>
    <w:rsid w:val="00B438A0"/>
    <w:rsid w:val="00B43DCE"/>
    <w:rsid w:val="00B44438"/>
    <w:rsid w:val="00B444AE"/>
    <w:rsid w:val="00B446FE"/>
    <w:rsid w:val="00B447F9"/>
    <w:rsid w:val="00B448C2"/>
    <w:rsid w:val="00B44972"/>
    <w:rsid w:val="00B4517E"/>
    <w:rsid w:val="00B451F7"/>
    <w:rsid w:val="00B45421"/>
    <w:rsid w:val="00B45720"/>
    <w:rsid w:val="00B46030"/>
    <w:rsid w:val="00B4651D"/>
    <w:rsid w:val="00B46725"/>
    <w:rsid w:val="00B4698E"/>
    <w:rsid w:val="00B46F53"/>
    <w:rsid w:val="00B47CEE"/>
    <w:rsid w:val="00B47DD7"/>
    <w:rsid w:val="00B50206"/>
    <w:rsid w:val="00B50AB3"/>
    <w:rsid w:val="00B50B6C"/>
    <w:rsid w:val="00B50D1D"/>
    <w:rsid w:val="00B51254"/>
    <w:rsid w:val="00B51526"/>
    <w:rsid w:val="00B5170C"/>
    <w:rsid w:val="00B51C5E"/>
    <w:rsid w:val="00B520E1"/>
    <w:rsid w:val="00B52C02"/>
    <w:rsid w:val="00B52E09"/>
    <w:rsid w:val="00B53D85"/>
    <w:rsid w:val="00B53E0E"/>
    <w:rsid w:val="00B53F34"/>
    <w:rsid w:val="00B5442C"/>
    <w:rsid w:val="00B55323"/>
    <w:rsid w:val="00B55494"/>
    <w:rsid w:val="00B554A6"/>
    <w:rsid w:val="00B555AF"/>
    <w:rsid w:val="00B556DF"/>
    <w:rsid w:val="00B5577C"/>
    <w:rsid w:val="00B55C18"/>
    <w:rsid w:val="00B55FAC"/>
    <w:rsid w:val="00B5641A"/>
    <w:rsid w:val="00B5657B"/>
    <w:rsid w:val="00B56ADC"/>
    <w:rsid w:val="00B56C78"/>
    <w:rsid w:val="00B56CA6"/>
    <w:rsid w:val="00B56DB3"/>
    <w:rsid w:val="00B56E8B"/>
    <w:rsid w:val="00B57067"/>
    <w:rsid w:val="00B573C2"/>
    <w:rsid w:val="00B576E5"/>
    <w:rsid w:val="00B6024A"/>
    <w:rsid w:val="00B60441"/>
    <w:rsid w:val="00B60A17"/>
    <w:rsid w:val="00B60C7E"/>
    <w:rsid w:val="00B6178C"/>
    <w:rsid w:val="00B617CA"/>
    <w:rsid w:val="00B61E44"/>
    <w:rsid w:val="00B62014"/>
    <w:rsid w:val="00B622C2"/>
    <w:rsid w:val="00B622D1"/>
    <w:rsid w:val="00B63221"/>
    <w:rsid w:val="00B6365C"/>
    <w:rsid w:val="00B64380"/>
    <w:rsid w:val="00B643CC"/>
    <w:rsid w:val="00B6465F"/>
    <w:rsid w:val="00B649ED"/>
    <w:rsid w:val="00B64AA0"/>
    <w:rsid w:val="00B64C1E"/>
    <w:rsid w:val="00B65351"/>
    <w:rsid w:val="00B6574B"/>
    <w:rsid w:val="00B65E95"/>
    <w:rsid w:val="00B65FF2"/>
    <w:rsid w:val="00B66029"/>
    <w:rsid w:val="00B66066"/>
    <w:rsid w:val="00B662F9"/>
    <w:rsid w:val="00B705E5"/>
    <w:rsid w:val="00B70E47"/>
    <w:rsid w:val="00B71151"/>
    <w:rsid w:val="00B71879"/>
    <w:rsid w:val="00B71B17"/>
    <w:rsid w:val="00B72249"/>
    <w:rsid w:val="00B73008"/>
    <w:rsid w:val="00B73828"/>
    <w:rsid w:val="00B73D68"/>
    <w:rsid w:val="00B741F8"/>
    <w:rsid w:val="00B7460A"/>
    <w:rsid w:val="00B748D6"/>
    <w:rsid w:val="00B74A5C"/>
    <w:rsid w:val="00B752A3"/>
    <w:rsid w:val="00B7568D"/>
    <w:rsid w:val="00B75F03"/>
    <w:rsid w:val="00B76399"/>
    <w:rsid w:val="00B763E5"/>
    <w:rsid w:val="00B7655F"/>
    <w:rsid w:val="00B7692B"/>
    <w:rsid w:val="00B77011"/>
    <w:rsid w:val="00B77012"/>
    <w:rsid w:val="00B7720A"/>
    <w:rsid w:val="00B7752F"/>
    <w:rsid w:val="00B7780E"/>
    <w:rsid w:val="00B8085A"/>
    <w:rsid w:val="00B80893"/>
    <w:rsid w:val="00B80926"/>
    <w:rsid w:val="00B80AA3"/>
    <w:rsid w:val="00B80C3B"/>
    <w:rsid w:val="00B818D3"/>
    <w:rsid w:val="00B81AEB"/>
    <w:rsid w:val="00B82095"/>
    <w:rsid w:val="00B82270"/>
    <w:rsid w:val="00B826B6"/>
    <w:rsid w:val="00B82F6F"/>
    <w:rsid w:val="00B832B5"/>
    <w:rsid w:val="00B83630"/>
    <w:rsid w:val="00B83887"/>
    <w:rsid w:val="00B839B7"/>
    <w:rsid w:val="00B84C48"/>
    <w:rsid w:val="00B84CA6"/>
    <w:rsid w:val="00B8523E"/>
    <w:rsid w:val="00B85732"/>
    <w:rsid w:val="00B86B87"/>
    <w:rsid w:val="00B87190"/>
    <w:rsid w:val="00B8719B"/>
    <w:rsid w:val="00B87203"/>
    <w:rsid w:val="00B873C8"/>
    <w:rsid w:val="00B87946"/>
    <w:rsid w:val="00B9058E"/>
    <w:rsid w:val="00B9092F"/>
    <w:rsid w:val="00B90D17"/>
    <w:rsid w:val="00B9101C"/>
    <w:rsid w:val="00B91197"/>
    <w:rsid w:val="00B91342"/>
    <w:rsid w:val="00B913C7"/>
    <w:rsid w:val="00B91D5F"/>
    <w:rsid w:val="00B92359"/>
    <w:rsid w:val="00B923C2"/>
    <w:rsid w:val="00B92554"/>
    <w:rsid w:val="00B92792"/>
    <w:rsid w:val="00B928D8"/>
    <w:rsid w:val="00B92D37"/>
    <w:rsid w:val="00B92DC3"/>
    <w:rsid w:val="00B92EEC"/>
    <w:rsid w:val="00B930C3"/>
    <w:rsid w:val="00B93388"/>
    <w:rsid w:val="00B93A65"/>
    <w:rsid w:val="00B93AF2"/>
    <w:rsid w:val="00B94483"/>
    <w:rsid w:val="00B947B8"/>
    <w:rsid w:val="00B948BE"/>
    <w:rsid w:val="00B952A6"/>
    <w:rsid w:val="00B95379"/>
    <w:rsid w:val="00B9544A"/>
    <w:rsid w:val="00B95747"/>
    <w:rsid w:val="00B95AA7"/>
    <w:rsid w:val="00B95DF4"/>
    <w:rsid w:val="00B962F9"/>
    <w:rsid w:val="00B9667E"/>
    <w:rsid w:val="00B96894"/>
    <w:rsid w:val="00B9699F"/>
    <w:rsid w:val="00B96BF0"/>
    <w:rsid w:val="00B96D87"/>
    <w:rsid w:val="00B96F9F"/>
    <w:rsid w:val="00B974A9"/>
    <w:rsid w:val="00B979DE"/>
    <w:rsid w:val="00BA0474"/>
    <w:rsid w:val="00BA0A8A"/>
    <w:rsid w:val="00BA0B1D"/>
    <w:rsid w:val="00BA0FC3"/>
    <w:rsid w:val="00BA0FC4"/>
    <w:rsid w:val="00BA1066"/>
    <w:rsid w:val="00BA117C"/>
    <w:rsid w:val="00BA12CC"/>
    <w:rsid w:val="00BA1907"/>
    <w:rsid w:val="00BA21EB"/>
    <w:rsid w:val="00BA22F7"/>
    <w:rsid w:val="00BA25A2"/>
    <w:rsid w:val="00BA260D"/>
    <w:rsid w:val="00BA2B3C"/>
    <w:rsid w:val="00BA35DB"/>
    <w:rsid w:val="00BA361A"/>
    <w:rsid w:val="00BA366A"/>
    <w:rsid w:val="00BA37C3"/>
    <w:rsid w:val="00BA4310"/>
    <w:rsid w:val="00BA453B"/>
    <w:rsid w:val="00BA4691"/>
    <w:rsid w:val="00BA49EB"/>
    <w:rsid w:val="00BA4D0F"/>
    <w:rsid w:val="00BA4E72"/>
    <w:rsid w:val="00BA4EB6"/>
    <w:rsid w:val="00BA5206"/>
    <w:rsid w:val="00BA56B6"/>
    <w:rsid w:val="00BA5C93"/>
    <w:rsid w:val="00BA5F6A"/>
    <w:rsid w:val="00BA6015"/>
    <w:rsid w:val="00BA6065"/>
    <w:rsid w:val="00BA63F3"/>
    <w:rsid w:val="00BA688B"/>
    <w:rsid w:val="00BA6942"/>
    <w:rsid w:val="00BA6E42"/>
    <w:rsid w:val="00BA70A5"/>
    <w:rsid w:val="00BA7743"/>
    <w:rsid w:val="00BB04CF"/>
    <w:rsid w:val="00BB1047"/>
    <w:rsid w:val="00BB10C6"/>
    <w:rsid w:val="00BB1E19"/>
    <w:rsid w:val="00BB1FBF"/>
    <w:rsid w:val="00BB20A6"/>
    <w:rsid w:val="00BB25F2"/>
    <w:rsid w:val="00BB2F30"/>
    <w:rsid w:val="00BB2F4E"/>
    <w:rsid w:val="00BB34B2"/>
    <w:rsid w:val="00BB369E"/>
    <w:rsid w:val="00BB38DA"/>
    <w:rsid w:val="00BB3B63"/>
    <w:rsid w:val="00BB3F5C"/>
    <w:rsid w:val="00BB4205"/>
    <w:rsid w:val="00BB447D"/>
    <w:rsid w:val="00BB45F5"/>
    <w:rsid w:val="00BB4734"/>
    <w:rsid w:val="00BB4A4E"/>
    <w:rsid w:val="00BB4D1A"/>
    <w:rsid w:val="00BB4F74"/>
    <w:rsid w:val="00BB51E9"/>
    <w:rsid w:val="00BB53CA"/>
    <w:rsid w:val="00BB54D9"/>
    <w:rsid w:val="00BB5576"/>
    <w:rsid w:val="00BB55B1"/>
    <w:rsid w:val="00BB5F99"/>
    <w:rsid w:val="00BB62B1"/>
    <w:rsid w:val="00BB67D0"/>
    <w:rsid w:val="00BB6C3D"/>
    <w:rsid w:val="00BB78A8"/>
    <w:rsid w:val="00BC0394"/>
    <w:rsid w:val="00BC091C"/>
    <w:rsid w:val="00BC1085"/>
    <w:rsid w:val="00BC1214"/>
    <w:rsid w:val="00BC1D7B"/>
    <w:rsid w:val="00BC202C"/>
    <w:rsid w:val="00BC2504"/>
    <w:rsid w:val="00BC2551"/>
    <w:rsid w:val="00BC2CFF"/>
    <w:rsid w:val="00BC2FE4"/>
    <w:rsid w:val="00BC34FE"/>
    <w:rsid w:val="00BC3588"/>
    <w:rsid w:val="00BC3B59"/>
    <w:rsid w:val="00BC3CD4"/>
    <w:rsid w:val="00BC3D69"/>
    <w:rsid w:val="00BC3D88"/>
    <w:rsid w:val="00BC47D4"/>
    <w:rsid w:val="00BC4A0D"/>
    <w:rsid w:val="00BC4BF9"/>
    <w:rsid w:val="00BC542C"/>
    <w:rsid w:val="00BC5A32"/>
    <w:rsid w:val="00BC5C81"/>
    <w:rsid w:val="00BC6219"/>
    <w:rsid w:val="00BC6404"/>
    <w:rsid w:val="00BC720A"/>
    <w:rsid w:val="00BC7329"/>
    <w:rsid w:val="00BC7CA1"/>
    <w:rsid w:val="00BC7D7C"/>
    <w:rsid w:val="00BD025B"/>
    <w:rsid w:val="00BD04F6"/>
    <w:rsid w:val="00BD0B94"/>
    <w:rsid w:val="00BD0C63"/>
    <w:rsid w:val="00BD10EC"/>
    <w:rsid w:val="00BD13B6"/>
    <w:rsid w:val="00BD14CC"/>
    <w:rsid w:val="00BD1843"/>
    <w:rsid w:val="00BD19BC"/>
    <w:rsid w:val="00BD1F06"/>
    <w:rsid w:val="00BD1F3F"/>
    <w:rsid w:val="00BD2157"/>
    <w:rsid w:val="00BD237A"/>
    <w:rsid w:val="00BD25D2"/>
    <w:rsid w:val="00BD280D"/>
    <w:rsid w:val="00BD2A1A"/>
    <w:rsid w:val="00BD2AD3"/>
    <w:rsid w:val="00BD2C4F"/>
    <w:rsid w:val="00BD2D80"/>
    <w:rsid w:val="00BD2EDC"/>
    <w:rsid w:val="00BD3556"/>
    <w:rsid w:val="00BD35B7"/>
    <w:rsid w:val="00BD37A3"/>
    <w:rsid w:val="00BD3D63"/>
    <w:rsid w:val="00BD44D8"/>
    <w:rsid w:val="00BD47BF"/>
    <w:rsid w:val="00BD4860"/>
    <w:rsid w:val="00BD48B3"/>
    <w:rsid w:val="00BD4A8D"/>
    <w:rsid w:val="00BD55E3"/>
    <w:rsid w:val="00BD5A99"/>
    <w:rsid w:val="00BD5EAD"/>
    <w:rsid w:val="00BD5F61"/>
    <w:rsid w:val="00BD6452"/>
    <w:rsid w:val="00BD65B7"/>
    <w:rsid w:val="00BD66C9"/>
    <w:rsid w:val="00BD6F1C"/>
    <w:rsid w:val="00BD706C"/>
    <w:rsid w:val="00BD75C7"/>
    <w:rsid w:val="00BD772A"/>
    <w:rsid w:val="00BD7BCB"/>
    <w:rsid w:val="00BD7CB0"/>
    <w:rsid w:val="00BE084A"/>
    <w:rsid w:val="00BE19E7"/>
    <w:rsid w:val="00BE1A3E"/>
    <w:rsid w:val="00BE2087"/>
    <w:rsid w:val="00BE223A"/>
    <w:rsid w:val="00BE22F7"/>
    <w:rsid w:val="00BE2313"/>
    <w:rsid w:val="00BE3856"/>
    <w:rsid w:val="00BE3CA9"/>
    <w:rsid w:val="00BE3E6E"/>
    <w:rsid w:val="00BE3E84"/>
    <w:rsid w:val="00BE3EA7"/>
    <w:rsid w:val="00BE42A3"/>
    <w:rsid w:val="00BE43B8"/>
    <w:rsid w:val="00BE4627"/>
    <w:rsid w:val="00BE49AC"/>
    <w:rsid w:val="00BE4D5B"/>
    <w:rsid w:val="00BE4D7A"/>
    <w:rsid w:val="00BE4EB9"/>
    <w:rsid w:val="00BE4FAF"/>
    <w:rsid w:val="00BE520D"/>
    <w:rsid w:val="00BE5873"/>
    <w:rsid w:val="00BE5DA4"/>
    <w:rsid w:val="00BE5F65"/>
    <w:rsid w:val="00BE648A"/>
    <w:rsid w:val="00BE6592"/>
    <w:rsid w:val="00BE67ED"/>
    <w:rsid w:val="00BE7130"/>
    <w:rsid w:val="00BE7176"/>
    <w:rsid w:val="00BE73D2"/>
    <w:rsid w:val="00BF07B2"/>
    <w:rsid w:val="00BF0907"/>
    <w:rsid w:val="00BF0F3B"/>
    <w:rsid w:val="00BF146E"/>
    <w:rsid w:val="00BF1628"/>
    <w:rsid w:val="00BF1879"/>
    <w:rsid w:val="00BF1A82"/>
    <w:rsid w:val="00BF20BF"/>
    <w:rsid w:val="00BF20E3"/>
    <w:rsid w:val="00BF26D3"/>
    <w:rsid w:val="00BF2CA6"/>
    <w:rsid w:val="00BF3D44"/>
    <w:rsid w:val="00BF3E93"/>
    <w:rsid w:val="00BF4188"/>
    <w:rsid w:val="00BF45CC"/>
    <w:rsid w:val="00BF45EC"/>
    <w:rsid w:val="00BF46A8"/>
    <w:rsid w:val="00BF4B81"/>
    <w:rsid w:val="00BF4F23"/>
    <w:rsid w:val="00BF508C"/>
    <w:rsid w:val="00BF54A6"/>
    <w:rsid w:val="00BF5C58"/>
    <w:rsid w:val="00BF5EF6"/>
    <w:rsid w:val="00BF601E"/>
    <w:rsid w:val="00BF6168"/>
    <w:rsid w:val="00BF6911"/>
    <w:rsid w:val="00BF695E"/>
    <w:rsid w:val="00BF6D63"/>
    <w:rsid w:val="00C00678"/>
    <w:rsid w:val="00C007C2"/>
    <w:rsid w:val="00C00933"/>
    <w:rsid w:val="00C00A08"/>
    <w:rsid w:val="00C0192B"/>
    <w:rsid w:val="00C01B6E"/>
    <w:rsid w:val="00C02627"/>
    <w:rsid w:val="00C02DD3"/>
    <w:rsid w:val="00C02E48"/>
    <w:rsid w:val="00C04149"/>
    <w:rsid w:val="00C044B7"/>
    <w:rsid w:val="00C04648"/>
    <w:rsid w:val="00C05413"/>
    <w:rsid w:val="00C05D22"/>
    <w:rsid w:val="00C06384"/>
    <w:rsid w:val="00C0647C"/>
    <w:rsid w:val="00C069DB"/>
    <w:rsid w:val="00C0700D"/>
    <w:rsid w:val="00C073A4"/>
    <w:rsid w:val="00C07554"/>
    <w:rsid w:val="00C07CB3"/>
    <w:rsid w:val="00C10480"/>
    <w:rsid w:val="00C107B5"/>
    <w:rsid w:val="00C107D7"/>
    <w:rsid w:val="00C10D35"/>
    <w:rsid w:val="00C115B5"/>
    <w:rsid w:val="00C117E3"/>
    <w:rsid w:val="00C11920"/>
    <w:rsid w:val="00C1192B"/>
    <w:rsid w:val="00C11951"/>
    <w:rsid w:val="00C11C95"/>
    <w:rsid w:val="00C12947"/>
    <w:rsid w:val="00C1322D"/>
    <w:rsid w:val="00C13C62"/>
    <w:rsid w:val="00C144FE"/>
    <w:rsid w:val="00C14A16"/>
    <w:rsid w:val="00C15741"/>
    <w:rsid w:val="00C15990"/>
    <w:rsid w:val="00C15A02"/>
    <w:rsid w:val="00C15EC4"/>
    <w:rsid w:val="00C16647"/>
    <w:rsid w:val="00C16A59"/>
    <w:rsid w:val="00C16BFE"/>
    <w:rsid w:val="00C174F6"/>
    <w:rsid w:val="00C17D48"/>
    <w:rsid w:val="00C17F00"/>
    <w:rsid w:val="00C20102"/>
    <w:rsid w:val="00C20141"/>
    <w:rsid w:val="00C2023F"/>
    <w:rsid w:val="00C202A4"/>
    <w:rsid w:val="00C20509"/>
    <w:rsid w:val="00C20B84"/>
    <w:rsid w:val="00C219ED"/>
    <w:rsid w:val="00C221BC"/>
    <w:rsid w:val="00C22A30"/>
    <w:rsid w:val="00C23CCE"/>
    <w:rsid w:val="00C23F1C"/>
    <w:rsid w:val="00C23F94"/>
    <w:rsid w:val="00C24508"/>
    <w:rsid w:val="00C24785"/>
    <w:rsid w:val="00C248D8"/>
    <w:rsid w:val="00C24AA4"/>
    <w:rsid w:val="00C25EBF"/>
    <w:rsid w:val="00C2623C"/>
    <w:rsid w:val="00C262E6"/>
    <w:rsid w:val="00C26761"/>
    <w:rsid w:val="00C267EE"/>
    <w:rsid w:val="00C270D2"/>
    <w:rsid w:val="00C2717C"/>
    <w:rsid w:val="00C271E7"/>
    <w:rsid w:val="00C27371"/>
    <w:rsid w:val="00C275B5"/>
    <w:rsid w:val="00C2782E"/>
    <w:rsid w:val="00C279B2"/>
    <w:rsid w:val="00C279CB"/>
    <w:rsid w:val="00C27F16"/>
    <w:rsid w:val="00C30063"/>
    <w:rsid w:val="00C30599"/>
    <w:rsid w:val="00C3066F"/>
    <w:rsid w:val="00C30989"/>
    <w:rsid w:val="00C313E1"/>
    <w:rsid w:val="00C314C4"/>
    <w:rsid w:val="00C320B5"/>
    <w:rsid w:val="00C32510"/>
    <w:rsid w:val="00C325B9"/>
    <w:rsid w:val="00C32B8C"/>
    <w:rsid w:val="00C3331A"/>
    <w:rsid w:val="00C334CD"/>
    <w:rsid w:val="00C33B1B"/>
    <w:rsid w:val="00C33F55"/>
    <w:rsid w:val="00C34098"/>
    <w:rsid w:val="00C34368"/>
    <w:rsid w:val="00C344C5"/>
    <w:rsid w:val="00C34587"/>
    <w:rsid w:val="00C34728"/>
    <w:rsid w:val="00C35136"/>
    <w:rsid w:val="00C35244"/>
    <w:rsid w:val="00C35433"/>
    <w:rsid w:val="00C355E6"/>
    <w:rsid w:val="00C35909"/>
    <w:rsid w:val="00C35B9E"/>
    <w:rsid w:val="00C35BE7"/>
    <w:rsid w:val="00C3613F"/>
    <w:rsid w:val="00C3672A"/>
    <w:rsid w:val="00C36D94"/>
    <w:rsid w:val="00C36FF4"/>
    <w:rsid w:val="00C374FF"/>
    <w:rsid w:val="00C37505"/>
    <w:rsid w:val="00C400C7"/>
    <w:rsid w:val="00C404D4"/>
    <w:rsid w:val="00C408FD"/>
    <w:rsid w:val="00C41B9F"/>
    <w:rsid w:val="00C41C10"/>
    <w:rsid w:val="00C4225F"/>
    <w:rsid w:val="00C422A8"/>
    <w:rsid w:val="00C426C3"/>
    <w:rsid w:val="00C43284"/>
    <w:rsid w:val="00C4373F"/>
    <w:rsid w:val="00C437D8"/>
    <w:rsid w:val="00C43B05"/>
    <w:rsid w:val="00C43DB7"/>
    <w:rsid w:val="00C4424B"/>
    <w:rsid w:val="00C443B3"/>
    <w:rsid w:val="00C4452C"/>
    <w:rsid w:val="00C44976"/>
    <w:rsid w:val="00C45625"/>
    <w:rsid w:val="00C45748"/>
    <w:rsid w:val="00C45D3D"/>
    <w:rsid w:val="00C4692D"/>
    <w:rsid w:val="00C46CA3"/>
    <w:rsid w:val="00C50140"/>
    <w:rsid w:val="00C503B0"/>
    <w:rsid w:val="00C50CF2"/>
    <w:rsid w:val="00C51556"/>
    <w:rsid w:val="00C5174E"/>
    <w:rsid w:val="00C51A79"/>
    <w:rsid w:val="00C51B6A"/>
    <w:rsid w:val="00C51D68"/>
    <w:rsid w:val="00C51E7D"/>
    <w:rsid w:val="00C52492"/>
    <w:rsid w:val="00C52519"/>
    <w:rsid w:val="00C525E2"/>
    <w:rsid w:val="00C5277C"/>
    <w:rsid w:val="00C52796"/>
    <w:rsid w:val="00C538A4"/>
    <w:rsid w:val="00C538C5"/>
    <w:rsid w:val="00C53BF9"/>
    <w:rsid w:val="00C5498D"/>
    <w:rsid w:val="00C552E5"/>
    <w:rsid w:val="00C55649"/>
    <w:rsid w:val="00C559E4"/>
    <w:rsid w:val="00C55BAB"/>
    <w:rsid w:val="00C55E4E"/>
    <w:rsid w:val="00C55F4E"/>
    <w:rsid w:val="00C56092"/>
    <w:rsid w:val="00C56165"/>
    <w:rsid w:val="00C5712D"/>
    <w:rsid w:val="00C571C8"/>
    <w:rsid w:val="00C57C89"/>
    <w:rsid w:val="00C60136"/>
    <w:rsid w:val="00C60478"/>
    <w:rsid w:val="00C60C16"/>
    <w:rsid w:val="00C60EF9"/>
    <w:rsid w:val="00C611C4"/>
    <w:rsid w:val="00C6130B"/>
    <w:rsid w:val="00C6201A"/>
    <w:rsid w:val="00C62638"/>
    <w:rsid w:val="00C62693"/>
    <w:rsid w:val="00C62EFB"/>
    <w:rsid w:val="00C62F79"/>
    <w:rsid w:val="00C632F4"/>
    <w:rsid w:val="00C6334B"/>
    <w:rsid w:val="00C636F8"/>
    <w:rsid w:val="00C6382B"/>
    <w:rsid w:val="00C638F4"/>
    <w:rsid w:val="00C63A4B"/>
    <w:rsid w:val="00C64006"/>
    <w:rsid w:val="00C6406E"/>
    <w:rsid w:val="00C6430B"/>
    <w:rsid w:val="00C64A68"/>
    <w:rsid w:val="00C64C44"/>
    <w:rsid w:val="00C64CB3"/>
    <w:rsid w:val="00C64D1E"/>
    <w:rsid w:val="00C64EDA"/>
    <w:rsid w:val="00C655ED"/>
    <w:rsid w:val="00C658C1"/>
    <w:rsid w:val="00C65947"/>
    <w:rsid w:val="00C65AA6"/>
    <w:rsid w:val="00C65CB9"/>
    <w:rsid w:val="00C65E2A"/>
    <w:rsid w:val="00C662A7"/>
    <w:rsid w:val="00C66604"/>
    <w:rsid w:val="00C66E1A"/>
    <w:rsid w:val="00C66FF9"/>
    <w:rsid w:val="00C673A2"/>
    <w:rsid w:val="00C6778B"/>
    <w:rsid w:val="00C67AD4"/>
    <w:rsid w:val="00C7041B"/>
    <w:rsid w:val="00C70988"/>
    <w:rsid w:val="00C713E6"/>
    <w:rsid w:val="00C715A9"/>
    <w:rsid w:val="00C71EA0"/>
    <w:rsid w:val="00C720BC"/>
    <w:rsid w:val="00C72101"/>
    <w:rsid w:val="00C72758"/>
    <w:rsid w:val="00C72E2F"/>
    <w:rsid w:val="00C73023"/>
    <w:rsid w:val="00C7307E"/>
    <w:rsid w:val="00C735C1"/>
    <w:rsid w:val="00C7363F"/>
    <w:rsid w:val="00C73794"/>
    <w:rsid w:val="00C737E2"/>
    <w:rsid w:val="00C74C65"/>
    <w:rsid w:val="00C74CE3"/>
    <w:rsid w:val="00C750E1"/>
    <w:rsid w:val="00C753F4"/>
    <w:rsid w:val="00C755F7"/>
    <w:rsid w:val="00C75BC2"/>
    <w:rsid w:val="00C75FFC"/>
    <w:rsid w:val="00C761E6"/>
    <w:rsid w:val="00C7730C"/>
    <w:rsid w:val="00C7747D"/>
    <w:rsid w:val="00C77F7B"/>
    <w:rsid w:val="00C801B2"/>
    <w:rsid w:val="00C80964"/>
    <w:rsid w:val="00C80A61"/>
    <w:rsid w:val="00C80C3A"/>
    <w:rsid w:val="00C81AA7"/>
    <w:rsid w:val="00C81D7D"/>
    <w:rsid w:val="00C82363"/>
    <w:rsid w:val="00C82620"/>
    <w:rsid w:val="00C82750"/>
    <w:rsid w:val="00C828B5"/>
    <w:rsid w:val="00C82963"/>
    <w:rsid w:val="00C82FF4"/>
    <w:rsid w:val="00C830DC"/>
    <w:rsid w:val="00C83806"/>
    <w:rsid w:val="00C83C1D"/>
    <w:rsid w:val="00C83CC0"/>
    <w:rsid w:val="00C83FBA"/>
    <w:rsid w:val="00C841D0"/>
    <w:rsid w:val="00C84637"/>
    <w:rsid w:val="00C84EAA"/>
    <w:rsid w:val="00C8551D"/>
    <w:rsid w:val="00C85874"/>
    <w:rsid w:val="00C8595B"/>
    <w:rsid w:val="00C85B12"/>
    <w:rsid w:val="00C86012"/>
    <w:rsid w:val="00C86208"/>
    <w:rsid w:val="00C86EEC"/>
    <w:rsid w:val="00C874E7"/>
    <w:rsid w:val="00C878B8"/>
    <w:rsid w:val="00C90023"/>
    <w:rsid w:val="00C903F3"/>
    <w:rsid w:val="00C90851"/>
    <w:rsid w:val="00C911F3"/>
    <w:rsid w:val="00C9128F"/>
    <w:rsid w:val="00C9136E"/>
    <w:rsid w:val="00C916EC"/>
    <w:rsid w:val="00C916F1"/>
    <w:rsid w:val="00C9237D"/>
    <w:rsid w:val="00C923A1"/>
    <w:rsid w:val="00C938B2"/>
    <w:rsid w:val="00C947D0"/>
    <w:rsid w:val="00C947DF"/>
    <w:rsid w:val="00C94954"/>
    <w:rsid w:val="00C95322"/>
    <w:rsid w:val="00C955AC"/>
    <w:rsid w:val="00C9561A"/>
    <w:rsid w:val="00C95C25"/>
    <w:rsid w:val="00C95FBA"/>
    <w:rsid w:val="00C962EA"/>
    <w:rsid w:val="00C968A6"/>
    <w:rsid w:val="00C96C54"/>
    <w:rsid w:val="00C9717A"/>
    <w:rsid w:val="00C974F9"/>
    <w:rsid w:val="00C97EB8"/>
    <w:rsid w:val="00C97EE1"/>
    <w:rsid w:val="00CA0880"/>
    <w:rsid w:val="00CA0B93"/>
    <w:rsid w:val="00CA0EFB"/>
    <w:rsid w:val="00CA0F37"/>
    <w:rsid w:val="00CA1161"/>
    <w:rsid w:val="00CA15CF"/>
    <w:rsid w:val="00CA1B31"/>
    <w:rsid w:val="00CA23F7"/>
    <w:rsid w:val="00CA28BB"/>
    <w:rsid w:val="00CA29FB"/>
    <w:rsid w:val="00CA3E0B"/>
    <w:rsid w:val="00CA442A"/>
    <w:rsid w:val="00CA4DE7"/>
    <w:rsid w:val="00CA5260"/>
    <w:rsid w:val="00CA5F0A"/>
    <w:rsid w:val="00CA65F3"/>
    <w:rsid w:val="00CA6836"/>
    <w:rsid w:val="00CA7911"/>
    <w:rsid w:val="00CA7DEA"/>
    <w:rsid w:val="00CB063E"/>
    <w:rsid w:val="00CB0695"/>
    <w:rsid w:val="00CB099F"/>
    <w:rsid w:val="00CB0BA1"/>
    <w:rsid w:val="00CB0D81"/>
    <w:rsid w:val="00CB11DD"/>
    <w:rsid w:val="00CB13D0"/>
    <w:rsid w:val="00CB1405"/>
    <w:rsid w:val="00CB1AE4"/>
    <w:rsid w:val="00CB1F5E"/>
    <w:rsid w:val="00CB2156"/>
    <w:rsid w:val="00CB2427"/>
    <w:rsid w:val="00CB2744"/>
    <w:rsid w:val="00CB2A36"/>
    <w:rsid w:val="00CB2E35"/>
    <w:rsid w:val="00CB3958"/>
    <w:rsid w:val="00CB43C5"/>
    <w:rsid w:val="00CB43EE"/>
    <w:rsid w:val="00CB4667"/>
    <w:rsid w:val="00CB4824"/>
    <w:rsid w:val="00CB4925"/>
    <w:rsid w:val="00CB4AFE"/>
    <w:rsid w:val="00CB4C67"/>
    <w:rsid w:val="00CB4DD5"/>
    <w:rsid w:val="00CB4E3E"/>
    <w:rsid w:val="00CB50C1"/>
    <w:rsid w:val="00CB572F"/>
    <w:rsid w:val="00CB6044"/>
    <w:rsid w:val="00CB606B"/>
    <w:rsid w:val="00CB6D62"/>
    <w:rsid w:val="00CB7185"/>
    <w:rsid w:val="00CB73AC"/>
    <w:rsid w:val="00CB7876"/>
    <w:rsid w:val="00CB7A7F"/>
    <w:rsid w:val="00CB7EFC"/>
    <w:rsid w:val="00CC123F"/>
    <w:rsid w:val="00CC1307"/>
    <w:rsid w:val="00CC1621"/>
    <w:rsid w:val="00CC1646"/>
    <w:rsid w:val="00CC1676"/>
    <w:rsid w:val="00CC16BD"/>
    <w:rsid w:val="00CC1E1C"/>
    <w:rsid w:val="00CC1FD1"/>
    <w:rsid w:val="00CC21BF"/>
    <w:rsid w:val="00CC3267"/>
    <w:rsid w:val="00CC33AA"/>
    <w:rsid w:val="00CC39D1"/>
    <w:rsid w:val="00CC3B48"/>
    <w:rsid w:val="00CC3BEC"/>
    <w:rsid w:val="00CC3E2E"/>
    <w:rsid w:val="00CC3F52"/>
    <w:rsid w:val="00CC49E4"/>
    <w:rsid w:val="00CC4B4E"/>
    <w:rsid w:val="00CC5105"/>
    <w:rsid w:val="00CC55C3"/>
    <w:rsid w:val="00CC5D3D"/>
    <w:rsid w:val="00CC60A6"/>
    <w:rsid w:val="00CC6CB2"/>
    <w:rsid w:val="00CC6EB2"/>
    <w:rsid w:val="00CC7190"/>
    <w:rsid w:val="00CC722B"/>
    <w:rsid w:val="00CC78B3"/>
    <w:rsid w:val="00CC7CD9"/>
    <w:rsid w:val="00CC7DD7"/>
    <w:rsid w:val="00CC7DF8"/>
    <w:rsid w:val="00CD004C"/>
    <w:rsid w:val="00CD00FD"/>
    <w:rsid w:val="00CD0485"/>
    <w:rsid w:val="00CD070E"/>
    <w:rsid w:val="00CD0A27"/>
    <w:rsid w:val="00CD154F"/>
    <w:rsid w:val="00CD1B2B"/>
    <w:rsid w:val="00CD1DDE"/>
    <w:rsid w:val="00CD1E4F"/>
    <w:rsid w:val="00CD2D47"/>
    <w:rsid w:val="00CD54B0"/>
    <w:rsid w:val="00CD565F"/>
    <w:rsid w:val="00CD56A6"/>
    <w:rsid w:val="00CD5CA1"/>
    <w:rsid w:val="00CD610A"/>
    <w:rsid w:val="00CD65D5"/>
    <w:rsid w:val="00CD66BD"/>
    <w:rsid w:val="00CD66E5"/>
    <w:rsid w:val="00CD675D"/>
    <w:rsid w:val="00CD6C16"/>
    <w:rsid w:val="00CD771E"/>
    <w:rsid w:val="00CD7CF8"/>
    <w:rsid w:val="00CD7D81"/>
    <w:rsid w:val="00CE0125"/>
    <w:rsid w:val="00CE0230"/>
    <w:rsid w:val="00CE023A"/>
    <w:rsid w:val="00CE03A8"/>
    <w:rsid w:val="00CE0AAA"/>
    <w:rsid w:val="00CE18CD"/>
    <w:rsid w:val="00CE1BCF"/>
    <w:rsid w:val="00CE1DAA"/>
    <w:rsid w:val="00CE1DBA"/>
    <w:rsid w:val="00CE1EA6"/>
    <w:rsid w:val="00CE23F8"/>
    <w:rsid w:val="00CE2C8E"/>
    <w:rsid w:val="00CE2F6A"/>
    <w:rsid w:val="00CE3423"/>
    <w:rsid w:val="00CE349B"/>
    <w:rsid w:val="00CE3C8B"/>
    <w:rsid w:val="00CE3D64"/>
    <w:rsid w:val="00CE41E0"/>
    <w:rsid w:val="00CE4205"/>
    <w:rsid w:val="00CE4470"/>
    <w:rsid w:val="00CE4DE5"/>
    <w:rsid w:val="00CE4ED0"/>
    <w:rsid w:val="00CE5100"/>
    <w:rsid w:val="00CE53F2"/>
    <w:rsid w:val="00CE5B86"/>
    <w:rsid w:val="00CE5C0D"/>
    <w:rsid w:val="00CE6118"/>
    <w:rsid w:val="00CE617F"/>
    <w:rsid w:val="00CE6C12"/>
    <w:rsid w:val="00CE7517"/>
    <w:rsid w:val="00CE7C44"/>
    <w:rsid w:val="00CE7C8E"/>
    <w:rsid w:val="00CE7D10"/>
    <w:rsid w:val="00CE7F22"/>
    <w:rsid w:val="00CE7FB2"/>
    <w:rsid w:val="00CF012E"/>
    <w:rsid w:val="00CF04E2"/>
    <w:rsid w:val="00CF063E"/>
    <w:rsid w:val="00CF0ED2"/>
    <w:rsid w:val="00CF14D1"/>
    <w:rsid w:val="00CF19D1"/>
    <w:rsid w:val="00CF1D50"/>
    <w:rsid w:val="00CF2338"/>
    <w:rsid w:val="00CF27D0"/>
    <w:rsid w:val="00CF2808"/>
    <w:rsid w:val="00CF2D9E"/>
    <w:rsid w:val="00CF2DC3"/>
    <w:rsid w:val="00CF39A0"/>
    <w:rsid w:val="00CF4167"/>
    <w:rsid w:val="00CF4439"/>
    <w:rsid w:val="00CF443F"/>
    <w:rsid w:val="00CF4ACB"/>
    <w:rsid w:val="00CF54C0"/>
    <w:rsid w:val="00CF5552"/>
    <w:rsid w:val="00CF56F7"/>
    <w:rsid w:val="00CF5731"/>
    <w:rsid w:val="00CF5CAE"/>
    <w:rsid w:val="00CF5E84"/>
    <w:rsid w:val="00CF666A"/>
    <w:rsid w:val="00CF69BE"/>
    <w:rsid w:val="00CF6E77"/>
    <w:rsid w:val="00D01F2A"/>
    <w:rsid w:val="00D0287D"/>
    <w:rsid w:val="00D02F09"/>
    <w:rsid w:val="00D02FD9"/>
    <w:rsid w:val="00D03016"/>
    <w:rsid w:val="00D03133"/>
    <w:rsid w:val="00D0371B"/>
    <w:rsid w:val="00D0406D"/>
    <w:rsid w:val="00D04692"/>
    <w:rsid w:val="00D047D1"/>
    <w:rsid w:val="00D04C6F"/>
    <w:rsid w:val="00D04F26"/>
    <w:rsid w:val="00D05567"/>
    <w:rsid w:val="00D0585C"/>
    <w:rsid w:val="00D0600B"/>
    <w:rsid w:val="00D06585"/>
    <w:rsid w:val="00D068B1"/>
    <w:rsid w:val="00D06954"/>
    <w:rsid w:val="00D06BB1"/>
    <w:rsid w:val="00D06F9C"/>
    <w:rsid w:val="00D101AA"/>
    <w:rsid w:val="00D10BFC"/>
    <w:rsid w:val="00D10D2F"/>
    <w:rsid w:val="00D110F1"/>
    <w:rsid w:val="00D11399"/>
    <w:rsid w:val="00D1152F"/>
    <w:rsid w:val="00D11589"/>
    <w:rsid w:val="00D11BD6"/>
    <w:rsid w:val="00D120A9"/>
    <w:rsid w:val="00D120ED"/>
    <w:rsid w:val="00D122BA"/>
    <w:rsid w:val="00D12B0C"/>
    <w:rsid w:val="00D12B2B"/>
    <w:rsid w:val="00D12DB1"/>
    <w:rsid w:val="00D1302F"/>
    <w:rsid w:val="00D135C4"/>
    <w:rsid w:val="00D13666"/>
    <w:rsid w:val="00D13947"/>
    <w:rsid w:val="00D13983"/>
    <w:rsid w:val="00D13A9B"/>
    <w:rsid w:val="00D13C19"/>
    <w:rsid w:val="00D13F1C"/>
    <w:rsid w:val="00D145B7"/>
    <w:rsid w:val="00D14952"/>
    <w:rsid w:val="00D151E0"/>
    <w:rsid w:val="00D158E3"/>
    <w:rsid w:val="00D15B04"/>
    <w:rsid w:val="00D15DE6"/>
    <w:rsid w:val="00D165DF"/>
    <w:rsid w:val="00D16905"/>
    <w:rsid w:val="00D17443"/>
    <w:rsid w:val="00D17552"/>
    <w:rsid w:val="00D17695"/>
    <w:rsid w:val="00D17C03"/>
    <w:rsid w:val="00D17DA7"/>
    <w:rsid w:val="00D2059A"/>
    <w:rsid w:val="00D20AC3"/>
    <w:rsid w:val="00D210A9"/>
    <w:rsid w:val="00D211D5"/>
    <w:rsid w:val="00D21640"/>
    <w:rsid w:val="00D21D30"/>
    <w:rsid w:val="00D21F57"/>
    <w:rsid w:val="00D2299B"/>
    <w:rsid w:val="00D22B3C"/>
    <w:rsid w:val="00D233D9"/>
    <w:rsid w:val="00D23EFF"/>
    <w:rsid w:val="00D23FAC"/>
    <w:rsid w:val="00D24A0F"/>
    <w:rsid w:val="00D24FBC"/>
    <w:rsid w:val="00D2544B"/>
    <w:rsid w:val="00D258D4"/>
    <w:rsid w:val="00D25E17"/>
    <w:rsid w:val="00D26463"/>
    <w:rsid w:val="00D26758"/>
    <w:rsid w:val="00D268EC"/>
    <w:rsid w:val="00D26CDD"/>
    <w:rsid w:val="00D2704A"/>
    <w:rsid w:val="00D271FD"/>
    <w:rsid w:val="00D27640"/>
    <w:rsid w:val="00D27BFC"/>
    <w:rsid w:val="00D301B1"/>
    <w:rsid w:val="00D3022A"/>
    <w:rsid w:val="00D31219"/>
    <w:rsid w:val="00D322C8"/>
    <w:rsid w:val="00D32838"/>
    <w:rsid w:val="00D32B78"/>
    <w:rsid w:val="00D32BA2"/>
    <w:rsid w:val="00D32E22"/>
    <w:rsid w:val="00D349C5"/>
    <w:rsid w:val="00D34D00"/>
    <w:rsid w:val="00D350AD"/>
    <w:rsid w:val="00D350FE"/>
    <w:rsid w:val="00D351FB"/>
    <w:rsid w:val="00D35B49"/>
    <w:rsid w:val="00D36F58"/>
    <w:rsid w:val="00D3798A"/>
    <w:rsid w:val="00D37C28"/>
    <w:rsid w:val="00D37D8A"/>
    <w:rsid w:val="00D37E17"/>
    <w:rsid w:val="00D4028B"/>
    <w:rsid w:val="00D40D4E"/>
    <w:rsid w:val="00D41044"/>
    <w:rsid w:val="00D4145C"/>
    <w:rsid w:val="00D41DEA"/>
    <w:rsid w:val="00D41E87"/>
    <w:rsid w:val="00D41ED0"/>
    <w:rsid w:val="00D422DE"/>
    <w:rsid w:val="00D42385"/>
    <w:rsid w:val="00D42477"/>
    <w:rsid w:val="00D42676"/>
    <w:rsid w:val="00D42D18"/>
    <w:rsid w:val="00D42FA3"/>
    <w:rsid w:val="00D4339F"/>
    <w:rsid w:val="00D43846"/>
    <w:rsid w:val="00D43D25"/>
    <w:rsid w:val="00D4408B"/>
    <w:rsid w:val="00D4422A"/>
    <w:rsid w:val="00D442E9"/>
    <w:rsid w:val="00D443B1"/>
    <w:rsid w:val="00D44E31"/>
    <w:rsid w:val="00D45153"/>
    <w:rsid w:val="00D45562"/>
    <w:rsid w:val="00D45A83"/>
    <w:rsid w:val="00D46B18"/>
    <w:rsid w:val="00D46C40"/>
    <w:rsid w:val="00D46EA9"/>
    <w:rsid w:val="00D470CC"/>
    <w:rsid w:val="00D473A6"/>
    <w:rsid w:val="00D4753F"/>
    <w:rsid w:val="00D47655"/>
    <w:rsid w:val="00D478EC"/>
    <w:rsid w:val="00D47D8B"/>
    <w:rsid w:val="00D50977"/>
    <w:rsid w:val="00D50BAB"/>
    <w:rsid w:val="00D50E9D"/>
    <w:rsid w:val="00D51789"/>
    <w:rsid w:val="00D5186E"/>
    <w:rsid w:val="00D518C4"/>
    <w:rsid w:val="00D51AF5"/>
    <w:rsid w:val="00D51C06"/>
    <w:rsid w:val="00D51C37"/>
    <w:rsid w:val="00D5242B"/>
    <w:rsid w:val="00D52800"/>
    <w:rsid w:val="00D52B24"/>
    <w:rsid w:val="00D52D60"/>
    <w:rsid w:val="00D52DE7"/>
    <w:rsid w:val="00D5360C"/>
    <w:rsid w:val="00D5386E"/>
    <w:rsid w:val="00D53A3F"/>
    <w:rsid w:val="00D53CC3"/>
    <w:rsid w:val="00D54246"/>
    <w:rsid w:val="00D54814"/>
    <w:rsid w:val="00D5487D"/>
    <w:rsid w:val="00D54EDA"/>
    <w:rsid w:val="00D55512"/>
    <w:rsid w:val="00D55694"/>
    <w:rsid w:val="00D55943"/>
    <w:rsid w:val="00D55B72"/>
    <w:rsid w:val="00D5627C"/>
    <w:rsid w:val="00D56448"/>
    <w:rsid w:val="00D56849"/>
    <w:rsid w:val="00D57393"/>
    <w:rsid w:val="00D5752A"/>
    <w:rsid w:val="00D6035C"/>
    <w:rsid w:val="00D60EC5"/>
    <w:rsid w:val="00D61F38"/>
    <w:rsid w:val="00D6278A"/>
    <w:rsid w:val="00D62B25"/>
    <w:rsid w:val="00D62D01"/>
    <w:rsid w:val="00D63002"/>
    <w:rsid w:val="00D636A5"/>
    <w:rsid w:val="00D63D5F"/>
    <w:rsid w:val="00D64C60"/>
    <w:rsid w:val="00D65475"/>
    <w:rsid w:val="00D656AB"/>
    <w:rsid w:val="00D65C4E"/>
    <w:rsid w:val="00D65D4E"/>
    <w:rsid w:val="00D66436"/>
    <w:rsid w:val="00D668C3"/>
    <w:rsid w:val="00D66ADE"/>
    <w:rsid w:val="00D66B2D"/>
    <w:rsid w:val="00D66F78"/>
    <w:rsid w:val="00D67488"/>
    <w:rsid w:val="00D674C5"/>
    <w:rsid w:val="00D675A2"/>
    <w:rsid w:val="00D677F2"/>
    <w:rsid w:val="00D678BA"/>
    <w:rsid w:val="00D67A0B"/>
    <w:rsid w:val="00D67AFF"/>
    <w:rsid w:val="00D67E81"/>
    <w:rsid w:val="00D7078D"/>
    <w:rsid w:val="00D7134E"/>
    <w:rsid w:val="00D71661"/>
    <w:rsid w:val="00D71F86"/>
    <w:rsid w:val="00D7299B"/>
    <w:rsid w:val="00D72ECC"/>
    <w:rsid w:val="00D732A9"/>
    <w:rsid w:val="00D732B0"/>
    <w:rsid w:val="00D73341"/>
    <w:rsid w:val="00D733DF"/>
    <w:rsid w:val="00D73756"/>
    <w:rsid w:val="00D73AE8"/>
    <w:rsid w:val="00D74A2C"/>
    <w:rsid w:val="00D752C5"/>
    <w:rsid w:val="00D752C9"/>
    <w:rsid w:val="00D75856"/>
    <w:rsid w:val="00D75AAF"/>
    <w:rsid w:val="00D75D3C"/>
    <w:rsid w:val="00D760F9"/>
    <w:rsid w:val="00D76634"/>
    <w:rsid w:val="00D76E80"/>
    <w:rsid w:val="00D76FF3"/>
    <w:rsid w:val="00D775C6"/>
    <w:rsid w:val="00D77735"/>
    <w:rsid w:val="00D77F9B"/>
    <w:rsid w:val="00D80E6F"/>
    <w:rsid w:val="00D81669"/>
    <w:rsid w:val="00D817CC"/>
    <w:rsid w:val="00D819FD"/>
    <w:rsid w:val="00D81FC1"/>
    <w:rsid w:val="00D822BD"/>
    <w:rsid w:val="00D824A7"/>
    <w:rsid w:val="00D82C74"/>
    <w:rsid w:val="00D82D3F"/>
    <w:rsid w:val="00D83516"/>
    <w:rsid w:val="00D8365D"/>
    <w:rsid w:val="00D83B7B"/>
    <w:rsid w:val="00D83E3B"/>
    <w:rsid w:val="00D83FF6"/>
    <w:rsid w:val="00D84777"/>
    <w:rsid w:val="00D850E8"/>
    <w:rsid w:val="00D8516E"/>
    <w:rsid w:val="00D85A96"/>
    <w:rsid w:val="00D86501"/>
    <w:rsid w:val="00D8669D"/>
    <w:rsid w:val="00D86AD7"/>
    <w:rsid w:val="00D875B8"/>
    <w:rsid w:val="00D8775C"/>
    <w:rsid w:val="00D903BE"/>
    <w:rsid w:val="00D909FC"/>
    <w:rsid w:val="00D90A8F"/>
    <w:rsid w:val="00D90CD4"/>
    <w:rsid w:val="00D90E89"/>
    <w:rsid w:val="00D9106E"/>
    <w:rsid w:val="00D910F7"/>
    <w:rsid w:val="00D91146"/>
    <w:rsid w:val="00D912C1"/>
    <w:rsid w:val="00D9177C"/>
    <w:rsid w:val="00D91A5A"/>
    <w:rsid w:val="00D91B43"/>
    <w:rsid w:val="00D92C87"/>
    <w:rsid w:val="00D9330F"/>
    <w:rsid w:val="00D93387"/>
    <w:rsid w:val="00D93C88"/>
    <w:rsid w:val="00D948AB"/>
    <w:rsid w:val="00D951E2"/>
    <w:rsid w:val="00D955A8"/>
    <w:rsid w:val="00D955A9"/>
    <w:rsid w:val="00D960AB"/>
    <w:rsid w:val="00D964A1"/>
    <w:rsid w:val="00D9764A"/>
    <w:rsid w:val="00DA043D"/>
    <w:rsid w:val="00DA0881"/>
    <w:rsid w:val="00DA12CF"/>
    <w:rsid w:val="00DA1D9E"/>
    <w:rsid w:val="00DA1E63"/>
    <w:rsid w:val="00DA22DE"/>
    <w:rsid w:val="00DA3123"/>
    <w:rsid w:val="00DA355C"/>
    <w:rsid w:val="00DA3F20"/>
    <w:rsid w:val="00DA4A4D"/>
    <w:rsid w:val="00DA4EF8"/>
    <w:rsid w:val="00DA553B"/>
    <w:rsid w:val="00DA562A"/>
    <w:rsid w:val="00DA5942"/>
    <w:rsid w:val="00DA64D2"/>
    <w:rsid w:val="00DA664C"/>
    <w:rsid w:val="00DA665A"/>
    <w:rsid w:val="00DA6967"/>
    <w:rsid w:val="00DA6B93"/>
    <w:rsid w:val="00DA713F"/>
    <w:rsid w:val="00DA7343"/>
    <w:rsid w:val="00DA7522"/>
    <w:rsid w:val="00DA77B8"/>
    <w:rsid w:val="00DA77FC"/>
    <w:rsid w:val="00DA7969"/>
    <w:rsid w:val="00DA7C0E"/>
    <w:rsid w:val="00DA7C59"/>
    <w:rsid w:val="00DB0526"/>
    <w:rsid w:val="00DB089D"/>
    <w:rsid w:val="00DB08AC"/>
    <w:rsid w:val="00DB08CA"/>
    <w:rsid w:val="00DB0CAF"/>
    <w:rsid w:val="00DB21CD"/>
    <w:rsid w:val="00DB28DB"/>
    <w:rsid w:val="00DB3280"/>
    <w:rsid w:val="00DB351F"/>
    <w:rsid w:val="00DB45BA"/>
    <w:rsid w:val="00DB4B38"/>
    <w:rsid w:val="00DB51C3"/>
    <w:rsid w:val="00DB5432"/>
    <w:rsid w:val="00DB5492"/>
    <w:rsid w:val="00DB5658"/>
    <w:rsid w:val="00DB5CDD"/>
    <w:rsid w:val="00DB5EAC"/>
    <w:rsid w:val="00DB5F4D"/>
    <w:rsid w:val="00DB6B0F"/>
    <w:rsid w:val="00DB6C4C"/>
    <w:rsid w:val="00DB6D46"/>
    <w:rsid w:val="00DB712A"/>
    <w:rsid w:val="00DB7278"/>
    <w:rsid w:val="00DB7846"/>
    <w:rsid w:val="00DB7A4B"/>
    <w:rsid w:val="00DB7F63"/>
    <w:rsid w:val="00DC0926"/>
    <w:rsid w:val="00DC0F9C"/>
    <w:rsid w:val="00DC16AD"/>
    <w:rsid w:val="00DC171D"/>
    <w:rsid w:val="00DC192D"/>
    <w:rsid w:val="00DC1DFA"/>
    <w:rsid w:val="00DC1EB8"/>
    <w:rsid w:val="00DC227E"/>
    <w:rsid w:val="00DC22C5"/>
    <w:rsid w:val="00DC254D"/>
    <w:rsid w:val="00DC273E"/>
    <w:rsid w:val="00DC31E1"/>
    <w:rsid w:val="00DC3611"/>
    <w:rsid w:val="00DC39C0"/>
    <w:rsid w:val="00DC3E6A"/>
    <w:rsid w:val="00DC3F72"/>
    <w:rsid w:val="00DC44DE"/>
    <w:rsid w:val="00DC461B"/>
    <w:rsid w:val="00DC46B9"/>
    <w:rsid w:val="00DC46BF"/>
    <w:rsid w:val="00DC4885"/>
    <w:rsid w:val="00DC4D25"/>
    <w:rsid w:val="00DC4E48"/>
    <w:rsid w:val="00DC4F63"/>
    <w:rsid w:val="00DC5CF0"/>
    <w:rsid w:val="00DC6B47"/>
    <w:rsid w:val="00DC716A"/>
    <w:rsid w:val="00DC7463"/>
    <w:rsid w:val="00DC761B"/>
    <w:rsid w:val="00DC78A6"/>
    <w:rsid w:val="00DC7A2E"/>
    <w:rsid w:val="00DC7A7A"/>
    <w:rsid w:val="00DC7B7F"/>
    <w:rsid w:val="00DC7E3F"/>
    <w:rsid w:val="00DD002B"/>
    <w:rsid w:val="00DD0032"/>
    <w:rsid w:val="00DD0526"/>
    <w:rsid w:val="00DD0E92"/>
    <w:rsid w:val="00DD11FB"/>
    <w:rsid w:val="00DD15C7"/>
    <w:rsid w:val="00DD182D"/>
    <w:rsid w:val="00DD197F"/>
    <w:rsid w:val="00DD19AC"/>
    <w:rsid w:val="00DD1A16"/>
    <w:rsid w:val="00DD1E5C"/>
    <w:rsid w:val="00DD2426"/>
    <w:rsid w:val="00DD3696"/>
    <w:rsid w:val="00DD3CAF"/>
    <w:rsid w:val="00DD40B4"/>
    <w:rsid w:val="00DD47DC"/>
    <w:rsid w:val="00DD4830"/>
    <w:rsid w:val="00DD577C"/>
    <w:rsid w:val="00DD59E5"/>
    <w:rsid w:val="00DD5F0E"/>
    <w:rsid w:val="00DD69DB"/>
    <w:rsid w:val="00DD6C44"/>
    <w:rsid w:val="00DD6D0C"/>
    <w:rsid w:val="00DD7017"/>
    <w:rsid w:val="00DD7492"/>
    <w:rsid w:val="00DD7860"/>
    <w:rsid w:val="00DD7B71"/>
    <w:rsid w:val="00DD7C9E"/>
    <w:rsid w:val="00DD7ECA"/>
    <w:rsid w:val="00DE08C0"/>
    <w:rsid w:val="00DE0C2F"/>
    <w:rsid w:val="00DE0CB7"/>
    <w:rsid w:val="00DE0D2B"/>
    <w:rsid w:val="00DE0FA5"/>
    <w:rsid w:val="00DE10D6"/>
    <w:rsid w:val="00DE14CD"/>
    <w:rsid w:val="00DE15BE"/>
    <w:rsid w:val="00DE1656"/>
    <w:rsid w:val="00DE1DEA"/>
    <w:rsid w:val="00DE1E3D"/>
    <w:rsid w:val="00DE204B"/>
    <w:rsid w:val="00DE284B"/>
    <w:rsid w:val="00DE2AEB"/>
    <w:rsid w:val="00DE2E0F"/>
    <w:rsid w:val="00DE3177"/>
    <w:rsid w:val="00DE32D6"/>
    <w:rsid w:val="00DE32F2"/>
    <w:rsid w:val="00DE36D4"/>
    <w:rsid w:val="00DE3A2B"/>
    <w:rsid w:val="00DE3FAC"/>
    <w:rsid w:val="00DE57F3"/>
    <w:rsid w:val="00DE6042"/>
    <w:rsid w:val="00DE692F"/>
    <w:rsid w:val="00DE6AA7"/>
    <w:rsid w:val="00DE6E2B"/>
    <w:rsid w:val="00DE6F7B"/>
    <w:rsid w:val="00DE743E"/>
    <w:rsid w:val="00DE7801"/>
    <w:rsid w:val="00DE7DC0"/>
    <w:rsid w:val="00DE7EEE"/>
    <w:rsid w:val="00DF0091"/>
    <w:rsid w:val="00DF162B"/>
    <w:rsid w:val="00DF2301"/>
    <w:rsid w:val="00DF2450"/>
    <w:rsid w:val="00DF285B"/>
    <w:rsid w:val="00DF2C94"/>
    <w:rsid w:val="00DF30D7"/>
    <w:rsid w:val="00DF3B52"/>
    <w:rsid w:val="00DF3CAF"/>
    <w:rsid w:val="00DF3D5A"/>
    <w:rsid w:val="00DF3E40"/>
    <w:rsid w:val="00DF4286"/>
    <w:rsid w:val="00DF432A"/>
    <w:rsid w:val="00DF4CFC"/>
    <w:rsid w:val="00DF5A32"/>
    <w:rsid w:val="00DF5C29"/>
    <w:rsid w:val="00DF5E11"/>
    <w:rsid w:val="00DF63A1"/>
    <w:rsid w:val="00DF65B4"/>
    <w:rsid w:val="00DF6AC8"/>
    <w:rsid w:val="00DF7620"/>
    <w:rsid w:val="00DF79A4"/>
    <w:rsid w:val="00DF7B40"/>
    <w:rsid w:val="00E00218"/>
    <w:rsid w:val="00E0029D"/>
    <w:rsid w:val="00E00584"/>
    <w:rsid w:val="00E009D3"/>
    <w:rsid w:val="00E01336"/>
    <w:rsid w:val="00E013CB"/>
    <w:rsid w:val="00E016BC"/>
    <w:rsid w:val="00E01B80"/>
    <w:rsid w:val="00E021ED"/>
    <w:rsid w:val="00E02355"/>
    <w:rsid w:val="00E026EE"/>
    <w:rsid w:val="00E03495"/>
    <w:rsid w:val="00E038DB"/>
    <w:rsid w:val="00E03A99"/>
    <w:rsid w:val="00E03DD8"/>
    <w:rsid w:val="00E042A5"/>
    <w:rsid w:val="00E043CD"/>
    <w:rsid w:val="00E043FD"/>
    <w:rsid w:val="00E045CB"/>
    <w:rsid w:val="00E051AE"/>
    <w:rsid w:val="00E05757"/>
    <w:rsid w:val="00E06860"/>
    <w:rsid w:val="00E068E2"/>
    <w:rsid w:val="00E0717A"/>
    <w:rsid w:val="00E075BC"/>
    <w:rsid w:val="00E07720"/>
    <w:rsid w:val="00E078AB"/>
    <w:rsid w:val="00E07A41"/>
    <w:rsid w:val="00E103DD"/>
    <w:rsid w:val="00E11543"/>
    <w:rsid w:val="00E11799"/>
    <w:rsid w:val="00E11C0D"/>
    <w:rsid w:val="00E11D77"/>
    <w:rsid w:val="00E11E0C"/>
    <w:rsid w:val="00E12016"/>
    <w:rsid w:val="00E12205"/>
    <w:rsid w:val="00E12209"/>
    <w:rsid w:val="00E1229C"/>
    <w:rsid w:val="00E122AB"/>
    <w:rsid w:val="00E14151"/>
    <w:rsid w:val="00E14178"/>
    <w:rsid w:val="00E142FD"/>
    <w:rsid w:val="00E1443C"/>
    <w:rsid w:val="00E144EE"/>
    <w:rsid w:val="00E145A7"/>
    <w:rsid w:val="00E14676"/>
    <w:rsid w:val="00E155B8"/>
    <w:rsid w:val="00E1582B"/>
    <w:rsid w:val="00E158B0"/>
    <w:rsid w:val="00E16136"/>
    <w:rsid w:val="00E16732"/>
    <w:rsid w:val="00E17E94"/>
    <w:rsid w:val="00E17FB4"/>
    <w:rsid w:val="00E202AB"/>
    <w:rsid w:val="00E20D22"/>
    <w:rsid w:val="00E217E8"/>
    <w:rsid w:val="00E21E3B"/>
    <w:rsid w:val="00E22157"/>
    <w:rsid w:val="00E223C0"/>
    <w:rsid w:val="00E2325C"/>
    <w:rsid w:val="00E232E4"/>
    <w:rsid w:val="00E232F8"/>
    <w:rsid w:val="00E23F8E"/>
    <w:rsid w:val="00E2492B"/>
    <w:rsid w:val="00E24A37"/>
    <w:rsid w:val="00E258C4"/>
    <w:rsid w:val="00E25C21"/>
    <w:rsid w:val="00E266FD"/>
    <w:rsid w:val="00E26A67"/>
    <w:rsid w:val="00E26F61"/>
    <w:rsid w:val="00E26F7D"/>
    <w:rsid w:val="00E2707D"/>
    <w:rsid w:val="00E27926"/>
    <w:rsid w:val="00E27CC6"/>
    <w:rsid w:val="00E27D52"/>
    <w:rsid w:val="00E30069"/>
    <w:rsid w:val="00E30479"/>
    <w:rsid w:val="00E30624"/>
    <w:rsid w:val="00E30EF6"/>
    <w:rsid w:val="00E314C5"/>
    <w:rsid w:val="00E318EF"/>
    <w:rsid w:val="00E31A72"/>
    <w:rsid w:val="00E320D8"/>
    <w:rsid w:val="00E3223C"/>
    <w:rsid w:val="00E3293F"/>
    <w:rsid w:val="00E32ADA"/>
    <w:rsid w:val="00E32F4C"/>
    <w:rsid w:val="00E32FB1"/>
    <w:rsid w:val="00E3335F"/>
    <w:rsid w:val="00E33AFD"/>
    <w:rsid w:val="00E33DFF"/>
    <w:rsid w:val="00E33FD4"/>
    <w:rsid w:val="00E34390"/>
    <w:rsid w:val="00E34D48"/>
    <w:rsid w:val="00E34DA2"/>
    <w:rsid w:val="00E34F5B"/>
    <w:rsid w:val="00E3551B"/>
    <w:rsid w:val="00E35997"/>
    <w:rsid w:val="00E359A8"/>
    <w:rsid w:val="00E361A2"/>
    <w:rsid w:val="00E362A0"/>
    <w:rsid w:val="00E36CBA"/>
    <w:rsid w:val="00E36FCC"/>
    <w:rsid w:val="00E371BE"/>
    <w:rsid w:val="00E3798F"/>
    <w:rsid w:val="00E37F57"/>
    <w:rsid w:val="00E400BA"/>
    <w:rsid w:val="00E402B9"/>
    <w:rsid w:val="00E404E2"/>
    <w:rsid w:val="00E4100A"/>
    <w:rsid w:val="00E413DD"/>
    <w:rsid w:val="00E425D0"/>
    <w:rsid w:val="00E42CB5"/>
    <w:rsid w:val="00E433F3"/>
    <w:rsid w:val="00E43423"/>
    <w:rsid w:val="00E439D8"/>
    <w:rsid w:val="00E43A71"/>
    <w:rsid w:val="00E43B3F"/>
    <w:rsid w:val="00E44074"/>
    <w:rsid w:val="00E4429E"/>
    <w:rsid w:val="00E443B4"/>
    <w:rsid w:val="00E4442C"/>
    <w:rsid w:val="00E444E0"/>
    <w:rsid w:val="00E44517"/>
    <w:rsid w:val="00E44FC9"/>
    <w:rsid w:val="00E45358"/>
    <w:rsid w:val="00E4577E"/>
    <w:rsid w:val="00E46FD2"/>
    <w:rsid w:val="00E4726B"/>
    <w:rsid w:val="00E473B2"/>
    <w:rsid w:val="00E47F86"/>
    <w:rsid w:val="00E47F92"/>
    <w:rsid w:val="00E501CA"/>
    <w:rsid w:val="00E5029C"/>
    <w:rsid w:val="00E5040C"/>
    <w:rsid w:val="00E50EC2"/>
    <w:rsid w:val="00E512DA"/>
    <w:rsid w:val="00E5131C"/>
    <w:rsid w:val="00E516E2"/>
    <w:rsid w:val="00E51E31"/>
    <w:rsid w:val="00E51F90"/>
    <w:rsid w:val="00E51FF0"/>
    <w:rsid w:val="00E523A7"/>
    <w:rsid w:val="00E53274"/>
    <w:rsid w:val="00E532BC"/>
    <w:rsid w:val="00E538A3"/>
    <w:rsid w:val="00E53D6B"/>
    <w:rsid w:val="00E54213"/>
    <w:rsid w:val="00E5422B"/>
    <w:rsid w:val="00E546F3"/>
    <w:rsid w:val="00E548A5"/>
    <w:rsid w:val="00E54EB9"/>
    <w:rsid w:val="00E55014"/>
    <w:rsid w:val="00E55158"/>
    <w:rsid w:val="00E555B6"/>
    <w:rsid w:val="00E5579B"/>
    <w:rsid w:val="00E557AD"/>
    <w:rsid w:val="00E55FB3"/>
    <w:rsid w:val="00E5648D"/>
    <w:rsid w:val="00E56BCA"/>
    <w:rsid w:val="00E56EC8"/>
    <w:rsid w:val="00E571E9"/>
    <w:rsid w:val="00E573AE"/>
    <w:rsid w:val="00E57C00"/>
    <w:rsid w:val="00E603F1"/>
    <w:rsid w:val="00E60BCA"/>
    <w:rsid w:val="00E61453"/>
    <w:rsid w:val="00E614E6"/>
    <w:rsid w:val="00E61586"/>
    <w:rsid w:val="00E617C6"/>
    <w:rsid w:val="00E6198B"/>
    <w:rsid w:val="00E61A81"/>
    <w:rsid w:val="00E61F31"/>
    <w:rsid w:val="00E6245A"/>
    <w:rsid w:val="00E62CFD"/>
    <w:rsid w:val="00E62DAA"/>
    <w:rsid w:val="00E631AC"/>
    <w:rsid w:val="00E640C1"/>
    <w:rsid w:val="00E642C6"/>
    <w:rsid w:val="00E64692"/>
    <w:rsid w:val="00E64FC6"/>
    <w:rsid w:val="00E651FF"/>
    <w:rsid w:val="00E65868"/>
    <w:rsid w:val="00E6609E"/>
    <w:rsid w:val="00E661A6"/>
    <w:rsid w:val="00E66365"/>
    <w:rsid w:val="00E66701"/>
    <w:rsid w:val="00E66806"/>
    <w:rsid w:val="00E66CC7"/>
    <w:rsid w:val="00E674FF"/>
    <w:rsid w:val="00E67600"/>
    <w:rsid w:val="00E679AD"/>
    <w:rsid w:val="00E70311"/>
    <w:rsid w:val="00E70517"/>
    <w:rsid w:val="00E7051F"/>
    <w:rsid w:val="00E7099F"/>
    <w:rsid w:val="00E70ADA"/>
    <w:rsid w:val="00E70C6D"/>
    <w:rsid w:val="00E715FE"/>
    <w:rsid w:val="00E71D16"/>
    <w:rsid w:val="00E71EC3"/>
    <w:rsid w:val="00E7229D"/>
    <w:rsid w:val="00E722EC"/>
    <w:rsid w:val="00E72556"/>
    <w:rsid w:val="00E73565"/>
    <w:rsid w:val="00E73890"/>
    <w:rsid w:val="00E739D3"/>
    <w:rsid w:val="00E741DA"/>
    <w:rsid w:val="00E7479D"/>
    <w:rsid w:val="00E75163"/>
    <w:rsid w:val="00E75222"/>
    <w:rsid w:val="00E75DA1"/>
    <w:rsid w:val="00E75F2D"/>
    <w:rsid w:val="00E76205"/>
    <w:rsid w:val="00E7672E"/>
    <w:rsid w:val="00E76812"/>
    <w:rsid w:val="00E76984"/>
    <w:rsid w:val="00E771BB"/>
    <w:rsid w:val="00E7770C"/>
    <w:rsid w:val="00E803F4"/>
    <w:rsid w:val="00E805A3"/>
    <w:rsid w:val="00E81555"/>
    <w:rsid w:val="00E81713"/>
    <w:rsid w:val="00E81AC7"/>
    <w:rsid w:val="00E81B0C"/>
    <w:rsid w:val="00E81EA7"/>
    <w:rsid w:val="00E82201"/>
    <w:rsid w:val="00E83AFD"/>
    <w:rsid w:val="00E83B0D"/>
    <w:rsid w:val="00E842B1"/>
    <w:rsid w:val="00E84314"/>
    <w:rsid w:val="00E84923"/>
    <w:rsid w:val="00E84EB1"/>
    <w:rsid w:val="00E84ED1"/>
    <w:rsid w:val="00E852F3"/>
    <w:rsid w:val="00E85376"/>
    <w:rsid w:val="00E85B68"/>
    <w:rsid w:val="00E85FAB"/>
    <w:rsid w:val="00E86437"/>
    <w:rsid w:val="00E8671C"/>
    <w:rsid w:val="00E86D36"/>
    <w:rsid w:val="00E86EAB"/>
    <w:rsid w:val="00E8745D"/>
    <w:rsid w:val="00E87E2B"/>
    <w:rsid w:val="00E87E7E"/>
    <w:rsid w:val="00E9012E"/>
    <w:rsid w:val="00E9076B"/>
    <w:rsid w:val="00E9138B"/>
    <w:rsid w:val="00E9166C"/>
    <w:rsid w:val="00E921B2"/>
    <w:rsid w:val="00E92A69"/>
    <w:rsid w:val="00E92DA9"/>
    <w:rsid w:val="00E92ECA"/>
    <w:rsid w:val="00E937B3"/>
    <w:rsid w:val="00E93B80"/>
    <w:rsid w:val="00E93C9C"/>
    <w:rsid w:val="00E93DD1"/>
    <w:rsid w:val="00E9418F"/>
    <w:rsid w:val="00E943B6"/>
    <w:rsid w:val="00E94629"/>
    <w:rsid w:val="00E9519A"/>
    <w:rsid w:val="00E9578A"/>
    <w:rsid w:val="00E95C4D"/>
    <w:rsid w:val="00E95DC0"/>
    <w:rsid w:val="00E97667"/>
    <w:rsid w:val="00E97728"/>
    <w:rsid w:val="00E9799F"/>
    <w:rsid w:val="00EA0163"/>
    <w:rsid w:val="00EA02AF"/>
    <w:rsid w:val="00EA03A6"/>
    <w:rsid w:val="00EA0560"/>
    <w:rsid w:val="00EA0C8B"/>
    <w:rsid w:val="00EA0E69"/>
    <w:rsid w:val="00EA0F4E"/>
    <w:rsid w:val="00EA1262"/>
    <w:rsid w:val="00EA1B30"/>
    <w:rsid w:val="00EA3101"/>
    <w:rsid w:val="00EA31CB"/>
    <w:rsid w:val="00EA363C"/>
    <w:rsid w:val="00EA3D29"/>
    <w:rsid w:val="00EA3E3E"/>
    <w:rsid w:val="00EA3FA3"/>
    <w:rsid w:val="00EA4716"/>
    <w:rsid w:val="00EA476F"/>
    <w:rsid w:val="00EA4BF4"/>
    <w:rsid w:val="00EA4DDC"/>
    <w:rsid w:val="00EA4EF9"/>
    <w:rsid w:val="00EA51E9"/>
    <w:rsid w:val="00EA54DF"/>
    <w:rsid w:val="00EA5575"/>
    <w:rsid w:val="00EA5B1A"/>
    <w:rsid w:val="00EA5CD6"/>
    <w:rsid w:val="00EA6110"/>
    <w:rsid w:val="00EA6504"/>
    <w:rsid w:val="00EA686D"/>
    <w:rsid w:val="00EA68AF"/>
    <w:rsid w:val="00EA6919"/>
    <w:rsid w:val="00EA696C"/>
    <w:rsid w:val="00EA6A9B"/>
    <w:rsid w:val="00EA6AEA"/>
    <w:rsid w:val="00EA6E1E"/>
    <w:rsid w:val="00EA6E69"/>
    <w:rsid w:val="00EA7569"/>
    <w:rsid w:val="00EA75B7"/>
    <w:rsid w:val="00EA7B62"/>
    <w:rsid w:val="00EA7C11"/>
    <w:rsid w:val="00EA7CE4"/>
    <w:rsid w:val="00EA7FDD"/>
    <w:rsid w:val="00EB017A"/>
    <w:rsid w:val="00EB0592"/>
    <w:rsid w:val="00EB21FA"/>
    <w:rsid w:val="00EB266C"/>
    <w:rsid w:val="00EB2C4A"/>
    <w:rsid w:val="00EB4011"/>
    <w:rsid w:val="00EB41E1"/>
    <w:rsid w:val="00EB49F8"/>
    <w:rsid w:val="00EB4BCF"/>
    <w:rsid w:val="00EB5365"/>
    <w:rsid w:val="00EB56B0"/>
    <w:rsid w:val="00EB6006"/>
    <w:rsid w:val="00EB60AA"/>
    <w:rsid w:val="00EB60C9"/>
    <w:rsid w:val="00EB6469"/>
    <w:rsid w:val="00EB6A84"/>
    <w:rsid w:val="00EB6AB1"/>
    <w:rsid w:val="00EB711B"/>
    <w:rsid w:val="00EB73EB"/>
    <w:rsid w:val="00EB7594"/>
    <w:rsid w:val="00EB7D6D"/>
    <w:rsid w:val="00EB7F2E"/>
    <w:rsid w:val="00EC02B4"/>
    <w:rsid w:val="00EC06DD"/>
    <w:rsid w:val="00EC0871"/>
    <w:rsid w:val="00EC1905"/>
    <w:rsid w:val="00EC1A6C"/>
    <w:rsid w:val="00EC1C85"/>
    <w:rsid w:val="00EC2742"/>
    <w:rsid w:val="00EC2EBD"/>
    <w:rsid w:val="00EC349E"/>
    <w:rsid w:val="00EC364E"/>
    <w:rsid w:val="00EC365C"/>
    <w:rsid w:val="00EC3C0A"/>
    <w:rsid w:val="00EC4C14"/>
    <w:rsid w:val="00EC4CEA"/>
    <w:rsid w:val="00EC585D"/>
    <w:rsid w:val="00EC59BA"/>
    <w:rsid w:val="00EC5D48"/>
    <w:rsid w:val="00EC6307"/>
    <w:rsid w:val="00EC65AA"/>
    <w:rsid w:val="00EC6B19"/>
    <w:rsid w:val="00EC6D67"/>
    <w:rsid w:val="00EC78AE"/>
    <w:rsid w:val="00EC78CA"/>
    <w:rsid w:val="00EC7C4C"/>
    <w:rsid w:val="00EC7C7F"/>
    <w:rsid w:val="00EC7CD0"/>
    <w:rsid w:val="00ED0646"/>
    <w:rsid w:val="00ED0CE4"/>
    <w:rsid w:val="00ED10C1"/>
    <w:rsid w:val="00ED10F1"/>
    <w:rsid w:val="00ED194F"/>
    <w:rsid w:val="00ED1D19"/>
    <w:rsid w:val="00ED220D"/>
    <w:rsid w:val="00ED2546"/>
    <w:rsid w:val="00ED26B1"/>
    <w:rsid w:val="00ED3BB8"/>
    <w:rsid w:val="00ED442F"/>
    <w:rsid w:val="00ED4A45"/>
    <w:rsid w:val="00ED4D5E"/>
    <w:rsid w:val="00ED51AF"/>
    <w:rsid w:val="00ED524F"/>
    <w:rsid w:val="00ED5607"/>
    <w:rsid w:val="00ED5884"/>
    <w:rsid w:val="00ED5D70"/>
    <w:rsid w:val="00ED68A8"/>
    <w:rsid w:val="00ED6C14"/>
    <w:rsid w:val="00ED6E44"/>
    <w:rsid w:val="00ED7200"/>
    <w:rsid w:val="00ED7A7C"/>
    <w:rsid w:val="00EE019D"/>
    <w:rsid w:val="00EE1196"/>
    <w:rsid w:val="00EE150D"/>
    <w:rsid w:val="00EE1AD1"/>
    <w:rsid w:val="00EE1DBC"/>
    <w:rsid w:val="00EE2038"/>
    <w:rsid w:val="00EE2512"/>
    <w:rsid w:val="00EE2A37"/>
    <w:rsid w:val="00EE32DD"/>
    <w:rsid w:val="00EE3598"/>
    <w:rsid w:val="00EE36BF"/>
    <w:rsid w:val="00EE3E59"/>
    <w:rsid w:val="00EE3F5D"/>
    <w:rsid w:val="00EE4063"/>
    <w:rsid w:val="00EE4E0C"/>
    <w:rsid w:val="00EE5457"/>
    <w:rsid w:val="00EE56B5"/>
    <w:rsid w:val="00EE5BA5"/>
    <w:rsid w:val="00EE5BF9"/>
    <w:rsid w:val="00EE61F3"/>
    <w:rsid w:val="00EE6232"/>
    <w:rsid w:val="00EE6434"/>
    <w:rsid w:val="00EE66AF"/>
    <w:rsid w:val="00EE6B47"/>
    <w:rsid w:val="00EE73CA"/>
    <w:rsid w:val="00EE76A9"/>
    <w:rsid w:val="00EE7754"/>
    <w:rsid w:val="00EE7A33"/>
    <w:rsid w:val="00EE7C33"/>
    <w:rsid w:val="00EE7D97"/>
    <w:rsid w:val="00EE7DDF"/>
    <w:rsid w:val="00EE7E2B"/>
    <w:rsid w:val="00EF0902"/>
    <w:rsid w:val="00EF0A6A"/>
    <w:rsid w:val="00EF0AAF"/>
    <w:rsid w:val="00EF156C"/>
    <w:rsid w:val="00EF1A72"/>
    <w:rsid w:val="00EF1AC7"/>
    <w:rsid w:val="00EF1BAE"/>
    <w:rsid w:val="00EF1DBB"/>
    <w:rsid w:val="00EF1E73"/>
    <w:rsid w:val="00EF2005"/>
    <w:rsid w:val="00EF20E9"/>
    <w:rsid w:val="00EF22CF"/>
    <w:rsid w:val="00EF25CE"/>
    <w:rsid w:val="00EF274A"/>
    <w:rsid w:val="00EF278A"/>
    <w:rsid w:val="00EF2C60"/>
    <w:rsid w:val="00EF2E97"/>
    <w:rsid w:val="00EF31CB"/>
    <w:rsid w:val="00EF356A"/>
    <w:rsid w:val="00EF3BFE"/>
    <w:rsid w:val="00EF41CE"/>
    <w:rsid w:val="00EF4288"/>
    <w:rsid w:val="00EF47DA"/>
    <w:rsid w:val="00EF4AAE"/>
    <w:rsid w:val="00EF4C5E"/>
    <w:rsid w:val="00EF4D11"/>
    <w:rsid w:val="00EF5255"/>
    <w:rsid w:val="00EF5585"/>
    <w:rsid w:val="00EF5973"/>
    <w:rsid w:val="00EF5AB4"/>
    <w:rsid w:val="00EF6226"/>
    <w:rsid w:val="00EF66E0"/>
    <w:rsid w:val="00EF687D"/>
    <w:rsid w:val="00EF6DAF"/>
    <w:rsid w:val="00EF6F09"/>
    <w:rsid w:val="00EF70A0"/>
    <w:rsid w:val="00EF7385"/>
    <w:rsid w:val="00EF7502"/>
    <w:rsid w:val="00EF7B9A"/>
    <w:rsid w:val="00EF7F08"/>
    <w:rsid w:val="00EF7F28"/>
    <w:rsid w:val="00F008AF"/>
    <w:rsid w:val="00F00B7B"/>
    <w:rsid w:val="00F01574"/>
    <w:rsid w:val="00F01641"/>
    <w:rsid w:val="00F016AC"/>
    <w:rsid w:val="00F01915"/>
    <w:rsid w:val="00F01D2C"/>
    <w:rsid w:val="00F022B7"/>
    <w:rsid w:val="00F0296C"/>
    <w:rsid w:val="00F02D3E"/>
    <w:rsid w:val="00F03461"/>
    <w:rsid w:val="00F03620"/>
    <w:rsid w:val="00F03B9E"/>
    <w:rsid w:val="00F040C1"/>
    <w:rsid w:val="00F04AED"/>
    <w:rsid w:val="00F04E62"/>
    <w:rsid w:val="00F052C1"/>
    <w:rsid w:val="00F052E0"/>
    <w:rsid w:val="00F054A6"/>
    <w:rsid w:val="00F0569E"/>
    <w:rsid w:val="00F05DC7"/>
    <w:rsid w:val="00F0651F"/>
    <w:rsid w:val="00F06826"/>
    <w:rsid w:val="00F069C5"/>
    <w:rsid w:val="00F06CAA"/>
    <w:rsid w:val="00F06FCD"/>
    <w:rsid w:val="00F072C7"/>
    <w:rsid w:val="00F07976"/>
    <w:rsid w:val="00F07E67"/>
    <w:rsid w:val="00F104E9"/>
    <w:rsid w:val="00F10D13"/>
    <w:rsid w:val="00F10D5C"/>
    <w:rsid w:val="00F10D71"/>
    <w:rsid w:val="00F11594"/>
    <w:rsid w:val="00F116E8"/>
    <w:rsid w:val="00F118F6"/>
    <w:rsid w:val="00F11917"/>
    <w:rsid w:val="00F11C36"/>
    <w:rsid w:val="00F11DE5"/>
    <w:rsid w:val="00F11E05"/>
    <w:rsid w:val="00F124AB"/>
    <w:rsid w:val="00F124E8"/>
    <w:rsid w:val="00F13675"/>
    <w:rsid w:val="00F14753"/>
    <w:rsid w:val="00F14862"/>
    <w:rsid w:val="00F15144"/>
    <w:rsid w:val="00F15455"/>
    <w:rsid w:val="00F15C26"/>
    <w:rsid w:val="00F15DE3"/>
    <w:rsid w:val="00F15E3F"/>
    <w:rsid w:val="00F161C9"/>
    <w:rsid w:val="00F162FF"/>
    <w:rsid w:val="00F16340"/>
    <w:rsid w:val="00F16534"/>
    <w:rsid w:val="00F170C7"/>
    <w:rsid w:val="00F170FC"/>
    <w:rsid w:val="00F178C9"/>
    <w:rsid w:val="00F17CAB"/>
    <w:rsid w:val="00F17CB8"/>
    <w:rsid w:val="00F17DD4"/>
    <w:rsid w:val="00F17FBF"/>
    <w:rsid w:val="00F20224"/>
    <w:rsid w:val="00F209CF"/>
    <w:rsid w:val="00F209FC"/>
    <w:rsid w:val="00F20C1C"/>
    <w:rsid w:val="00F20CCC"/>
    <w:rsid w:val="00F20FF0"/>
    <w:rsid w:val="00F21378"/>
    <w:rsid w:val="00F21B43"/>
    <w:rsid w:val="00F21BD8"/>
    <w:rsid w:val="00F22D2A"/>
    <w:rsid w:val="00F2318A"/>
    <w:rsid w:val="00F23551"/>
    <w:rsid w:val="00F23557"/>
    <w:rsid w:val="00F23734"/>
    <w:rsid w:val="00F23972"/>
    <w:rsid w:val="00F23A6E"/>
    <w:rsid w:val="00F23B65"/>
    <w:rsid w:val="00F243BD"/>
    <w:rsid w:val="00F245D6"/>
    <w:rsid w:val="00F24C99"/>
    <w:rsid w:val="00F24CA4"/>
    <w:rsid w:val="00F24D79"/>
    <w:rsid w:val="00F25912"/>
    <w:rsid w:val="00F25FAD"/>
    <w:rsid w:val="00F267E4"/>
    <w:rsid w:val="00F2689F"/>
    <w:rsid w:val="00F26AEF"/>
    <w:rsid w:val="00F2753C"/>
    <w:rsid w:val="00F27587"/>
    <w:rsid w:val="00F30136"/>
    <w:rsid w:val="00F30224"/>
    <w:rsid w:val="00F30636"/>
    <w:rsid w:val="00F30878"/>
    <w:rsid w:val="00F308BC"/>
    <w:rsid w:val="00F30915"/>
    <w:rsid w:val="00F30EEF"/>
    <w:rsid w:val="00F313C3"/>
    <w:rsid w:val="00F31785"/>
    <w:rsid w:val="00F31B93"/>
    <w:rsid w:val="00F31DEF"/>
    <w:rsid w:val="00F323C1"/>
    <w:rsid w:val="00F326DB"/>
    <w:rsid w:val="00F335AA"/>
    <w:rsid w:val="00F33A63"/>
    <w:rsid w:val="00F33B4E"/>
    <w:rsid w:val="00F33B5C"/>
    <w:rsid w:val="00F3439C"/>
    <w:rsid w:val="00F348EB"/>
    <w:rsid w:val="00F34A04"/>
    <w:rsid w:val="00F34E8A"/>
    <w:rsid w:val="00F34EF3"/>
    <w:rsid w:val="00F351F6"/>
    <w:rsid w:val="00F356A8"/>
    <w:rsid w:val="00F35D6B"/>
    <w:rsid w:val="00F35DD9"/>
    <w:rsid w:val="00F36199"/>
    <w:rsid w:val="00F368CE"/>
    <w:rsid w:val="00F37557"/>
    <w:rsid w:val="00F375AD"/>
    <w:rsid w:val="00F37854"/>
    <w:rsid w:val="00F37993"/>
    <w:rsid w:val="00F37E25"/>
    <w:rsid w:val="00F40267"/>
    <w:rsid w:val="00F40937"/>
    <w:rsid w:val="00F40BFB"/>
    <w:rsid w:val="00F40FD0"/>
    <w:rsid w:val="00F413A3"/>
    <w:rsid w:val="00F413D5"/>
    <w:rsid w:val="00F4145B"/>
    <w:rsid w:val="00F419BD"/>
    <w:rsid w:val="00F41D2F"/>
    <w:rsid w:val="00F420C1"/>
    <w:rsid w:val="00F4228B"/>
    <w:rsid w:val="00F428FB"/>
    <w:rsid w:val="00F42CA3"/>
    <w:rsid w:val="00F431BB"/>
    <w:rsid w:val="00F433C1"/>
    <w:rsid w:val="00F43493"/>
    <w:rsid w:val="00F437FB"/>
    <w:rsid w:val="00F439C3"/>
    <w:rsid w:val="00F43A52"/>
    <w:rsid w:val="00F43A7F"/>
    <w:rsid w:val="00F43D9B"/>
    <w:rsid w:val="00F44802"/>
    <w:rsid w:val="00F44823"/>
    <w:rsid w:val="00F44A56"/>
    <w:rsid w:val="00F45695"/>
    <w:rsid w:val="00F4589A"/>
    <w:rsid w:val="00F45993"/>
    <w:rsid w:val="00F45BD9"/>
    <w:rsid w:val="00F45C4D"/>
    <w:rsid w:val="00F45EF0"/>
    <w:rsid w:val="00F46015"/>
    <w:rsid w:val="00F4679E"/>
    <w:rsid w:val="00F46847"/>
    <w:rsid w:val="00F46C86"/>
    <w:rsid w:val="00F47FA7"/>
    <w:rsid w:val="00F50000"/>
    <w:rsid w:val="00F504ED"/>
    <w:rsid w:val="00F50A4D"/>
    <w:rsid w:val="00F519BA"/>
    <w:rsid w:val="00F52598"/>
    <w:rsid w:val="00F53542"/>
    <w:rsid w:val="00F53954"/>
    <w:rsid w:val="00F53A25"/>
    <w:rsid w:val="00F53E43"/>
    <w:rsid w:val="00F53E8F"/>
    <w:rsid w:val="00F5420A"/>
    <w:rsid w:val="00F54315"/>
    <w:rsid w:val="00F54680"/>
    <w:rsid w:val="00F547BC"/>
    <w:rsid w:val="00F54988"/>
    <w:rsid w:val="00F54B40"/>
    <w:rsid w:val="00F55163"/>
    <w:rsid w:val="00F553BD"/>
    <w:rsid w:val="00F5621C"/>
    <w:rsid w:val="00F56610"/>
    <w:rsid w:val="00F56726"/>
    <w:rsid w:val="00F56B9F"/>
    <w:rsid w:val="00F56FF3"/>
    <w:rsid w:val="00F57027"/>
    <w:rsid w:val="00F57115"/>
    <w:rsid w:val="00F573D7"/>
    <w:rsid w:val="00F573E2"/>
    <w:rsid w:val="00F57C6C"/>
    <w:rsid w:val="00F60297"/>
    <w:rsid w:val="00F60517"/>
    <w:rsid w:val="00F6081F"/>
    <w:rsid w:val="00F608D8"/>
    <w:rsid w:val="00F60AEC"/>
    <w:rsid w:val="00F60B12"/>
    <w:rsid w:val="00F61391"/>
    <w:rsid w:val="00F615BB"/>
    <w:rsid w:val="00F617B1"/>
    <w:rsid w:val="00F6186E"/>
    <w:rsid w:val="00F61A24"/>
    <w:rsid w:val="00F61D16"/>
    <w:rsid w:val="00F623F8"/>
    <w:rsid w:val="00F6403A"/>
    <w:rsid w:val="00F65159"/>
    <w:rsid w:val="00F65848"/>
    <w:rsid w:val="00F662B8"/>
    <w:rsid w:val="00F6630C"/>
    <w:rsid w:val="00F6642A"/>
    <w:rsid w:val="00F6689D"/>
    <w:rsid w:val="00F66973"/>
    <w:rsid w:val="00F66ED1"/>
    <w:rsid w:val="00F672F8"/>
    <w:rsid w:val="00F707E6"/>
    <w:rsid w:val="00F70DBF"/>
    <w:rsid w:val="00F70EBF"/>
    <w:rsid w:val="00F71DBA"/>
    <w:rsid w:val="00F71F05"/>
    <w:rsid w:val="00F71F58"/>
    <w:rsid w:val="00F729A6"/>
    <w:rsid w:val="00F72ACF"/>
    <w:rsid w:val="00F72BAC"/>
    <w:rsid w:val="00F73A1F"/>
    <w:rsid w:val="00F73BDF"/>
    <w:rsid w:val="00F745DA"/>
    <w:rsid w:val="00F7494A"/>
    <w:rsid w:val="00F74A98"/>
    <w:rsid w:val="00F74ED4"/>
    <w:rsid w:val="00F750AC"/>
    <w:rsid w:val="00F75333"/>
    <w:rsid w:val="00F753B2"/>
    <w:rsid w:val="00F754DA"/>
    <w:rsid w:val="00F75E95"/>
    <w:rsid w:val="00F7623A"/>
    <w:rsid w:val="00F7669C"/>
    <w:rsid w:val="00F76705"/>
    <w:rsid w:val="00F76783"/>
    <w:rsid w:val="00F76F04"/>
    <w:rsid w:val="00F77A79"/>
    <w:rsid w:val="00F80182"/>
    <w:rsid w:val="00F80223"/>
    <w:rsid w:val="00F80AC9"/>
    <w:rsid w:val="00F80C6A"/>
    <w:rsid w:val="00F8125B"/>
    <w:rsid w:val="00F815E0"/>
    <w:rsid w:val="00F81A65"/>
    <w:rsid w:val="00F81B4E"/>
    <w:rsid w:val="00F8201A"/>
    <w:rsid w:val="00F822CD"/>
    <w:rsid w:val="00F82661"/>
    <w:rsid w:val="00F82850"/>
    <w:rsid w:val="00F832F1"/>
    <w:rsid w:val="00F833A0"/>
    <w:rsid w:val="00F83B2F"/>
    <w:rsid w:val="00F83C14"/>
    <w:rsid w:val="00F8492F"/>
    <w:rsid w:val="00F85570"/>
    <w:rsid w:val="00F85648"/>
    <w:rsid w:val="00F8564F"/>
    <w:rsid w:val="00F8568E"/>
    <w:rsid w:val="00F857AA"/>
    <w:rsid w:val="00F85CA7"/>
    <w:rsid w:val="00F86203"/>
    <w:rsid w:val="00F8659B"/>
    <w:rsid w:val="00F865FB"/>
    <w:rsid w:val="00F86C60"/>
    <w:rsid w:val="00F8723C"/>
    <w:rsid w:val="00F900FF"/>
    <w:rsid w:val="00F90ADD"/>
    <w:rsid w:val="00F90BF5"/>
    <w:rsid w:val="00F9120C"/>
    <w:rsid w:val="00F92752"/>
    <w:rsid w:val="00F92B23"/>
    <w:rsid w:val="00F92E39"/>
    <w:rsid w:val="00F9391C"/>
    <w:rsid w:val="00F93A1A"/>
    <w:rsid w:val="00F93EA4"/>
    <w:rsid w:val="00F941F9"/>
    <w:rsid w:val="00F9429F"/>
    <w:rsid w:val="00F942D4"/>
    <w:rsid w:val="00F95392"/>
    <w:rsid w:val="00F95460"/>
    <w:rsid w:val="00F95CB1"/>
    <w:rsid w:val="00F96518"/>
    <w:rsid w:val="00F9688C"/>
    <w:rsid w:val="00F973E7"/>
    <w:rsid w:val="00F9746C"/>
    <w:rsid w:val="00F97A09"/>
    <w:rsid w:val="00FA075C"/>
    <w:rsid w:val="00FA135F"/>
    <w:rsid w:val="00FA14AF"/>
    <w:rsid w:val="00FA2813"/>
    <w:rsid w:val="00FA2918"/>
    <w:rsid w:val="00FA2C38"/>
    <w:rsid w:val="00FA2E49"/>
    <w:rsid w:val="00FA32E9"/>
    <w:rsid w:val="00FA37E8"/>
    <w:rsid w:val="00FA39E2"/>
    <w:rsid w:val="00FA3FB9"/>
    <w:rsid w:val="00FA40BB"/>
    <w:rsid w:val="00FA4949"/>
    <w:rsid w:val="00FA5163"/>
    <w:rsid w:val="00FA6CCA"/>
    <w:rsid w:val="00FA6D07"/>
    <w:rsid w:val="00FA7019"/>
    <w:rsid w:val="00FA7501"/>
    <w:rsid w:val="00FA759C"/>
    <w:rsid w:val="00FA75DA"/>
    <w:rsid w:val="00FA7666"/>
    <w:rsid w:val="00FA7690"/>
    <w:rsid w:val="00FA7F3D"/>
    <w:rsid w:val="00FB01AE"/>
    <w:rsid w:val="00FB07F0"/>
    <w:rsid w:val="00FB0872"/>
    <w:rsid w:val="00FB0ABC"/>
    <w:rsid w:val="00FB0F47"/>
    <w:rsid w:val="00FB14C0"/>
    <w:rsid w:val="00FB20DB"/>
    <w:rsid w:val="00FB2229"/>
    <w:rsid w:val="00FB252D"/>
    <w:rsid w:val="00FB2623"/>
    <w:rsid w:val="00FB2867"/>
    <w:rsid w:val="00FB28DC"/>
    <w:rsid w:val="00FB28F6"/>
    <w:rsid w:val="00FB2ADE"/>
    <w:rsid w:val="00FB31B0"/>
    <w:rsid w:val="00FB37C5"/>
    <w:rsid w:val="00FB3CF6"/>
    <w:rsid w:val="00FB4011"/>
    <w:rsid w:val="00FB42A5"/>
    <w:rsid w:val="00FB4526"/>
    <w:rsid w:val="00FB4558"/>
    <w:rsid w:val="00FB4962"/>
    <w:rsid w:val="00FB50D2"/>
    <w:rsid w:val="00FB5623"/>
    <w:rsid w:val="00FB5901"/>
    <w:rsid w:val="00FB6116"/>
    <w:rsid w:val="00FB6737"/>
    <w:rsid w:val="00FB675C"/>
    <w:rsid w:val="00FB72BF"/>
    <w:rsid w:val="00FC0E49"/>
    <w:rsid w:val="00FC12DD"/>
    <w:rsid w:val="00FC15B1"/>
    <w:rsid w:val="00FC1EAD"/>
    <w:rsid w:val="00FC240E"/>
    <w:rsid w:val="00FC2F77"/>
    <w:rsid w:val="00FC3317"/>
    <w:rsid w:val="00FC3B83"/>
    <w:rsid w:val="00FC4AC2"/>
    <w:rsid w:val="00FC5816"/>
    <w:rsid w:val="00FC5BB8"/>
    <w:rsid w:val="00FC5BC6"/>
    <w:rsid w:val="00FC6670"/>
    <w:rsid w:val="00FC6861"/>
    <w:rsid w:val="00FC70FE"/>
    <w:rsid w:val="00FC720F"/>
    <w:rsid w:val="00FD00A9"/>
    <w:rsid w:val="00FD00C9"/>
    <w:rsid w:val="00FD0644"/>
    <w:rsid w:val="00FD0723"/>
    <w:rsid w:val="00FD0C84"/>
    <w:rsid w:val="00FD14E9"/>
    <w:rsid w:val="00FD1A86"/>
    <w:rsid w:val="00FD2348"/>
    <w:rsid w:val="00FD270F"/>
    <w:rsid w:val="00FD2931"/>
    <w:rsid w:val="00FD2A70"/>
    <w:rsid w:val="00FD3094"/>
    <w:rsid w:val="00FD30C3"/>
    <w:rsid w:val="00FD314E"/>
    <w:rsid w:val="00FD352C"/>
    <w:rsid w:val="00FD37D9"/>
    <w:rsid w:val="00FD3A06"/>
    <w:rsid w:val="00FD3BC0"/>
    <w:rsid w:val="00FD3C43"/>
    <w:rsid w:val="00FD429B"/>
    <w:rsid w:val="00FD4391"/>
    <w:rsid w:val="00FD4B17"/>
    <w:rsid w:val="00FD4F86"/>
    <w:rsid w:val="00FD505A"/>
    <w:rsid w:val="00FD507D"/>
    <w:rsid w:val="00FD516E"/>
    <w:rsid w:val="00FD54C2"/>
    <w:rsid w:val="00FD58D9"/>
    <w:rsid w:val="00FD6004"/>
    <w:rsid w:val="00FD6093"/>
    <w:rsid w:val="00FD6105"/>
    <w:rsid w:val="00FD6126"/>
    <w:rsid w:val="00FD61D2"/>
    <w:rsid w:val="00FD6380"/>
    <w:rsid w:val="00FD66D8"/>
    <w:rsid w:val="00FD6C25"/>
    <w:rsid w:val="00FD7364"/>
    <w:rsid w:val="00FD74C7"/>
    <w:rsid w:val="00FD78AB"/>
    <w:rsid w:val="00FE0E68"/>
    <w:rsid w:val="00FE181D"/>
    <w:rsid w:val="00FE1826"/>
    <w:rsid w:val="00FE1FDB"/>
    <w:rsid w:val="00FE213F"/>
    <w:rsid w:val="00FE26DE"/>
    <w:rsid w:val="00FE28DA"/>
    <w:rsid w:val="00FE2A17"/>
    <w:rsid w:val="00FE2BBC"/>
    <w:rsid w:val="00FE3506"/>
    <w:rsid w:val="00FE35B8"/>
    <w:rsid w:val="00FE35F6"/>
    <w:rsid w:val="00FE4EE8"/>
    <w:rsid w:val="00FE5D48"/>
    <w:rsid w:val="00FE5DD2"/>
    <w:rsid w:val="00FE62B6"/>
    <w:rsid w:val="00FE69AC"/>
    <w:rsid w:val="00FE6A81"/>
    <w:rsid w:val="00FE7288"/>
    <w:rsid w:val="00FF0306"/>
    <w:rsid w:val="00FF03E8"/>
    <w:rsid w:val="00FF1686"/>
    <w:rsid w:val="00FF16AC"/>
    <w:rsid w:val="00FF2B60"/>
    <w:rsid w:val="00FF2BF0"/>
    <w:rsid w:val="00FF2F4C"/>
    <w:rsid w:val="00FF3443"/>
    <w:rsid w:val="00FF350D"/>
    <w:rsid w:val="00FF424A"/>
    <w:rsid w:val="00FF4266"/>
    <w:rsid w:val="00FF46D1"/>
    <w:rsid w:val="00FF4ED0"/>
    <w:rsid w:val="00FF50E5"/>
    <w:rsid w:val="00FF516E"/>
    <w:rsid w:val="00FF540C"/>
    <w:rsid w:val="00FF58FB"/>
    <w:rsid w:val="00FF5AF3"/>
    <w:rsid w:val="00FF5E2B"/>
    <w:rsid w:val="00FF6219"/>
    <w:rsid w:val="00FF67E6"/>
    <w:rsid w:val="00FF6ABD"/>
    <w:rsid w:val="00FF6B23"/>
    <w:rsid w:val="00FF7121"/>
    <w:rsid w:val="00FF7A56"/>
    <w:rsid w:val="02143D4A"/>
    <w:rsid w:val="02898DEA"/>
    <w:rsid w:val="02CE266A"/>
    <w:rsid w:val="02D1F591"/>
    <w:rsid w:val="0390B518"/>
    <w:rsid w:val="03FD12D4"/>
    <w:rsid w:val="043A03F1"/>
    <w:rsid w:val="04DADCA2"/>
    <w:rsid w:val="05DE46D5"/>
    <w:rsid w:val="061EB4D5"/>
    <w:rsid w:val="06D1B6A1"/>
    <w:rsid w:val="077DE857"/>
    <w:rsid w:val="07AF1BA4"/>
    <w:rsid w:val="07C70D2B"/>
    <w:rsid w:val="07D62D41"/>
    <w:rsid w:val="08330717"/>
    <w:rsid w:val="088B6241"/>
    <w:rsid w:val="09A0E40F"/>
    <w:rsid w:val="0B9BC3EC"/>
    <w:rsid w:val="0C571AF6"/>
    <w:rsid w:val="0C665757"/>
    <w:rsid w:val="0C7E56FC"/>
    <w:rsid w:val="0D13DBE2"/>
    <w:rsid w:val="0D246C2C"/>
    <w:rsid w:val="0D69631B"/>
    <w:rsid w:val="0E1DEBFE"/>
    <w:rsid w:val="0E3E3B3A"/>
    <w:rsid w:val="0E7EE5A0"/>
    <w:rsid w:val="0EEECDA6"/>
    <w:rsid w:val="1071A87B"/>
    <w:rsid w:val="10AFE0D4"/>
    <w:rsid w:val="10F40E75"/>
    <w:rsid w:val="115D5AC7"/>
    <w:rsid w:val="11754484"/>
    <w:rsid w:val="12E53B2A"/>
    <w:rsid w:val="138BE8DB"/>
    <w:rsid w:val="14C7D3F2"/>
    <w:rsid w:val="150F6548"/>
    <w:rsid w:val="16E93C2C"/>
    <w:rsid w:val="16F6A6F7"/>
    <w:rsid w:val="17BF1896"/>
    <w:rsid w:val="1904E1D6"/>
    <w:rsid w:val="19DB4E87"/>
    <w:rsid w:val="19E38BDB"/>
    <w:rsid w:val="1A4BEDEF"/>
    <w:rsid w:val="1BC53152"/>
    <w:rsid w:val="1C2219CB"/>
    <w:rsid w:val="1CA0D353"/>
    <w:rsid w:val="1CBDB9A2"/>
    <w:rsid w:val="1D867738"/>
    <w:rsid w:val="1D8B8EDA"/>
    <w:rsid w:val="1DD085C9"/>
    <w:rsid w:val="1DFBE1C9"/>
    <w:rsid w:val="1E724CBE"/>
    <w:rsid w:val="1F142C26"/>
    <w:rsid w:val="1FF8B463"/>
    <w:rsid w:val="20803798"/>
    <w:rsid w:val="2083C853"/>
    <w:rsid w:val="20BB41D7"/>
    <w:rsid w:val="20E981FE"/>
    <w:rsid w:val="2197E1C1"/>
    <w:rsid w:val="21AB4F41"/>
    <w:rsid w:val="22526077"/>
    <w:rsid w:val="2293865E"/>
    <w:rsid w:val="234006B2"/>
    <w:rsid w:val="2522414C"/>
    <w:rsid w:val="25678AA9"/>
    <w:rsid w:val="25CEF841"/>
    <w:rsid w:val="25D680D5"/>
    <w:rsid w:val="25ED4AA2"/>
    <w:rsid w:val="26C99925"/>
    <w:rsid w:val="27D591F3"/>
    <w:rsid w:val="282CF2A9"/>
    <w:rsid w:val="29305CDC"/>
    <w:rsid w:val="29AF68D7"/>
    <w:rsid w:val="29BBAB80"/>
    <w:rsid w:val="2A002E85"/>
    <w:rsid w:val="2A314868"/>
    <w:rsid w:val="2A63021B"/>
    <w:rsid w:val="2B192332"/>
    <w:rsid w:val="2B1F0504"/>
    <w:rsid w:val="2B2D2D05"/>
    <w:rsid w:val="2B4A1C1A"/>
    <w:rsid w:val="2BDA58FD"/>
    <w:rsid w:val="2BDD7848"/>
    <w:rsid w:val="2C661FBB"/>
    <w:rsid w:val="2CAC8C86"/>
    <w:rsid w:val="2CE1F115"/>
    <w:rsid w:val="2D9B17DD"/>
    <w:rsid w:val="2E3F0D4D"/>
    <w:rsid w:val="2E8BF575"/>
    <w:rsid w:val="2FB86D5E"/>
    <w:rsid w:val="2FF24CE4"/>
    <w:rsid w:val="300BB0FF"/>
    <w:rsid w:val="3038AE81"/>
    <w:rsid w:val="3189F84D"/>
    <w:rsid w:val="322BD7B5"/>
    <w:rsid w:val="326D437F"/>
    <w:rsid w:val="326DAE5E"/>
    <w:rsid w:val="32AFE2C6"/>
    <w:rsid w:val="33338BAA"/>
    <w:rsid w:val="338FC2A3"/>
    <w:rsid w:val="341249A3"/>
    <w:rsid w:val="349EDE15"/>
    <w:rsid w:val="357F74DB"/>
    <w:rsid w:val="35A4B7A8"/>
    <w:rsid w:val="35B41A97"/>
    <w:rsid w:val="365B0558"/>
    <w:rsid w:val="3790F070"/>
    <w:rsid w:val="3791FF0A"/>
    <w:rsid w:val="39533DE6"/>
    <w:rsid w:val="3977D298"/>
    <w:rsid w:val="39920EA2"/>
    <w:rsid w:val="39D1E1C5"/>
    <w:rsid w:val="3A23137A"/>
    <w:rsid w:val="3B847CA3"/>
    <w:rsid w:val="3BB2C4BD"/>
    <w:rsid w:val="3CD7649E"/>
    <w:rsid w:val="3D81069E"/>
    <w:rsid w:val="3E1900F2"/>
    <w:rsid w:val="3F6FAEC6"/>
    <w:rsid w:val="3F742FD2"/>
    <w:rsid w:val="3FB926C1"/>
    <w:rsid w:val="3FD49FBD"/>
    <w:rsid w:val="3FDF382A"/>
    <w:rsid w:val="407318F9"/>
    <w:rsid w:val="40CACC61"/>
    <w:rsid w:val="40E705A8"/>
    <w:rsid w:val="41D4EB4A"/>
    <w:rsid w:val="41E81BEC"/>
    <w:rsid w:val="4261C121"/>
    <w:rsid w:val="434F93C0"/>
    <w:rsid w:val="43CFFC88"/>
    <w:rsid w:val="448EE883"/>
    <w:rsid w:val="4594BCDC"/>
    <w:rsid w:val="45A9D36C"/>
    <w:rsid w:val="45F41C98"/>
    <w:rsid w:val="46A153ED"/>
    <w:rsid w:val="488FAC96"/>
    <w:rsid w:val="48A437F4"/>
    <w:rsid w:val="49100547"/>
    <w:rsid w:val="496259A6"/>
    <w:rsid w:val="496ACCD5"/>
    <w:rsid w:val="49EAC96E"/>
    <w:rsid w:val="4A1BAF2C"/>
    <w:rsid w:val="4A5B4991"/>
    <w:rsid w:val="4B50F835"/>
    <w:rsid w:val="4B7F08B0"/>
    <w:rsid w:val="4C7F34D7"/>
    <w:rsid w:val="4D702133"/>
    <w:rsid w:val="4D77DAED"/>
    <w:rsid w:val="4E708B76"/>
    <w:rsid w:val="4F090713"/>
    <w:rsid w:val="4F2F8E4F"/>
    <w:rsid w:val="4F8C708F"/>
    <w:rsid w:val="4F96A8C0"/>
    <w:rsid w:val="4FD16339"/>
    <w:rsid w:val="4FE010ED"/>
    <w:rsid w:val="50778EA1"/>
    <w:rsid w:val="51955792"/>
    <w:rsid w:val="51A6FE2A"/>
    <w:rsid w:val="51DE0B7C"/>
    <w:rsid w:val="526B7FAA"/>
    <w:rsid w:val="52D6041E"/>
    <w:rsid w:val="52F646F3"/>
    <w:rsid w:val="535DC706"/>
    <w:rsid w:val="538AC488"/>
    <w:rsid w:val="54123307"/>
    <w:rsid w:val="54462FF9"/>
    <w:rsid w:val="55796CB0"/>
    <w:rsid w:val="557DEDBC"/>
    <w:rsid w:val="557E99EF"/>
    <w:rsid w:val="56141E43"/>
    <w:rsid w:val="56962933"/>
    <w:rsid w:val="56E37A32"/>
    <w:rsid w:val="589B3899"/>
    <w:rsid w:val="58D9D6D7"/>
    <w:rsid w:val="5906309E"/>
    <w:rsid w:val="598EB76A"/>
    <w:rsid w:val="59DF9C44"/>
    <w:rsid w:val="5A4555EF"/>
    <w:rsid w:val="5A82DB40"/>
    <w:rsid w:val="5AF57C81"/>
    <w:rsid w:val="5AFDA215"/>
    <w:rsid w:val="5BCBE932"/>
    <w:rsid w:val="5BEF5A4F"/>
    <w:rsid w:val="5BF0F570"/>
    <w:rsid w:val="5C08942C"/>
    <w:rsid w:val="5C1F2CD3"/>
    <w:rsid w:val="5C34513E"/>
    <w:rsid w:val="5C5E6AD0"/>
    <w:rsid w:val="5CAF5D83"/>
    <w:rsid w:val="5D4C8CB5"/>
    <w:rsid w:val="5E74C5FC"/>
    <w:rsid w:val="5E88617F"/>
    <w:rsid w:val="5EE581AF"/>
    <w:rsid w:val="611666A1"/>
    <w:rsid w:val="6188C69A"/>
    <w:rsid w:val="621DAB06"/>
    <w:rsid w:val="624550A3"/>
    <w:rsid w:val="624DEC2E"/>
    <w:rsid w:val="63D7014F"/>
    <w:rsid w:val="6474F723"/>
    <w:rsid w:val="64BC1908"/>
    <w:rsid w:val="651CE58E"/>
    <w:rsid w:val="65394C39"/>
    <w:rsid w:val="65C954EF"/>
    <w:rsid w:val="6665CA5A"/>
    <w:rsid w:val="671664A8"/>
    <w:rsid w:val="675A1E8D"/>
    <w:rsid w:val="6940E062"/>
    <w:rsid w:val="694FBD59"/>
    <w:rsid w:val="69B7C3D9"/>
    <w:rsid w:val="6A444A95"/>
    <w:rsid w:val="6A4C30E8"/>
    <w:rsid w:val="6A7FC067"/>
    <w:rsid w:val="6B8D5644"/>
    <w:rsid w:val="6BB740C1"/>
    <w:rsid w:val="6C419DDE"/>
    <w:rsid w:val="6D22E284"/>
    <w:rsid w:val="6DBDDF25"/>
    <w:rsid w:val="6DE21E67"/>
    <w:rsid w:val="6E00AE1D"/>
    <w:rsid w:val="6E8600AA"/>
    <w:rsid w:val="6F33B039"/>
    <w:rsid w:val="70C9F0F4"/>
    <w:rsid w:val="70E1A33A"/>
    <w:rsid w:val="71CD5B27"/>
    <w:rsid w:val="7228EABD"/>
    <w:rsid w:val="7281A456"/>
    <w:rsid w:val="72D09384"/>
    <w:rsid w:val="72EA206F"/>
    <w:rsid w:val="731FD3E3"/>
    <w:rsid w:val="7377D071"/>
    <w:rsid w:val="73C22A6D"/>
    <w:rsid w:val="7447D63D"/>
    <w:rsid w:val="747395E3"/>
    <w:rsid w:val="74CBAC39"/>
    <w:rsid w:val="75514AD7"/>
    <w:rsid w:val="755FF407"/>
    <w:rsid w:val="76C50178"/>
    <w:rsid w:val="76DCDA8F"/>
    <w:rsid w:val="77476677"/>
    <w:rsid w:val="775FA530"/>
    <w:rsid w:val="77984600"/>
    <w:rsid w:val="77F51606"/>
    <w:rsid w:val="792D3464"/>
    <w:rsid w:val="7A4F2B3C"/>
    <w:rsid w:val="7ABE4F0E"/>
    <w:rsid w:val="7BBFE216"/>
    <w:rsid w:val="7BFE672E"/>
    <w:rsid w:val="7C40E749"/>
    <w:rsid w:val="7C564F69"/>
    <w:rsid w:val="7CFE73D1"/>
    <w:rsid w:val="7D05FC2C"/>
    <w:rsid w:val="7F07B679"/>
    <w:rsid w:val="7F417056"/>
    <w:rsid w:val="7F70F4E4"/>
    <w:rsid w:val="7F8E984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2050"/>
    <o:shapelayout v:ext="edit">
      <o:idmap v:ext="edit" data="2"/>
    </o:shapelayout>
  </w:shapeDefaults>
  <w:decimalSymbol w:val=","/>
  <w:listSeparator w:val=";"/>
  <w14:docId w14:val="105018A5"/>
  <w14:defaultImageDpi w14:val="330"/>
  <w15:chartTrackingRefBased/>
  <w15:docId w15:val="{2EAFFDA3-37B2-4AC0-A88B-599D71C8310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6">
    <w:lsdException w:name="Normal" w:qFormat="1"/>
    <w:lsdException w:name="heading 1" w:uiPriority="1" w:qFormat="1"/>
    <w:lsdException w:name="heading 2" w:uiPriority="1" w:qFormat="1"/>
    <w:lsdException w:name="heading 3" w:uiPriority="1" w:qFormat="1"/>
    <w:lsdException w:name="heading 4" w:uiPriority="1" w:qFormat="1"/>
    <w:lsdException w:name="heading 5" w:uiPriority="1" w:qFormat="1"/>
    <w:lsdException w:name="heading 6" w:uiPriority="1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qFormat="1"/>
    <w:lsdException w:name="table of figures" w:uiPriority="99"/>
    <w:lsdException w:name="Title" w:qFormat="1"/>
    <w:lsdException w:name="Subtitle" w:qFormat="1"/>
    <w:lsdException w:name="Hyperlink" w:uiPriority="99"/>
    <w:lsdException w:name="Strong" w:uiPriority="22" w:qFormat="1"/>
    <w:lsdException w:name="Emphasis" w:qFormat="1"/>
    <w:lsdException w:name="Normal Table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Table Theme" w:semiHidden="1" w:unhideWhenUsed="1"/>
    <w:lsdException w:name="Placeholder Text" w:semiHidden="1" w:uiPriority="99" w:unhideWhenUsed="1"/>
    <w:lsdException w:name="No Spacing" w:uiPriority="99" w:qFormat="1"/>
    <w:lsdException w:name="Light Shading" w:uiPriority="99"/>
    <w:lsdException w:name="Light List" w:uiPriority="99"/>
    <w:lsdException w:name="Light Grid" w:uiPriority="99"/>
    <w:lsdException w:name="Medium Shading 1" w:uiPriority="99"/>
    <w:lsdException w:name="Medium Shading 2" w:uiPriority="99"/>
    <w:lsdException w:name="Medium List 1" w:uiPriority="99"/>
    <w:lsdException w:name="Medium List 2" w:uiPriority="99"/>
    <w:lsdException w:name="Medium Grid 1" w:uiPriority="99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34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 w:uiPriority="99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39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  <w:lsdException w:name="Smart Link" w:semiHidden="1" w:uiPriority="99" w:unhideWhenUsed="1"/>
  </w:latentStyles>
  <w:style w:type="paragraph" w:default="1" w:styleId="Normal">
    <w:name w:val="Normal"/>
    <w:qFormat/>
    <w:rsid w:val="006F3E20"/>
    <w:rPr>
      <w:rFonts w:ascii="Arial Nova" w:hAnsi="Arial Nova"/>
      <w:sz w:val="22"/>
      <w:szCs w:val="24"/>
    </w:rPr>
  </w:style>
  <w:style w:type="paragraph" w:styleId="Ttulo1">
    <w:name w:val="heading 1"/>
    <w:basedOn w:val="Normal"/>
    <w:next w:val="Texto"/>
    <w:link w:val="Ttulo1Car"/>
    <w:uiPriority w:val="1"/>
    <w:qFormat/>
    <w:rsid w:val="00F01574"/>
    <w:pPr>
      <w:keepNext/>
      <w:pageBreakBefore/>
      <w:numPr>
        <w:numId w:val="49"/>
      </w:numPr>
      <w:spacing w:before="480" w:after="240"/>
      <w:outlineLvl w:val="0"/>
    </w:pPr>
    <w:rPr>
      <w:rFonts w:eastAsia="Yu Mincho" w:cs="Arial"/>
      <w:b/>
      <w:bCs/>
      <w:color w:val="6C00C0"/>
      <w:kern w:val="32"/>
      <w:sz w:val="28"/>
      <w:szCs w:val="32"/>
      <w:lang w:val="en-US"/>
    </w:rPr>
  </w:style>
  <w:style w:type="paragraph" w:styleId="Ttulo2">
    <w:name w:val="heading 2"/>
    <w:basedOn w:val="Normal"/>
    <w:next w:val="Texto"/>
    <w:link w:val="Ttulo2Car"/>
    <w:uiPriority w:val="1"/>
    <w:qFormat/>
    <w:rsid w:val="00F01574"/>
    <w:pPr>
      <w:keepNext/>
      <w:numPr>
        <w:ilvl w:val="1"/>
        <w:numId w:val="49"/>
      </w:numPr>
      <w:spacing w:before="360" w:after="240"/>
      <w:outlineLvl w:val="1"/>
    </w:pPr>
    <w:rPr>
      <w:rFonts w:cs="Arial"/>
      <w:b/>
      <w:bCs/>
      <w:iCs/>
      <w:color w:val="E5510C"/>
      <w:sz w:val="26"/>
      <w:szCs w:val="28"/>
    </w:rPr>
  </w:style>
  <w:style w:type="paragraph" w:styleId="Ttulo3">
    <w:name w:val="heading 3"/>
    <w:basedOn w:val="Normal"/>
    <w:next w:val="Texto"/>
    <w:link w:val="Ttulo3Car"/>
    <w:uiPriority w:val="1"/>
    <w:qFormat/>
    <w:rsid w:val="00F01574"/>
    <w:pPr>
      <w:keepNext/>
      <w:numPr>
        <w:ilvl w:val="2"/>
        <w:numId w:val="49"/>
      </w:numPr>
      <w:spacing w:before="240" w:after="240"/>
      <w:outlineLvl w:val="2"/>
    </w:pPr>
    <w:rPr>
      <w:rFonts w:cs="Arial"/>
      <w:b/>
      <w:bCs/>
      <w:color w:val="49BEF4"/>
      <w:sz w:val="24"/>
      <w:szCs w:val="26"/>
    </w:rPr>
  </w:style>
  <w:style w:type="paragraph" w:styleId="Ttulo4">
    <w:name w:val="heading 4"/>
    <w:basedOn w:val="Normal"/>
    <w:next w:val="Texto"/>
    <w:uiPriority w:val="1"/>
    <w:qFormat/>
    <w:rsid w:val="00BF5EF6"/>
    <w:pPr>
      <w:keepNext/>
      <w:numPr>
        <w:ilvl w:val="3"/>
        <w:numId w:val="47"/>
      </w:numPr>
      <w:spacing w:before="240" w:after="240"/>
      <w:outlineLvl w:val="3"/>
    </w:pPr>
    <w:rPr>
      <w:b/>
      <w:bCs/>
      <w:sz w:val="24"/>
      <w:szCs w:val="28"/>
    </w:rPr>
  </w:style>
  <w:style w:type="paragraph" w:styleId="Ttulo5">
    <w:name w:val="heading 5"/>
    <w:basedOn w:val="Normal"/>
    <w:next w:val="Texto"/>
    <w:uiPriority w:val="1"/>
    <w:qFormat/>
    <w:rsid w:val="00EA5575"/>
    <w:pPr>
      <w:numPr>
        <w:ilvl w:val="4"/>
        <w:numId w:val="47"/>
      </w:numPr>
      <w:spacing w:before="240" w:after="240"/>
      <w:outlineLvl w:val="4"/>
    </w:pPr>
    <w:rPr>
      <w:b/>
      <w:bCs/>
      <w:iCs/>
      <w:szCs w:val="26"/>
    </w:rPr>
  </w:style>
  <w:style w:type="paragraph" w:styleId="Ttulo6">
    <w:name w:val="heading 6"/>
    <w:basedOn w:val="Normal"/>
    <w:next w:val="Texto"/>
    <w:link w:val="Ttulo6Car"/>
    <w:uiPriority w:val="1"/>
    <w:qFormat/>
    <w:rsid w:val="00EA5575"/>
    <w:pPr>
      <w:numPr>
        <w:ilvl w:val="5"/>
        <w:numId w:val="47"/>
      </w:numPr>
      <w:spacing w:before="240" w:after="240"/>
      <w:outlineLvl w:val="5"/>
    </w:pPr>
    <w:rPr>
      <w:b/>
      <w:bCs/>
      <w:szCs w:val="22"/>
      <w:lang w:val="en-GB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Encabezado">
    <w:name w:val="header"/>
    <w:basedOn w:val="Normal"/>
    <w:rsid w:val="005379F8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link w:val="PiedepginaCar"/>
    <w:rsid w:val="005379F8"/>
    <w:pPr>
      <w:tabs>
        <w:tab w:val="center" w:pos="4252"/>
        <w:tab w:val="right" w:pos="8504"/>
      </w:tabs>
    </w:pPr>
  </w:style>
  <w:style w:type="table" w:styleId="Tablaconcuadrcula">
    <w:name w:val="Table Grid"/>
    <w:basedOn w:val="Tablanormal"/>
    <w:rsid w:val="003A178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Textonotapie">
    <w:name w:val="footnote text"/>
    <w:basedOn w:val="Normal"/>
    <w:semiHidden/>
    <w:rsid w:val="004C19BE"/>
    <w:rPr>
      <w:sz w:val="20"/>
      <w:szCs w:val="20"/>
    </w:rPr>
  </w:style>
  <w:style w:type="character" w:styleId="Refdenotaalpie">
    <w:name w:val="footnote reference"/>
    <w:semiHidden/>
    <w:rsid w:val="004C19BE"/>
    <w:rPr>
      <w:vertAlign w:val="superscript"/>
    </w:rPr>
  </w:style>
  <w:style w:type="paragraph" w:customStyle="1" w:styleId="EstiloLatinaArialComplejoArial11ptInterlineadoMnim1">
    <w:name w:val="Estilo (Latina) Arial (Complejo) Arial 11 pt Interlineado:  Mínim...1"/>
    <w:basedOn w:val="Normal"/>
    <w:rsid w:val="00DB6D46"/>
    <w:pPr>
      <w:numPr>
        <w:numId w:val="1"/>
      </w:numPr>
    </w:pPr>
    <w:rPr>
      <w:rFonts w:ascii="Symbol" w:eastAsia="Yu Mincho" w:hAnsi="Symbol" w:cs="Yu Mincho"/>
    </w:rPr>
  </w:style>
  <w:style w:type="paragraph" w:customStyle="1" w:styleId="Texto">
    <w:name w:val="Texto"/>
    <w:basedOn w:val="Normal"/>
    <w:rsid w:val="00A43A3E"/>
    <w:pPr>
      <w:spacing w:before="240" w:after="240"/>
      <w:jc w:val="both"/>
    </w:pPr>
    <w:rPr>
      <w:lang w:val="fr-FR"/>
    </w:rPr>
  </w:style>
  <w:style w:type="character" w:customStyle="1" w:styleId="Ttulo6Car">
    <w:name w:val="Título 6 Car"/>
    <w:link w:val="Ttulo6"/>
    <w:rsid w:val="00EA5575"/>
    <w:rPr>
      <w:rFonts w:ascii="Arial Nova" w:hAnsi="Arial Nova"/>
      <w:b/>
      <w:bCs/>
      <w:sz w:val="22"/>
      <w:szCs w:val="22"/>
      <w:lang w:val="en-GB"/>
    </w:rPr>
  </w:style>
  <w:style w:type="paragraph" w:customStyle="1" w:styleId="Ttulo1sinnumeracin">
    <w:name w:val="Título 1 sin numeración"/>
    <w:basedOn w:val="Normal"/>
    <w:next w:val="Texto"/>
    <w:rsid w:val="00036C87"/>
    <w:pPr>
      <w:keepNext/>
      <w:pageBreakBefore/>
      <w:spacing w:before="480" w:after="240"/>
    </w:pPr>
    <w:rPr>
      <w:b/>
      <w:sz w:val="28"/>
    </w:rPr>
  </w:style>
  <w:style w:type="paragraph" w:customStyle="1" w:styleId="TextoTablaPequeo">
    <w:name w:val="Texto Tabla Pequeño"/>
    <w:basedOn w:val="Texto"/>
    <w:rsid w:val="00F06826"/>
    <w:pPr>
      <w:spacing w:before="0" w:after="0"/>
      <w:jc w:val="left"/>
    </w:pPr>
    <w:rPr>
      <w:sz w:val="20"/>
    </w:rPr>
  </w:style>
  <w:style w:type="table" w:customStyle="1" w:styleId="TablaDocTcnico">
    <w:name w:val="Tabla Doc Técnico"/>
    <w:basedOn w:val="Tablanormal"/>
    <w:rsid w:val="00F06826"/>
    <w:rPr>
      <w:rFonts w:ascii="Arial" w:hAnsi="Arial"/>
      <w:sz w:val="22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57" w:type="dxa"/>
        <w:bottom w:w="57" w:type="dxa"/>
      </w:tblCellMar>
    </w:tblPr>
    <w:tblStylePr w:type="firstRow">
      <w:pPr>
        <w:jc w:val="center"/>
      </w:pPr>
      <w:rPr>
        <w:rFonts w:ascii="Arial" w:hAnsi="Arial"/>
        <w:b/>
        <w:sz w:val="22"/>
      </w:rPr>
      <w:tblPr/>
      <w:tcPr>
        <w:shd w:val="clear" w:color="auto" w:fill="D9D9D9"/>
      </w:tcPr>
    </w:tblStylePr>
  </w:style>
  <w:style w:type="paragraph" w:styleId="TDC1">
    <w:name w:val="toc 1"/>
    <w:basedOn w:val="Normal"/>
    <w:next w:val="Normal"/>
    <w:autoRedefine/>
    <w:uiPriority w:val="39"/>
    <w:rsid w:val="003E7988"/>
    <w:pPr>
      <w:tabs>
        <w:tab w:val="left" w:pos="1134"/>
        <w:tab w:val="right" w:leader="dot" w:pos="9344"/>
      </w:tabs>
      <w:spacing w:before="240"/>
    </w:pPr>
    <w:rPr>
      <w:b/>
      <w:sz w:val="24"/>
    </w:rPr>
  </w:style>
  <w:style w:type="paragraph" w:styleId="TDC2">
    <w:name w:val="toc 2"/>
    <w:basedOn w:val="Normal"/>
    <w:next w:val="Normal"/>
    <w:autoRedefine/>
    <w:uiPriority w:val="39"/>
    <w:rsid w:val="003E7988"/>
    <w:pPr>
      <w:tabs>
        <w:tab w:val="left" w:pos="1134"/>
        <w:tab w:val="right" w:leader="dot" w:pos="9344"/>
      </w:tabs>
    </w:pPr>
    <w:rPr>
      <w:sz w:val="20"/>
    </w:rPr>
  </w:style>
  <w:style w:type="paragraph" w:styleId="TDC3">
    <w:name w:val="toc 3"/>
    <w:basedOn w:val="Normal"/>
    <w:next w:val="Normal"/>
    <w:autoRedefine/>
    <w:uiPriority w:val="39"/>
    <w:rsid w:val="003E7988"/>
    <w:pPr>
      <w:tabs>
        <w:tab w:val="left" w:pos="1276"/>
        <w:tab w:val="right" w:leader="dot" w:pos="9344"/>
      </w:tabs>
    </w:pPr>
    <w:rPr>
      <w:sz w:val="20"/>
    </w:rPr>
  </w:style>
  <w:style w:type="paragraph" w:styleId="TDC4">
    <w:name w:val="toc 4"/>
    <w:basedOn w:val="Normal"/>
    <w:next w:val="Normal"/>
    <w:autoRedefine/>
    <w:uiPriority w:val="39"/>
    <w:rsid w:val="003E7988"/>
    <w:pPr>
      <w:tabs>
        <w:tab w:val="left" w:pos="1418"/>
        <w:tab w:val="right" w:leader="dot" w:pos="9344"/>
      </w:tabs>
    </w:pPr>
    <w:rPr>
      <w:sz w:val="20"/>
    </w:rPr>
  </w:style>
  <w:style w:type="paragraph" w:styleId="TDC5">
    <w:name w:val="toc 5"/>
    <w:basedOn w:val="Normal"/>
    <w:next w:val="Normal"/>
    <w:autoRedefine/>
    <w:uiPriority w:val="39"/>
    <w:rsid w:val="003E7988"/>
    <w:pPr>
      <w:tabs>
        <w:tab w:val="left" w:pos="1559"/>
        <w:tab w:val="right" w:leader="dot" w:pos="9344"/>
      </w:tabs>
    </w:pPr>
    <w:rPr>
      <w:sz w:val="20"/>
    </w:rPr>
  </w:style>
  <w:style w:type="character" w:styleId="Hipervnculo">
    <w:name w:val="Hyperlink"/>
    <w:uiPriority w:val="99"/>
    <w:rsid w:val="00390900"/>
    <w:rPr>
      <w:color w:val="0000FF"/>
      <w:u w:val="single"/>
    </w:rPr>
  </w:style>
  <w:style w:type="paragraph" w:styleId="Descripcin">
    <w:name w:val="caption"/>
    <w:basedOn w:val="Normal"/>
    <w:next w:val="Texto"/>
    <w:qFormat/>
    <w:rsid w:val="003155EF"/>
    <w:pPr>
      <w:spacing w:before="120" w:after="240"/>
      <w:jc w:val="center"/>
    </w:pPr>
    <w:rPr>
      <w:b/>
      <w:bCs/>
      <w:sz w:val="20"/>
      <w:szCs w:val="20"/>
    </w:rPr>
  </w:style>
  <w:style w:type="paragraph" w:styleId="TDC6">
    <w:name w:val="toc 6"/>
    <w:basedOn w:val="Normal"/>
    <w:next w:val="Normal"/>
    <w:autoRedefine/>
    <w:uiPriority w:val="39"/>
    <w:rsid w:val="002D388D"/>
  </w:style>
  <w:style w:type="paragraph" w:styleId="TDC7">
    <w:name w:val="toc 7"/>
    <w:basedOn w:val="Normal"/>
    <w:next w:val="Normal"/>
    <w:autoRedefine/>
    <w:uiPriority w:val="39"/>
    <w:rsid w:val="002D388D"/>
  </w:style>
  <w:style w:type="paragraph" w:styleId="TDC8">
    <w:name w:val="toc 8"/>
    <w:basedOn w:val="Normal"/>
    <w:next w:val="Normal"/>
    <w:autoRedefine/>
    <w:uiPriority w:val="39"/>
    <w:rsid w:val="002D388D"/>
  </w:style>
  <w:style w:type="paragraph" w:styleId="TDC9">
    <w:name w:val="toc 9"/>
    <w:basedOn w:val="Normal"/>
    <w:next w:val="Normal"/>
    <w:autoRedefine/>
    <w:uiPriority w:val="39"/>
    <w:rsid w:val="002D388D"/>
  </w:style>
  <w:style w:type="paragraph" w:customStyle="1" w:styleId="AnexoTtulo1">
    <w:name w:val="Anexo Título 1"/>
    <w:basedOn w:val="Normal"/>
    <w:next w:val="Texto"/>
    <w:rsid w:val="000D14DE"/>
    <w:pPr>
      <w:pageBreakBefore/>
      <w:numPr>
        <w:numId w:val="3"/>
      </w:numPr>
      <w:spacing w:before="480" w:after="240"/>
    </w:pPr>
    <w:rPr>
      <w:rFonts w:ascii="Symbol" w:eastAsia="Yu Mincho" w:hAnsi="Symbol" w:cs="Yu Mincho"/>
      <w:b/>
      <w:sz w:val="28"/>
      <w:lang w:val="en-GB"/>
    </w:rPr>
  </w:style>
  <w:style w:type="paragraph" w:styleId="Tabladeilustraciones">
    <w:name w:val="table of figures"/>
    <w:basedOn w:val="Normal"/>
    <w:next w:val="Normal"/>
    <w:uiPriority w:val="99"/>
    <w:rsid w:val="00460F89"/>
    <w:rPr>
      <w:sz w:val="20"/>
    </w:rPr>
  </w:style>
  <w:style w:type="paragraph" w:customStyle="1" w:styleId="AnexoTtulo2">
    <w:name w:val="Anexo Título 2"/>
    <w:basedOn w:val="Normal"/>
    <w:next w:val="Texto"/>
    <w:rsid w:val="000D14DE"/>
    <w:pPr>
      <w:keepNext/>
      <w:numPr>
        <w:ilvl w:val="1"/>
        <w:numId w:val="3"/>
      </w:numPr>
      <w:spacing w:before="360" w:after="240"/>
    </w:pPr>
    <w:rPr>
      <w:b/>
      <w:sz w:val="26"/>
    </w:rPr>
  </w:style>
  <w:style w:type="paragraph" w:customStyle="1" w:styleId="AnexoTtulo3">
    <w:name w:val="Anexo Título 3"/>
    <w:basedOn w:val="Normal"/>
    <w:next w:val="Texto"/>
    <w:rsid w:val="000D14DE"/>
    <w:pPr>
      <w:keepNext/>
      <w:numPr>
        <w:ilvl w:val="2"/>
        <w:numId w:val="3"/>
      </w:numPr>
      <w:spacing w:before="240" w:after="240"/>
    </w:pPr>
    <w:rPr>
      <w:b/>
      <w:sz w:val="24"/>
    </w:rPr>
  </w:style>
  <w:style w:type="paragraph" w:customStyle="1" w:styleId="Estilo1">
    <w:name w:val="Estilo1"/>
    <w:basedOn w:val="Ttulo1sinnumeracin"/>
    <w:rsid w:val="006D7EBC"/>
    <w:rPr>
      <w:lang w:val="en-GB"/>
    </w:rPr>
  </w:style>
  <w:style w:type="paragraph" w:customStyle="1" w:styleId="TextoTablaNormal">
    <w:name w:val="Texto Tabla Normal"/>
    <w:basedOn w:val="Normal"/>
    <w:rsid w:val="00D90A8F"/>
  </w:style>
  <w:style w:type="character" w:customStyle="1" w:styleId="Trminoadefinir">
    <w:name w:val="Término a definir"/>
    <w:rsid w:val="00DD19AC"/>
    <w:rPr>
      <w:rFonts w:ascii="Arial" w:hAnsi="Arial"/>
      <w:b/>
      <w:sz w:val="22"/>
      <w:lang w:val="en-GB"/>
    </w:rPr>
  </w:style>
  <w:style w:type="numbering" w:customStyle="1" w:styleId="Vietas1">
    <w:name w:val="Viñetas 1"/>
    <w:basedOn w:val="Sinlista"/>
    <w:rsid w:val="00E75F2D"/>
    <w:pPr>
      <w:numPr>
        <w:numId w:val="5"/>
      </w:numPr>
    </w:pPr>
  </w:style>
  <w:style w:type="paragraph" w:customStyle="1" w:styleId="ListaconVietas">
    <w:name w:val="Lista con Viñetas"/>
    <w:basedOn w:val="Normal"/>
    <w:rsid w:val="00E75F2D"/>
    <w:pPr>
      <w:tabs>
        <w:tab w:val="num" w:pos="794"/>
      </w:tabs>
      <w:spacing w:before="120" w:after="120"/>
      <w:ind w:left="794" w:hanging="397"/>
      <w:jc w:val="both"/>
    </w:pPr>
  </w:style>
  <w:style w:type="numbering" w:customStyle="1" w:styleId="Numeracin1">
    <w:name w:val="Numeración 1"/>
    <w:basedOn w:val="Sinlista"/>
    <w:rsid w:val="000A6512"/>
    <w:pPr>
      <w:numPr>
        <w:numId w:val="6"/>
      </w:numPr>
    </w:pPr>
  </w:style>
  <w:style w:type="paragraph" w:customStyle="1" w:styleId="ListaconNumeracin">
    <w:name w:val="Lista con Numeración"/>
    <w:basedOn w:val="Texto"/>
    <w:rsid w:val="000A6512"/>
    <w:pPr>
      <w:tabs>
        <w:tab w:val="num" w:pos="794"/>
      </w:tabs>
      <w:spacing w:before="120" w:after="120"/>
      <w:ind w:left="794" w:hanging="397"/>
    </w:pPr>
  </w:style>
  <w:style w:type="paragraph" w:customStyle="1" w:styleId="Ttulo2sinnumeracin">
    <w:name w:val="Título 2 sin numeración"/>
    <w:basedOn w:val="Normal"/>
    <w:next w:val="Texto"/>
    <w:rsid w:val="00A0586D"/>
    <w:pPr>
      <w:spacing w:before="480" w:after="240"/>
    </w:pPr>
    <w:rPr>
      <w:b/>
      <w:sz w:val="26"/>
      <w:lang w:val="en-GB"/>
    </w:rPr>
  </w:style>
  <w:style w:type="table" w:styleId="Tablaconlista1">
    <w:name w:val="Table List 1"/>
    <w:basedOn w:val="Tablanormal"/>
    <w:rsid w:val="008B7242"/>
    <w:tblPr>
      <w:tblStyleRowBandSize w:val="1"/>
      <w:tblBorders>
        <w:top w:val="single" w:sz="12" w:space="0" w:color="008080"/>
        <w:left w:val="single" w:sz="6" w:space="0" w:color="008080"/>
        <w:bottom w:val="single" w:sz="12" w:space="0" w:color="008080"/>
        <w:right w:val="single" w:sz="6" w:space="0" w:color="008080"/>
      </w:tblBorders>
    </w:tblPr>
    <w:tblStylePr w:type="firstRow">
      <w:rPr>
        <w:b/>
        <w:bCs/>
        <w:i/>
        <w:iCs/>
        <w:color w:val="800000"/>
      </w:rPr>
      <w:tblPr/>
      <w:tcPr>
        <w:tcBorders>
          <w:bottom w:val="single" w:sz="6" w:space="0" w:color="000000"/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lastRow">
      <w:tblPr/>
      <w:tcPr>
        <w:tcBorders>
          <w:top w:val="single" w:sz="6" w:space="0" w:color="000000"/>
          <w:tl2br w:val="none" w:sz="0" w:space="0" w:color="auto"/>
          <w:tr2bl w:val="none" w:sz="0" w:space="0" w:color="auto"/>
        </w:tcBorders>
      </w:tcPr>
    </w:tblStylePr>
    <w:tblStylePr w:type="band1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  <w:shd w:val="solid" w:color="C0C0C0" w:fill="FFFFFF"/>
      </w:tcPr>
    </w:tblStylePr>
    <w:tblStylePr w:type="band2Horz">
      <w:rPr>
        <w:color w:val="auto"/>
      </w:rPr>
      <w:tblPr/>
      <w:tcPr>
        <w:tcBorders>
          <w:tl2br w:val="none" w:sz="0" w:space="0" w:color="auto"/>
          <w:tr2bl w:val="none" w:sz="0" w:space="0" w:color="auto"/>
        </w:tcBorders>
      </w:tcPr>
    </w:tblStylePr>
    <w:tblStylePr w:type="swCell">
      <w:rPr>
        <w:b/>
        <w:bCs/>
      </w:rPr>
      <w:tblPr/>
      <w:tcPr>
        <w:tcBorders>
          <w:tl2br w:val="none" w:sz="0" w:space="0" w:color="auto"/>
          <w:tr2bl w:val="none" w:sz="0" w:space="0" w:color="auto"/>
        </w:tcBorders>
      </w:tcPr>
    </w:tblStylePr>
  </w:style>
  <w:style w:type="paragraph" w:styleId="Textodeglobo">
    <w:name w:val="Balloon Text"/>
    <w:basedOn w:val="Normal"/>
    <w:link w:val="TextodegloboCar"/>
    <w:rsid w:val="002D74DC"/>
    <w:rPr>
      <w:rFonts w:ascii="Times New Roman" w:hAnsi="Times New Roman"/>
      <w:sz w:val="18"/>
      <w:szCs w:val="18"/>
    </w:rPr>
  </w:style>
  <w:style w:type="character" w:customStyle="1" w:styleId="TextodegloboCar">
    <w:name w:val="Texto de globo Car"/>
    <w:link w:val="Textodeglobo"/>
    <w:rsid w:val="002D74DC"/>
    <w:rPr>
      <w:sz w:val="18"/>
      <w:szCs w:val="18"/>
    </w:rPr>
  </w:style>
  <w:style w:type="character" w:customStyle="1" w:styleId="PiedepginaCar">
    <w:name w:val="Pie de página Car"/>
    <w:basedOn w:val="Fuentedeprrafopredeter"/>
    <w:link w:val="Piedepgina"/>
    <w:rsid w:val="00004B12"/>
    <w:rPr>
      <w:rFonts w:ascii="Arial" w:hAnsi="Arial"/>
      <w:sz w:val="22"/>
      <w:szCs w:val="24"/>
    </w:rPr>
  </w:style>
  <w:style w:type="character" w:customStyle="1" w:styleId="Ttulo2Car">
    <w:name w:val="Título 2 Car"/>
    <w:basedOn w:val="Fuentedeprrafopredeter"/>
    <w:link w:val="Ttulo2"/>
    <w:uiPriority w:val="1"/>
    <w:rsid w:val="00F01574"/>
    <w:rPr>
      <w:rFonts w:ascii="Arial Nova" w:hAnsi="Arial Nova" w:cs="Arial"/>
      <w:b/>
      <w:bCs/>
      <w:iCs/>
      <w:color w:val="E5510C"/>
      <w:sz w:val="26"/>
      <w:szCs w:val="28"/>
    </w:rPr>
  </w:style>
  <w:style w:type="paragraph" w:styleId="Prrafodelista">
    <w:name w:val="List Paragraph"/>
    <w:basedOn w:val="Normal"/>
    <w:uiPriority w:val="34"/>
    <w:qFormat/>
    <w:rsid w:val="00BD7BCB"/>
    <w:pPr>
      <w:ind w:left="720"/>
      <w:contextualSpacing/>
    </w:pPr>
  </w:style>
  <w:style w:type="paragraph" w:styleId="Revisin">
    <w:name w:val="Revision"/>
    <w:hidden/>
    <w:uiPriority w:val="71"/>
    <w:rsid w:val="00BD7BCB"/>
    <w:rPr>
      <w:rFonts w:ascii="Arial Nova" w:hAnsi="Arial Nova"/>
      <w:sz w:val="22"/>
      <w:szCs w:val="24"/>
    </w:rPr>
  </w:style>
  <w:style w:type="character" w:customStyle="1" w:styleId="Ttulo3Car">
    <w:name w:val="Título 3 Car"/>
    <w:basedOn w:val="Fuentedeprrafopredeter"/>
    <w:link w:val="Ttulo3"/>
    <w:uiPriority w:val="1"/>
    <w:rsid w:val="00F01574"/>
    <w:rPr>
      <w:rFonts w:ascii="Arial Nova" w:hAnsi="Arial Nova" w:cs="Arial"/>
      <w:b/>
      <w:bCs/>
      <w:color w:val="49BEF4"/>
      <w:sz w:val="24"/>
      <w:szCs w:val="26"/>
    </w:rPr>
  </w:style>
  <w:style w:type="table" w:styleId="Tablaconcuadrcula2-nfasis6">
    <w:name w:val="Grid Table 2 Accent 6"/>
    <w:basedOn w:val="Tablanormal"/>
    <w:uiPriority w:val="47"/>
    <w:rsid w:val="000C4954"/>
    <w:pPr>
      <w:spacing w:before="100"/>
    </w:pPr>
    <w:rPr>
      <w:rFonts w:asciiTheme="minorHAnsi" w:eastAsiaTheme="minorEastAsia" w:hAnsiTheme="minorHAnsi" w:cstheme="minorBidi"/>
      <w:lang w:val="pt-BR" w:eastAsia="en-US"/>
    </w:rPr>
    <w:tblPr>
      <w:tblStyleRowBandSize w:val="1"/>
      <w:tblStyleColBandSize w:val="1"/>
      <w:tblBorders>
        <w:top w:val="single" w:sz="2" w:space="0" w:color="A8D08D" w:themeColor="accent6" w:themeTint="99"/>
        <w:bottom w:val="single" w:sz="2" w:space="0" w:color="A8D08D" w:themeColor="accent6" w:themeTint="99"/>
        <w:insideH w:val="single" w:sz="2" w:space="0" w:color="A8D08D" w:themeColor="accent6" w:themeTint="99"/>
        <w:insideV w:val="single" w:sz="2" w:space="0" w:color="A8D08D" w:themeColor="accent6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A8D08D" w:themeColor="accent6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A8D08D" w:themeColor="accent6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2EFD9" w:themeFill="accent6" w:themeFillTint="33"/>
      </w:tcPr>
    </w:tblStylePr>
    <w:tblStylePr w:type="band1Horz">
      <w:tblPr/>
      <w:tcPr>
        <w:shd w:val="clear" w:color="auto" w:fill="E2EFD9" w:themeFill="accent6" w:themeFillTint="33"/>
      </w:tcPr>
    </w:tblStylePr>
  </w:style>
  <w:style w:type="table" w:styleId="Tablaconcuadrcula2-nfasis2">
    <w:name w:val="Grid Table 2 Accent 2"/>
    <w:basedOn w:val="Tablanormal"/>
    <w:uiPriority w:val="47"/>
    <w:rsid w:val="00A953A1"/>
    <w:tblPr>
      <w:tblStyleRowBandSize w:val="1"/>
      <w:tblStyleColBandSize w:val="1"/>
      <w:tblBorders>
        <w:top w:val="single" w:sz="2" w:space="0" w:color="F4B083" w:themeColor="accent2" w:themeTint="99"/>
        <w:bottom w:val="single" w:sz="2" w:space="0" w:color="F4B083" w:themeColor="accent2" w:themeTint="99"/>
        <w:insideH w:val="single" w:sz="2" w:space="0" w:color="F4B083" w:themeColor="accent2" w:themeTint="99"/>
        <w:insideV w:val="single" w:sz="2" w:space="0" w:color="F4B083" w:themeColor="accent2" w:themeTint="99"/>
      </w:tblBorders>
    </w:tblPr>
    <w:tblStylePr w:type="firstRow">
      <w:rPr>
        <w:b/>
        <w:bCs/>
      </w:rPr>
      <w:tblPr/>
      <w:tcPr>
        <w:tcBorders>
          <w:top w:val="nil"/>
          <w:bottom w:val="single" w:sz="12" w:space="0" w:color="F4B083" w:themeColor="accent2" w:themeTint="99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</w:rPr>
      <w:tblPr/>
      <w:tcPr>
        <w:tcBorders>
          <w:top w:val="double" w:sz="2" w:space="0" w:color="F4B083" w:themeColor="accent2" w:themeTint="99"/>
          <w:bottom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E4D5" w:themeFill="accent2" w:themeFillTint="33"/>
      </w:tcPr>
    </w:tblStylePr>
    <w:tblStylePr w:type="band1Horz">
      <w:tblPr/>
      <w:tcPr>
        <w:shd w:val="clear" w:color="auto" w:fill="FBE4D5" w:themeFill="accent2" w:themeFillTint="33"/>
      </w:tcPr>
    </w:tblStylePr>
  </w:style>
  <w:style w:type="paragraph" w:customStyle="1" w:styleId="Default">
    <w:name w:val="Default"/>
    <w:rsid w:val="00830FC0"/>
    <w:pPr>
      <w:autoSpaceDE w:val="0"/>
      <w:autoSpaceDN w:val="0"/>
      <w:adjustRightInd w:val="0"/>
    </w:pPr>
    <w:rPr>
      <w:rFonts w:ascii="Calibri" w:hAnsi="Calibri" w:cs="Calibri"/>
      <w:color w:val="000000"/>
      <w:sz w:val="24"/>
      <w:szCs w:val="24"/>
    </w:rPr>
  </w:style>
  <w:style w:type="character" w:customStyle="1" w:styleId="Ttulo1Car">
    <w:name w:val="Título 1 Car"/>
    <w:basedOn w:val="Fuentedeprrafopredeter"/>
    <w:link w:val="Ttulo1"/>
    <w:uiPriority w:val="1"/>
    <w:rsid w:val="00F01574"/>
    <w:rPr>
      <w:rFonts w:ascii="Arial Nova" w:eastAsia="Yu Mincho" w:hAnsi="Arial Nova" w:cs="Arial"/>
      <w:b/>
      <w:bCs/>
      <w:color w:val="6C00C0"/>
      <w:kern w:val="32"/>
      <w:sz w:val="28"/>
      <w:szCs w:val="32"/>
      <w:lang w:val="en-US"/>
    </w:rPr>
  </w:style>
  <w:style w:type="character" w:styleId="Hipervnculovisitado">
    <w:name w:val="FollowedHyperlink"/>
    <w:basedOn w:val="Fuentedeprrafopredeter"/>
    <w:rsid w:val="00B438A0"/>
    <w:rPr>
      <w:color w:val="954F72" w:themeColor="followedHyperlink"/>
      <w:u w:val="single"/>
    </w:rPr>
  </w:style>
  <w:style w:type="character" w:styleId="Mencinsinresolver">
    <w:name w:val="Unresolved Mention"/>
    <w:basedOn w:val="Fuentedeprrafopredeter"/>
    <w:uiPriority w:val="99"/>
    <w:semiHidden/>
    <w:unhideWhenUsed/>
    <w:rsid w:val="00E617C6"/>
    <w:rPr>
      <w:color w:val="605E5C"/>
      <w:shd w:val="clear" w:color="auto" w:fill="E1DFDD"/>
    </w:rPr>
  </w:style>
  <w:style w:type="table" w:styleId="Tablanormal3">
    <w:name w:val="Plain Table 3"/>
    <w:basedOn w:val="Tablanormal"/>
    <w:uiPriority w:val="19"/>
    <w:qFormat/>
    <w:rsid w:val="00A911F9"/>
    <w:tblPr>
      <w:tblStyleRowBandSize w:val="1"/>
      <w:tblStyleColBandSize w:val="1"/>
    </w:tblPr>
    <w:tblStylePr w:type="firstRow">
      <w:rPr>
        <w:b/>
        <w:bCs/>
        <w:caps/>
      </w:rPr>
      <w:tblPr/>
      <w:tcPr>
        <w:tcBorders>
          <w:bottom w:val="single" w:sz="4" w:space="0" w:color="7F7F7F" w:themeColor="text1" w:themeTint="80"/>
        </w:tcBorders>
      </w:tcPr>
    </w:tblStylePr>
    <w:tblStylePr w:type="lastRow">
      <w:rPr>
        <w:b/>
        <w:bCs/>
        <w:caps/>
      </w:rPr>
      <w:tblPr/>
      <w:tcPr>
        <w:tcBorders>
          <w:top w:val="nil"/>
        </w:tcBorders>
      </w:tcPr>
    </w:tblStylePr>
    <w:tblStylePr w:type="firstCol">
      <w:rPr>
        <w:b/>
        <w:bCs/>
        <w:caps/>
      </w:rPr>
      <w:tblPr/>
      <w:tcPr>
        <w:tcBorders>
          <w:right w:val="single" w:sz="4" w:space="0" w:color="7F7F7F" w:themeColor="text1" w:themeTint="80"/>
        </w:tcBorders>
      </w:tcPr>
    </w:tblStylePr>
    <w:tblStylePr w:type="lastCol">
      <w:rPr>
        <w:b/>
        <w:bCs/>
        <w:caps/>
      </w:rPr>
      <w:tblPr/>
      <w:tcPr>
        <w:tcBorders>
          <w:left w:val="nil"/>
        </w:tcBorders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</w:style>
  <w:style w:type="table" w:styleId="Tablanormal1">
    <w:name w:val="Plain Table 1"/>
    <w:basedOn w:val="Tablanormal"/>
    <w:uiPriority w:val="72"/>
    <w:rsid w:val="00FB4962"/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customStyle="1" w:styleId="paragraph">
    <w:name w:val="paragraph"/>
    <w:basedOn w:val="Normal"/>
    <w:rsid w:val="007626C9"/>
    <w:pPr>
      <w:spacing w:before="100" w:beforeAutospacing="1" w:after="100" w:afterAutospacing="1"/>
    </w:pPr>
    <w:rPr>
      <w:rFonts w:ascii="Times New Roman" w:hAnsi="Times New Roman"/>
      <w:sz w:val="24"/>
    </w:rPr>
  </w:style>
  <w:style w:type="character" w:customStyle="1" w:styleId="normaltextrun">
    <w:name w:val="normaltextrun"/>
    <w:basedOn w:val="Fuentedeprrafopredeter"/>
    <w:rsid w:val="007626C9"/>
  </w:style>
  <w:style w:type="character" w:customStyle="1" w:styleId="eop">
    <w:name w:val="eop"/>
    <w:basedOn w:val="Fuentedeprrafopredeter"/>
    <w:rsid w:val="007626C9"/>
  </w:style>
  <w:style w:type="table" w:styleId="Tablanormal5">
    <w:name w:val="Plain Table 5"/>
    <w:basedOn w:val="Tablanormal"/>
    <w:uiPriority w:val="31"/>
    <w:qFormat/>
    <w:rsid w:val="00645DE8"/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character" w:styleId="Refdecomentario">
    <w:name w:val="annotation reference"/>
    <w:basedOn w:val="Fuentedeprrafopredeter"/>
    <w:rsid w:val="00EC7C7F"/>
    <w:rPr>
      <w:sz w:val="16"/>
      <w:szCs w:val="16"/>
    </w:rPr>
  </w:style>
  <w:style w:type="paragraph" w:styleId="Textocomentario">
    <w:name w:val="annotation text"/>
    <w:basedOn w:val="Normal"/>
    <w:link w:val="TextocomentarioCar"/>
    <w:rsid w:val="00EC7C7F"/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rsid w:val="00EC7C7F"/>
    <w:rPr>
      <w:rFonts w:ascii="Arial Nova" w:hAnsi="Arial Nova"/>
    </w:rPr>
  </w:style>
  <w:style w:type="paragraph" w:styleId="Asuntodelcomentario">
    <w:name w:val="annotation subject"/>
    <w:basedOn w:val="Textocomentario"/>
    <w:next w:val="Textocomentario"/>
    <w:link w:val="AsuntodelcomentarioCar"/>
    <w:rsid w:val="00EC7C7F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rsid w:val="00EC7C7F"/>
    <w:rPr>
      <w:rFonts w:ascii="Arial Nova" w:hAnsi="Arial Nova"/>
      <w:b/>
      <w:bCs/>
    </w:rPr>
  </w:style>
  <w:style w:type="paragraph" w:customStyle="1" w:styleId="Estilo2">
    <w:name w:val="Estilo2"/>
    <w:basedOn w:val="Normal"/>
    <w:link w:val="Estilo2Car"/>
    <w:qFormat/>
    <w:rsid w:val="0034135B"/>
    <w:pPr>
      <w:keepNext/>
      <w:pageBreakBefore/>
      <w:spacing w:before="480" w:after="240"/>
      <w:jc w:val="center"/>
    </w:pPr>
    <w:rPr>
      <w:b/>
      <w:sz w:val="28"/>
    </w:rPr>
  </w:style>
  <w:style w:type="character" w:customStyle="1" w:styleId="Estilo2Car">
    <w:name w:val="Estilo2 Car"/>
    <w:basedOn w:val="Fuentedeprrafopredeter"/>
    <w:link w:val="Estilo2"/>
    <w:rsid w:val="0034135B"/>
    <w:rPr>
      <w:rFonts w:ascii="Arial Nova" w:hAnsi="Arial Nova"/>
      <w:b/>
      <w:sz w:val="28"/>
      <w:szCs w:val="24"/>
    </w:rPr>
  </w:style>
  <w:style w:type="character" w:customStyle="1" w:styleId="textlayer--absolute">
    <w:name w:val="textlayer--absolute"/>
    <w:basedOn w:val="Fuentedeprrafopredeter"/>
    <w:rsid w:val="00560302"/>
  </w:style>
  <w:style w:type="paragraph" w:styleId="TtuloTDC">
    <w:name w:val="TOC Heading"/>
    <w:basedOn w:val="Ttulo1"/>
    <w:next w:val="Normal"/>
    <w:uiPriority w:val="39"/>
    <w:unhideWhenUsed/>
    <w:qFormat/>
    <w:rsid w:val="00075750"/>
    <w:pPr>
      <w:keepLines/>
      <w:pageBreakBefore w:val="0"/>
      <w:numPr>
        <w:numId w:val="0"/>
      </w:numPr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bCs w:val="0"/>
      <w:color w:val="2F5496" w:themeColor="accent1" w:themeShade="BF"/>
      <w:kern w:val="0"/>
      <w:sz w:val="32"/>
    </w:rPr>
  </w:style>
  <w:style w:type="character" w:styleId="Textodelmarcadordeposicin">
    <w:name w:val="Placeholder Text"/>
    <w:basedOn w:val="Fuentedeprrafopredeter"/>
    <w:uiPriority w:val="99"/>
    <w:unhideWhenUsed/>
    <w:rsid w:val="008D5BED"/>
    <w:rPr>
      <w:color w:val="808080"/>
    </w:rPr>
  </w:style>
  <w:style w:type="character" w:styleId="Textoennegrita">
    <w:name w:val="Strong"/>
    <w:basedOn w:val="Fuentedeprrafopredeter"/>
    <w:uiPriority w:val="22"/>
    <w:qFormat/>
    <w:rsid w:val="00A432DA"/>
    <w:rPr>
      <w:b/>
      <w:bCs/>
    </w:rPr>
  </w:style>
  <w:style w:type="paragraph" w:customStyle="1" w:styleId="messagelistitem-zz7v6g">
    <w:name w:val="messagelistitem-zz7v6g"/>
    <w:basedOn w:val="Normal"/>
    <w:rsid w:val="00BB34B2"/>
    <w:pPr>
      <w:spacing w:before="100" w:beforeAutospacing="1" w:after="100" w:afterAutospacing="1"/>
    </w:pPr>
    <w:rPr>
      <w:rFonts w:ascii="Times New Roman" w:hAnsi="Times New Roman"/>
      <w:sz w:val="24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530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6946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2340523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6501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371645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291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16620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786976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6776425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72466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23625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118716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404570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647925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8136739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553312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920764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3844535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7184010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74601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84872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47946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617516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1820363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448813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5384015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404830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6167195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112828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7241399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3540704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19883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092940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3769515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3578784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88402628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478736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177169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000582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295657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12994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92465198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8393968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3654498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099584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7161142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3774517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09825517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2080134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579882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281431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4626003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94009229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629509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9221953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303069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2633790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88777607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3475349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29802854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413119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455431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7539717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420260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443609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4890511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5904914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677665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13626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8834233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66377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1802744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264742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62419553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1109731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1850474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20758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7426341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647436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88567222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2634247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75525458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8048096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838049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709239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0981869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73766846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668744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5503053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71808301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6392204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631559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52517083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9736458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27292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  <w:div w:id="9424980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489669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3253176">
              <w:marLeft w:val="0"/>
              <w:marRight w:val="0"/>
              <w:marTop w:val="30"/>
              <w:marBottom w:val="3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45095044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9799737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17148554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52895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59169852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95363873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190803054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09338301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  <w:div w:id="201198243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7160413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2419603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1055884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0586301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623620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689022592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518010926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40463537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377228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6834954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437257587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951286149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329069298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9853210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11175860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2030189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89366013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5267111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72216985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024105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65564721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91997176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058553239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9457205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3803760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19662448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200820614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1566180030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9148557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47532013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257521780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770323141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293103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672146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319190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043076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13363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31822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311682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4588438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170801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7139705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427468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063603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214776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29402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3703736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48978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512456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052609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718123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749966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989719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567106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3960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63489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1466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42064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1303665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37522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01567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5162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10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537919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0502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466664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2536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60469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2196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74354944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491402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8902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52826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421012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07181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658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89755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7721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2592160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82882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47659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3594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563952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54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89430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84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56119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203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0876914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711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6784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4359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57815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9040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580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8716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3099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5519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594602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047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46387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9429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95107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616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34338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235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04226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5154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192732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6274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5477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7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41243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626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6624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132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133862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008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5666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827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920020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4292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592106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5985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0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08071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4803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14302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8261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2968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7117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713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61771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121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47630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24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97176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5815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9892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9956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08796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8083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909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95389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84307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3018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57491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2773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87389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164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491979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44078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932187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1360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01862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85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043564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5828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18770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879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3195316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3378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3721901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5763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101974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187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260818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9461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236517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26331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5182246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2242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4869373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5335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201250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99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329605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96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54992467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7873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0819651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6610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08164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3505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1147888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3779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234683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144080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432371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27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6688000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02642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061506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95374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20322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2042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703217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63206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7811955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65150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1155461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19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293737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03970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325990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896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53302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467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80896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554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89162087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456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1331700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69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21988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9763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660107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90453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99615618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08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1197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6035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200442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0202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051322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761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0428311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33730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305122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4327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165240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08734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139282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283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254836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3796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61844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49338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66422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35956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24369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1898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2999160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260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171021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83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486007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8064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04474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965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3711025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9447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051762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41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298867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1681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0532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854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819658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92544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49247765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788239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009973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9007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210442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6848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32057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20489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464057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1966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561647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85230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7839696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1601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5964007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69916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057951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737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1625317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39106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51129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36089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259663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0183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3428988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2047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399774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2872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64766379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20941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27684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1630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3273265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300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522405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7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7942496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7093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5526854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75119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643915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1127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745351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9733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8917622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7540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38168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9092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19796478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60426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093625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18249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1891744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8518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02362683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1054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236516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95616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66331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0097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  <w:div w:id="21371391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3359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167600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53521464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24875067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74522905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385640708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62247825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  <w:div w:id="492844269">
          <w:marLeft w:val="0"/>
          <w:marRight w:val="0"/>
          <w:marTop w:val="100"/>
          <w:marBottom w:val="100"/>
          <w:divBdr>
            <w:top w:val="dashed" w:sz="6" w:space="0" w:color="A8A8A8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38235527">
              <w:marLeft w:val="0"/>
              <w:marRight w:val="0"/>
              <w:marTop w:val="750"/>
              <w:marBottom w:val="75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200312128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016375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724788203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6.emf"/><Relationship Id="rId26" Type="http://schemas.openxmlformats.org/officeDocument/2006/relationships/image" Target="media/image10.emf"/><Relationship Id="rId39" Type="http://schemas.openxmlformats.org/officeDocument/2006/relationships/image" Target="media/image16.png"/><Relationship Id="rId21" Type="http://schemas.openxmlformats.org/officeDocument/2006/relationships/oleObject" Target="embeddings/oleObject3.bin"/><Relationship Id="rId34" Type="http://schemas.openxmlformats.org/officeDocument/2006/relationships/oleObject" Target="embeddings/oleObject10.bin"/><Relationship Id="rId42" Type="http://schemas.openxmlformats.org/officeDocument/2006/relationships/image" Target="media/image19.png"/><Relationship Id="rId47" Type="http://schemas.openxmlformats.org/officeDocument/2006/relationships/image" Target="media/image24.png"/><Relationship Id="rId50" Type="http://schemas.openxmlformats.org/officeDocument/2006/relationships/fontTable" Target="fontTable.xml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microsoft.com/office/2007/relationships/hdphoto" Target="media/hdphoto1.wdp"/><Relationship Id="rId29" Type="http://schemas.openxmlformats.org/officeDocument/2006/relationships/oleObject" Target="embeddings/oleObject7.bin"/><Relationship Id="rId11" Type="http://schemas.openxmlformats.org/officeDocument/2006/relationships/header" Target="header1.xml"/><Relationship Id="rId24" Type="http://schemas.openxmlformats.org/officeDocument/2006/relationships/image" Target="media/image9.emf"/><Relationship Id="rId32" Type="http://schemas.openxmlformats.org/officeDocument/2006/relationships/image" Target="media/image13.emf"/><Relationship Id="rId37" Type="http://schemas.openxmlformats.org/officeDocument/2006/relationships/image" Target="media/image15.emf"/><Relationship Id="rId40" Type="http://schemas.openxmlformats.org/officeDocument/2006/relationships/image" Target="media/image17.png"/><Relationship Id="rId45" Type="http://schemas.openxmlformats.org/officeDocument/2006/relationships/image" Target="media/image22.png"/><Relationship Id="rId5" Type="http://schemas.openxmlformats.org/officeDocument/2006/relationships/numbering" Target="numbering.xml"/><Relationship Id="rId15" Type="http://schemas.openxmlformats.org/officeDocument/2006/relationships/image" Target="media/image4.png"/><Relationship Id="rId23" Type="http://schemas.openxmlformats.org/officeDocument/2006/relationships/oleObject" Target="embeddings/oleObject4.bin"/><Relationship Id="rId28" Type="http://schemas.openxmlformats.org/officeDocument/2006/relationships/image" Target="media/image11.emf"/><Relationship Id="rId36" Type="http://schemas.openxmlformats.org/officeDocument/2006/relationships/oleObject" Target="embeddings/oleObject11.bin"/><Relationship Id="rId49" Type="http://schemas.openxmlformats.org/officeDocument/2006/relationships/footer" Target="footer2.xml"/><Relationship Id="rId10" Type="http://schemas.openxmlformats.org/officeDocument/2006/relationships/endnotes" Target="endnotes.xml"/><Relationship Id="rId19" Type="http://schemas.openxmlformats.org/officeDocument/2006/relationships/oleObject" Target="embeddings/oleObject2.bin"/><Relationship Id="rId31" Type="http://schemas.openxmlformats.org/officeDocument/2006/relationships/oleObject" Target="embeddings/oleObject8.bin"/><Relationship Id="rId44" Type="http://schemas.openxmlformats.org/officeDocument/2006/relationships/image" Target="media/image21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oleObject" Target="embeddings/oleObject1.bin"/><Relationship Id="rId22" Type="http://schemas.openxmlformats.org/officeDocument/2006/relationships/image" Target="media/image8.emf"/><Relationship Id="rId27" Type="http://schemas.openxmlformats.org/officeDocument/2006/relationships/oleObject" Target="embeddings/oleObject6.bin"/><Relationship Id="rId30" Type="http://schemas.openxmlformats.org/officeDocument/2006/relationships/image" Target="media/image12.emf"/><Relationship Id="rId35" Type="http://schemas.openxmlformats.org/officeDocument/2006/relationships/image" Target="media/image14.emf"/><Relationship Id="rId43" Type="http://schemas.openxmlformats.org/officeDocument/2006/relationships/image" Target="media/image20.png"/><Relationship Id="rId48" Type="http://schemas.openxmlformats.org/officeDocument/2006/relationships/header" Target="header2.xml"/><Relationship Id="rId8" Type="http://schemas.openxmlformats.org/officeDocument/2006/relationships/webSettings" Target="webSettings.xml"/><Relationship Id="rId51" Type="http://schemas.openxmlformats.org/officeDocument/2006/relationships/theme" Target="theme/theme1.xml"/><Relationship Id="rId3" Type="http://schemas.openxmlformats.org/officeDocument/2006/relationships/customXml" Target="../customXml/item3.xml"/><Relationship Id="rId12" Type="http://schemas.openxmlformats.org/officeDocument/2006/relationships/footer" Target="footer1.xml"/><Relationship Id="rId17" Type="http://schemas.openxmlformats.org/officeDocument/2006/relationships/image" Target="media/image5.png"/><Relationship Id="rId25" Type="http://schemas.openxmlformats.org/officeDocument/2006/relationships/oleObject" Target="embeddings/oleObject5.bin"/><Relationship Id="rId33" Type="http://schemas.openxmlformats.org/officeDocument/2006/relationships/oleObject" Target="embeddings/oleObject9.bin"/><Relationship Id="rId38" Type="http://schemas.openxmlformats.org/officeDocument/2006/relationships/package" Target="embeddings/Microsoft_Excel_Worksheet.xlsx"/><Relationship Id="rId46" Type="http://schemas.openxmlformats.org/officeDocument/2006/relationships/image" Target="media/image23.png"/><Relationship Id="rId20" Type="http://schemas.openxmlformats.org/officeDocument/2006/relationships/image" Target="media/image7.emf"/><Relationship Id="rId41" Type="http://schemas.openxmlformats.org/officeDocument/2006/relationships/image" Target="media/image18.png"/><Relationship Id="rId1" Type="http://schemas.openxmlformats.org/officeDocument/2006/relationships/customXml" Target="../customXml/item1.xml"/><Relationship Id="rId6" Type="http://schemas.openxmlformats.org/officeDocument/2006/relationships/styles" Target="styles.xml"/></Relationships>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2.jp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file:///C:\Documents%20and%20Settings\igjulia\Mis%20documentos\Modelos\Nuevos%20modelos%20de%20Amper%202008\Plantilla%20general%20documentacion%20espa&#241;ol%20ED2.DOT" TargetMode="Externa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4.xml><?xml version="1.0" encoding="utf-8"?>
<ct:contentTypeSchema xmlns:ct="http://schemas.microsoft.com/office/2006/metadata/contentType" xmlns:ma="http://schemas.microsoft.com/office/2006/metadata/properties/metaAttributes" ct:_="" ma:_="" ma:contentTypeName="Documento" ma:contentTypeID="0x0101009DF95021734BEE44A0FE50A7311C1537" ma:contentTypeVersion="6" ma:contentTypeDescription="Crear nuevo documento." ma:contentTypeScope="" ma:versionID="0587137bcb28f930ba51640d0b562bfe">
  <xsd:schema xmlns:xsd="http://www.w3.org/2001/XMLSchema" xmlns:xs="http://www.w3.org/2001/XMLSchema" xmlns:p="http://schemas.microsoft.com/office/2006/metadata/properties" xmlns:ns2="4a06afbe-56b4-414e-8034-d4c5beb16198" targetNamespace="http://schemas.microsoft.com/office/2006/metadata/properties" ma:root="true" ma:fieldsID="74fcf2ba426390ea799c5575da649c8f" ns2:_="">
    <xsd:import namespace="4a06afbe-56b4-414e-8034-d4c5beb16198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AutoTags" minOccurs="0"/>
                <xsd:element ref="ns2:MediaServiceGenerationTime" minOccurs="0"/>
                <xsd:element ref="ns2:MediaServiceEventHashCode" minOccurs="0"/>
                <xsd:element ref="ns2:MediaServiceDateTake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4a06afbe-56b4-414e-8034-d4c5beb16198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0" nillable="true" ma:displayName="Tags" ma:internalName="MediaServiceAutoTags" ma:readOnly="true">
      <xsd:simpleType>
        <xsd:restriction base="dms:Text"/>
      </xsd:simpleType>
    </xsd:element>
    <xsd:element name="MediaServiceGenerationTime" ma:index="11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2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3" nillable="true" ma:displayName="MediaServiceDateTaken" ma:hidden="true" ma:internalName="MediaServiceDateTake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Tipo de contenido"/>
        <xsd:element ref="dc:title" minOccurs="0" maxOccurs="1" ma:index="4" ma:displayName="Título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FFBE690B-0192-C04F-B0BE-46C0FE76C68C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58A19F1D-0B81-4F3F-B08D-6A0761FA347E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9E65BEAB-2943-4F87-876D-01BDB5D98BA2}">
  <ds:schemaRefs>
    <ds:schemaRef ds:uri="http://schemas.microsoft.com/sharepoint/v3/contenttype/forms"/>
  </ds:schemaRefs>
</ds:datastoreItem>
</file>

<file path=customXml/itemProps4.xml><?xml version="1.0" encoding="utf-8"?>
<ds:datastoreItem xmlns:ds="http://schemas.openxmlformats.org/officeDocument/2006/customXml" ds:itemID="{D3F57DF9-28BD-41DC-BAFB-53395AC562A8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4a06afbe-56b4-414e-8034-d4c5beb1619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Plantilla general documentacion español ED2.DOT</Template>
  <TotalTime>1</TotalTime>
  <Pages>21</Pages>
  <Words>2831</Words>
  <Characters>15150</Characters>
  <Application>Microsoft Office Word</Application>
  <DocSecurity>0</DocSecurity>
  <Lines>757</Lines>
  <Paragraphs>544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Plantilla para documentos Ingenería del Software</vt:lpstr>
    </vt:vector>
  </TitlesOfParts>
  <Manager/>
  <Company>Universidad Francisco de Vitoria</Company>
  <LinksUpToDate>false</LinksUpToDate>
  <CharactersWithSpaces>17437</CharactersWithSpaces>
  <SharedDoc>false</SharedDoc>
  <HyperlinkBase/>
  <HLinks>
    <vt:vector size="210" baseType="variant">
      <vt:variant>
        <vt:i4>3211277</vt:i4>
      </vt:variant>
      <vt:variant>
        <vt:i4>249</vt:i4>
      </vt:variant>
      <vt:variant>
        <vt:i4>0</vt:i4>
      </vt:variant>
      <vt:variant>
        <vt:i4>5</vt:i4>
      </vt:variant>
      <vt:variant>
        <vt:lpwstr/>
      </vt:variant>
      <vt:variant>
        <vt:lpwstr>_Cambio_en_Tareas</vt:lpwstr>
      </vt:variant>
      <vt:variant>
        <vt:i4>4260093</vt:i4>
      </vt:variant>
      <vt:variant>
        <vt:i4>246</vt:i4>
      </vt:variant>
      <vt:variant>
        <vt:i4>0</vt:i4>
      </vt:variant>
      <vt:variant>
        <vt:i4>5</vt:i4>
      </vt:variant>
      <vt:variant>
        <vt:lpwstr/>
      </vt:variant>
      <vt:variant>
        <vt:lpwstr>_Pruebas_de_Validación</vt:lpwstr>
      </vt:variant>
      <vt:variant>
        <vt:i4>1310780</vt:i4>
      </vt:variant>
      <vt:variant>
        <vt:i4>243</vt:i4>
      </vt:variant>
      <vt:variant>
        <vt:i4>0</vt:i4>
      </vt:variant>
      <vt:variant>
        <vt:i4>5</vt:i4>
      </vt:variant>
      <vt:variant>
        <vt:lpwstr/>
      </vt:variant>
      <vt:variant>
        <vt:lpwstr>_Revisión_del_Código</vt:lpwstr>
      </vt:variant>
      <vt:variant>
        <vt:i4>852003</vt:i4>
      </vt:variant>
      <vt:variant>
        <vt:i4>240</vt:i4>
      </vt:variant>
      <vt:variant>
        <vt:i4>0</vt:i4>
      </vt:variant>
      <vt:variant>
        <vt:i4>5</vt:i4>
      </vt:variant>
      <vt:variant>
        <vt:lpwstr/>
      </vt:variant>
      <vt:variant>
        <vt:lpwstr>_Desarrollo_Generador_de</vt:lpwstr>
      </vt:variant>
      <vt:variant>
        <vt:i4>1048630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_Toc100005726</vt:lpwstr>
      </vt:variant>
      <vt:variant>
        <vt:i4>1048630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_Toc100005725</vt:lpwstr>
      </vt:variant>
      <vt:variant>
        <vt:i4>1048630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_Toc100005724</vt:lpwstr>
      </vt:variant>
      <vt:variant>
        <vt:i4>1048630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_Toc100005723</vt:lpwstr>
      </vt:variant>
      <vt:variant>
        <vt:i4>1048630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_Toc100005722</vt:lpwstr>
      </vt:variant>
      <vt:variant>
        <vt:i4>1048632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_Toc100005926</vt:lpwstr>
      </vt:variant>
      <vt:variant>
        <vt:i4>1048632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_Toc100005925</vt:lpwstr>
      </vt:variant>
      <vt:variant>
        <vt:i4>1048632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_Toc100005924</vt:lpwstr>
      </vt:variant>
      <vt:variant>
        <vt:i4>1048632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_Toc100005923</vt:lpwstr>
      </vt:variant>
      <vt:variant>
        <vt:i4>1048632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_Toc100005922</vt:lpwstr>
      </vt:variant>
      <vt:variant>
        <vt:i4>1048632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_Toc100005921</vt:lpwstr>
      </vt:variant>
      <vt:variant>
        <vt:i4>1048632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_Toc100005920</vt:lpwstr>
      </vt:variant>
      <vt:variant>
        <vt:i4>1245240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_Toc100005919</vt:lpwstr>
      </vt:variant>
      <vt:variant>
        <vt:i4>1245240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_Toc100005918</vt:lpwstr>
      </vt:variant>
      <vt:variant>
        <vt:i4>1245240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_Toc100005917</vt:lpwstr>
      </vt:variant>
      <vt:variant>
        <vt:i4>1245240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_Toc100005916</vt:lpwstr>
      </vt:variant>
      <vt:variant>
        <vt:i4>1245240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_Toc100005915</vt:lpwstr>
      </vt:variant>
      <vt:variant>
        <vt:i4>1245240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_Toc100005914</vt:lpwstr>
      </vt:variant>
      <vt:variant>
        <vt:i4>1245240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_Toc100005913</vt:lpwstr>
      </vt:variant>
      <vt:variant>
        <vt:i4>1245240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_Toc100005912</vt:lpwstr>
      </vt:variant>
      <vt:variant>
        <vt:i4>1245240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_Toc100005911</vt:lpwstr>
      </vt:variant>
      <vt:variant>
        <vt:i4>1245240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_Toc100005910</vt:lpwstr>
      </vt:variant>
      <vt:variant>
        <vt:i4>1179704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_Toc100005909</vt:lpwstr>
      </vt:variant>
      <vt:variant>
        <vt:i4>1179704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_Toc100005908</vt:lpwstr>
      </vt:variant>
      <vt:variant>
        <vt:i4>1179704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_Toc100005907</vt:lpwstr>
      </vt:variant>
      <vt:variant>
        <vt:i4>1179704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_Toc100005906</vt:lpwstr>
      </vt:variant>
      <vt:variant>
        <vt:i4>1179704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_Toc100005905</vt:lpwstr>
      </vt:variant>
      <vt:variant>
        <vt:i4>1179704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_Toc100005904</vt:lpwstr>
      </vt:variant>
      <vt:variant>
        <vt:i4>1179704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_Toc100005903</vt:lpwstr>
      </vt:variant>
      <vt:variant>
        <vt:i4>1179704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_Toc100005902</vt:lpwstr>
      </vt:variant>
      <vt:variant>
        <vt:i4>1179704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_Toc100005901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Plantilla para documentos Ingenería del Software</dc:title>
  <dc:subject/>
  <dc:creator>Ignacio García Juliá</dc:creator>
  <cp:keywords/>
  <dc:description/>
  <cp:lastModifiedBy>Mathias Brunkow Moser</cp:lastModifiedBy>
  <cp:revision>2</cp:revision>
  <cp:lastPrinted>2021-11-28T07:54:00Z</cp:lastPrinted>
  <dcterms:created xsi:type="dcterms:W3CDTF">2022-04-04T21:23:00Z</dcterms:created>
  <dcterms:modified xsi:type="dcterms:W3CDTF">2022-04-04T21:23:00Z</dcterms:modified>
  <cp:category/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1_Título Uniforme">
    <vt:lpwstr>Tipo de documento</vt:lpwstr>
  </property>
  <property fmtid="{D5CDD505-2E9C-101B-9397-08002B2CF9AE}" pid="3" name="2_Título del Documento Parte 1">
    <vt:lpwstr>Titulo del documento</vt:lpwstr>
  </property>
  <property fmtid="{D5CDD505-2E9C-101B-9397-08002B2CF9AE}" pid="4" name="3_Título del Documento Parte 2">
    <vt:lpwstr>Titulo del documento Parte 2</vt:lpwstr>
  </property>
  <property fmtid="{D5CDD505-2E9C-101B-9397-08002B2CF9AE}" pid="5" name="4_Código del Documento">
    <vt:lpwstr>W2XXXXXXXXXXX</vt:lpwstr>
  </property>
  <property fmtid="{D5CDD505-2E9C-101B-9397-08002B2CF9AE}" pid="6" name="5_Edición">
    <vt:lpwstr>0</vt:lpwstr>
  </property>
  <property fmtid="{D5CDD505-2E9C-101B-9397-08002B2CF9AE}" pid="7" name="6_Fecha de Edición">
    <vt:lpwstr>18/10/18</vt:lpwstr>
  </property>
  <property fmtid="{D5CDD505-2E9C-101B-9397-08002B2CF9AE}" pid="8" name="7_Clasificación de Seguridad">
    <vt:lpwstr>Clasificación de seguridad</vt:lpwstr>
  </property>
  <property fmtid="{D5CDD505-2E9C-101B-9397-08002B2CF9AE}" pid="9" name="ContentTypeId">
    <vt:lpwstr>0x0101009DF95021734BEE44A0FE50A7311C1537</vt:lpwstr>
  </property>
</Properties>
</file>